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132" w:rsidRPr="00017132" w:rsidRDefault="00017132" w:rsidP="00017132"/>
    <w:p w:rsidR="00017132" w:rsidRPr="00DA0F06" w:rsidRDefault="003D62F1" w:rsidP="003D62F1">
      <w:pPr>
        <w:pStyle w:val="af0"/>
      </w:pPr>
      <w:r w:rsidRPr="003D62F1">
        <w:rPr>
          <w:noProof/>
        </w:rPr>
        <w:drawing>
          <wp:inline distT="0" distB="0" distL="0" distR="0">
            <wp:extent cx="2677795" cy="522605"/>
            <wp:effectExtent l="19050" t="0" r="8255" b="0"/>
            <wp:docPr id="2" name="图片 2" descr="logo_small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small2"/>
                    <pic:cNvPicPr>
                      <a:picLocks noChangeAspect="1" noChangeArrowheads="1"/>
                    </pic:cNvPicPr>
                  </pic:nvPicPr>
                  <pic:blipFill>
                    <a:blip r:embed="rId8" cstate="print"/>
                    <a:srcRect/>
                    <a:stretch>
                      <a:fillRect/>
                    </a:stretch>
                  </pic:blipFill>
                  <pic:spPr bwMode="auto">
                    <a:xfrm>
                      <a:off x="0" y="0"/>
                      <a:ext cx="2677795" cy="522605"/>
                    </a:xfrm>
                    <a:prstGeom prst="rect">
                      <a:avLst/>
                    </a:prstGeom>
                    <a:noFill/>
                    <a:ln w="9525">
                      <a:noFill/>
                      <a:miter lim="800000"/>
                      <a:headEnd/>
                      <a:tailEnd/>
                    </a:ln>
                  </pic:spPr>
                </pic:pic>
              </a:graphicData>
            </a:graphic>
          </wp:inline>
        </w:drawing>
      </w:r>
    </w:p>
    <w:p w:rsidR="00017132" w:rsidRPr="00017132" w:rsidRDefault="00017132" w:rsidP="00A507FD">
      <w:pPr>
        <w:pStyle w:val="af"/>
      </w:pPr>
      <w:r w:rsidRPr="00017132">
        <w:rPr>
          <w:rFonts w:hint="eastAsia"/>
        </w:rPr>
        <w:t>硕</w:t>
      </w:r>
      <w:r w:rsidRPr="00017132">
        <w:rPr>
          <w:rFonts w:hint="eastAsia"/>
        </w:rPr>
        <w:t xml:space="preserve"> </w:t>
      </w:r>
      <w:r w:rsidRPr="00017132">
        <w:t>士</w:t>
      </w:r>
      <w:r w:rsidRPr="00017132">
        <w:rPr>
          <w:rFonts w:hint="eastAsia"/>
        </w:rPr>
        <w:t xml:space="preserve"> </w:t>
      </w:r>
      <w:r w:rsidRPr="00017132">
        <w:rPr>
          <w:rFonts w:hint="eastAsia"/>
        </w:rPr>
        <w:t>学</w:t>
      </w:r>
      <w:r w:rsidRPr="00017132">
        <w:rPr>
          <w:rFonts w:hint="eastAsia"/>
        </w:rPr>
        <w:t xml:space="preserve"> </w:t>
      </w:r>
      <w:r w:rsidRPr="00017132">
        <w:rPr>
          <w:rFonts w:hint="eastAsia"/>
        </w:rPr>
        <w:t>位</w:t>
      </w:r>
      <w:r w:rsidRPr="00017132">
        <w:rPr>
          <w:rFonts w:hint="eastAsia"/>
        </w:rPr>
        <w:t xml:space="preserve"> </w:t>
      </w:r>
      <w:r w:rsidRPr="00017132">
        <w:t>论</w:t>
      </w:r>
      <w:r w:rsidRPr="00017132">
        <w:rPr>
          <w:rFonts w:hint="eastAsia"/>
        </w:rPr>
        <w:t xml:space="preserve"> </w:t>
      </w:r>
      <w:r w:rsidRPr="00017132">
        <w:t>文</w:t>
      </w:r>
      <w:r w:rsidR="003D62F1">
        <w:rPr>
          <w:rFonts w:hint="eastAsia"/>
        </w:rPr>
        <w:br/>
      </w:r>
      <w:r w:rsidR="003D62F1">
        <w:rPr>
          <w:rFonts w:hint="eastAsia"/>
          <w:color w:val="000000"/>
          <w:szCs w:val="56"/>
        </w:rPr>
        <w:t>开题报告</w:t>
      </w:r>
    </w:p>
    <w:p w:rsidR="00017132" w:rsidRPr="00017132" w:rsidRDefault="00017132" w:rsidP="00017132"/>
    <w:p w:rsidR="00017132" w:rsidRPr="00A507FD" w:rsidRDefault="002A4259" w:rsidP="00607279">
      <w:pPr>
        <w:pStyle w:val="af0"/>
      </w:pPr>
      <w:bookmarkStart w:id="0" w:name="OLE_LINK3"/>
      <w:bookmarkStart w:id="1" w:name="OLE_LINK6"/>
      <w:bookmarkStart w:id="2" w:name="OLE_LINK7"/>
      <w:r w:rsidRPr="002A4259">
        <w:rPr>
          <w:rFonts w:hint="eastAsia"/>
          <w:color w:val="000000"/>
          <w:szCs w:val="64"/>
        </w:rPr>
        <w:t>基于</w:t>
      </w:r>
      <w:bookmarkEnd w:id="0"/>
      <w:bookmarkEnd w:id="1"/>
      <w:bookmarkEnd w:id="2"/>
      <w:r w:rsidR="00607279">
        <w:rPr>
          <w:rFonts w:hint="eastAsia"/>
          <w:color w:val="000000"/>
          <w:szCs w:val="64"/>
        </w:rPr>
        <w:t>数据挖掘的出租车候客站点布置算法的研究与实现</w:t>
      </w:r>
    </w:p>
    <w:tbl>
      <w:tblPr>
        <w:tblW w:w="7717" w:type="dxa"/>
        <w:tblInd w:w="1322" w:type="dxa"/>
        <w:tblLook w:val="04A0" w:firstRow="1" w:lastRow="0" w:firstColumn="1" w:lastColumn="0" w:noHBand="0" w:noVBand="1"/>
      </w:tblPr>
      <w:tblGrid>
        <w:gridCol w:w="2755"/>
        <w:gridCol w:w="4962"/>
      </w:tblGrid>
      <w:tr w:rsidR="002A4259" w:rsidRPr="00D45148" w:rsidTr="00B92FCB">
        <w:tc>
          <w:tcPr>
            <w:tcW w:w="2755" w:type="dxa"/>
            <w:shd w:val="clear" w:color="auto" w:fill="auto"/>
          </w:tcPr>
          <w:p w:rsidR="002A4259" w:rsidRPr="00D45148" w:rsidRDefault="002A4259" w:rsidP="00B92FCB">
            <w:pPr>
              <w:rPr>
                <w:rFonts w:eastAsia="黑体" w:cs="黑体"/>
                <w:color w:val="000000"/>
                <w:spacing w:val="52"/>
                <w:sz w:val="28"/>
                <w:szCs w:val="28"/>
              </w:rPr>
            </w:pPr>
            <w:r w:rsidRPr="00D45148">
              <w:rPr>
                <w:rFonts w:eastAsia="黑体" w:cs="黑体" w:hint="eastAsia"/>
                <w:color w:val="000000"/>
                <w:spacing w:val="52"/>
                <w:sz w:val="28"/>
                <w:szCs w:val="28"/>
              </w:rPr>
              <w:t>作</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者</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姓</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名</w:t>
            </w:r>
          </w:p>
        </w:tc>
        <w:tc>
          <w:tcPr>
            <w:tcW w:w="4962" w:type="dxa"/>
            <w:shd w:val="clear" w:color="auto" w:fill="auto"/>
          </w:tcPr>
          <w:p w:rsidR="002A4259" w:rsidRPr="00D45148" w:rsidRDefault="002A4259" w:rsidP="00B92FCB">
            <w:pPr>
              <w:rPr>
                <w:color w:val="FF0000"/>
              </w:rPr>
            </w:pPr>
            <w:r w:rsidRPr="00D45148">
              <w:rPr>
                <w:rFonts w:eastAsia="黑体" w:hint="eastAsia"/>
                <w:color w:val="000000"/>
                <w:spacing w:val="40"/>
                <w:sz w:val="28"/>
                <w:szCs w:val="28"/>
              </w:rPr>
              <w:t>马</w:t>
            </w:r>
            <w:r w:rsidRPr="00D45148">
              <w:rPr>
                <w:rFonts w:eastAsia="黑体" w:hint="eastAsia"/>
                <w:color w:val="000000"/>
                <w:spacing w:val="40"/>
                <w:sz w:val="28"/>
                <w:szCs w:val="28"/>
              </w:rPr>
              <w:t xml:space="preserve"> </w:t>
            </w:r>
            <w:r w:rsidRPr="00D45148">
              <w:rPr>
                <w:rFonts w:eastAsia="黑体" w:hint="eastAsia"/>
                <w:color w:val="000000"/>
                <w:spacing w:val="40"/>
                <w:sz w:val="28"/>
                <w:szCs w:val="28"/>
              </w:rPr>
              <w:t>伟</w:t>
            </w:r>
            <w:r w:rsidRPr="00D45148">
              <w:rPr>
                <w:rFonts w:eastAsia="黑体" w:hint="eastAsia"/>
                <w:color w:val="000000"/>
                <w:spacing w:val="40"/>
                <w:sz w:val="28"/>
                <w:szCs w:val="28"/>
              </w:rPr>
              <w:t xml:space="preserve"> </w:t>
            </w:r>
            <w:r w:rsidRPr="00D45148">
              <w:rPr>
                <w:rFonts w:eastAsia="黑体" w:hint="eastAsia"/>
                <w:color w:val="000000"/>
                <w:spacing w:val="40"/>
                <w:sz w:val="28"/>
                <w:szCs w:val="28"/>
              </w:rPr>
              <w:t>建</w:t>
            </w:r>
          </w:p>
        </w:tc>
      </w:tr>
      <w:tr w:rsidR="002A4259" w:rsidRPr="00D45148" w:rsidTr="00B92FCB">
        <w:tc>
          <w:tcPr>
            <w:tcW w:w="2755" w:type="dxa"/>
            <w:shd w:val="clear" w:color="auto" w:fill="auto"/>
          </w:tcPr>
          <w:p w:rsidR="002A4259" w:rsidRPr="00D45148" w:rsidRDefault="002A4259" w:rsidP="00B92FCB">
            <w:pPr>
              <w:rPr>
                <w:color w:val="FF0000"/>
              </w:rPr>
            </w:pPr>
            <w:r w:rsidRPr="00D45148">
              <w:rPr>
                <w:rFonts w:eastAsia="黑体" w:cs="黑体" w:hint="eastAsia"/>
                <w:color w:val="000000"/>
                <w:spacing w:val="52"/>
                <w:sz w:val="28"/>
                <w:szCs w:val="28"/>
              </w:rPr>
              <w:t>作</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者</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学</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号</w:t>
            </w:r>
          </w:p>
        </w:tc>
        <w:tc>
          <w:tcPr>
            <w:tcW w:w="4962" w:type="dxa"/>
            <w:shd w:val="clear" w:color="auto" w:fill="auto"/>
          </w:tcPr>
          <w:p w:rsidR="002A4259" w:rsidRPr="00D45148" w:rsidRDefault="002A4259" w:rsidP="00B92FCB">
            <w:pPr>
              <w:rPr>
                <w:color w:val="FF0000"/>
              </w:rPr>
            </w:pPr>
            <w:r w:rsidRPr="00D45148">
              <w:rPr>
                <w:rFonts w:eastAsia="黑体" w:cs="黑体" w:hint="eastAsia"/>
                <w:color w:val="000000"/>
                <w:sz w:val="28"/>
                <w:szCs w:val="28"/>
              </w:rPr>
              <w:t>ZY1321130</w:t>
            </w:r>
          </w:p>
        </w:tc>
      </w:tr>
      <w:tr w:rsidR="002A4259" w:rsidRPr="00D45148" w:rsidTr="00B92FCB">
        <w:tc>
          <w:tcPr>
            <w:tcW w:w="2755" w:type="dxa"/>
            <w:shd w:val="clear" w:color="auto" w:fill="auto"/>
          </w:tcPr>
          <w:p w:rsidR="002A4259" w:rsidRPr="00D45148" w:rsidRDefault="002A4259" w:rsidP="00B92FCB">
            <w:pPr>
              <w:rPr>
                <w:color w:val="FF0000"/>
              </w:rPr>
            </w:pPr>
            <w:r w:rsidRPr="00D45148">
              <w:rPr>
                <w:rFonts w:eastAsia="黑体" w:cs="黑体" w:hint="eastAsia"/>
                <w:color w:val="000000"/>
                <w:spacing w:val="52"/>
                <w:sz w:val="28"/>
                <w:szCs w:val="28"/>
              </w:rPr>
              <w:t>学</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科</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专</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业</w:t>
            </w:r>
          </w:p>
        </w:tc>
        <w:tc>
          <w:tcPr>
            <w:tcW w:w="4962" w:type="dxa"/>
            <w:shd w:val="clear" w:color="auto" w:fill="auto"/>
          </w:tcPr>
          <w:p w:rsidR="002A4259" w:rsidRPr="00D45148" w:rsidRDefault="002A4259" w:rsidP="00B92FCB">
            <w:pPr>
              <w:rPr>
                <w:color w:val="FF0000"/>
              </w:rPr>
            </w:pPr>
            <w:r w:rsidRPr="00D45148">
              <w:rPr>
                <w:rFonts w:eastAsia="黑体" w:cs="黑体" w:hint="eastAsia"/>
                <w:color w:val="000000"/>
                <w:spacing w:val="40"/>
                <w:sz w:val="28"/>
                <w:szCs w:val="28"/>
              </w:rPr>
              <w:t>软件工程</w:t>
            </w:r>
          </w:p>
        </w:tc>
      </w:tr>
      <w:tr w:rsidR="002A4259" w:rsidRPr="00D45148" w:rsidTr="00B92FCB">
        <w:tc>
          <w:tcPr>
            <w:tcW w:w="2755" w:type="dxa"/>
            <w:shd w:val="clear" w:color="auto" w:fill="auto"/>
          </w:tcPr>
          <w:p w:rsidR="002A4259" w:rsidRPr="00D45148" w:rsidRDefault="002A4259" w:rsidP="00B92FCB">
            <w:pPr>
              <w:rPr>
                <w:color w:val="FF0000"/>
              </w:rPr>
            </w:pPr>
            <w:r w:rsidRPr="00D45148">
              <w:rPr>
                <w:rFonts w:eastAsia="黑体" w:cs="黑体" w:hint="eastAsia"/>
                <w:color w:val="000000"/>
                <w:spacing w:val="52"/>
                <w:sz w:val="28"/>
                <w:szCs w:val="28"/>
              </w:rPr>
              <w:t>专</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业</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方</w:t>
            </w:r>
            <w:r w:rsidRPr="00D45148">
              <w:rPr>
                <w:rFonts w:eastAsia="黑体" w:cs="黑体"/>
                <w:color w:val="000000"/>
                <w:spacing w:val="52"/>
                <w:sz w:val="28"/>
                <w:szCs w:val="28"/>
              </w:rPr>
              <w:t xml:space="preserve"> </w:t>
            </w:r>
            <w:r w:rsidRPr="00D45148">
              <w:rPr>
                <w:rFonts w:eastAsia="黑体" w:cs="黑体" w:hint="eastAsia"/>
                <w:color w:val="000000"/>
                <w:spacing w:val="52"/>
                <w:sz w:val="28"/>
                <w:szCs w:val="28"/>
              </w:rPr>
              <w:t>向</w:t>
            </w:r>
          </w:p>
        </w:tc>
        <w:tc>
          <w:tcPr>
            <w:tcW w:w="4962" w:type="dxa"/>
            <w:shd w:val="clear" w:color="auto" w:fill="auto"/>
          </w:tcPr>
          <w:p w:rsidR="002A4259" w:rsidRPr="00D45148" w:rsidRDefault="002A4259" w:rsidP="00B92FCB">
            <w:pPr>
              <w:rPr>
                <w:color w:val="FF0000"/>
              </w:rPr>
            </w:pPr>
            <w:r w:rsidRPr="00D45148">
              <w:rPr>
                <w:rFonts w:eastAsia="黑体" w:cs="黑体" w:hint="eastAsia"/>
                <w:color w:val="000000"/>
                <w:spacing w:val="40"/>
                <w:sz w:val="28"/>
                <w:szCs w:val="28"/>
              </w:rPr>
              <w:t>软件工程与管理</w:t>
            </w:r>
          </w:p>
        </w:tc>
      </w:tr>
      <w:tr w:rsidR="002A4259" w:rsidRPr="00D45148" w:rsidTr="00B92FCB">
        <w:tc>
          <w:tcPr>
            <w:tcW w:w="2755" w:type="dxa"/>
            <w:shd w:val="clear" w:color="auto" w:fill="auto"/>
          </w:tcPr>
          <w:p w:rsidR="002A4259" w:rsidRPr="00D45148" w:rsidRDefault="002A4259" w:rsidP="00B92FCB">
            <w:pPr>
              <w:rPr>
                <w:color w:val="FF0000"/>
              </w:rPr>
            </w:pPr>
            <w:r w:rsidRPr="00D45148">
              <w:rPr>
                <w:rFonts w:eastAsia="黑体" w:cs="黑体" w:hint="eastAsia"/>
                <w:color w:val="000000"/>
                <w:spacing w:val="52"/>
                <w:sz w:val="28"/>
                <w:szCs w:val="28"/>
              </w:rPr>
              <w:t>学院指导教师</w:t>
            </w:r>
          </w:p>
        </w:tc>
        <w:tc>
          <w:tcPr>
            <w:tcW w:w="4962" w:type="dxa"/>
            <w:shd w:val="clear" w:color="auto" w:fill="auto"/>
          </w:tcPr>
          <w:p w:rsidR="002A4259" w:rsidRPr="00D45148" w:rsidRDefault="002A4259" w:rsidP="00B92FCB">
            <w:pPr>
              <w:rPr>
                <w:color w:val="FF0000"/>
              </w:rPr>
            </w:pPr>
            <w:r w:rsidRPr="00D45148">
              <w:rPr>
                <w:rFonts w:eastAsia="黑体" w:cs="黑体" w:hint="eastAsia"/>
                <w:color w:val="000000"/>
                <w:spacing w:val="40"/>
                <w:sz w:val="28"/>
                <w:szCs w:val="28"/>
              </w:rPr>
              <w:t>王海泉</w:t>
            </w:r>
            <w:r w:rsidRPr="00D45148">
              <w:rPr>
                <w:rFonts w:eastAsia="黑体"/>
                <w:color w:val="000000"/>
                <w:spacing w:val="40"/>
                <w:sz w:val="28"/>
                <w:szCs w:val="28"/>
              </w:rPr>
              <w:t xml:space="preserve"> </w:t>
            </w:r>
            <w:r w:rsidRPr="00D45148">
              <w:rPr>
                <w:rFonts w:eastAsia="黑体" w:cs="黑体" w:hint="eastAsia"/>
                <w:color w:val="000000"/>
                <w:spacing w:val="40"/>
                <w:sz w:val="28"/>
                <w:szCs w:val="28"/>
              </w:rPr>
              <w:t>副教授</w:t>
            </w:r>
          </w:p>
        </w:tc>
      </w:tr>
      <w:tr w:rsidR="002A4259" w:rsidRPr="00D45148" w:rsidTr="00B92FCB">
        <w:tc>
          <w:tcPr>
            <w:tcW w:w="2755" w:type="dxa"/>
            <w:shd w:val="clear" w:color="auto" w:fill="auto"/>
          </w:tcPr>
          <w:p w:rsidR="002A4259" w:rsidRPr="00D45148" w:rsidRDefault="002A4259" w:rsidP="00B92FCB">
            <w:pPr>
              <w:rPr>
                <w:rFonts w:eastAsia="黑体" w:cs="黑体"/>
                <w:color w:val="000000"/>
                <w:spacing w:val="52"/>
                <w:sz w:val="28"/>
                <w:szCs w:val="28"/>
              </w:rPr>
            </w:pPr>
            <w:r w:rsidRPr="00D45148">
              <w:rPr>
                <w:rFonts w:eastAsia="黑体" w:cs="黑体" w:hint="eastAsia"/>
                <w:color w:val="000000"/>
                <w:spacing w:val="52"/>
                <w:sz w:val="28"/>
                <w:szCs w:val="28"/>
              </w:rPr>
              <w:t>企业实习导师</w:t>
            </w:r>
          </w:p>
        </w:tc>
        <w:tc>
          <w:tcPr>
            <w:tcW w:w="4962" w:type="dxa"/>
            <w:shd w:val="clear" w:color="auto" w:fill="auto"/>
          </w:tcPr>
          <w:p w:rsidR="002A4259" w:rsidRPr="00D45148" w:rsidRDefault="002A4259" w:rsidP="00B92FCB">
            <w:pPr>
              <w:rPr>
                <w:color w:val="FF0000"/>
              </w:rPr>
            </w:pPr>
            <w:r w:rsidRPr="00D45148">
              <w:rPr>
                <w:rFonts w:eastAsia="黑体" w:cs="黑体" w:hint="eastAsia"/>
                <w:color w:val="000000"/>
                <w:spacing w:val="40"/>
                <w:sz w:val="28"/>
                <w:szCs w:val="28"/>
              </w:rPr>
              <w:t>周礼元</w:t>
            </w:r>
          </w:p>
        </w:tc>
      </w:tr>
      <w:tr w:rsidR="002A4259" w:rsidRPr="00D45148" w:rsidTr="00B92FCB">
        <w:tc>
          <w:tcPr>
            <w:tcW w:w="2755" w:type="dxa"/>
            <w:shd w:val="clear" w:color="auto" w:fill="auto"/>
          </w:tcPr>
          <w:p w:rsidR="002A4259" w:rsidRPr="00D45148" w:rsidRDefault="002A4259" w:rsidP="00B92FCB">
            <w:pPr>
              <w:rPr>
                <w:color w:val="FF0000"/>
              </w:rPr>
            </w:pPr>
            <w:r w:rsidRPr="00D45148">
              <w:rPr>
                <w:rFonts w:eastAsia="黑体" w:cs="黑体" w:hint="eastAsia"/>
                <w:color w:val="000000"/>
                <w:sz w:val="28"/>
                <w:szCs w:val="28"/>
              </w:rPr>
              <w:t>企业实习导师单位</w:t>
            </w:r>
          </w:p>
        </w:tc>
        <w:tc>
          <w:tcPr>
            <w:tcW w:w="4962" w:type="dxa"/>
            <w:shd w:val="clear" w:color="auto" w:fill="auto"/>
          </w:tcPr>
          <w:p w:rsidR="002A4259" w:rsidRPr="00D45148" w:rsidRDefault="002A4259" w:rsidP="00B92FCB">
            <w:pPr>
              <w:rPr>
                <w:color w:val="FF0000"/>
              </w:rPr>
            </w:pPr>
            <w:r w:rsidRPr="00D45148">
              <w:rPr>
                <w:rFonts w:eastAsia="黑体" w:cs="宋体" w:hint="eastAsia"/>
                <w:color w:val="000000"/>
                <w:sz w:val="28"/>
                <w:szCs w:val="28"/>
              </w:rPr>
              <w:t>北京三源合众科技有限公司</w:t>
            </w:r>
          </w:p>
        </w:tc>
      </w:tr>
      <w:tr w:rsidR="002A4259" w:rsidRPr="00D45148" w:rsidTr="00B92FCB">
        <w:tc>
          <w:tcPr>
            <w:tcW w:w="2755" w:type="dxa"/>
            <w:shd w:val="clear" w:color="auto" w:fill="auto"/>
          </w:tcPr>
          <w:p w:rsidR="002A4259" w:rsidRPr="00D45148" w:rsidRDefault="002A4259" w:rsidP="00B92FCB">
            <w:pPr>
              <w:rPr>
                <w:color w:val="FF0000"/>
                <w:spacing w:val="52"/>
              </w:rPr>
            </w:pPr>
            <w:r w:rsidRPr="00D45148">
              <w:rPr>
                <w:rFonts w:eastAsia="黑体" w:cs="黑体" w:hint="eastAsia"/>
                <w:color w:val="000000"/>
                <w:spacing w:val="52"/>
                <w:sz w:val="28"/>
                <w:szCs w:val="28"/>
              </w:rPr>
              <w:t>培</w:t>
            </w:r>
            <w:r w:rsidRPr="00D45148">
              <w:rPr>
                <w:rFonts w:eastAsia="黑体"/>
                <w:color w:val="000000"/>
                <w:spacing w:val="52"/>
                <w:sz w:val="28"/>
                <w:szCs w:val="28"/>
              </w:rPr>
              <w:t xml:space="preserve"> </w:t>
            </w:r>
            <w:r w:rsidRPr="00D45148">
              <w:rPr>
                <w:rFonts w:eastAsia="黑体" w:cs="黑体" w:hint="eastAsia"/>
                <w:color w:val="000000"/>
                <w:spacing w:val="52"/>
                <w:sz w:val="28"/>
                <w:szCs w:val="28"/>
              </w:rPr>
              <w:t>养</w:t>
            </w:r>
            <w:r w:rsidRPr="00D45148">
              <w:rPr>
                <w:rFonts w:eastAsia="黑体"/>
                <w:color w:val="000000"/>
                <w:spacing w:val="52"/>
                <w:sz w:val="28"/>
                <w:szCs w:val="28"/>
              </w:rPr>
              <w:t xml:space="preserve"> </w:t>
            </w:r>
            <w:r w:rsidRPr="00D45148">
              <w:rPr>
                <w:rFonts w:eastAsia="黑体" w:cs="黑体" w:hint="eastAsia"/>
                <w:color w:val="000000"/>
                <w:spacing w:val="52"/>
                <w:sz w:val="28"/>
                <w:szCs w:val="28"/>
              </w:rPr>
              <w:t>院</w:t>
            </w:r>
            <w:r w:rsidRPr="00D45148">
              <w:rPr>
                <w:rFonts w:eastAsia="黑体"/>
                <w:color w:val="000000"/>
                <w:spacing w:val="52"/>
                <w:sz w:val="28"/>
                <w:szCs w:val="28"/>
              </w:rPr>
              <w:t xml:space="preserve"> </w:t>
            </w:r>
            <w:r w:rsidRPr="00D45148">
              <w:rPr>
                <w:rFonts w:eastAsia="黑体" w:cs="黑体" w:hint="eastAsia"/>
                <w:color w:val="000000"/>
                <w:spacing w:val="52"/>
                <w:sz w:val="28"/>
                <w:szCs w:val="28"/>
              </w:rPr>
              <w:t>系</w:t>
            </w:r>
          </w:p>
        </w:tc>
        <w:tc>
          <w:tcPr>
            <w:tcW w:w="4962" w:type="dxa"/>
            <w:shd w:val="clear" w:color="auto" w:fill="auto"/>
          </w:tcPr>
          <w:p w:rsidR="002A4259" w:rsidRPr="00D45148" w:rsidRDefault="002A4259" w:rsidP="00B92FCB">
            <w:pPr>
              <w:rPr>
                <w:color w:val="FF0000"/>
              </w:rPr>
            </w:pPr>
            <w:r w:rsidRPr="00D45148">
              <w:rPr>
                <w:rFonts w:eastAsia="黑体" w:cs="黑体" w:hint="eastAsia"/>
                <w:color w:val="000000"/>
                <w:spacing w:val="40"/>
                <w:sz w:val="28"/>
                <w:szCs w:val="28"/>
              </w:rPr>
              <w:t>软件学院</w:t>
            </w:r>
          </w:p>
        </w:tc>
      </w:tr>
      <w:tr w:rsidR="002A4259" w:rsidRPr="00D45148" w:rsidTr="00B92FCB">
        <w:tc>
          <w:tcPr>
            <w:tcW w:w="2755" w:type="dxa"/>
            <w:shd w:val="clear" w:color="auto" w:fill="auto"/>
          </w:tcPr>
          <w:p w:rsidR="002A4259" w:rsidRPr="00D45148" w:rsidRDefault="002A4259" w:rsidP="00B92FCB">
            <w:pPr>
              <w:rPr>
                <w:color w:val="FF0000"/>
              </w:rPr>
            </w:pPr>
            <w:r w:rsidRPr="00D45148">
              <w:rPr>
                <w:rFonts w:eastAsia="黑体" w:cs="黑体" w:hint="eastAsia"/>
                <w:color w:val="000000"/>
                <w:spacing w:val="52"/>
                <w:sz w:val="28"/>
                <w:szCs w:val="28"/>
              </w:rPr>
              <w:t>论文起止时间</w:t>
            </w:r>
          </w:p>
        </w:tc>
        <w:tc>
          <w:tcPr>
            <w:tcW w:w="4962" w:type="dxa"/>
            <w:shd w:val="clear" w:color="auto" w:fill="auto"/>
          </w:tcPr>
          <w:p w:rsidR="002A4259" w:rsidRPr="00D45148" w:rsidRDefault="002A4259" w:rsidP="00B92FCB">
            <w:pPr>
              <w:rPr>
                <w:color w:val="FF0000"/>
              </w:rPr>
            </w:pPr>
            <w:r w:rsidRPr="00D45148">
              <w:rPr>
                <w:rFonts w:eastAsia="黑体"/>
                <w:color w:val="000000"/>
                <w:sz w:val="28"/>
                <w:szCs w:val="28"/>
              </w:rPr>
              <w:t>20</w:t>
            </w:r>
            <w:r w:rsidRPr="00D45148">
              <w:rPr>
                <w:rFonts w:eastAsia="黑体" w:hint="eastAsia"/>
                <w:color w:val="000000"/>
                <w:sz w:val="28"/>
                <w:szCs w:val="28"/>
              </w:rPr>
              <w:t>14</w:t>
            </w:r>
            <w:r w:rsidRPr="00D45148">
              <w:rPr>
                <w:rFonts w:eastAsia="黑体" w:cs="黑体" w:hint="eastAsia"/>
                <w:color w:val="000000"/>
                <w:sz w:val="28"/>
                <w:szCs w:val="28"/>
              </w:rPr>
              <w:t>年</w:t>
            </w:r>
            <w:r w:rsidRPr="00D45148">
              <w:rPr>
                <w:rFonts w:eastAsia="黑体" w:cs="黑体" w:hint="eastAsia"/>
                <w:color w:val="000000"/>
                <w:sz w:val="28"/>
                <w:szCs w:val="28"/>
              </w:rPr>
              <w:t>11</w:t>
            </w:r>
            <w:r w:rsidRPr="00D45148">
              <w:rPr>
                <w:rFonts w:eastAsia="黑体"/>
                <w:color w:val="000000"/>
                <w:sz w:val="28"/>
                <w:szCs w:val="28"/>
              </w:rPr>
              <w:t xml:space="preserve"> </w:t>
            </w:r>
            <w:r w:rsidRPr="00D45148">
              <w:rPr>
                <w:rFonts w:eastAsia="黑体" w:cs="黑体" w:hint="eastAsia"/>
                <w:color w:val="000000"/>
                <w:sz w:val="28"/>
                <w:szCs w:val="28"/>
              </w:rPr>
              <w:t>月</w:t>
            </w:r>
            <w:r w:rsidRPr="00D45148">
              <w:rPr>
                <w:rFonts w:eastAsia="黑体"/>
                <w:color w:val="000000"/>
                <w:sz w:val="28"/>
                <w:szCs w:val="28"/>
              </w:rPr>
              <w:t xml:space="preserve"> ~  20</w:t>
            </w:r>
            <w:r w:rsidRPr="00D45148">
              <w:rPr>
                <w:rFonts w:eastAsia="黑体" w:hint="eastAsia"/>
                <w:color w:val="000000"/>
                <w:sz w:val="28"/>
                <w:szCs w:val="28"/>
              </w:rPr>
              <w:t>15</w:t>
            </w:r>
            <w:r w:rsidRPr="00D45148">
              <w:rPr>
                <w:rFonts w:eastAsia="黑体" w:cs="黑体" w:hint="eastAsia"/>
                <w:color w:val="000000"/>
                <w:sz w:val="28"/>
                <w:szCs w:val="28"/>
              </w:rPr>
              <w:t>年</w:t>
            </w:r>
            <w:r w:rsidRPr="00D45148">
              <w:rPr>
                <w:rFonts w:eastAsia="黑体"/>
                <w:color w:val="000000"/>
                <w:sz w:val="28"/>
                <w:szCs w:val="28"/>
              </w:rPr>
              <w:t xml:space="preserve"> </w:t>
            </w:r>
            <w:r w:rsidRPr="00D45148">
              <w:rPr>
                <w:rFonts w:eastAsia="黑体" w:hint="eastAsia"/>
                <w:color w:val="000000"/>
                <w:sz w:val="28"/>
                <w:szCs w:val="28"/>
              </w:rPr>
              <w:t>12</w:t>
            </w:r>
            <w:r w:rsidRPr="00D45148">
              <w:rPr>
                <w:rFonts w:eastAsia="黑体" w:cs="黑体" w:hint="eastAsia"/>
                <w:color w:val="000000"/>
                <w:sz w:val="28"/>
                <w:szCs w:val="28"/>
              </w:rPr>
              <w:t>月</w:t>
            </w:r>
          </w:p>
        </w:tc>
      </w:tr>
      <w:tr w:rsidR="002A4259" w:rsidRPr="00D45148" w:rsidTr="00B92FCB">
        <w:tc>
          <w:tcPr>
            <w:tcW w:w="2755" w:type="dxa"/>
            <w:shd w:val="clear" w:color="auto" w:fill="auto"/>
          </w:tcPr>
          <w:p w:rsidR="002A4259" w:rsidRPr="00D45148" w:rsidRDefault="002A4259" w:rsidP="00B92FCB">
            <w:pPr>
              <w:rPr>
                <w:color w:val="FF0000"/>
              </w:rPr>
            </w:pPr>
            <w:r w:rsidRPr="00D45148">
              <w:rPr>
                <w:rFonts w:eastAsia="黑体" w:cs="黑体" w:hint="eastAsia"/>
                <w:color w:val="000000"/>
                <w:sz w:val="28"/>
                <w:szCs w:val="28"/>
              </w:rPr>
              <w:t>文献综述提交时间</w:t>
            </w:r>
          </w:p>
        </w:tc>
        <w:tc>
          <w:tcPr>
            <w:tcW w:w="4962" w:type="dxa"/>
            <w:shd w:val="clear" w:color="auto" w:fill="auto"/>
          </w:tcPr>
          <w:p w:rsidR="002A4259" w:rsidRPr="00D45148" w:rsidRDefault="002A4259" w:rsidP="00B92FCB">
            <w:pPr>
              <w:rPr>
                <w:color w:val="FF0000"/>
              </w:rPr>
            </w:pPr>
            <w:r w:rsidRPr="00D45148">
              <w:rPr>
                <w:rFonts w:eastAsia="黑体" w:hint="eastAsia"/>
                <w:color w:val="000000"/>
                <w:sz w:val="28"/>
                <w:szCs w:val="28"/>
              </w:rPr>
              <w:t>2014</w:t>
            </w:r>
            <w:r w:rsidRPr="00D45148">
              <w:rPr>
                <w:rFonts w:eastAsia="黑体" w:hint="eastAsia"/>
                <w:color w:val="000000"/>
                <w:sz w:val="28"/>
                <w:szCs w:val="28"/>
              </w:rPr>
              <w:t>年</w:t>
            </w:r>
            <w:r w:rsidRPr="00D45148">
              <w:rPr>
                <w:rFonts w:eastAsia="黑体" w:hint="eastAsia"/>
                <w:color w:val="000000"/>
                <w:sz w:val="28"/>
                <w:szCs w:val="28"/>
              </w:rPr>
              <w:t>11</w:t>
            </w:r>
            <w:r w:rsidRPr="00D45148">
              <w:rPr>
                <w:rFonts w:eastAsia="黑体"/>
                <w:color w:val="000000"/>
                <w:sz w:val="28"/>
                <w:szCs w:val="28"/>
              </w:rPr>
              <w:t xml:space="preserve"> </w:t>
            </w:r>
            <w:r w:rsidRPr="00D45148">
              <w:rPr>
                <w:rFonts w:eastAsia="黑体" w:hint="eastAsia"/>
                <w:color w:val="000000"/>
                <w:sz w:val="28"/>
                <w:szCs w:val="28"/>
              </w:rPr>
              <w:t>月</w:t>
            </w:r>
          </w:p>
        </w:tc>
      </w:tr>
      <w:tr w:rsidR="00AD69F7" w:rsidRPr="00D45148" w:rsidTr="00B92FCB">
        <w:tc>
          <w:tcPr>
            <w:tcW w:w="2755" w:type="dxa"/>
            <w:shd w:val="clear" w:color="auto" w:fill="auto"/>
          </w:tcPr>
          <w:p w:rsidR="00AD69F7" w:rsidRPr="00D45148" w:rsidRDefault="000715A0" w:rsidP="00B92FCB">
            <w:pPr>
              <w:rPr>
                <w:rFonts w:eastAsia="黑体" w:cs="黑体"/>
                <w:color w:val="000000"/>
                <w:sz w:val="28"/>
                <w:szCs w:val="28"/>
              </w:rPr>
            </w:pPr>
            <w:r>
              <w:rPr>
                <w:rFonts w:eastAsia="黑体" w:cs="黑体" w:hint="eastAsia"/>
                <w:color w:val="000000"/>
                <w:sz w:val="28"/>
                <w:szCs w:val="28"/>
              </w:rPr>
              <w:t>学院</w:t>
            </w:r>
            <w:r w:rsidR="00AD69F7">
              <w:rPr>
                <w:rFonts w:eastAsia="黑体" w:cs="黑体" w:hint="eastAsia"/>
                <w:color w:val="000000"/>
                <w:sz w:val="28"/>
                <w:szCs w:val="28"/>
              </w:rPr>
              <w:t>指导教师签字：</w:t>
            </w:r>
          </w:p>
        </w:tc>
        <w:tc>
          <w:tcPr>
            <w:tcW w:w="4962" w:type="dxa"/>
            <w:shd w:val="clear" w:color="auto" w:fill="auto"/>
          </w:tcPr>
          <w:p w:rsidR="00AD69F7" w:rsidRPr="00D45148" w:rsidRDefault="00AD69F7" w:rsidP="00B92FCB">
            <w:pPr>
              <w:rPr>
                <w:rFonts w:eastAsia="黑体"/>
                <w:color w:val="000000"/>
                <w:sz w:val="28"/>
                <w:szCs w:val="28"/>
              </w:rPr>
            </w:pPr>
          </w:p>
        </w:tc>
      </w:tr>
    </w:tbl>
    <w:p w:rsidR="00AE7B02" w:rsidRPr="00AE7B02" w:rsidRDefault="00CC5542" w:rsidP="00F41919">
      <w:pPr>
        <w:pStyle w:val="aa"/>
      </w:pPr>
      <w:r w:rsidRPr="00017132">
        <w:lastRenderedPageBreak/>
        <w:fldChar w:fldCharType="begin"/>
      </w:r>
      <w:r w:rsidR="0018120B" w:rsidRPr="00017132">
        <w:instrText xml:space="preserve"> MACROBUTTON MTEditEquationSection2 </w:instrText>
      </w:r>
      <w:r w:rsidR="0018120B" w:rsidRPr="00017132">
        <w:rPr>
          <w:rStyle w:val="MTEquationSection"/>
          <w:color w:val="auto"/>
        </w:rPr>
        <w:instrText>Equation Chapter 6 Section 6</w:instrText>
      </w:r>
      <w:r w:rsidRPr="00017132">
        <w:fldChar w:fldCharType="begin"/>
      </w:r>
      <w:r w:rsidR="0018120B" w:rsidRPr="00017132">
        <w:instrText xml:space="preserve"> SEQ MTEqn \r \h \* MERGEFORMAT </w:instrText>
      </w:r>
      <w:r w:rsidRPr="00017132">
        <w:fldChar w:fldCharType="end"/>
      </w:r>
      <w:r w:rsidRPr="00017132">
        <w:fldChar w:fldCharType="begin"/>
      </w:r>
      <w:r w:rsidR="0018120B" w:rsidRPr="00017132">
        <w:instrText xml:space="preserve"> SEQ MTSec \r 6 \h \* MERGEFORMAT </w:instrText>
      </w:r>
      <w:r w:rsidRPr="00017132">
        <w:fldChar w:fldCharType="end"/>
      </w:r>
      <w:r w:rsidRPr="00017132">
        <w:fldChar w:fldCharType="begin"/>
      </w:r>
      <w:r w:rsidR="0018120B" w:rsidRPr="00017132">
        <w:instrText xml:space="preserve"> SEQ MTChap \r 6 \h \* MERGEFORMAT </w:instrText>
      </w:r>
      <w:r w:rsidRPr="00017132">
        <w:fldChar w:fldCharType="end"/>
      </w:r>
      <w:r w:rsidRPr="00017132">
        <w:fldChar w:fldCharType="end"/>
      </w:r>
      <w:r w:rsidR="00AE7B02" w:rsidRPr="00AE7B02">
        <w:rPr>
          <w:rFonts w:hint="eastAsia"/>
        </w:rPr>
        <w:t>目</w:t>
      </w:r>
      <w:r w:rsidR="00851EFA">
        <w:rPr>
          <w:rFonts w:hint="eastAsia"/>
        </w:rPr>
        <w:t xml:space="preserve">  </w:t>
      </w:r>
      <w:r w:rsidR="00AE7B02" w:rsidRPr="00AE7B02">
        <w:rPr>
          <w:rFonts w:hint="eastAsia"/>
        </w:rPr>
        <w:t>录</w:t>
      </w:r>
    </w:p>
    <w:p w:rsidR="007A370B" w:rsidRDefault="00CC5542">
      <w:pPr>
        <w:pStyle w:val="12"/>
        <w:tabs>
          <w:tab w:val="left" w:pos="400"/>
          <w:tab w:val="right" w:leader="dot" w:pos="9061"/>
        </w:tabs>
        <w:rPr>
          <w:rFonts w:asciiTheme="minorHAnsi" w:eastAsiaTheme="minorEastAsia" w:hAnsiTheme="minorHAnsi" w:cstheme="minorBidi"/>
          <w:noProof/>
          <w:sz w:val="21"/>
          <w:szCs w:val="22"/>
        </w:rPr>
      </w:pPr>
      <w:r>
        <w:fldChar w:fldCharType="begin"/>
      </w:r>
      <w:r w:rsidR="00574F85">
        <w:instrText xml:space="preserve"> TOC \o "1-3" \h \z \u </w:instrText>
      </w:r>
      <w:r>
        <w:fldChar w:fldCharType="separate"/>
      </w:r>
      <w:hyperlink w:anchor="_Toc402774159" w:history="1">
        <w:r w:rsidR="007A370B" w:rsidRPr="00BC3AF0">
          <w:rPr>
            <w:rStyle w:val="ab"/>
            <w:noProof/>
          </w:rPr>
          <w:t>1</w:t>
        </w:r>
        <w:r w:rsidR="007A370B">
          <w:rPr>
            <w:rFonts w:asciiTheme="minorHAnsi" w:eastAsiaTheme="minorEastAsia" w:hAnsiTheme="minorHAnsi" w:cstheme="minorBidi"/>
            <w:noProof/>
            <w:sz w:val="21"/>
            <w:szCs w:val="22"/>
          </w:rPr>
          <w:tab/>
        </w:r>
        <w:r w:rsidR="007A370B" w:rsidRPr="00BC3AF0">
          <w:rPr>
            <w:rStyle w:val="ab"/>
            <w:rFonts w:hint="eastAsia"/>
            <w:noProof/>
          </w:rPr>
          <w:t>课题来源和意义</w:t>
        </w:r>
        <w:r w:rsidR="007A370B">
          <w:rPr>
            <w:noProof/>
            <w:webHidden/>
          </w:rPr>
          <w:tab/>
        </w:r>
        <w:r w:rsidR="007A370B">
          <w:rPr>
            <w:noProof/>
            <w:webHidden/>
          </w:rPr>
          <w:fldChar w:fldCharType="begin"/>
        </w:r>
        <w:r w:rsidR="007A370B">
          <w:rPr>
            <w:noProof/>
            <w:webHidden/>
          </w:rPr>
          <w:instrText xml:space="preserve"> PAGEREF _Toc402774159 \h </w:instrText>
        </w:r>
        <w:r w:rsidR="007A370B">
          <w:rPr>
            <w:noProof/>
            <w:webHidden/>
          </w:rPr>
        </w:r>
        <w:r w:rsidR="007A370B">
          <w:rPr>
            <w:noProof/>
            <w:webHidden/>
          </w:rPr>
          <w:fldChar w:fldCharType="separate"/>
        </w:r>
        <w:r w:rsidR="007A370B">
          <w:rPr>
            <w:noProof/>
            <w:webHidden/>
          </w:rPr>
          <w:t>3</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60" w:history="1">
        <w:r w:rsidR="007A370B" w:rsidRPr="00BC3AF0">
          <w:rPr>
            <w:rStyle w:val="ab"/>
            <w:rFonts w:cs="Arial"/>
            <w:noProof/>
          </w:rPr>
          <w:t>1.1</w:t>
        </w:r>
        <w:r w:rsidR="007A370B">
          <w:rPr>
            <w:rFonts w:asciiTheme="minorHAnsi" w:eastAsiaTheme="minorEastAsia" w:hAnsiTheme="minorHAnsi" w:cstheme="minorBidi"/>
            <w:noProof/>
            <w:sz w:val="21"/>
            <w:szCs w:val="22"/>
          </w:rPr>
          <w:tab/>
        </w:r>
        <w:r w:rsidR="007A370B" w:rsidRPr="00BC3AF0">
          <w:rPr>
            <w:rStyle w:val="ab"/>
            <w:rFonts w:hint="eastAsia"/>
            <w:noProof/>
          </w:rPr>
          <w:t>课题来源</w:t>
        </w:r>
        <w:r w:rsidR="007A370B">
          <w:rPr>
            <w:noProof/>
            <w:webHidden/>
          </w:rPr>
          <w:tab/>
        </w:r>
        <w:r w:rsidR="007A370B">
          <w:rPr>
            <w:noProof/>
            <w:webHidden/>
          </w:rPr>
          <w:fldChar w:fldCharType="begin"/>
        </w:r>
        <w:r w:rsidR="007A370B">
          <w:rPr>
            <w:noProof/>
            <w:webHidden/>
          </w:rPr>
          <w:instrText xml:space="preserve"> PAGEREF _Toc402774160 \h </w:instrText>
        </w:r>
        <w:r w:rsidR="007A370B">
          <w:rPr>
            <w:noProof/>
            <w:webHidden/>
          </w:rPr>
        </w:r>
        <w:r w:rsidR="007A370B">
          <w:rPr>
            <w:noProof/>
            <w:webHidden/>
          </w:rPr>
          <w:fldChar w:fldCharType="separate"/>
        </w:r>
        <w:r w:rsidR="007A370B">
          <w:rPr>
            <w:noProof/>
            <w:webHidden/>
          </w:rPr>
          <w:t>3</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61" w:history="1">
        <w:r w:rsidR="007A370B" w:rsidRPr="00BC3AF0">
          <w:rPr>
            <w:rStyle w:val="ab"/>
            <w:rFonts w:cs="Arial"/>
            <w:noProof/>
          </w:rPr>
          <w:t>1.2</w:t>
        </w:r>
        <w:r w:rsidR="007A370B">
          <w:rPr>
            <w:rFonts w:asciiTheme="minorHAnsi" w:eastAsiaTheme="minorEastAsia" w:hAnsiTheme="minorHAnsi" w:cstheme="minorBidi"/>
            <w:noProof/>
            <w:sz w:val="21"/>
            <w:szCs w:val="22"/>
          </w:rPr>
          <w:tab/>
        </w:r>
        <w:r w:rsidR="007A370B" w:rsidRPr="00BC3AF0">
          <w:rPr>
            <w:rStyle w:val="ab"/>
            <w:rFonts w:hint="eastAsia"/>
            <w:noProof/>
          </w:rPr>
          <w:t>课题背景</w:t>
        </w:r>
        <w:r w:rsidR="007A370B">
          <w:rPr>
            <w:noProof/>
            <w:webHidden/>
          </w:rPr>
          <w:tab/>
        </w:r>
        <w:r w:rsidR="007A370B">
          <w:rPr>
            <w:noProof/>
            <w:webHidden/>
          </w:rPr>
          <w:fldChar w:fldCharType="begin"/>
        </w:r>
        <w:r w:rsidR="007A370B">
          <w:rPr>
            <w:noProof/>
            <w:webHidden/>
          </w:rPr>
          <w:instrText xml:space="preserve"> PAGEREF _Toc402774161 \h </w:instrText>
        </w:r>
        <w:r w:rsidR="007A370B">
          <w:rPr>
            <w:noProof/>
            <w:webHidden/>
          </w:rPr>
        </w:r>
        <w:r w:rsidR="007A370B">
          <w:rPr>
            <w:noProof/>
            <w:webHidden/>
          </w:rPr>
          <w:fldChar w:fldCharType="separate"/>
        </w:r>
        <w:r w:rsidR="007A370B">
          <w:rPr>
            <w:noProof/>
            <w:webHidden/>
          </w:rPr>
          <w:t>3</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62" w:history="1">
        <w:r w:rsidR="007A370B" w:rsidRPr="00BC3AF0">
          <w:rPr>
            <w:rStyle w:val="ab"/>
            <w:rFonts w:cs="Arial"/>
            <w:noProof/>
          </w:rPr>
          <w:t>1.3</w:t>
        </w:r>
        <w:r w:rsidR="007A370B">
          <w:rPr>
            <w:rFonts w:asciiTheme="minorHAnsi" w:eastAsiaTheme="minorEastAsia" w:hAnsiTheme="minorHAnsi" w:cstheme="minorBidi"/>
            <w:noProof/>
            <w:sz w:val="21"/>
            <w:szCs w:val="22"/>
          </w:rPr>
          <w:tab/>
        </w:r>
        <w:r w:rsidR="007A370B" w:rsidRPr="00BC3AF0">
          <w:rPr>
            <w:rStyle w:val="ab"/>
            <w:rFonts w:hint="eastAsia"/>
            <w:noProof/>
          </w:rPr>
          <w:t>选题意义</w:t>
        </w:r>
        <w:r w:rsidR="007A370B">
          <w:rPr>
            <w:noProof/>
            <w:webHidden/>
          </w:rPr>
          <w:tab/>
        </w:r>
        <w:r w:rsidR="007A370B">
          <w:rPr>
            <w:noProof/>
            <w:webHidden/>
          </w:rPr>
          <w:fldChar w:fldCharType="begin"/>
        </w:r>
        <w:r w:rsidR="007A370B">
          <w:rPr>
            <w:noProof/>
            <w:webHidden/>
          </w:rPr>
          <w:instrText xml:space="preserve"> PAGEREF _Toc402774162 \h </w:instrText>
        </w:r>
        <w:r w:rsidR="007A370B">
          <w:rPr>
            <w:noProof/>
            <w:webHidden/>
          </w:rPr>
        </w:r>
        <w:r w:rsidR="007A370B">
          <w:rPr>
            <w:noProof/>
            <w:webHidden/>
          </w:rPr>
          <w:fldChar w:fldCharType="separate"/>
        </w:r>
        <w:r w:rsidR="007A370B">
          <w:rPr>
            <w:noProof/>
            <w:webHidden/>
          </w:rPr>
          <w:t>4</w:t>
        </w:r>
        <w:r w:rsidR="007A370B">
          <w:rPr>
            <w:noProof/>
            <w:webHidden/>
          </w:rPr>
          <w:fldChar w:fldCharType="end"/>
        </w:r>
      </w:hyperlink>
    </w:p>
    <w:p w:rsidR="007A370B" w:rsidRDefault="007F0CEE">
      <w:pPr>
        <w:pStyle w:val="12"/>
        <w:tabs>
          <w:tab w:val="left" w:pos="400"/>
          <w:tab w:val="right" w:leader="dot" w:pos="9061"/>
        </w:tabs>
        <w:rPr>
          <w:rFonts w:asciiTheme="minorHAnsi" w:eastAsiaTheme="minorEastAsia" w:hAnsiTheme="minorHAnsi" w:cstheme="minorBidi"/>
          <w:noProof/>
          <w:sz w:val="21"/>
          <w:szCs w:val="22"/>
        </w:rPr>
      </w:pPr>
      <w:hyperlink w:anchor="_Toc402774163" w:history="1">
        <w:r w:rsidR="007A370B" w:rsidRPr="00BC3AF0">
          <w:rPr>
            <w:rStyle w:val="ab"/>
            <w:noProof/>
          </w:rPr>
          <w:t>2</w:t>
        </w:r>
        <w:r w:rsidR="007A370B">
          <w:rPr>
            <w:rFonts w:asciiTheme="minorHAnsi" w:eastAsiaTheme="minorEastAsia" w:hAnsiTheme="minorHAnsi" w:cstheme="minorBidi"/>
            <w:noProof/>
            <w:sz w:val="21"/>
            <w:szCs w:val="22"/>
          </w:rPr>
          <w:tab/>
        </w:r>
        <w:r w:rsidR="007A370B" w:rsidRPr="00BC3AF0">
          <w:rPr>
            <w:rStyle w:val="ab"/>
            <w:rFonts w:hint="eastAsia"/>
            <w:noProof/>
          </w:rPr>
          <w:t>国内外相关研究现状</w:t>
        </w:r>
        <w:r w:rsidR="007A370B">
          <w:rPr>
            <w:noProof/>
            <w:webHidden/>
          </w:rPr>
          <w:tab/>
        </w:r>
        <w:r w:rsidR="007A370B">
          <w:rPr>
            <w:noProof/>
            <w:webHidden/>
          </w:rPr>
          <w:fldChar w:fldCharType="begin"/>
        </w:r>
        <w:r w:rsidR="007A370B">
          <w:rPr>
            <w:noProof/>
            <w:webHidden/>
          </w:rPr>
          <w:instrText xml:space="preserve"> PAGEREF _Toc402774163 \h </w:instrText>
        </w:r>
        <w:r w:rsidR="007A370B">
          <w:rPr>
            <w:noProof/>
            <w:webHidden/>
          </w:rPr>
        </w:r>
        <w:r w:rsidR="007A370B">
          <w:rPr>
            <w:noProof/>
            <w:webHidden/>
          </w:rPr>
          <w:fldChar w:fldCharType="separate"/>
        </w:r>
        <w:r w:rsidR="007A370B">
          <w:rPr>
            <w:noProof/>
            <w:webHidden/>
          </w:rPr>
          <w:t>4</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64" w:history="1">
        <w:r w:rsidR="007A370B" w:rsidRPr="00BC3AF0">
          <w:rPr>
            <w:rStyle w:val="ab"/>
            <w:rFonts w:cs="Arial"/>
            <w:noProof/>
            <w:kern w:val="0"/>
          </w:rPr>
          <w:t>2.1</w:t>
        </w:r>
        <w:r w:rsidR="007A370B">
          <w:rPr>
            <w:rFonts w:asciiTheme="minorHAnsi" w:eastAsiaTheme="minorEastAsia" w:hAnsiTheme="minorHAnsi" w:cstheme="minorBidi"/>
            <w:noProof/>
            <w:sz w:val="21"/>
            <w:szCs w:val="22"/>
          </w:rPr>
          <w:tab/>
        </w:r>
        <w:r w:rsidR="007A370B" w:rsidRPr="00BC3AF0">
          <w:rPr>
            <w:rStyle w:val="ab"/>
            <w:rFonts w:hint="eastAsia"/>
            <w:noProof/>
            <w:kern w:val="0"/>
          </w:rPr>
          <w:t>出租车交通服务研究</w:t>
        </w:r>
        <w:r w:rsidR="007A370B">
          <w:rPr>
            <w:noProof/>
            <w:webHidden/>
          </w:rPr>
          <w:tab/>
        </w:r>
        <w:r w:rsidR="007A370B">
          <w:rPr>
            <w:noProof/>
            <w:webHidden/>
          </w:rPr>
          <w:fldChar w:fldCharType="begin"/>
        </w:r>
        <w:r w:rsidR="007A370B">
          <w:rPr>
            <w:noProof/>
            <w:webHidden/>
          </w:rPr>
          <w:instrText xml:space="preserve"> PAGEREF _Toc402774164 \h </w:instrText>
        </w:r>
        <w:r w:rsidR="007A370B">
          <w:rPr>
            <w:noProof/>
            <w:webHidden/>
          </w:rPr>
        </w:r>
        <w:r w:rsidR="007A370B">
          <w:rPr>
            <w:noProof/>
            <w:webHidden/>
          </w:rPr>
          <w:fldChar w:fldCharType="separate"/>
        </w:r>
        <w:r w:rsidR="007A370B">
          <w:rPr>
            <w:noProof/>
            <w:webHidden/>
          </w:rPr>
          <w:t>4</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65" w:history="1">
        <w:r w:rsidR="007A370B" w:rsidRPr="00BC3AF0">
          <w:rPr>
            <w:rStyle w:val="ab"/>
            <w:rFonts w:cs="Arial"/>
            <w:noProof/>
          </w:rPr>
          <w:t>2.1.1</w:t>
        </w:r>
        <w:r w:rsidR="007A370B">
          <w:rPr>
            <w:rFonts w:asciiTheme="minorHAnsi" w:eastAsiaTheme="minorEastAsia" w:hAnsiTheme="minorHAnsi" w:cstheme="minorBidi"/>
            <w:noProof/>
            <w:sz w:val="21"/>
            <w:szCs w:val="22"/>
          </w:rPr>
          <w:tab/>
        </w:r>
        <w:r w:rsidR="007A370B" w:rsidRPr="00BC3AF0">
          <w:rPr>
            <w:rStyle w:val="ab"/>
            <w:rFonts w:hint="eastAsia"/>
            <w:noProof/>
          </w:rPr>
          <w:t>出租车交通服务的方式</w:t>
        </w:r>
        <w:r w:rsidR="007A370B">
          <w:rPr>
            <w:noProof/>
            <w:webHidden/>
          </w:rPr>
          <w:tab/>
        </w:r>
        <w:r w:rsidR="007A370B">
          <w:rPr>
            <w:noProof/>
            <w:webHidden/>
          </w:rPr>
          <w:fldChar w:fldCharType="begin"/>
        </w:r>
        <w:r w:rsidR="007A370B">
          <w:rPr>
            <w:noProof/>
            <w:webHidden/>
          </w:rPr>
          <w:instrText xml:space="preserve"> PAGEREF _Toc402774165 \h </w:instrText>
        </w:r>
        <w:r w:rsidR="007A370B">
          <w:rPr>
            <w:noProof/>
            <w:webHidden/>
          </w:rPr>
        </w:r>
        <w:r w:rsidR="007A370B">
          <w:rPr>
            <w:noProof/>
            <w:webHidden/>
          </w:rPr>
          <w:fldChar w:fldCharType="separate"/>
        </w:r>
        <w:r w:rsidR="007A370B">
          <w:rPr>
            <w:noProof/>
            <w:webHidden/>
          </w:rPr>
          <w:t>5</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66" w:history="1">
        <w:r w:rsidR="007A370B" w:rsidRPr="00BC3AF0">
          <w:rPr>
            <w:rStyle w:val="ab"/>
            <w:rFonts w:cs="Arial"/>
            <w:noProof/>
          </w:rPr>
          <w:t>2.1.2</w:t>
        </w:r>
        <w:r w:rsidR="007A370B">
          <w:rPr>
            <w:rFonts w:asciiTheme="minorHAnsi" w:eastAsiaTheme="minorEastAsia" w:hAnsiTheme="minorHAnsi" w:cstheme="minorBidi"/>
            <w:noProof/>
            <w:sz w:val="21"/>
            <w:szCs w:val="22"/>
          </w:rPr>
          <w:tab/>
        </w:r>
        <w:r w:rsidR="007A370B" w:rsidRPr="00BC3AF0">
          <w:rPr>
            <w:rStyle w:val="ab"/>
            <w:rFonts w:hint="eastAsia"/>
            <w:noProof/>
          </w:rPr>
          <w:t>出租车交通服务研究的热点问题</w:t>
        </w:r>
        <w:r w:rsidR="007A370B">
          <w:rPr>
            <w:noProof/>
            <w:webHidden/>
          </w:rPr>
          <w:tab/>
        </w:r>
        <w:r w:rsidR="007A370B">
          <w:rPr>
            <w:noProof/>
            <w:webHidden/>
          </w:rPr>
          <w:fldChar w:fldCharType="begin"/>
        </w:r>
        <w:r w:rsidR="007A370B">
          <w:rPr>
            <w:noProof/>
            <w:webHidden/>
          </w:rPr>
          <w:instrText xml:space="preserve"> PAGEREF _Toc402774166 \h </w:instrText>
        </w:r>
        <w:r w:rsidR="007A370B">
          <w:rPr>
            <w:noProof/>
            <w:webHidden/>
          </w:rPr>
        </w:r>
        <w:r w:rsidR="007A370B">
          <w:rPr>
            <w:noProof/>
            <w:webHidden/>
          </w:rPr>
          <w:fldChar w:fldCharType="separate"/>
        </w:r>
        <w:r w:rsidR="007A370B">
          <w:rPr>
            <w:noProof/>
            <w:webHidden/>
          </w:rPr>
          <w:t>7</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67" w:history="1">
        <w:r w:rsidR="007A370B" w:rsidRPr="00BC3AF0">
          <w:rPr>
            <w:rStyle w:val="ab"/>
            <w:rFonts w:cs="Arial"/>
            <w:noProof/>
          </w:rPr>
          <w:t>2.1.3</w:t>
        </w:r>
        <w:r w:rsidR="007A370B">
          <w:rPr>
            <w:rFonts w:asciiTheme="minorHAnsi" w:eastAsiaTheme="minorEastAsia" w:hAnsiTheme="minorHAnsi" w:cstheme="minorBidi"/>
            <w:noProof/>
            <w:sz w:val="21"/>
            <w:szCs w:val="22"/>
          </w:rPr>
          <w:tab/>
        </w:r>
        <w:r w:rsidR="007A370B" w:rsidRPr="00BC3AF0">
          <w:rPr>
            <w:rStyle w:val="ab"/>
            <w:rFonts w:hint="eastAsia"/>
            <w:noProof/>
            <w:kern w:val="0"/>
          </w:rPr>
          <w:t>出租车交通服务的研究方法</w:t>
        </w:r>
        <w:r w:rsidR="007A370B">
          <w:rPr>
            <w:noProof/>
            <w:webHidden/>
          </w:rPr>
          <w:tab/>
        </w:r>
        <w:r w:rsidR="007A370B">
          <w:rPr>
            <w:noProof/>
            <w:webHidden/>
          </w:rPr>
          <w:fldChar w:fldCharType="begin"/>
        </w:r>
        <w:r w:rsidR="007A370B">
          <w:rPr>
            <w:noProof/>
            <w:webHidden/>
          </w:rPr>
          <w:instrText xml:space="preserve"> PAGEREF _Toc402774167 \h </w:instrText>
        </w:r>
        <w:r w:rsidR="007A370B">
          <w:rPr>
            <w:noProof/>
            <w:webHidden/>
          </w:rPr>
        </w:r>
        <w:r w:rsidR="007A370B">
          <w:rPr>
            <w:noProof/>
            <w:webHidden/>
          </w:rPr>
          <w:fldChar w:fldCharType="separate"/>
        </w:r>
        <w:r w:rsidR="007A370B">
          <w:rPr>
            <w:noProof/>
            <w:webHidden/>
          </w:rPr>
          <w:t>10</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68" w:history="1">
        <w:r w:rsidR="007A370B" w:rsidRPr="00BC3AF0">
          <w:rPr>
            <w:rStyle w:val="ab"/>
            <w:rFonts w:cs="Arial"/>
            <w:noProof/>
            <w:kern w:val="0"/>
          </w:rPr>
          <w:t>2.1.4</w:t>
        </w:r>
        <w:r w:rsidR="007A370B">
          <w:rPr>
            <w:rFonts w:asciiTheme="minorHAnsi" w:eastAsiaTheme="minorEastAsia" w:hAnsiTheme="minorHAnsi" w:cstheme="minorBidi"/>
            <w:noProof/>
            <w:sz w:val="21"/>
            <w:szCs w:val="22"/>
          </w:rPr>
          <w:tab/>
        </w:r>
        <w:r w:rsidR="007A370B" w:rsidRPr="00BC3AF0">
          <w:rPr>
            <w:rStyle w:val="ab"/>
            <w:rFonts w:hint="eastAsia"/>
            <w:noProof/>
            <w:kern w:val="0"/>
          </w:rPr>
          <w:t>本章小结</w:t>
        </w:r>
        <w:r w:rsidR="007A370B">
          <w:rPr>
            <w:noProof/>
            <w:webHidden/>
          </w:rPr>
          <w:tab/>
        </w:r>
        <w:r w:rsidR="007A370B">
          <w:rPr>
            <w:noProof/>
            <w:webHidden/>
          </w:rPr>
          <w:fldChar w:fldCharType="begin"/>
        </w:r>
        <w:r w:rsidR="007A370B">
          <w:rPr>
            <w:noProof/>
            <w:webHidden/>
          </w:rPr>
          <w:instrText xml:space="preserve"> PAGEREF _Toc402774168 \h </w:instrText>
        </w:r>
        <w:r w:rsidR="007A370B">
          <w:rPr>
            <w:noProof/>
            <w:webHidden/>
          </w:rPr>
        </w:r>
        <w:r w:rsidR="007A370B">
          <w:rPr>
            <w:noProof/>
            <w:webHidden/>
          </w:rPr>
          <w:fldChar w:fldCharType="separate"/>
        </w:r>
        <w:r w:rsidR="007A370B">
          <w:rPr>
            <w:noProof/>
            <w:webHidden/>
          </w:rPr>
          <w:t>11</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69" w:history="1">
        <w:r w:rsidR="007A370B" w:rsidRPr="00BC3AF0">
          <w:rPr>
            <w:rStyle w:val="ab"/>
            <w:rFonts w:cs="Arial"/>
            <w:noProof/>
          </w:rPr>
          <w:t>2.2</w:t>
        </w:r>
        <w:r w:rsidR="007A370B">
          <w:rPr>
            <w:rFonts w:asciiTheme="minorHAnsi" w:eastAsiaTheme="minorEastAsia" w:hAnsiTheme="minorHAnsi" w:cstheme="minorBidi"/>
            <w:noProof/>
            <w:sz w:val="21"/>
            <w:szCs w:val="22"/>
          </w:rPr>
          <w:tab/>
        </w:r>
        <w:r w:rsidR="007A370B" w:rsidRPr="00BC3AF0">
          <w:rPr>
            <w:rStyle w:val="ab"/>
            <w:rFonts w:hint="eastAsia"/>
            <w:noProof/>
          </w:rPr>
          <w:t>基于大数据的研究</w:t>
        </w:r>
        <w:r w:rsidR="007A370B">
          <w:rPr>
            <w:noProof/>
            <w:webHidden/>
          </w:rPr>
          <w:tab/>
        </w:r>
        <w:r w:rsidR="007A370B">
          <w:rPr>
            <w:noProof/>
            <w:webHidden/>
          </w:rPr>
          <w:fldChar w:fldCharType="begin"/>
        </w:r>
        <w:r w:rsidR="007A370B">
          <w:rPr>
            <w:noProof/>
            <w:webHidden/>
          </w:rPr>
          <w:instrText xml:space="preserve"> PAGEREF _Toc402774169 \h </w:instrText>
        </w:r>
        <w:r w:rsidR="007A370B">
          <w:rPr>
            <w:noProof/>
            <w:webHidden/>
          </w:rPr>
        </w:r>
        <w:r w:rsidR="007A370B">
          <w:rPr>
            <w:noProof/>
            <w:webHidden/>
          </w:rPr>
          <w:fldChar w:fldCharType="separate"/>
        </w:r>
        <w:r w:rsidR="007A370B">
          <w:rPr>
            <w:noProof/>
            <w:webHidden/>
          </w:rPr>
          <w:t>12</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70" w:history="1">
        <w:r w:rsidR="007A370B" w:rsidRPr="00BC3AF0">
          <w:rPr>
            <w:rStyle w:val="ab"/>
            <w:rFonts w:cs="Arial"/>
            <w:noProof/>
          </w:rPr>
          <w:t>2.2.1</w:t>
        </w:r>
        <w:r w:rsidR="007A370B">
          <w:rPr>
            <w:rFonts w:asciiTheme="minorHAnsi" w:eastAsiaTheme="minorEastAsia" w:hAnsiTheme="minorHAnsi" w:cstheme="minorBidi"/>
            <w:noProof/>
            <w:sz w:val="21"/>
            <w:szCs w:val="22"/>
          </w:rPr>
          <w:tab/>
        </w:r>
        <w:r w:rsidR="007A370B" w:rsidRPr="00BC3AF0">
          <w:rPr>
            <w:rStyle w:val="ab"/>
            <w:rFonts w:hint="eastAsia"/>
            <w:noProof/>
          </w:rPr>
          <w:t>大数据类型</w:t>
        </w:r>
        <w:r w:rsidR="007A370B">
          <w:rPr>
            <w:noProof/>
            <w:webHidden/>
          </w:rPr>
          <w:tab/>
        </w:r>
        <w:r w:rsidR="007A370B">
          <w:rPr>
            <w:noProof/>
            <w:webHidden/>
          </w:rPr>
          <w:fldChar w:fldCharType="begin"/>
        </w:r>
        <w:r w:rsidR="007A370B">
          <w:rPr>
            <w:noProof/>
            <w:webHidden/>
          </w:rPr>
          <w:instrText xml:space="preserve"> PAGEREF _Toc402774170 \h </w:instrText>
        </w:r>
        <w:r w:rsidR="007A370B">
          <w:rPr>
            <w:noProof/>
            <w:webHidden/>
          </w:rPr>
        </w:r>
        <w:r w:rsidR="007A370B">
          <w:rPr>
            <w:noProof/>
            <w:webHidden/>
          </w:rPr>
          <w:fldChar w:fldCharType="separate"/>
        </w:r>
        <w:r w:rsidR="007A370B">
          <w:rPr>
            <w:noProof/>
            <w:webHidden/>
          </w:rPr>
          <w:t>12</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71" w:history="1">
        <w:r w:rsidR="007A370B" w:rsidRPr="00BC3AF0">
          <w:rPr>
            <w:rStyle w:val="ab"/>
            <w:rFonts w:cs="Arial"/>
            <w:noProof/>
          </w:rPr>
          <w:t>2.2.2</w:t>
        </w:r>
        <w:r w:rsidR="007A370B">
          <w:rPr>
            <w:rFonts w:asciiTheme="minorHAnsi" w:eastAsiaTheme="minorEastAsia" w:hAnsiTheme="minorHAnsi" w:cstheme="minorBidi"/>
            <w:noProof/>
            <w:sz w:val="21"/>
            <w:szCs w:val="22"/>
          </w:rPr>
          <w:tab/>
        </w:r>
        <w:r w:rsidR="007A370B" w:rsidRPr="00BC3AF0">
          <w:rPr>
            <w:rStyle w:val="ab"/>
            <w:rFonts w:hint="eastAsia"/>
            <w:noProof/>
          </w:rPr>
          <w:t>大数据研究的体系结构</w:t>
        </w:r>
        <w:r w:rsidR="007A370B">
          <w:rPr>
            <w:noProof/>
            <w:webHidden/>
          </w:rPr>
          <w:tab/>
        </w:r>
        <w:r w:rsidR="007A370B">
          <w:rPr>
            <w:noProof/>
            <w:webHidden/>
          </w:rPr>
          <w:fldChar w:fldCharType="begin"/>
        </w:r>
        <w:r w:rsidR="007A370B">
          <w:rPr>
            <w:noProof/>
            <w:webHidden/>
          </w:rPr>
          <w:instrText xml:space="preserve"> PAGEREF _Toc402774171 \h </w:instrText>
        </w:r>
        <w:r w:rsidR="007A370B">
          <w:rPr>
            <w:noProof/>
            <w:webHidden/>
          </w:rPr>
        </w:r>
        <w:r w:rsidR="007A370B">
          <w:rPr>
            <w:noProof/>
            <w:webHidden/>
          </w:rPr>
          <w:fldChar w:fldCharType="separate"/>
        </w:r>
        <w:r w:rsidR="007A370B">
          <w:rPr>
            <w:noProof/>
            <w:webHidden/>
          </w:rPr>
          <w:t>13</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72" w:history="1">
        <w:r w:rsidR="007A370B" w:rsidRPr="00BC3AF0">
          <w:rPr>
            <w:rStyle w:val="ab"/>
            <w:rFonts w:cs="Arial"/>
            <w:noProof/>
          </w:rPr>
          <w:t>2.2.3</w:t>
        </w:r>
        <w:r w:rsidR="007A370B">
          <w:rPr>
            <w:rFonts w:asciiTheme="minorHAnsi" w:eastAsiaTheme="minorEastAsia" w:hAnsiTheme="minorHAnsi" w:cstheme="minorBidi"/>
            <w:noProof/>
            <w:sz w:val="21"/>
            <w:szCs w:val="22"/>
          </w:rPr>
          <w:tab/>
        </w:r>
        <w:r w:rsidR="007A370B" w:rsidRPr="00BC3AF0">
          <w:rPr>
            <w:rStyle w:val="ab"/>
            <w:rFonts w:hint="eastAsia"/>
            <w:noProof/>
          </w:rPr>
          <w:t>大数据研究的热点问题</w:t>
        </w:r>
        <w:r w:rsidR="007A370B">
          <w:rPr>
            <w:noProof/>
            <w:webHidden/>
          </w:rPr>
          <w:tab/>
        </w:r>
        <w:r w:rsidR="007A370B">
          <w:rPr>
            <w:noProof/>
            <w:webHidden/>
          </w:rPr>
          <w:fldChar w:fldCharType="begin"/>
        </w:r>
        <w:r w:rsidR="007A370B">
          <w:rPr>
            <w:noProof/>
            <w:webHidden/>
          </w:rPr>
          <w:instrText xml:space="preserve"> PAGEREF _Toc402774172 \h </w:instrText>
        </w:r>
        <w:r w:rsidR="007A370B">
          <w:rPr>
            <w:noProof/>
            <w:webHidden/>
          </w:rPr>
        </w:r>
        <w:r w:rsidR="007A370B">
          <w:rPr>
            <w:noProof/>
            <w:webHidden/>
          </w:rPr>
          <w:fldChar w:fldCharType="separate"/>
        </w:r>
        <w:r w:rsidR="007A370B">
          <w:rPr>
            <w:noProof/>
            <w:webHidden/>
          </w:rPr>
          <w:t>14</w:t>
        </w:r>
        <w:r w:rsidR="007A370B">
          <w:rPr>
            <w:noProof/>
            <w:webHidden/>
          </w:rPr>
          <w:fldChar w:fldCharType="end"/>
        </w:r>
      </w:hyperlink>
    </w:p>
    <w:p w:rsidR="007A370B" w:rsidRDefault="007F0CEE" w:rsidP="007A370B">
      <w:pPr>
        <w:pStyle w:val="30"/>
        <w:tabs>
          <w:tab w:val="left" w:pos="1680"/>
          <w:tab w:val="right" w:leader="dot" w:pos="9061"/>
        </w:tabs>
        <w:ind w:left="960"/>
        <w:rPr>
          <w:rFonts w:asciiTheme="minorHAnsi" w:eastAsiaTheme="minorEastAsia" w:hAnsiTheme="minorHAnsi" w:cstheme="minorBidi"/>
          <w:noProof/>
          <w:sz w:val="21"/>
          <w:szCs w:val="22"/>
        </w:rPr>
      </w:pPr>
      <w:hyperlink w:anchor="_Toc402774173" w:history="1">
        <w:r w:rsidR="007A370B" w:rsidRPr="00BC3AF0">
          <w:rPr>
            <w:rStyle w:val="ab"/>
            <w:rFonts w:cs="Arial"/>
            <w:noProof/>
          </w:rPr>
          <w:t>2.2.4</w:t>
        </w:r>
        <w:r w:rsidR="007A370B">
          <w:rPr>
            <w:rFonts w:asciiTheme="minorHAnsi" w:eastAsiaTheme="minorEastAsia" w:hAnsiTheme="minorHAnsi" w:cstheme="minorBidi"/>
            <w:noProof/>
            <w:sz w:val="21"/>
            <w:szCs w:val="22"/>
          </w:rPr>
          <w:tab/>
        </w:r>
        <w:r w:rsidR="007A370B" w:rsidRPr="00BC3AF0">
          <w:rPr>
            <w:rStyle w:val="ab"/>
            <w:rFonts w:hint="eastAsia"/>
            <w:noProof/>
          </w:rPr>
          <w:t>本章小结</w:t>
        </w:r>
        <w:r w:rsidR="007A370B">
          <w:rPr>
            <w:noProof/>
            <w:webHidden/>
          </w:rPr>
          <w:tab/>
        </w:r>
        <w:r w:rsidR="007A370B">
          <w:rPr>
            <w:noProof/>
            <w:webHidden/>
          </w:rPr>
          <w:fldChar w:fldCharType="begin"/>
        </w:r>
        <w:r w:rsidR="007A370B">
          <w:rPr>
            <w:noProof/>
            <w:webHidden/>
          </w:rPr>
          <w:instrText xml:space="preserve"> PAGEREF _Toc402774173 \h </w:instrText>
        </w:r>
        <w:r w:rsidR="007A370B">
          <w:rPr>
            <w:noProof/>
            <w:webHidden/>
          </w:rPr>
        </w:r>
        <w:r w:rsidR="007A370B">
          <w:rPr>
            <w:noProof/>
            <w:webHidden/>
          </w:rPr>
          <w:fldChar w:fldCharType="separate"/>
        </w:r>
        <w:r w:rsidR="007A370B">
          <w:rPr>
            <w:noProof/>
            <w:webHidden/>
          </w:rPr>
          <w:t>16</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74" w:history="1">
        <w:r w:rsidR="007A370B" w:rsidRPr="00BC3AF0">
          <w:rPr>
            <w:rStyle w:val="ab"/>
            <w:rFonts w:cs="Arial"/>
            <w:noProof/>
          </w:rPr>
          <w:t>2.3</w:t>
        </w:r>
        <w:r w:rsidR="007A370B">
          <w:rPr>
            <w:rFonts w:asciiTheme="minorHAnsi" w:eastAsiaTheme="minorEastAsia" w:hAnsiTheme="minorHAnsi" w:cstheme="minorBidi"/>
            <w:noProof/>
            <w:sz w:val="21"/>
            <w:szCs w:val="22"/>
          </w:rPr>
          <w:tab/>
        </w:r>
        <w:r w:rsidR="007A370B" w:rsidRPr="00BC3AF0">
          <w:rPr>
            <w:rStyle w:val="ab"/>
            <w:rFonts w:hint="eastAsia"/>
            <w:noProof/>
          </w:rPr>
          <w:t>当前</w:t>
        </w:r>
        <w:r w:rsidR="007A370B" w:rsidRPr="00BC3AF0">
          <w:rPr>
            <w:rStyle w:val="ab"/>
            <w:rFonts w:hint="eastAsia"/>
            <w:noProof/>
            <w:kern w:val="0"/>
          </w:rPr>
          <w:t>存在</w:t>
        </w:r>
        <w:r w:rsidR="007A370B" w:rsidRPr="00BC3AF0">
          <w:rPr>
            <w:rStyle w:val="ab"/>
            <w:rFonts w:hint="eastAsia"/>
            <w:noProof/>
          </w:rPr>
          <w:t>的问题</w:t>
        </w:r>
        <w:r w:rsidR="007A370B">
          <w:rPr>
            <w:noProof/>
            <w:webHidden/>
          </w:rPr>
          <w:tab/>
        </w:r>
        <w:r w:rsidR="007A370B">
          <w:rPr>
            <w:noProof/>
            <w:webHidden/>
          </w:rPr>
          <w:fldChar w:fldCharType="begin"/>
        </w:r>
        <w:r w:rsidR="007A370B">
          <w:rPr>
            <w:noProof/>
            <w:webHidden/>
          </w:rPr>
          <w:instrText xml:space="preserve"> PAGEREF _Toc402774174 \h </w:instrText>
        </w:r>
        <w:r w:rsidR="007A370B">
          <w:rPr>
            <w:noProof/>
            <w:webHidden/>
          </w:rPr>
        </w:r>
        <w:r w:rsidR="007A370B">
          <w:rPr>
            <w:noProof/>
            <w:webHidden/>
          </w:rPr>
          <w:fldChar w:fldCharType="separate"/>
        </w:r>
        <w:r w:rsidR="007A370B">
          <w:rPr>
            <w:noProof/>
            <w:webHidden/>
          </w:rPr>
          <w:t>16</w:t>
        </w:r>
        <w:r w:rsidR="007A370B">
          <w:rPr>
            <w:noProof/>
            <w:webHidden/>
          </w:rPr>
          <w:fldChar w:fldCharType="end"/>
        </w:r>
      </w:hyperlink>
    </w:p>
    <w:p w:rsidR="007A370B" w:rsidRDefault="007F0CEE">
      <w:pPr>
        <w:pStyle w:val="12"/>
        <w:tabs>
          <w:tab w:val="left" w:pos="400"/>
          <w:tab w:val="right" w:leader="dot" w:pos="9061"/>
        </w:tabs>
        <w:rPr>
          <w:rFonts w:asciiTheme="minorHAnsi" w:eastAsiaTheme="minorEastAsia" w:hAnsiTheme="minorHAnsi" w:cstheme="minorBidi"/>
          <w:noProof/>
          <w:sz w:val="21"/>
          <w:szCs w:val="22"/>
        </w:rPr>
      </w:pPr>
      <w:hyperlink w:anchor="_Toc402774175" w:history="1">
        <w:r w:rsidR="007A370B" w:rsidRPr="00BC3AF0">
          <w:rPr>
            <w:rStyle w:val="ab"/>
            <w:noProof/>
          </w:rPr>
          <w:t>3</w:t>
        </w:r>
        <w:r w:rsidR="007A370B">
          <w:rPr>
            <w:rFonts w:asciiTheme="minorHAnsi" w:eastAsiaTheme="minorEastAsia" w:hAnsiTheme="minorHAnsi" w:cstheme="minorBidi"/>
            <w:noProof/>
            <w:sz w:val="21"/>
            <w:szCs w:val="22"/>
          </w:rPr>
          <w:tab/>
        </w:r>
        <w:r w:rsidR="007A370B" w:rsidRPr="00BC3AF0">
          <w:rPr>
            <w:rStyle w:val="ab"/>
            <w:rFonts w:hint="eastAsia"/>
            <w:noProof/>
          </w:rPr>
          <w:t>论文研究方案</w:t>
        </w:r>
        <w:r w:rsidR="007A370B">
          <w:rPr>
            <w:noProof/>
            <w:webHidden/>
          </w:rPr>
          <w:tab/>
        </w:r>
        <w:r w:rsidR="007A370B">
          <w:rPr>
            <w:noProof/>
            <w:webHidden/>
          </w:rPr>
          <w:fldChar w:fldCharType="begin"/>
        </w:r>
        <w:r w:rsidR="007A370B">
          <w:rPr>
            <w:noProof/>
            <w:webHidden/>
          </w:rPr>
          <w:instrText xml:space="preserve"> PAGEREF _Toc402774175 \h </w:instrText>
        </w:r>
        <w:r w:rsidR="007A370B">
          <w:rPr>
            <w:noProof/>
            <w:webHidden/>
          </w:rPr>
        </w:r>
        <w:r w:rsidR="007A370B">
          <w:rPr>
            <w:noProof/>
            <w:webHidden/>
          </w:rPr>
          <w:fldChar w:fldCharType="separate"/>
        </w:r>
        <w:r w:rsidR="007A370B">
          <w:rPr>
            <w:noProof/>
            <w:webHidden/>
          </w:rPr>
          <w:t>16</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76" w:history="1">
        <w:r w:rsidR="007A370B" w:rsidRPr="00BC3AF0">
          <w:rPr>
            <w:rStyle w:val="ab"/>
            <w:rFonts w:cs="Arial"/>
            <w:noProof/>
          </w:rPr>
          <w:t>3.1</w:t>
        </w:r>
        <w:r w:rsidR="007A370B">
          <w:rPr>
            <w:rFonts w:asciiTheme="minorHAnsi" w:eastAsiaTheme="minorEastAsia" w:hAnsiTheme="minorHAnsi" w:cstheme="minorBidi"/>
            <w:noProof/>
            <w:sz w:val="21"/>
            <w:szCs w:val="22"/>
          </w:rPr>
          <w:tab/>
        </w:r>
        <w:r w:rsidR="007A370B" w:rsidRPr="00BC3AF0">
          <w:rPr>
            <w:rStyle w:val="ab"/>
            <w:rFonts w:hint="eastAsia"/>
            <w:noProof/>
          </w:rPr>
          <w:t>研究目标</w:t>
        </w:r>
        <w:r w:rsidR="007A370B">
          <w:rPr>
            <w:noProof/>
            <w:webHidden/>
          </w:rPr>
          <w:tab/>
        </w:r>
        <w:r w:rsidR="007A370B">
          <w:rPr>
            <w:noProof/>
            <w:webHidden/>
          </w:rPr>
          <w:fldChar w:fldCharType="begin"/>
        </w:r>
        <w:r w:rsidR="007A370B">
          <w:rPr>
            <w:noProof/>
            <w:webHidden/>
          </w:rPr>
          <w:instrText xml:space="preserve"> PAGEREF _Toc402774176 \h </w:instrText>
        </w:r>
        <w:r w:rsidR="007A370B">
          <w:rPr>
            <w:noProof/>
            <w:webHidden/>
          </w:rPr>
        </w:r>
        <w:r w:rsidR="007A370B">
          <w:rPr>
            <w:noProof/>
            <w:webHidden/>
          </w:rPr>
          <w:fldChar w:fldCharType="separate"/>
        </w:r>
        <w:r w:rsidR="007A370B">
          <w:rPr>
            <w:noProof/>
            <w:webHidden/>
          </w:rPr>
          <w:t>16</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77" w:history="1">
        <w:r w:rsidR="007A370B" w:rsidRPr="00BC3AF0">
          <w:rPr>
            <w:rStyle w:val="ab"/>
            <w:rFonts w:cs="Arial"/>
            <w:noProof/>
          </w:rPr>
          <w:t>3.2</w:t>
        </w:r>
        <w:r w:rsidR="007A370B">
          <w:rPr>
            <w:rFonts w:asciiTheme="minorHAnsi" w:eastAsiaTheme="minorEastAsia" w:hAnsiTheme="minorHAnsi" w:cstheme="minorBidi"/>
            <w:noProof/>
            <w:sz w:val="21"/>
            <w:szCs w:val="22"/>
          </w:rPr>
          <w:tab/>
        </w:r>
        <w:r w:rsidR="007A370B" w:rsidRPr="00BC3AF0">
          <w:rPr>
            <w:rStyle w:val="ab"/>
            <w:rFonts w:hint="eastAsia"/>
            <w:noProof/>
          </w:rPr>
          <w:t>研究任务</w:t>
        </w:r>
        <w:r w:rsidR="007A370B">
          <w:rPr>
            <w:noProof/>
            <w:webHidden/>
          </w:rPr>
          <w:tab/>
        </w:r>
        <w:r w:rsidR="007A370B">
          <w:rPr>
            <w:noProof/>
            <w:webHidden/>
          </w:rPr>
          <w:fldChar w:fldCharType="begin"/>
        </w:r>
        <w:r w:rsidR="007A370B">
          <w:rPr>
            <w:noProof/>
            <w:webHidden/>
          </w:rPr>
          <w:instrText xml:space="preserve"> PAGEREF _Toc402774177 \h </w:instrText>
        </w:r>
        <w:r w:rsidR="007A370B">
          <w:rPr>
            <w:noProof/>
            <w:webHidden/>
          </w:rPr>
        </w:r>
        <w:r w:rsidR="007A370B">
          <w:rPr>
            <w:noProof/>
            <w:webHidden/>
          </w:rPr>
          <w:fldChar w:fldCharType="separate"/>
        </w:r>
        <w:r w:rsidR="007A370B">
          <w:rPr>
            <w:noProof/>
            <w:webHidden/>
          </w:rPr>
          <w:t>16</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78" w:history="1">
        <w:r w:rsidR="007A370B" w:rsidRPr="00BC3AF0">
          <w:rPr>
            <w:rStyle w:val="ab"/>
            <w:rFonts w:cs="Arial"/>
            <w:noProof/>
          </w:rPr>
          <w:t>3.3</w:t>
        </w:r>
        <w:r w:rsidR="007A370B">
          <w:rPr>
            <w:rFonts w:asciiTheme="minorHAnsi" w:eastAsiaTheme="minorEastAsia" w:hAnsiTheme="minorHAnsi" w:cstheme="minorBidi"/>
            <w:noProof/>
            <w:sz w:val="21"/>
            <w:szCs w:val="22"/>
          </w:rPr>
          <w:tab/>
        </w:r>
        <w:r w:rsidR="007A370B" w:rsidRPr="00BC3AF0">
          <w:rPr>
            <w:rStyle w:val="ab"/>
            <w:rFonts w:hint="eastAsia"/>
            <w:noProof/>
          </w:rPr>
          <w:t>系统总体解决方案</w:t>
        </w:r>
        <w:r w:rsidR="007A370B">
          <w:rPr>
            <w:noProof/>
            <w:webHidden/>
          </w:rPr>
          <w:tab/>
        </w:r>
        <w:r w:rsidR="007A370B">
          <w:rPr>
            <w:noProof/>
            <w:webHidden/>
          </w:rPr>
          <w:fldChar w:fldCharType="begin"/>
        </w:r>
        <w:r w:rsidR="007A370B">
          <w:rPr>
            <w:noProof/>
            <w:webHidden/>
          </w:rPr>
          <w:instrText xml:space="preserve"> PAGEREF _Toc402774178 \h </w:instrText>
        </w:r>
        <w:r w:rsidR="007A370B">
          <w:rPr>
            <w:noProof/>
            <w:webHidden/>
          </w:rPr>
        </w:r>
        <w:r w:rsidR="007A370B">
          <w:rPr>
            <w:noProof/>
            <w:webHidden/>
          </w:rPr>
          <w:fldChar w:fldCharType="separate"/>
        </w:r>
        <w:r w:rsidR="007A370B">
          <w:rPr>
            <w:noProof/>
            <w:webHidden/>
          </w:rPr>
          <w:t>17</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79" w:history="1">
        <w:r w:rsidR="007A370B" w:rsidRPr="00BC3AF0">
          <w:rPr>
            <w:rStyle w:val="ab"/>
            <w:rFonts w:cs="Arial"/>
            <w:noProof/>
          </w:rPr>
          <w:t>3.4</w:t>
        </w:r>
        <w:r w:rsidR="007A370B">
          <w:rPr>
            <w:rFonts w:asciiTheme="minorHAnsi" w:eastAsiaTheme="minorEastAsia" w:hAnsiTheme="minorHAnsi" w:cstheme="minorBidi"/>
            <w:noProof/>
            <w:sz w:val="21"/>
            <w:szCs w:val="22"/>
          </w:rPr>
          <w:tab/>
        </w:r>
        <w:r w:rsidR="007A370B" w:rsidRPr="00BC3AF0">
          <w:rPr>
            <w:rStyle w:val="ab"/>
            <w:rFonts w:hint="eastAsia"/>
            <w:noProof/>
          </w:rPr>
          <w:t>拟解决的关键问题</w:t>
        </w:r>
        <w:r w:rsidR="007A370B">
          <w:rPr>
            <w:noProof/>
            <w:webHidden/>
          </w:rPr>
          <w:tab/>
        </w:r>
        <w:r w:rsidR="007A370B">
          <w:rPr>
            <w:noProof/>
            <w:webHidden/>
          </w:rPr>
          <w:fldChar w:fldCharType="begin"/>
        </w:r>
        <w:r w:rsidR="007A370B">
          <w:rPr>
            <w:noProof/>
            <w:webHidden/>
          </w:rPr>
          <w:instrText xml:space="preserve"> PAGEREF _Toc402774179 \h </w:instrText>
        </w:r>
        <w:r w:rsidR="007A370B">
          <w:rPr>
            <w:noProof/>
            <w:webHidden/>
          </w:rPr>
        </w:r>
        <w:r w:rsidR="007A370B">
          <w:rPr>
            <w:noProof/>
            <w:webHidden/>
          </w:rPr>
          <w:fldChar w:fldCharType="separate"/>
        </w:r>
        <w:r w:rsidR="007A370B">
          <w:rPr>
            <w:noProof/>
            <w:webHidden/>
          </w:rPr>
          <w:t>17</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80" w:history="1">
        <w:r w:rsidR="007A370B" w:rsidRPr="00BC3AF0">
          <w:rPr>
            <w:rStyle w:val="ab"/>
            <w:rFonts w:cs="Arial"/>
            <w:noProof/>
          </w:rPr>
          <w:t>3.5</w:t>
        </w:r>
        <w:r w:rsidR="007A370B">
          <w:rPr>
            <w:rFonts w:asciiTheme="minorHAnsi" w:eastAsiaTheme="minorEastAsia" w:hAnsiTheme="minorHAnsi" w:cstheme="minorBidi"/>
            <w:noProof/>
            <w:sz w:val="21"/>
            <w:szCs w:val="22"/>
          </w:rPr>
          <w:tab/>
        </w:r>
        <w:r w:rsidR="007A370B" w:rsidRPr="00BC3AF0">
          <w:rPr>
            <w:rStyle w:val="ab"/>
            <w:rFonts w:hint="eastAsia"/>
            <w:noProof/>
          </w:rPr>
          <w:t>拟采取的技术路线</w:t>
        </w:r>
        <w:r w:rsidR="007A370B">
          <w:rPr>
            <w:noProof/>
            <w:webHidden/>
          </w:rPr>
          <w:tab/>
        </w:r>
        <w:r w:rsidR="007A370B">
          <w:rPr>
            <w:noProof/>
            <w:webHidden/>
          </w:rPr>
          <w:fldChar w:fldCharType="begin"/>
        </w:r>
        <w:r w:rsidR="007A370B">
          <w:rPr>
            <w:noProof/>
            <w:webHidden/>
          </w:rPr>
          <w:instrText xml:space="preserve"> PAGEREF _Toc402774180 \h </w:instrText>
        </w:r>
        <w:r w:rsidR="007A370B">
          <w:rPr>
            <w:noProof/>
            <w:webHidden/>
          </w:rPr>
        </w:r>
        <w:r w:rsidR="007A370B">
          <w:rPr>
            <w:noProof/>
            <w:webHidden/>
          </w:rPr>
          <w:fldChar w:fldCharType="separate"/>
        </w:r>
        <w:r w:rsidR="007A370B">
          <w:rPr>
            <w:noProof/>
            <w:webHidden/>
          </w:rPr>
          <w:t>17</w:t>
        </w:r>
        <w:r w:rsidR="007A370B">
          <w:rPr>
            <w:noProof/>
            <w:webHidden/>
          </w:rPr>
          <w:fldChar w:fldCharType="end"/>
        </w:r>
      </w:hyperlink>
    </w:p>
    <w:p w:rsidR="007A370B" w:rsidRDefault="007F0CEE" w:rsidP="007A370B">
      <w:pPr>
        <w:pStyle w:val="21"/>
        <w:tabs>
          <w:tab w:val="left" w:pos="1050"/>
          <w:tab w:val="right" w:leader="dot" w:pos="9061"/>
        </w:tabs>
        <w:ind w:left="480"/>
        <w:rPr>
          <w:rFonts w:asciiTheme="minorHAnsi" w:eastAsiaTheme="minorEastAsia" w:hAnsiTheme="minorHAnsi" w:cstheme="minorBidi"/>
          <w:noProof/>
          <w:sz w:val="21"/>
          <w:szCs w:val="22"/>
        </w:rPr>
      </w:pPr>
      <w:hyperlink w:anchor="_Toc402774181" w:history="1">
        <w:r w:rsidR="007A370B" w:rsidRPr="00BC3AF0">
          <w:rPr>
            <w:rStyle w:val="ab"/>
            <w:rFonts w:cs="Arial"/>
            <w:noProof/>
          </w:rPr>
          <w:t>3.6</w:t>
        </w:r>
        <w:r w:rsidR="007A370B">
          <w:rPr>
            <w:rFonts w:asciiTheme="minorHAnsi" w:eastAsiaTheme="minorEastAsia" w:hAnsiTheme="minorHAnsi" w:cstheme="minorBidi"/>
            <w:noProof/>
            <w:sz w:val="21"/>
            <w:szCs w:val="22"/>
          </w:rPr>
          <w:tab/>
        </w:r>
        <w:r w:rsidR="007A370B" w:rsidRPr="00BC3AF0">
          <w:rPr>
            <w:rStyle w:val="ab"/>
            <w:rFonts w:hint="eastAsia"/>
            <w:noProof/>
          </w:rPr>
          <w:t>可能的创新之处</w:t>
        </w:r>
        <w:r w:rsidR="007A370B">
          <w:rPr>
            <w:noProof/>
            <w:webHidden/>
          </w:rPr>
          <w:tab/>
        </w:r>
        <w:r w:rsidR="007A370B">
          <w:rPr>
            <w:noProof/>
            <w:webHidden/>
          </w:rPr>
          <w:fldChar w:fldCharType="begin"/>
        </w:r>
        <w:r w:rsidR="007A370B">
          <w:rPr>
            <w:noProof/>
            <w:webHidden/>
          </w:rPr>
          <w:instrText xml:space="preserve"> PAGEREF _Toc402774181 \h </w:instrText>
        </w:r>
        <w:r w:rsidR="007A370B">
          <w:rPr>
            <w:noProof/>
            <w:webHidden/>
          </w:rPr>
        </w:r>
        <w:r w:rsidR="007A370B">
          <w:rPr>
            <w:noProof/>
            <w:webHidden/>
          </w:rPr>
          <w:fldChar w:fldCharType="separate"/>
        </w:r>
        <w:r w:rsidR="007A370B">
          <w:rPr>
            <w:noProof/>
            <w:webHidden/>
          </w:rPr>
          <w:t>17</w:t>
        </w:r>
        <w:r w:rsidR="007A370B">
          <w:rPr>
            <w:noProof/>
            <w:webHidden/>
          </w:rPr>
          <w:fldChar w:fldCharType="end"/>
        </w:r>
      </w:hyperlink>
    </w:p>
    <w:p w:rsidR="007A370B" w:rsidRDefault="007F0CEE">
      <w:pPr>
        <w:pStyle w:val="12"/>
        <w:tabs>
          <w:tab w:val="left" w:pos="400"/>
          <w:tab w:val="right" w:leader="dot" w:pos="9061"/>
        </w:tabs>
        <w:rPr>
          <w:rFonts w:asciiTheme="minorHAnsi" w:eastAsiaTheme="minorEastAsia" w:hAnsiTheme="minorHAnsi" w:cstheme="minorBidi"/>
          <w:noProof/>
          <w:sz w:val="21"/>
          <w:szCs w:val="22"/>
        </w:rPr>
      </w:pPr>
      <w:hyperlink w:anchor="_Toc402774182" w:history="1">
        <w:r w:rsidR="007A370B" w:rsidRPr="00BC3AF0">
          <w:rPr>
            <w:rStyle w:val="ab"/>
            <w:noProof/>
          </w:rPr>
          <w:t>4</w:t>
        </w:r>
        <w:r w:rsidR="007A370B">
          <w:rPr>
            <w:rFonts w:asciiTheme="minorHAnsi" w:eastAsiaTheme="minorEastAsia" w:hAnsiTheme="minorHAnsi" w:cstheme="minorBidi"/>
            <w:noProof/>
            <w:sz w:val="21"/>
            <w:szCs w:val="22"/>
          </w:rPr>
          <w:tab/>
        </w:r>
        <w:r w:rsidR="007A370B" w:rsidRPr="00BC3AF0">
          <w:rPr>
            <w:rStyle w:val="ab"/>
            <w:rFonts w:hint="eastAsia"/>
            <w:noProof/>
          </w:rPr>
          <w:t>预期达到的目标和研究成果</w:t>
        </w:r>
        <w:r w:rsidR="007A370B">
          <w:rPr>
            <w:noProof/>
            <w:webHidden/>
          </w:rPr>
          <w:tab/>
        </w:r>
        <w:r w:rsidR="007A370B">
          <w:rPr>
            <w:noProof/>
            <w:webHidden/>
          </w:rPr>
          <w:fldChar w:fldCharType="begin"/>
        </w:r>
        <w:r w:rsidR="007A370B">
          <w:rPr>
            <w:noProof/>
            <w:webHidden/>
          </w:rPr>
          <w:instrText xml:space="preserve"> PAGEREF _Toc402774182 \h </w:instrText>
        </w:r>
        <w:r w:rsidR="007A370B">
          <w:rPr>
            <w:noProof/>
            <w:webHidden/>
          </w:rPr>
        </w:r>
        <w:r w:rsidR="007A370B">
          <w:rPr>
            <w:noProof/>
            <w:webHidden/>
          </w:rPr>
          <w:fldChar w:fldCharType="separate"/>
        </w:r>
        <w:r w:rsidR="007A370B">
          <w:rPr>
            <w:noProof/>
            <w:webHidden/>
          </w:rPr>
          <w:t>17</w:t>
        </w:r>
        <w:r w:rsidR="007A370B">
          <w:rPr>
            <w:noProof/>
            <w:webHidden/>
          </w:rPr>
          <w:fldChar w:fldCharType="end"/>
        </w:r>
      </w:hyperlink>
    </w:p>
    <w:p w:rsidR="007A370B" w:rsidRDefault="007F0CEE">
      <w:pPr>
        <w:pStyle w:val="12"/>
        <w:tabs>
          <w:tab w:val="left" w:pos="400"/>
          <w:tab w:val="right" w:leader="dot" w:pos="9061"/>
        </w:tabs>
        <w:rPr>
          <w:rFonts w:asciiTheme="minorHAnsi" w:eastAsiaTheme="minorEastAsia" w:hAnsiTheme="minorHAnsi" w:cstheme="minorBidi"/>
          <w:noProof/>
          <w:sz w:val="21"/>
          <w:szCs w:val="22"/>
        </w:rPr>
      </w:pPr>
      <w:hyperlink w:anchor="_Toc402774183" w:history="1">
        <w:r w:rsidR="007A370B" w:rsidRPr="00BC3AF0">
          <w:rPr>
            <w:rStyle w:val="ab"/>
            <w:noProof/>
          </w:rPr>
          <w:t>5</w:t>
        </w:r>
        <w:r w:rsidR="007A370B">
          <w:rPr>
            <w:rFonts w:asciiTheme="minorHAnsi" w:eastAsiaTheme="minorEastAsia" w:hAnsiTheme="minorHAnsi" w:cstheme="minorBidi"/>
            <w:noProof/>
            <w:sz w:val="21"/>
            <w:szCs w:val="22"/>
          </w:rPr>
          <w:tab/>
        </w:r>
        <w:r w:rsidR="007A370B" w:rsidRPr="00BC3AF0">
          <w:rPr>
            <w:rStyle w:val="ab"/>
            <w:rFonts w:hint="eastAsia"/>
            <w:noProof/>
          </w:rPr>
          <w:t>论文工作计划</w:t>
        </w:r>
        <w:r w:rsidR="007A370B">
          <w:rPr>
            <w:noProof/>
            <w:webHidden/>
          </w:rPr>
          <w:tab/>
        </w:r>
        <w:r w:rsidR="007A370B">
          <w:rPr>
            <w:noProof/>
            <w:webHidden/>
          </w:rPr>
          <w:fldChar w:fldCharType="begin"/>
        </w:r>
        <w:r w:rsidR="007A370B">
          <w:rPr>
            <w:noProof/>
            <w:webHidden/>
          </w:rPr>
          <w:instrText xml:space="preserve"> PAGEREF _Toc402774183 \h </w:instrText>
        </w:r>
        <w:r w:rsidR="007A370B">
          <w:rPr>
            <w:noProof/>
            <w:webHidden/>
          </w:rPr>
        </w:r>
        <w:r w:rsidR="007A370B">
          <w:rPr>
            <w:noProof/>
            <w:webHidden/>
          </w:rPr>
          <w:fldChar w:fldCharType="separate"/>
        </w:r>
        <w:r w:rsidR="007A370B">
          <w:rPr>
            <w:noProof/>
            <w:webHidden/>
          </w:rPr>
          <w:t>17</w:t>
        </w:r>
        <w:r w:rsidR="007A370B">
          <w:rPr>
            <w:noProof/>
            <w:webHidden/>
          </w:rPr>
          <w:fldChar w:fldCharType="end"/>
        </w:r>
      </w:hyperlink>
    </w:p>
    <w:p w:rsidR="007A370B" w:rsidRDefault="007F0CEE">
      <w:pPr>
        <w:pStyle w:val="12"/>
        <w:tabs>
          <w:tab w:val="right" w:leader="dot" w:pos="9061"/>
        </w:tabs>
        <w:rPr>
          <w:rFonts w:asciiTheme="minorHAnsi" w:eastAsiaTheme="minorEastAsia" w:hAnsiTheme="minorHAnsi" w:cstheme="minorBidi"/>
          <w:noProof/>
          <w:sz w:val="21"/>
          <w:szCs w:val="22"/>
        </w:rPr>
      </w:pPr>
      <w:hyperlink w:anchor="_Toc402774184" w:history="1">
        <w:r w:rsidR="007A370B" w:rsidRPr="00BC3AF0">
          <w:rPr>
            <w:rStyle w:val="ab"/>
            <w:rFonts w:hint="eastAsia"/>
            <w:noProof/>
          </w:rPr>
          <w:t>参考文献</w:t>
        </w:r>
        <w:r w:rsidR="007A370B">
          <w:rPr>
            <w:noProof/>
            <w:webHidden/>
          </w:rPr>
          <w:tab/>
        </w:r>
        <w:r w:rsidR="007A370B">
          <w:rPr>
            <w:noProof/>
            <w:webHidden/>
          </w:rPr>
          <w:fldChar w:fldCharType="begin"/>
        </w:r>
        <w:r w:rsidR="007A370B">
          <w:rPr>
            <w:noProof/>
            <w:webHidden/>
          </w:rPr>
          <w:instrText xml:space="preserve"> PAGEREF _Toc402774184 \h </w:instrText>
        </w:r>
        <w:r w:rsidR="007A370B">
          <w:rPr>
            <w:noProof/>
            <w:webHidden/>
          </w:rPr>
        </w:r>
        <w:r w:rsidR="007A370B">
          <w:rPr>
            <w:noProof/>
            <w:webHidden/>
          </w:rPr>
          <w:fldChar w:fldCharType="separate"/>
        </w:r>
        <w:r w:rsidR="007A370B">
          <w:rPr>
            <w:noProof/>
            <w:webHidden/>
          </w:rPr>
          <w:t>18</w:t>
        </w:r>
        <w:r w:rsidR="007A370B">
          <w:rPr>
            <w:noProof/>
            <w:webHidden/>
          </w:rPr>
          <w:fldChar w:fldCharType="end"/>
        </w:r>
      </w:hyperlink>
    </w:p>
    <w:p w:rsidR="00AE7B02" w:rsidRDefault="00CC5542" w:rsidP="00574F85">
      <w:pPr>
        <w:pStyle w:val="1051"/>
      </w:pPr>
      <w:r>
        <w:fldChar w:fldCharType="end"/>
      </w:r>
    </w:p>
    <w:p w:rsidR="00EB6A24" w:rsidRDefault="00EB6A24" w:rsidP="00111C34">
      <w:pPr>
        <w:pStyle w:val="aa"/>
        <w:sectPr w:rsidR="00EB6A24" w:rsidSect="00EB6A24">
          <w:headerReference w:type="even" r:id="rId9"/>
          <w:footerReference w:type="even" r:id="rId10"/>
          <w:pgSz w:w="11906" w:h="16838" w:code="9"/>
          <w:pgMar w:top="1418" w:right="1134" w:bottom="1418" w:left="1701" w:header="851" w:footer="850" w:gutter="0"/>
          <w:pgNumType w:start="1"/>
          <w:cols w:space="425"/>
          <w:titlePg/>
          <w:docGrid w:type="lines" w:linePitch="326"/>
        </w:sectPr>
      </w:pPr>
    </w:p>
    <w:p w:rsidR="009F7612" w:rsidRPr="00300AB5" w:rsidRDefault="00230DBB" w:rsidP="0029202C">
      <w:pPr>
        <w:pStyle w:val="1"/>
        <w:spacing w:before="163" w:after="163"/>
      </w:pPr>
      <w:bookmarkStart w:id="3" w:name="_Toc402774159"/>
      <w:r w:rsidRPr="00300AB5">
        <w:rPr>
          <w:rFonts w:hint="eastAsia"/>
        </w:rPr>
        <w:lastRenderedPageBreak/>
        <w:t>课题来源和意义</w:t>
      </w:r>
      <w:bookmarkEnd w:id="3"/>
    </w:p>
    <w:p w:rsidR="00300AB5" w:rsidRPr="00300AB5" w:rsidRDefault="00300AB5" w:rsidP="0029202C">
      <w:pPr>
        <w:pStyle w:val="2"/>
        <w:spacing w:before="163" w:after="163"/>
      </w:pPr>
      <w:bookmarkStart w:id="4" w:name="_Toc367708923"/>
      <w:bookmarkStart w:id="5" w:name="_Toc402774160"/>
      <w:bookmarkStart w:id="6" w:name="OLE_LINK4"/>
      <w:bookmarkStart w:id="7" w:name="OLE_LINK5"/>
      <w:r w:rsidRPr="00300AB5">
        <w:t>课题来源</w:t>
      </w:r>
      <w:bookmarkEnd w:id="4"/>
      <w:bookmarkEnd w:id="5"/>
    </w:p>
    <w:p w:rsidR="00300AB5" w:rsidRPr="00300AB5" w:rsidRDefault="00E55FB3" w:rsidP="00300AB5">
      <w:pPr>
        <w:ind w:firstLineChars="200" w:firstLine="480"/>
        <w:rPr>
          <w:szCs w:val="20"/>
        </w:rPr>
      </w:pPr>
      <w:r w:rsidRPr="00E55FB3">
        <w:rPr>
          <w:rFonts w:hint="eastAsia"/>
          <w:szCs w:val="20"/>
        </w:rPr>
        <w:t>本课题来源于网络技术北京市重点实验室。</w:t>
      </w:r>
    </w:p>
    <w:p w:rsidR="00300AB5" w:rsidRPr="00300AB5" w:rsidRDefault="00300AB5" w:rsidP="0029202C">
      <w:pPr>
        <w:pStyle w:val="2"/>
        <w:spacing w:before="163" w:after="163"/>
      </w:pPr>
      <w:bookmarkStart w:id="8" w:name="_Toc367708924"/>
      <w:bookmarkStart w:id="9" w:name="_Toc402774161"/>
      <w:r w:rsidRPr="00300AB5">
        <w:t>课题背景</w:t>
      </w:r>
      <w:bookmarkEnd w:id="8"/>
      <w:bookmarkEnd w:id="9"/>
    </w:p>
    <w:p w:rsidR="00E55FB3" w:rsidRDefault="00E55FB3" w:rsidP="00E55FB3">
      <w:pPr>
        <w:tabs>
          <w:tab w:val="left" w:pos="720"/>
        </w:tabs>
        <w:ind w:firstLineChars="200" w:firstLine="480"/>
      </w:pPr>
      <w:r>
        <w:rPr>
          <w:rFonts w:hint="eastAsia"/>
        </w:rPr>
        <w:t>出租车是城市的重要组成部分，如何规划好出租车的交通策略，是影响城市交通状况的一个重要因素。目前国际上的出租车交通服务类型主要分为巡航类服务、电话预约类服务和站点候客类服务。</w:t>
      </w:r>
    </w:p>
    <w:p w:rsidR="00E55FB3" w:rsidRDefault="00E55FB3" w:rsidP="00E55FB3">
      <w:pPr>
        <w:tabs>
          <w:tab w:val="left" w:pos="720"/>
        </w:tabs>
        <w:ind w:firstLineChars="200" w:firstLine="480"/>
      </w:pPr>
      <w:r>
        <w:rPr>
          <w:rFonts w:hint="eastAsia"/>
        </w:rPr>
        <w:t>巡航类服务</w:t>
      </w:r>
      <w:r>
        <w:rPr>
          <w:rFonts w:hint="eastAsia"/>
        </w:rPr>
        <w:t>(Cruising/Hailing Segment)</w:t>
      </w:r>
      <w:r>
        <w:rPr>
          <w:rFonts w:hint="eastAsia"/>
        </w:rPr>
        <w:t>是指出租车不在固定站点候客，而是四处巡游，应沿路乘客的招呼，随时停车载客并将乘客送至指定地点的一种服务</w:t>
      </w:r>
      <w:r w:rsidR="00725D99">
        <w:rPr>
          <w:rFonts w:hint="eastAsia"/>
        </w:rPr>
        <w:t>[1]</w:t>
      </w:r>
      <w:r>
        <w:rPr>
          <w:rFonts w:hint="eastAsia"/>
        </w:rPr>
        <w:t>。巡游服务的随机性很强，招呼出租车的乘客和寻觅乘客的出租车是在事先没有任何约定的时间和地点购买与出售服务。当然，有经验的司机知道在哪些地点、哪些时段乘客较多，而有经验的乘客也知道哪些地方更容易招呼出租车。</w:t>
      </w:r>
    </w:p>
    <w:p w:rsidR="00E55FB3" w:rsidRDefault="00E55FB3" w:rsidP="00E55FB3">
      <w:pPr>
        <w:tabs>
          <w:tab w:val="left" w:pos="720"/>
        </w:tabs>
        <w:ind w:firstLineChars="200" w:firstLine="480"/>
      </w:pPr>
      <w:r>
        <w:rPr>
          <w:rFonts w:hint="eastAsia"/>
        </w:rPr>
        <w:t>电话预约类服务</w:t>
      </w:r>
      <w:r>
        <w:rPr>
          <w:rFonts w:hint="eastAsia"/>
        </w:rPr>
        <w:t>(Telephone</w:t>
      </w:r>
      <w:r>
        <w:rPr>
          <w:rFonts w:hint="eastAsia"/>
        </w:rPr>
        <w:t>—</w:t>
      </w:r>
      <w:r>
        <w:rPr>
          <w:rFonts w:hint="eastAsia"/>
        </w:rPr>
        <w:t>booking Segment)</w:t>
      </w:r>
      <w:r>
        <w:rPr>
          <w:rFonts w:hint="eastAsia"/>
        </w:rPr>
        <w:t>也称电召服务，它是指出租车接受乘客预约，在约定的地点和</w:t>
      </w:r>
      <w:r w:rsidR="009F5AE4">
        <w:rPr>
          <w:rFonts w:hint="eastAsia"/>
        </w:rPr>
        <w:t>时间</w:t>
      </w:r>
      <w:r>
        <w:rPr>
          <w:rFonts w:hint="eastAsia"/>
        </w:rPr>
        <w:t>接送乘客</w:t>
      </w:r>
      <w:r>
        <w:rPr>
          <w:rFonts w:hint="eastAsia"/>
        </w:rPr>
        <w:t>[</w:t>
      </w:r>
      <w:r w:rsidR="00725D99">
        <w:rPr>
          <w:rFonts w:hint="eastAsia"/>
        </w:rPr>
        <w:t>1</w:t>
      </w:r>
      <w:r>
        <w:rPr>
          <w:rFonts w:hint="eastAsia"/>
        </w:rPr>
        <w:t>]</w:t>
      </w:r>
      <w:r>
        <w:rPr>
          <w:rFonts w:hint="eastAsia"/>
        </w:rPr>
        <w:t>。电话预约服务既可以与巡游类、站点候客类服务并存，也可以单独采用。近几年，一系列打车软件的出现逐渐地充实了国内出租车的电召类的服务市场，也从一定程度上减少了出租车的空载率，提高了出租车的服务质量。</w:t>
      </w:r>
    </w:p>
    <w:p w:rsidR="00E55FB3" w:rsidRDefault="00E55FB3" w:rsidP="00E55FB3">
      <w:pPr>
        <w:tabs>
          <w:tab w:val="left" w:pos="720"/>
        </w:tabs>
        <w:ind w:firstLineChars="200" w:firstLine="480"/>
      </w:pPr>
      <w:r>
        <w:rPr>
          <w:rFonts w:hint="eastAsia"/>
        </w:rPr>
        <w:t>站点候客类服务</w:t>
      </w:r>
      <w:r>
        <w:rPr>
          <w:rFonts w:hint="eastAsia"/>
        </w:rPr>
        <w:t>(Taxi Rank Segment)</w:t>
      </w:r>
      <w:r>
        <w:rPr>
          <w:rFonts w:hint="eastAsia"/>
        </w:rPr>
        <w:t>是指出租车在机场、车站、宾馆或者其他固定站点等候不特定乘客租乘的一种服务方式</w:t>
      </w:r>
      <w:r>
        <w:rPr>
          <w:rFonts w:hint="eastAsia"/>
        </w:rPr>
        <w:t>[</w:t>
      </w:r>
      <w:r w:rsidR="00725D99">
        <w:rPr>
          <w:rFonts w:hint="eastAsia"/>
        </w:rPr>
        <w:t>1</w:t>
      </w:r>
      <w:r>
        <w:rPr>
          <w:rFonts w:hint="eastAsia"/>
        </w:rPr>
        <w:t>]</w:t>
      </w:r>
      <w:r>
        <w:rPr>
          <w:rFonts w:hint="eastAsia"/>
        </w:rPr>
        <w:t>。如果在某一站点候客的出租车不止一辆，他们通常会按照到来的顺序排队侯客。</w:t>
      </w:r>
    </w:p>
    <w:p w:rsidR="00E55FB3" w:rsidRDefault="00E55FB3" w:rsidP="00E55FB3">
      <w:pPr>
        <w:tabs>
          <w:tab w:val="left" w:pos="720"/>
        </w:tabs>
        <w:ind w:firstLineChars="200" w:firstLine="480"/>
      </w:pPr>
      <w:r>
        <w:rPr>
          <w:rFonts w:hint="eastAsia"/>
        </w:rPr>
        <w:t>在出租车市场提供的三种主要服务类型中，北京市场普遍采用的是巡游类的服务方式。这种方式的优点是方便，缺点是由于乘客与司机的信息不对称造成的空载率高和资源浪费，以及出租车漫无目的巡游带来的环境污染和交通拥堵等问题。虽然最近几年打车软件的兴起从一定程度上缓解了这个问题，但由于竞争抢单、交通限制和地理因素等原因使得出租车的服务质量还存在一定的限制，有待进一步提高。与巡游式不同，站点候客类服务</w:t>
      </w:r>
      <w:r w:rsidR="004C7133">
        <w:rPr>
          <w:rFonts w:hint="eastAsia"/>
        </w:rPr>
        <w:t>由</w:t>
      </w:r>
      <w:r>
        <w:rPr>
          <w:rFonts w:hint="eastAsia"/>
        </w:rPr>
        <w:t>于自身特点恰好拥有节省能源、缓解交通压力的优势。一方面，由于</w:t>
      </w:r>
      <w:r w:rsidR="00B15F0B">
        <w:rPr>
          <w:rFonts w:hint="eastAsia"/>
        </w:rPr>
        <w:t>这</w:t>
      </w:r>
      <w:r>
        <w:rPr>
          <w:rFonts w:hint="eastAsia"/>
        </w:rPr>
        <w:t>种</w:t>
      </w:r>
      <w:r>
        <w:rPr>
          <w:rFonts w:hint="eastAsia"/>
        </w:rPr>
        <w:lastRenderedPageBreak/>
        <w:t>“守株待兔”的服务模式要求驾驶员静止不动，等待乘客前来询问，故其可以节省路面空载对出租车及燃油等成本的不必要消耗，另一方面，由于不必四处行车招揽生意，站点候客也减少了对道路空</w:t>
      </w:r>
      <w:r w:rsidR="00200B7D">
        <w:rPr>
          <w:rFonts w:hint="eastAsia"/>
        </w:rPr>
        <w:t>间</w:t>
      </w:r>
      <w:r>
        <w:rPr>
          <w:rFonts w:hint="eastAsia"/>
        </w:rPr>
        <w:t>的占用，在一定程度上减轻了交通负担。</w:t>
      </w:r>
      <w:bookmarkStart w:id="10" w:name="OLE_LINK10"/>
      <w:r w:rsidR="00EA5B8C">
        <w:rPr>
          <w:rFonts w:hint="eastAsia"/>
        </w:rPr>
        <w:t>但是由于</w:t>
      </w:r>
      <w:bookmarkStart w:id="11" w:name="OLE_LINK1"/>
      <w:bookmarkStart w:id="12" w:name="OLE_LINK2"/>
      <w:r w:rsidR="00EA5B8C">
        <w:rPr>
          <w:rFonts w:hint="eastAsia"/>
        </w:rPr>
        <w:t>目前北京市的出租车候客站点选址主要是通过民意调查的方式进行的，没有考虑出租车的行为规律，导致站点的布置存在一定的不合理</w:t>
      </w:r>
      <w:r w:rsidR="00CE46B8">
        <w:rPr>
          <w:rFonts w:hint="eastAsia"/>
        </w:rPr>
        <w:t>性</w:t>
      </w:r>
      <w:r w:rsidR="00EA5B8C">
        <w:rPr>
          <w:rFonts w:hint="eastAsia"/>
        </w:rPr>
        <w:t>。</w:t>
      </w:r>
      <w:bookmarkEnd w:id="11"/>
      <w:bookmarkEnd w:id="12"/>
      <w:r w:rsidR="00EA5B8C">
        <w:rPr>
          <w:rFonts w:hint="eastAsia"/>
        </w:rPr>
        <w:t>例如，</w:t>
      </w:r>
      <w:r>
        <w:rPr>
          <w:rFonts w:hint="eastAsia"/>
        </w:rPr>
        <w:t>目前在北京出租车市场中，站点候客类服务主要集中在机场、车站、地铁及大型写字楼、商场等人口众多的公共场所，而对于其他人口密度不高的地区，采用站点候客方式的出租车则明显减少。</w:t>
      </w:r>
      <w:bookmarkEnd w:id="10"/>
    </w:p>
    <w:p w:rsidR="00300AB5" w:rsidRPr="00300AB5" w:rsidRDefault="00E55FB3" w:rsidP="00E55FB3">
      <w:pPr>
        <w:tabs>
          <w:tab w:val="left" w:pos="720"/>
        </w:tabs>
        <w:ind w:firstLineChars="200" w:firstLine="480"/>
      </w:pPr>
      <w:bookmarkStart w:id="13" w:name="OLE_LINK8"/>
      <w:bookmarkStart w:id="14" w:name="OLE_LINK9"/>
      <w:r>
        <w:rPr>
          <w:rFonts w:hint="eastAsia"/>
        </w:rPr>
        <w:t>另一方面，大数据的研究成为了近几年来的热点问题，基于大数据研究的体系结构也日趋成熟，大量的研究者们尝试通过海量出租车数据对出租车行为规律进行研究</w:t>
      </w:r>
      <w:bookmarkEnd w:id="13"/>
      <w:bookmarkEnd w:id="14"/>
      <w:r>
        <w:rPr>
          <w:rFonts w:hint="eastAsia"/>
        </w:rPr>
        <w:t>，热点挖掘、路径规划、移动模型、调度算法设计等等问题也逐渐为研究者们所关注。</w:t>
      </w:r>
    </w:p>
    <w:p w:rsidR="00300AB5" w:rsidRPr="00300AB5" w:rsidRDefault="00300AB5" w:rsidP="00834C9A">
      <w:pPr>
        <w:pStyle w:val="2"/>
        <w:spacing w:before="163" w:after="163"/>
      </w:pPr>
      <w:bookmarkStart w:id="15" w:name="_Toc367708925"/>
      <w:bookmarkStart w:id="16" w:name="_Toc402774162"/>
      <w:bookmarkEnd w:id="6"/>
      <w:bookmarkEnd w:id="7"/>
      <w:r w:rsidRPr="00300AB5">
        <w:t>选题意义</w:t>
      </w:r>
      <w:bookmarkEnd w:id="15"/>
      <w:bookmarkEnd w:id="16"/>
    </w:p>
    <w:p w:rsidR="0002679B" w:rsidRDefault="000A5A74" w:rsidP="000A5A74">
      <w:pPr>
        <w:ind w:firstLineChars="200" w:firstLine="480"/>
      </w:pPr>
      <w:r w:rsidRPr="000A5A74">
        <w:rPr>
          <w:rFonts w:hint="eastAsia"/>
        </w:rPr>
        <w:t>北京市目前的出租车服务方式主要是巡航类服务，这种方式虽然方便，但容易造成空载率高和交通拥堵等情况。虽然最近几年</w:t>
      </w:r>
      <w:bookmarkStart w:id="17" w:name="OLE_LINK14"/>
      <w:bookmarkStart w:id="18" w:name="OLE_LINK15"/>
      <w:r w:rsidRPr="000A5A74">
        <w:rPr>
          <w:rFonts w:hint="eastAsia"/>
        </w:rPr>
        <w:t>打车软件的兴起从一定程度上缓解了这个问题，但由于竞争抢单、交通限制和地理因素</w:t>
      </w:r>
      <w:r w:rsidR="001D680D">
        <w:rPr>
          <w:rFonts w:hint="eastAsia"/>
        </w:rPr>
        <w:t>等原因使得出租车的服务质量还存在一定的限制，有待进一步提高。</w:t>
      </w:r>
      <w:bookmarkEnd w:id="17"/>
      <w:bookmarkEnd w:id="18"/>
      <w:r w:rsidR="001D680D">
        <w:rPr>
          <w:rFonts w:hint="eastAsia"/>
        </w:rPr>
        <w:t>而</w:t>
      </w:r>
      <w:r w:rsidR="00396541" w:rsidRPr="00396541">
        <w:rPr>
          <w:rFonts w:hint="eastAsia"/>
        </w:rPr>
        <w:t>目前北京市的出租车候客站点选址主要是通过民意调查的方式进行</w:t>
      </w:r>
      <w:r w:rsidR="00396541">
        <w:rPr>
          <w:rFonts w:hint="eastAsia"/>
        </w:rPr>
        <w:t>的，没有考虑出租车的行为规律，导致站点的布置存在一定的不合理</w:t>
      </w:r>
      <w:r w:rsidRPr="000A5A74">
        <w:rPr>
          <w:rFonts w:hint="eastAsia"/>
        </w:rPr>
        <w:t>。通过对海量出租车数据集进行挖掘和分析，可以发现出租车的行为规律以及城市的交通状况特性，从而指导北京市的出租车站点的设置，在合适的地方引入出租车站点，可以有效地提高出租车的服务质量，对现有的出租车服务模式进行优化。</w:t>
      </w:r>
      <w:bookmarkStart w:id="19" w:name="_Toc310880518"/>
      <w:bookmarkStart w:id="20" w:name="_Toc367710256"/>
      <w:r w:rsidR="0002679B">
        <w:br w:type="page"/>
      </w:r>
    </w:p>
    <w:p w:rsidR="00DD395B" w:rsidRDefault="00DD395B" w:rsidP="000A5A74">
      <w:pPr>
        <w:ind w:firstLineChars="200" w:firstLine="480"/>
        <w:rPr>
          <w:color w:val="333333"/>
        </w:rPr>
      </w:pPr>
    </w:p>
    <w:p w:rsidR="00564E09" w:rsidRDefault="00230DBB" w:rsidP="0029202C">
      <w:pPr>
        <w:pStyle w:val="1"/>
        <w:spacing w:before="163" w:after="163"/>
      </w:pPr>
      <w:bookmarkStart w:id="21" w:name="_Toc402774163"/>
      <w:r w:rsidRPr="001740A4">
        <w:rPr>
          <w:rFonts w:hint="eastAsia"/>
        </w:rPr>
        <w:t>国内外相关研究现状</w:t>
      </w:r>
      <w:bookmarkStart w:id="22" w:name="_Toc310880521"/>
      <w:bookmarkStart w:id="23" w:name="_Toc367710261"/>
      <w:bookmarkEnd w:id="19"/>
      <w:bookmarkEnd w:id="20"/>
      <w:bookmarkEnd w:id="21"/>
    </w:p>
    <w:p w:rsidR="00834C9A" w:rsidRPr="00834C9A" w:rsidRDefault="00A54305" w:rsidP="00834C9A">
      <w:pPr>
        <w:tabs>
          <w:tab w:val="left" w:pos="720"/>
        </w:tabs>
        <w:ind w:firstLineChars="200" w:firstLine="480"/>
      </w:pPr>
      <w:r>
        <w:rPr>
          <w:rFonts w:hint="eastAsia"/>
        </w:rPr>
        <w:t>本章分别对出租车交通服务的研究和基于大数据的研究进行综述，并分析了目前</w:t>
      </w:r>
      <w:r w:rsidR="00834C9A">
        <w:rPr>
          <w:rFonts w:hint="eastAsia"/>
        </w:rPr>
        <w:t>有待解决的问题。</w:t>
      </w:r>
    </w:p>
    <w:p w:rsidR="00564E09" w:rsidRDefault="000159D4" w:rsidP="000159D4">
      <w:pPr>
        <w:pStyle w:val="2"/>
        <w:spacing w:before="163" w:after="163"/>
        <w:rPr>
          <w:kern w:val="0"/>
        </w:rPr>
      </w:pPr>
      <w:bookmarkStart w:id="24" w:name="_Toc402774164"/>
      <w:r w:rsidRPr="000159D4">
        <w:rPr>
          <w:rFonts w:hint="eastAsia"/>
          <w:kern w:val="0"/>
        </w:rPr>
        <w:t>出租车交通服务研究</w:t>
      </w:r>
      <w:bookmarkEnd w:id="24"/>
    </w:p>
    <w:p w:rsidR="000159D4" w:rsidRPr="000159D4" w:rsidRDefault="0046469B" w:rsidP="000159D4">
      <w:pPr>
        <w:ind w:firstLine="420"/>
      </w:pPr>
      <w:r>
        <w:rPr>
          <w:rFonts w:hint="eastAsia"/>
        </w:rPr>
        <w:t>出</w:t>
      </w:r>
      <w:r w:rsidR="000159D4" w:rsidRPr="000159D4">
        <w:rPr>
          <w:rFonts w:hint="eastAsia"/>
        </w:rPr>
        <w:t>租车是城市的重要组成部分，如何规划好出租车的交通策略，是影响城市交通状况的一个重要因素。本章首先论述了目前国际上出租车常见的交通服务方式，然后综述了目前在出租车交通服务研究领域的一些典型的研究问题及其常用的研究方法。</w:t>
      </w:r>
    </w:p>
    <w:p w:rsidR="00564E09" w:rsidRPr="00B14DD7" w:rsidRDefault="002253F6" w:rsidP="002253F6">
      <w:pPr>
        <w:pStyle w:val="3"/>
        <w:spacing w:before="163" w:after="163"/>
      </w:pPr>
      <w:bookmarkStart w:id="25" w:name="_Toc402774165"/>
      <w:r w:rsidRPr="002253F6">
        <w:rPr>
          <w:rFonts w:hint="eastAsia"/>
        </w:rPr>
        <w:t>出租车交通服务的方式</w:t>
      </w:r>
      <w:bookmarkEnd w:id="25"/>
    </w:p>
    <w:p w:rsidR="002253F6" w:rsidRPr="00D45148" w:rsidRDefault="002253F6" w:rsidP="002253F6">
      <w:pPr>
        <w:ind w:firstLine="420"/>
      </w:pPr>
      <w:r w:rsidRPr="00D45148">
        <w:rPr>
          <w:rFonts w:hint="eastAsia"/>
        </w:rPr>
        <w:t>目前国际上的出租车交通服务类型主要分为巡航类服务、站点候客类服务和电话预约类服务，下面分别对其进行简单的介绍。</w:t>
      </w:r>
    </w:p>
    <w:p w:rsidR="002253F6" w:rsidRPr="00635138" w:rsidRDefault="002253F6" w:rsidP="00635138">
      <w:pPr>
        <w:pStyle w:val="4"/>
      </w:pPr>
      <w:bookmarkStart w:id="26" w:name="_Toc402466591"/>
      <w:r w:rsidRPr="00D45148">
        <w:rPr>
          <w:rFonts w:hint="eastAsia"/>
        </w:rPr>
        <w:t>巡航类服务</w:t>
      </w:r>
      <w:bookmarkEnd w:id="26"/>
    </w:p>
    <w:p w:rsidR="002253F6" w:rsidRPr="00D45148" w:rsidRDefault="002253F6" w:rsidP="002253F6">
      <w:pPr>
        <w:ind w:firstLine="420"/>
      </w:pPr>
      <w:r w:rsidRPr="00D45148">
        <w:rPr>
          <w:rFonts w:hint="eastAsia"/>
        </w:rPr>
        <w:t>巡航类服务</w:t>
      </w:r>
      <w:r w:rsidRPr="00D45148">
        <w:rPr>
          <w:rFonts w:hint="eastAsia"/>
        </w:rPr>
        <w:t>(Cruising/Hailing Segment)</w:t>
      </w:r>
      <w:r w:rsidRPr="00D45148">
        <w:rPr>
          <w:rFonts w:hint="eastAsia"/>
        </w:rPr>
        <w:t>是指出租车不在固定站点候客，而是四处巡游，应沿路乘客的招呼，随时停车载客并将乘客送至指定地点的一种服务</w:t>
      </w:r>
      <w:r w:rsidR="00E46D7A">
        <w:rPr>
          <w:color w:val="080000"/>
          <w:kern w:val="0"/>
          <w:vertAlign w:val="superscript"/>
        </w:rPr>
        <w:t>[1]</w:t>
      </w:r>
      <w:r w:rsidRPr="00D45148">
        <w:rPr>
          <w:rFonts w:hint="eastAsia"/>
        </w:rPr>
        <w:t>。巡游服务的随机性很强，招呼出租车的乘客和寻觅乘客的出租车是在事先没有任何约定的时间和地点购买与出售服务。当然，有经验的司机知道在哪些地点、哪些时段乘客较多，而有经验的乘客也知道哪些地方更容易招呼出租车。在出租车市场提供的三种主要服务类型中，北京市场普遍采用的是巡游类的服务方式。这种招手即停的服务方式在我国大中型城市被广泛采用，其最大的优点就是便于消费者叫车，有乘车需求的乘客只要看到路面上有空乘的出租车，便可招手示意停车，驾驶员停车询问目的地确认可以前往后，出租车服务即告形成。这种简单便捷的服务方式，经多年传承，己被广大消费者所普遍接受</w:t>
      </w:r>
      <w:r w:rsidR="00E46D7A">
        <w:rPr>
          <w:color w:val="080000"/>
          <w:kern w:val="0"/>
          <w:vertAlign w:val="superscript"/>
        </w:rPr>
        <w:t>[2]</w:t>
      </w:r>
      <w:r w:rsidRPr="00D45148">
        <w:rPr>
          <w:rFonts w:hint="eastAsia"/>
        </w:rPr>
        <w:t>。</w:t>
      </w:r>
    </w:p>
    <w:p w:rsidR="002253F6" w:rsidRPr="00D45148" w:rsidRDefault="002253F6" w:rsidP="002253F6">
      <w:pPr>
        <w:ind w:firstLine="420"/>
      </w:pPr>
      <w:r w:rsidRPr="00D45148">
        <w:rPr>
          <w:rFonts w:hint="eastAsia"/>
        </w:rPr>
        <w:t>然而，无论是从社会效益还是从模式本身而言，巡游类服务都存在着一些固有的缺陷。首先，由于巡游服务的特点，乘客与招手即停的出租车存在严重的信息不对称。一般而言，乘客对于出租车的安全性能、是否购买责任保险、司机的服务水平、司机的驾驶经验与技术、司机是否疲劳驾驶等信息一无所知，而且乘客不知道需要等待多长时间会有可供选择的其他车辆出现，更无法预期下一辆车是否比当前的车辆更令自己满意。</w:t>
      </w:r>
      <w:r w:rsidRPr="00D45148">
        <w:rPr>
          <w:rFonts w:hint="eastAsia"/>
        </w:rPr>
        <w:lastRenderedPageBreak/>
        <w:t>其次，成千上万的出租车涌入交通主干道漫无目的地游曳，必将占用大量的公共道路空间，加剧道路的拥挤程度，这一点在一些繁华地带，特别是客流量比较大、人口密度高、打车乘客数量多的地段表现尤为明显。最后，出租车在道路上巡游揽客，其成功载客的或然性很强，部分时间处于空载状态，如此一来，便会导致出租车空驶里程增加，运营成本上升，并不利于自身的服务经营</w:t>
      </w:r>
      <w:r w:rsidR="00E46D7A">
        <w:rPr>
          <w:color w:val="080000"/>
          <w:kern w:val="0"/>
          <w:vertAlign w:val="superscript"/>
        </w:rPr>
        <w:t>[2]</w:t>
      </w:r>
      <w:r w:rsidRPr="00D45148">
        <w:rPr>
          <w:rFonts w:hint="eastAsia"/>
        </w:rPr>
        <w:t>。</w:t>
      </w:r>
    </w:p>
    <w:p w:rsidR="002253F6" w:rsidRPr="00C01FD6" w:rsidRDefault="002253F6" w:rsidP="00635138">
      <w:pPr>
        <w:pStyle w:val="4"/>
      </w:pPr>
      <w:bookmarkStart w:id="27" w:name="_Toc402466592"/>
      <w:r w:rsidRPr="00D45148">
        <w:rPr>
          <w:rFonts w:hint="eastAsia"/>
        </w:rPr>
        <w:t>站点候客类服务</w:t>
      </w:r>
      <w:bookmarkEnd w:id="27"/>
    </w:p>
    <w:p w:rsidR="002253F6" w:rsidRPr="00D45148" w:rsidRDefault="002253F6" w:rsidP="002253F6">
      <w:pPr>
        <w:ind w:firstLine="420"/>
      </w:pPr>
      <w:r w:rsidRPr="00D45148">
        <w:rPr>
          <w:rFonts w:hint="eastAsia"/>
        </w:rPr>
        <w:t>站点候客类服务</w:t>
      </w:r>
      <w:r w:rsidRPr="00D45148">
        <w:rPr>
          <w:rFonts w:hint="eastAsia"/>
        </w:rPr>
        <w:t>(Taxi Rank Segment)</w:t>
      </w:r>
      <w:r w:rsidRPr="00D45148">
        <w:rPr>
          <w:rFonts w:hint="eastAsia"/>
        </w:rPr>
        <w:t>是指出租车在机场、车站、宾馆或者其他固定站点等候不特定乘客租乘的一种服务方式</w:t>
      </w:r>
      <w:r w:rsidR="00E46D7A">
        <w:rPr>
          <w:color w:val="080000"/>
          <w:kern w:val="0"/>
          <w:vertAlign w:val="superscript"/>
        </w:rPr>
        <w:t>[2]</w:t>
      </w:r>
      <w:r w:rsidRPr="00D45148">
        <w:rPr>
          <w:rFonts w:hint="eastAsia"/>
        </w:rPr>
        <w:t>。如果在某一站点候客的出租车不止一辆，他们通常会按照到来的顺序排队侯客。在许多国家，出租车站点都有一个约定俗成的规矩：乘客只能依次选乘排在最前列的车辆。这便意味着先到来的出租车相对于后到来者具有载客优先权，这种规则被称之为“先来先走”</w:t>
      </w:r>
      <w:r w:rsidRPr="00D45148">
        <w:rPr>
          <w:rFonts w:hint="eastAsia"/>
        </w:rPr>
        <w:t>(First</w:t>
      </w:r>
      <w:r w:rsidRPr="00D45148">
        <w:rPr>
          <w:rFonts w:hint="eastAsia"/>
        </w:rPr>
        <w:t>—</w:t>
      </w:r>
      <w:r w:rsidRPr="00D45148">
        <w:rPr>
          <w:rFonts w:hint="eastAsia"/>
        </w:rPr>
        <w:t>in</w:t>
      </w:r>
      <w:r w:rsidRPr="00D45148">
        <w:rPr>
          <w:rFonts w:hint="eastAsia"/>
        </w:rPr>
        <w:t>，</w:t>
      </w:r>
      <w:r w:rsidRPr="00D45148">
        <w:rPr>
          <w:rFonts w:hint="eastAsia"/>
        </w:rPr>
        <w:t>First</w:t>
      </w:r>
      <w:r w:rsidRPr="00D45148">
        <w:rPr>
          <w:rFonts w:hint="eastAsia"/>
        </w:rPr>
        <w:t>—</w:t>
      </w:r>
      <w:r w:rsidRPr="00D45148">
        <w:rPr>
          <w:rFonts w:hint="eastAsia"/>
        </w:rPr>
        <w:t>out)</w:t>
      </w:r>
      <w:r w:rsidRPr="00D45148">
        <w:rPr>
          <w:rFonts w:hint="eastAsia"/>
        </w:rPr>
        <w:t>规则。“先来先走”规则使得在站点排队候客的出租车和排队候车的乘客可以依次出发，井然有序；但是，该规则也是一种出租车经营者的集体保护机制，它排除了乘客挑选出租车的可能，从而避免了出租车之间的价格和服务竞争。</w:t>
      </w:r>
    </w:p>
    <w:p w:rsidR="002253F6" w:rsidRPr="00D45148" w:rsidRDefault="002253F6" w:rsidP="002253F6">
      <w:pPr>
        <w:ind w:firstLine="420"/>
      </w:pPr>
      <w:r w:rsidRPr="00D45148">
        <w:rPr>
          <w:rFonts w:hint="eastAsia"/>
        </w:rPr>
        <w:t>与巡游式不同，站点候客类服务出于自身特点恰好拥有节省能源、缓解交通压力的优势。一方面，由于该种“守株待兔”的服务模式要求驾驶员静止不动，等待乘客前来询问，故其可以节省路面空载对出租车及燃油等成本的不必要消耗，另一方面，由于不必四处行车招揽生意，站点候客也减少了对道路空问的占用，在一定程度上减轻了交通负担。但与之相反，这类服务方式的缺点则是对候车地点的选择要求较高，如果选择不当，司机的经济收入可能会大打折扣。同时，由于经营者自发地向客流量较多的区域集中，也在某种程度上导致了欠发达或较偏僻地区的出租车供给，从而使得这些地区的乘客在打车时需要花费更多的时间成本</w:t>
      </w:r>
      <w:bookmarkStart w:id="28" w:name="OLE_LINK12"/>
      <w:bookmarkStart w:id="29" w:name="OLE_LINK13"/>
      <w:r w:rsidR="00E46D7A">
        <w:rPr>
          <w:color w:val="080000"/>
          <w:kern w:val="0"/>
          <w:vertAlign w:val="superscript"/>
        </w:rPr>
        <w:t>[2]</w:t>
      </w:r>
      <w:bookmarkEnd w:id="28"/>
      <w:bookmarkEnd w:id="29"/>
      <w:r w:rsidRPr="00D45148">
        <w:rPr>
          <w:rFonts w:hint="eastAsia"/>
        </w:rPr>
        <w:t>。</w:t>
      </w:r>
    </w:p>
    <w:p w:rsidR="002253F6" w:rsidRPr="00C01FD6" w:rsidRDefault="002253F6" w:rsidP="00635138">
      <w:pPr>
        <w:pStyle w:val="4"/>
      </w:pPr>
      <w:bookmarkStart w:id="30" w:name="_Toc402466593"/>
      <w:r w:rsidRPr="00D45148">
        <w:rPr>
          <w:rFonts w:hint="eastAsia"/>
        </w:rPr>
        <w:t>电话预约类服务</w:t>
      </w:r>
      <w:bookmarkEnd w:id="30"/>
    </w:p>
    <w:p w:rsidR="002253F6" w:rsidRPr="00D45148" w:rsidRDefault="002253F6" w:rsidP="002253F6">
      <w:pPr>
        <w:ind w:firstLine="420"/>
      </w:pPr>
      <w:bookmarkStart w:id="31" w:name="OLE_LINK11"/>
      <w:r w:rsidRPr="00D45148">
        <w:rPr>
          <w:rFonts w:hint="eastAsia"/>
        </w:rPr>
        <w:t>电话预约类服务</w:t>
      </w:r>
      <w:r w:rsidRPr="00D45148">
        <w:rPr>
          <w:rFonts w:hint="eastAsia"/>
        </w:rPr>
        <w:t>(Telephone</w:t>
      </w:r>
      <w:r w:rsidRPr="00D45148">
        <w:rPr>
          <w:rFonts w:hint="eastAsia"/>
        </w:rPr>
        <w:t>—</w:t>
      </w:r>
      <w:r w:rsidRPr="00D45148">
        <w:rPr>
          <w:rFonts w:hint="eastAsia"/>
        </w:rPr>
        <w:t>booking Segment)</w:t>
      </w:r>
      <w:r w:rsidRPr="00D45148">
        <w:rPr>
          <w:rFonts w:hint="eastAsia"/>
        </w:rPr>
        <w:t>也称电召服务，它是指出租车接受乘客预约，在约定的地点和事件接送乘客</w:t>
      </w:r>
      <w:r w:rsidR="00E46D7A">
        <w:rPr>
          <w:color w:val="080000"/>
          <w:kern w:val="0"/>
          <w:vertAlign w:val="superscript"/>
        </w:rPr>
        <w:t>[2]</w:t>
      </w:r>
      <w:r w:rsidRPr="00D45148">
        <w:rPr>
          <w:rFonts w:hint="eastAsia"/>
        </w:rPr>
        <w:t>。</w:t>
      </w:r>
      <w:bookmarkEnd w:id="31"/>
      <w:r w:rsidRPr="00D45148">
        <w:rPr>
          <w:rFonts w:hint="eastAsia"/>
        </w:rPr>
        <w:t>电话预约服务既可以与巡游类、站点候客类服务并存，也可以单独采用。预约服务大多是通过电话联系的一次性预约，但也有提供长期包车服务的。乘客通常不直接与出租车司机联系约车，而是通过出粗车调派中心或派车公司</w:t>
      </w:r>
      <w:r w:rsidRPr="00D45148">
        <w:rPr>
          <w:rFonts w:hint="eastAsia"/>
        </w:rPr>
        <w:t>(Dispatch Center or Company)</w:t>
      </w:r>
      <w:r w:rsidRPr="00D45148">
        <w:rPr>
          <w:rFonts w:hint="eastAsia"/>
        </w:rPr>
        <w:t>。有些地方，派车公司是法律上独立于出租车经</w:t>
      </w:r>
      <w:r w:rsidRPr="00D45148">
        <w:rPr>
          <w:rFonts w:hint="eastAsia"/>
        </w:rPr>
        <w:lastRenderedPageBreak/>
        <w:t>营者的营业机构，他们与出租车公司或个体出租车订立长期合作协议，派车公司接听预订，出租车听候调派；也有地方由出租车经营者组成合作社，共享派车服务；还有些地方，出租车公司或出租车加盟的车行本身具有调派功能。派车公司对预约服务市场的运行具有十分关键的作用</w:t>
      </w:r>
      <w:r w:rsidR="00E46D7A">
        <w:rPr>
          <w:color w:val="080000"/>
          <w:kern w:val="0"/>
          <w:vertAlign w:val="superscript"/>
        </w:rPr>
        <w:t>[2]</w:t>
      </w:r>
      <w:r w:rsidRPr="00D45148">
        <w:rPr>
          <w:rFonts w:hint="eastAsia"/>
        </w:rPr>
        <w:t>。</w:t>
      </w:r>
    </w:p>
    <w:p w:rsidR="002253F6" w:rsidRPr="00D45148" w:rsidRDefault="002253F6" w:rsidP="002253F6">
      <w:pPr>
        <w:ind w:firstLine="420"/>
      </w:pPr>
      <w:r w:rsidRPr="00D45148">
        <w:rPr>
          <w:rFonts w:hint="eastAsia"/>
        </w:rPr>
        <w:t>电话预约类服务的特点十分鲜明。一方面，其极大方便了乘客的出行安排，消费者如想乘坐出租车，可以提前通过通讯中心进行预约，与附近的出租车迅速取得联系，如此一来，可以大幅减少乘客的等车时间，提高其出行效率；另一方面，由于该方式是被动等客，每次出行都有目的，里程利用率很高，这一特点大大降低了出租车的空驶率，避免了无谓的成本消耗，同时也缓解了交通压力。当然，电话预约服务的缺点就是前期投入较高，毕竟建立一个标准化的呼叫中心，需要投入巨额资金，且该种服务类型需要形成规模效应，否则收入难以支撑日常的经营成本</w:t>
      </w:r>
      <w:r w:rsidR="00E46D7A">
        <w:rPr>
          <w:color w:val="080000"/>
          <w:kern w:val="0"/>
          <w:vertAlign w:val="superscript"/>
        </w:rPr>
        <w:t>[2]</w:t>
      </w:r>
      <w:r w:rsidRPr="00D45148">
        <w:rPr>
          <w:rFonts w:hint="eastAsia"/>
        </w:rPr>
        <w:t>。</w:t>
      </w:r>
    </w:p>
    <w:p w:rsidR="00564E09" w:rsidRPr="00E757E5" w:rsidRDefault="002253F6" w:rsidP="002253F6">
      <w:pPr>
        <w:tabs>
          <w:tab w:val="left" w:pos="720"/>
        </w:tabs>
        <w:ind w:firstLineChars="200" w:firstLine="480"/>
      </w:pPr>
      <w:r w:rsidRPr="00D45148">
        <w:rPr>
          <w:rFonts w:hint="eastAsia"/>
        </w:rPr>
        <w:t>近几年，一系列打车软件的出现逐渐地充实了出租车的电召类的服务市场，也从一定程度上减少了出租车的空载率，提高了出租车的服务质量。</w:t>
      </w:r>
    </w:p>
    <w:p w:rsidR="00564E09" w:rsidRPr="00E757E5" w:rsidRDefault="003967C5" w:rsidP="003967C5">
      <w:pPr>
        <w:pStyle w:val="3"/>
        <w:spacing w:before="163" w:after="163"/>
      </w:pPr>
      <w:bookmarkStart w:id="32" w:name="_Toc402774166"/>
      <w:r w:rsidRPr="003967C5">
        <w:rPr>
          <w:rFonts w:hint="eastAsia"/>
        </w:rPr>
        <w:t>出租车交通服务研究的热点问题</w:t>
      </w:r>
      <w:bookmarkEnd w:id="32"/>
    </w:p>
    <w:p w:rsidR="006B2602" w:rsidRPr="00D45148" w:rsidRDefault="006B2602" w:rsidP="006B2602">
      <w:pPr>
        <w:ind w:firstLine="420"/>
      </w:pPr>
      <w:r w:rsidRPr="00D45148">
        <w:rPr>
          <w:rFonts w:hint="eastAsia"/>
        </w:rPr>
        <w:t>本节主要论述了目前出租车交通研究领域的热点问题，包括热点挖掘、交通瓶颈问题、路径规划、移动模型、出租车派遣算法、出租车调度系统的设计、站点规划等问题。</w:t>
      </w:r>
    </w:p>
    <w:p w:rsidR="006B2602" w:rsidRPr="00C01FD6" w:rsidRDefault="006B2602" w:rsidP="00635138">
      <w:pPr>
        <w:pStyle w:val="4"/>
      </w:pPr>
      <w:bookmarkStart w:id="33" w:name="_Toc402466595"/>
      <w:r w:rsidRPr="00D45148">
        <w:rPr>
          <w:rFonts w:hint="eastAsia"/>
        </w:rPr>
        <w:t>热点挖掘</w:t>
      </w:r>
      <w:bookmarkEnd w:id="33"/>
    </w:p>
    <w:p w:rsidR="006B2602" w:rsidRPr="00D45148" w:rsidRDefault="006B2602" w:rsidP="006B2602">
      <w:pPr>
        <w:ind w:firstLine="420"/>
      </w:pPr>
      <w:r w:rsidRPr="00D45148">
        <w:rPr>
          <w:rFonts w:hint="eastAsia"/>
        </w:rPr>
        <w:t>热点问题是出租车服务研究的一个重要问题，对海量出租车浮动数据进行分析可以发现其背后存在的规律，热点现象就是一个典型的问题，对热点的挖掘是出租车行为分析的一个重要前提。目前，研究者们针对热点问题做了大量研究，例如刘盼盼等人</w:t>
      </w:r>
      <w:r w:rsidR="00E46D7A">
        <w:rPr>
          <w:color w:val="080000"/>
          <w:kern w:val="0"/>
          <w:vertAlign w:val="superscript"/>
        </w:rPr>
        <w:t>[3]</w:t>
      </w:r>
      <w:r w:rsidRPr="00D45148">
        <w:rPr>
          <w:rFonts w:hint="eastAsia"/>
        </w:rPr>
        <w:t>通过研究目前国内外出租车调度系统的应用发展状况，结合空间聚类技术，设计了一种基于出租车载客热点区域的分布式、动态调度方案，提出带有范围控制的空间聚类算法</w:t>
      </w:r>
      <w:r w:rsidRPr="00D45148">
        <w:rPr>
          <w:rFonts w:hint="eastAsia"/>
        </w:rPr>
        <w:t xml:space="preserve"> R-FDBSCAN,</w:t>
      </w:r>
      <w:r w:rsidRPr="00D45148">
        <w:rPr>
          <w:rFonts w:hint="eastAsia"/>
        </w:rPr>
        <w:t>对出租车</w:t>
      </w:r>
      <w:r w:rsidRPr="00D45148">
        <w:rPr>
          <w:rFonts w:hint="eastAsia"/>
        </w:rPr>
        <w:t xml:space="preserve"> GPS </w:t>
      </w:r>
      <w:r w:rsidRPr="00D45148">
        <w:rPr>
          <w:rFonts w:hint="eastAsia"/>
        </w:rPr>
        <w:t>历史数据进行均匀、细粒度聚类</w:t>
      </w:r>
      <w:r w:rsidRPr="00D45148">
        <w:rPr>
          <w:rFonts w:hint="eastAsia"/>
        </w:rPr>
        <w:t>;</w:t>
      </w:r>
      <w:r w:rsidRPr="00D45148">
        <w:rPr>
          <w:rFonts w:hint="eastAsia"/>
        </w:rPr>
        <w:t>并在</w:t>
      </w:r>
      <w:r w:rsidRPr="00D45148">
        <w:rPr>
          <w:rFonts w:hint="eastAsia"/>
        </w:rPr>
        <w:t xml:space="preserve"> Weka </w:t>
      </w:r>
      <w:r w:rsidRPr="00D45148">
        <w:rPr>
          <w:rFonts w:hint="eastAsia"/>
        </w:rPr>
        <w:t>平台中集成</w:t>
      </w:r>
      <w:r w:rsidRPr="00D45148">
        <w:rPr>
          <w:rFonts w:hint="eastAsia"/>
        </w:rPr>
        <w:t xml:space="preserve"> R-FDBSCAN </w:t>
      </w:r>
      <w:r w:rsidRPr="00D45148">
        <w:rPr>
          <w:rFonts w:hint="eastAsia"/>
        </w:rPr>
        <w:t>算法</w:t>
      </w:r>
      <w:r w:rsidRPr="00D45148">
        <w:rPr>
          <w:rFonts w:hint="eastAsia"/>
        </w:rPr>
        <w:t>,</w:t>
      </w:r>
      <w:r w:rsidRPr="00D45148">
        <w:rPr>
          <w:rFonts w:hint="eastAsia"/>
        </w:rPr>
        <w:t>针对北京市出租车数据进行热点区域挖掘。</w:t>
      </w:r>
      <w:r w:rsidRPr="00D45148">
        <w:rPr>
          <w:rFonts w:hint="eastAsia"/>
        </w:rPr>
        <w:t>Kang</w:t>
      </w:r>
      <w:r w:rsidRPr="00D45148">
        <w:rPr>
          <w:rFonts w:hint="eastAsia"/>
        </w:rPr>
        <w:t>等人</w:t>
      </w:r>
      <w:r w:rsidR="00E46D7A">
        <w:rPr>
          <w:color w:val="080000"/>
          <w:kern w:val="0"/>
          <w:vertAlign w:val="superscript"/>
        </w:rPr>
        <w:t>[4]</w:t>
      </w:r>
      <w:r w:rsidRPr="00D45148">
        <w:rPr>
          <w:rFonts w:hint="eastAsia"/>
        </w:rPr>
        <w:t>为了解决出租车的分布规律问题，提出了一种改进的</w:t>
      </w:r>
      <w:r w:rsidRPr="00D45148">
        <w:rPr>
          <w:rFonts w:hint="eastAsia"/>
        </w:rPr>
        <w:t>DB-SCAN</w:t>
      </w:r>
      <w:r w:rsidRPr="00D45148">
        <w:rPr>
          <w:rFonts w:hint="eastAsia"/>
        </w:rPr>
        <w:t>算法将出租车的轨迹数据进行分簇，然后通过卡方统计方法识别出了一些热点区域。为了使得出租车乘客能更高效地打到出租车，</w:t>
      </w:r>
      <w:r w:rsidRPr="00D45148">
        <w:rPr>
          <w:rFonts w:hint="eastAsia"/>
        </w:rPr>
        <w:t>Hu</w:t>
      </w:r>
      <w:r w:rsidRPr="00D45148">
        <w:rPr>
          <w:rFonts w:hint="eastAsia"/>
        </w:rPr>
        <w:t>等人</w:t>
      </w:r>
      <w:r w:rsidR="00E46D7A">
        <w:rPr>
          <w:color w:val="080000"/>
          <w:kern w:val="0"/>
          <w:vertAlign w:val="superscript"/>
        </w:rPr>
        <w:t>[5]</w:t>
      </w:r>
      <w:r w:rsidRPr="00D45148">
        <w:rPr>
          <w:rFonts w:hint="eastAsia"/>
        </w:rPr>
        <w:t>开发了一个面向服务的在线系统</w:t>
      </w:r>
      <w:r w:rsidRPr="00D45148">
        <w:rPr>
          <w:rFonts w:hint="eastAsia"/>
        </w:rPr>
        <w:t>Taxi-Viewer</w:t>
      </w:r>
      <w:r w:rsidRPr="00D45148">
        <w:rPr>
          <w:rFonts w:hint="eastAsia"/>
        </w:rPr>
        <w:t>来帮助用户寻找热点区域，即更容易打到车的地方，并且根据用户提供的实时位置给出一个临近的出租车的位置信</w:t>
      </w:r>
      <w:r w:rsidRPr="00D45148">
        <w:rPr>
          <w:rFonts w:hint="eastAsia"/>
        </w:rPr>
        <w:lastRenderedPageBreak/>
        <w:t>息。</w:t>
      </w:r>
      <w:r w:rsidRPr="00D45148">
        <w:rPr>
          <w:rFonts w:hint="eastAsia"/>
        </w:rPr>
        <w:t>Gui</w:t>
      </w:r>
      <w:r w:rsidRPr="00D45148">
        <w:rPr>
          <w:rFonts w:hint="eastAsia"/>
        </w:rPr>
        <w:t>等人</w:t>
      </w:r>
      <w:r w:rsidR="00E46D7A">
        <w:rPr>
          <w:color w:val="080000"/>
          <w:kern w:val="0"/>
          <w:vertAlign w:val="superscript"/>
        </w:rPr>
        <w:t>[6]</w:t>
      </w:r>
      <w:r w:rsidRPr="00D45148">
        <w:rPr>
          <w:rFonts w:hint="eastAsia"/>
        </w:rPr>
        <w:t>提出了一个基于</w:t>
      </w:r>
      <w:r w:rsidRPr="00D45148">
        <w:rPr>
          <w:rFonts w:hint="eastAsia"/>
        </w:rPr>
        <w:t>MapReduce</w:t>
      </w:r>
      <w:r w:rsidRPr="00D45148">
        <w:rPr>
          <w:rFonts w:hint="eastAsia"/>
        </w:rPr>
        <w:t>的二阶段分布式并行算法从出租车轨迹数据中挖掘城市的热点区域。该算法的第一阶段从原始的轨迹数据中导出了站点信息，并排除了其中的噪声点，第二阶段并行地执行了基于密度的稀疏分簇算法和</w:t>
      </w:r>
      <w:r w:rsidRPr="00D45148">
        <w:rPr>
          <w:rFonts w:hint="eastAsia"/>
        </w:rPr>
        <w:t>DBSCAN</w:t>
      </w:r>
      <w:r w:rsidRPr="00D45148">
        <w:rPr>
          <w:rFonts w:hint="eastAsia"/>
        </w:rPr>
        <w:t>降噪算法，并发先了其中的热点区域数据。为了将出租车位置数据和地图可视化数据结合起来，</w:t>
      </w:r>
      <w:r w:rsidRPr="00D45148">
        <w:rPr>
          <w:rFonts w:hint="eastAsia"/>
        </w:rPr>
        <w:t>Wang</w:t>
      </w:r>
      <w:r w:rsidRPr="00D45148">
        <w:rPr>
          <w:rFonts w:hint="eastAsia"/>
        </w:rPr>
        <w:t>等人</w:t>
      </w:r>
      <w:r w:rsidR="00E46D7A">
        <w:rPr>
          <w:color w:val="080000"/>
          <w:kern w:val="0"/>
          <w:vertAlign w:val="superscript"/>
        </w:rPr>
        <w:t>[7]</w:t>
      </w:r>
      <w:r w:rsidRPr="00D45148">
        <w:rPr>
          <w:rFonts w:hint="eastAsia"/>
        </w:rPr>
        <w:t>基于聚合技术构建了一个交互式可视化系统，并通过内核密度估计和聚集层级分簇方法来发现热点区域。</w:t>
      </w:r>
      <w:r w:rsidRPr="00D45148">
        <w:rPr>
          <w:rFonts w:hint="eastAsia"/>
          <w:b/>
        </w:rPr>
        <w:t>总的来看，目前对热点挖掘的研究已经很成熟，这在一定程度上反映了出租车的行为规律，对出租车的站点规划具有指导意义。</w:t>
      </w:r>
    </w:p>
    <w:p w:rsidR="006B2602" w:rsidRPr="00C01FD6" w:rsidRDefault="006B2602" w:rsidP="00635138">
      <w:pPr>
        <w:pStyle w:val="4"/>
      </w:pPr>
      <w:bookmarkStart w:id="34" w:name="_Toc402466596"/>
      <w:r w:rsidRPr="00D45148">
        <w:rPr>
          <w:rFonts w:hint="eastAsia"/>
        </w:rPr>
        <w:t>交通瓶颈问题</w:t>
      </w:r>
      <w:bookmarkEnd w:id="34"/>
    </w:p>
    <w:p w:rsidR="006B2602" w:rsidRPr="00D45148" w:rsidRDefault="006B2602" w:rsidP="006B2602">
      <w:pPr>
        <w:ind w:firstLine="420"/>
      </w:pPr>
      <w:r w:rsidRPr="00D45148">
        <w:rPr>
          <w:rFonts w:hint="eastAsia"/>
        </w:rPr>
        <w:t>交通瓶颈问题是出租车行为研究的另一个重要方面。</w:t>
      </w:r>
      <w:r w:rsidRPr="00D45148">
        <w:rPr>
          <w:rFonts w:hint="eastAsia"/>
        </w:rPr>
        <w:t>Wei-Hsun</w:t>
      </w:r>
      <w:r w:rsidRPr="00D45148">
        <w:rPr>
          <w:rFonts w:hint="eastAsia"/>
        </w:rPr>
        <w:t>等人</w:t>
      </w:r>
      <w:r w:rsidR="00E46D7A">
        <w:rPr>
          <w:color w:val="080000"/>
          <w:kern w:val="0"/>
          <w:vertAlign w:val="superscript"/>
        </w:rPr>
        <w:t>[8]</w:t>
      </w:r>
      <w:r w:rsidRPr="00D45148">
        <w:rPr>
          <w:rFonts w:hint="eastAsia"/>
        </w:rPr>
        <w:t>提出了一个三阶段的时空交通瓶颈挖掘模型，该模型通过出租车的位置数据发现城市交通网络里的时空交通瓶颈。为了检测城市交通条件，</w:t>
      </w:r>
      <w:r w:rsidRPr="00D45148">
        <w:rPr>
          <w:rFonts w:hint="eastAsia"/>
        </w:rPr>
        <w:t>Lu</w:t>
      </w:r>
      <w:r w:rsidRPr="00D45148">
        <w:rPr>
          <w:rFonts w:hint="eastAsia"/>
        </w:rPr>
        <w:t>等人</w:t>
      </w:r>
      <w:r w:rsidR="00E46D7A">
        <w:rPr>
          <w:color w:val="080000"/>
          <w:kern w:val="0"/>
          <w:vertAlign w:val="superscript"/>
        </w:rPr>
        <w:t>[9]</w:t>
      </w:r>
      <w:r w:rsidRPr="00D45148">
        <w:rPr>
          <w:rFonts w:hint="eastAsia"/>
        </w:rPr>
        <w:t>通过出租车的</w:t>
      </w:r>
      <w:r w:rsidRPr="00D45148">
        <w:rPr>
          <w:rFonts w:hint="eastAsia"/>
        </w:rPr>
        <w:t>GPS</w:t>
      </w:r>
      <w:r w:rsidRPr="00D45148">
        <w:rPr>
          <w:rFonts w:hint="eastAsia"/>
        </w:rPr>
        <w:t>数据来估计城市交通拥塞的特征，包括信号控制，驾驶员异常行为，不同车辆性能，城市交通的速度分布等等特征。作者首先使用内核密度估计技术对速度分布的概率密度进行估计，然后使用高斯模型分析拥塞的特征。为了提高出租车的运行效率，</w:t>
      </w:r>
      <w:r w:rsidRPr="00D45148">
        <w:rPr>
          <w:rFonts w:hint="eastAsia"/>
        </w:rPr>
        <w:t>Yao</w:t>
      </w:r>
      <w:r w:rsidRPr="00D45148">
        <w:rPr>
          <w:rFonts w:hint="eastAsia"/>
        </w:rPr>
        <w:t>等人</w:t>
      </w:r>
      <w:r w:rsidR="00E46D7A">
        <w:rPr>
          <w:color w:val="080000"/>
          <w:kern w:val="0"/>
          <w:vertAlign w:val="superscript"/>
        </w:rPr>
        <w:t>[10]</w:t>
      </w:r>
      <w:r w:rsidRPr="00D45148">
        <w:rPr>
          <w:rFonts w:hint="eastAsia"/>
        </w:rPr>
        <w:t>在考虑城市交通拥堵的情况下分析了出租车的调度情况，并基于</w:t>
      </w:r>
      <w:r w:rsidRPr="00D45148">
        <w:rPr>
          <w:rFonts w:hint="eastAsia"/>
        </w:rPr>
        <w:t>Dijkstra</w:t>
      </w:r>
      <w:r w:rsidRPr="00D45148">
        <w:rPr>
          <w:rFonts w:hint="eastAsia"/>
        </w:rPr>
        <w:t>算法对出租车路径进行优化，设计了一个出车派遣系统。</w:t>
      </w:r>
      <w:r w:rsidRPr="00D45148">
        <w:rPr>
          <w:rFonts w:hint="eastAsia"/>
          <w:b/>
        </w:rPr>
        <w:t>对交通瓶颈的准确识别有利于城市交通的规划，也是影响出租车站点设计的一个重要因素。</w:t>
      </w:r>
    </w:p>
    <w:p w:rsidR="006B2602" w:rsidRPr="00C01FD6" w:rsidRDefault="006B2602" w:rsidP="00635138">
      <w:pPr>
        <w:pStyle w:val="4"/>
      </w:pPr>
      <w:bookmarkStart w:id="35" w:name="_Toc402466597"/>
      <w:r w:rsidRPr="00D45148">
        <w:rPr>
          <w:rFonts w:hint="eastAsia"/>
        </w:rPr>
        <w:t>路径规划</w:t>
      </w:r>
      <w:bookmarkEnd w:id="35"/>
    </w:p>
    <w:p w:rsidR="006B2602" w:rsidRPr="00D45148" w:rsidRDefault="006B2602" w:rsidP="006B2602">
      <w:pPr>
        <w:ind w:firstLine="420"/>
      </w:pPr>
      <w:r w:rsidRPr="00D45148">
        <w:rPr>
          <w:rFonts w:hint="eastAsia"/>
        </w:rPr>
        <w:t>对于巡航类服务的出租车而言，驾驶员如何制定行驶路线往往影响着他的收益，因此，路径规划问题也就成为了研究者们比较关注的一个问题。为了对交通资源进行优化，谭卫等人</w:t>
      </w:r>
      <w:r w:rsidR="00E46D7A">
        <w:rPr>
          <w:color w:val="080000"/>
          <w:kern w:val="0"/>
          <w:vertAlign w:val="superscript"/>
        </w:rPr>
        <w:t>[11]</w:t>
      </w:r>
      <w:r w:rsidRPr="00D45148">
        <w:rPr>
          <w:rFonts w:hint="eastAsia"/>
        </w:rPr>
        <w:t>针对出租车的路径规划问题，提出了一种改进的蚁群算法，根据同一蚁群的信息素相互激励，不同蚁群之间信息素相互抑制的原理，该算法实现了出租车资源的合理分布。为了解决出租车的路径优化问题，</w:t>
      </w:r>
      <w:r w:rsidRPr="00D45148">
        <w:rPr>
          <w:rFonts w:hint="eastAsia"/>
        </w:rPr>
        <w:t>Hou</w:t>
      </w:r>
      <w:r w:rsidRPr="00D45148">
        <w:rPr>
          <w:rFonts w:hint="eastAsia"/>
        </w:rPr>
        <w:t>等人</w:t>
      </w:r>
      <w:r w:rsidR="00E46D7A">
        <w:rPr>
          <w:color w:val="080000"/>
          <w:kern w:val="0"/>
          <w:vertAlign w:val="superscript"/>
        </w:rPr>
        <w:t>[12]</w:t>
      </w:r>
      <w:r w:rsidRPr="00D45148">
        <w:rPr>
          <w:rFonts w:hint="eastAsia"/>
        </w:rPr>
        <w:t>通过使用</w:t>
      </w:r>
      <w:r w:rsidRPr="00D45148">
        <w:rPr>
          <w:rFonts w:hint="eastAsia"/>
        </w:rPr>
        <w:t>GIS</w:t>
      </w:r>
      <w:r w:rsidRPr="00D45148">
        <w:rPr>
          <w:rFonts w:hint="eastAsia"/>
        </w:rPr>
        <w:t>地理信息系统，并建立了</w:t>
      </w:r>
      <w:r w:rsidRPr="00D45148">
        <w:rPr>
          <w:rFonts w:hint="eastAsia"/>
        </w:rPr>
        <w:t>SMS</w:t>
      </w:r>
      <w:r w:rsidRPr="00D45148">
        <w:rPr>
          <w:rFonts w:hint="eastAsia"/>
        </w:rPr>
        <w:t>平台和合理的出租车派遣中心，然后结合蚁群算法寻找与行人最近的空载出租车，并提供了一个到行人的最优路径。</w:t>
      </w:r>
      <w:r w:rsidRPr="00D45148">
        <w:rPr>
          <w:rFonts w:hint="eastAsia"/>
        </w:rPr>
        <w:t>Li</w:t>
      </w:r>
      <w:r w:rsidRPr="00D45148">
        <w:rPr>
          <w:rFonts w:hint="eastAsia"/>
        </w:rPr>
        <w:t>等人</w:t>
      </w:r>
      <w:r w:rsidR="00E46D7A">
        <w:rPr>
          <w:color w:val="080000"/>
          <w:kern w:val="0"/>
          <w:vertAlign w:val="superscript"/>
        </w:rPr>
        <w:t>[13]</w:t>
      </w:r>
      <w:r w:rsidRPr="00D45148">
        <w:rPr>
          <w:rFonts w:hint="eastAsia"/>
        </w:rPr>
        <w:t>通过对海量</w:t>
      </w:r>
      <w:r w:rsidRPr="00D45148">
        <w:rPr>
          <w:rFonts w:hint="eastAsia"/>
        </w:rPr>
        <w:t>GPS</w:t>
      </w:r>
      <w:r w:rsidRPr="00D45148">
        <w:rPr>
          <w:rFonts w:hint="eastAsia"/>
        </w:rPr>
        <w:t>轨迹数据的统计分析得到了一个分层路网交通经验信息，根据这个信息，道路被划分为频繁路段，第二频繁路段和不频繁路段，最后在此基础上构建了一个出租车的分层路由规划算法。为了更加准确的对出租车路径进行规划，</w:t>
      </w:r>
      <w:r w:rsidRPr="00D45148">
        <w:rPr>
          <w:rFonts w:hint="eastAsia"/>
        </w:rPr>
        <w:t>Li</w:t>
      </w:r>
      <w:r w:rsidRPr="00D45148">
        <w:rPr>
          <w:rFonts w:hint="eastAsia"/>
        </w:rPr>
        <w:t>等人</w:t>
      </w:r>
      <w:r w:rsidR="00E46D7A">
        <w:rPr>
          <w:color w:val="080000"/>
          <w:kern w:val="0"/>
          <w:vertAlign w:val="superscript"/>
        </w:rPr>
        <w:t>[14]</w:t>
      </w:r>
      <w:r w:rsidRPr="00D45148">
        <w:rPr>
          <w:rFonts w:hint="eastAsia"/>
        </w:rPr>
        <w:t>在考虑能源约束的条件下，提出了一个多</w:t>
      </w:r>
      <w:r w:rsidRPr="00D45148">
        <w:rPr>
          <w:rFonts w:hint="eastAsia"/>
        </w:rPr>
        <w:lastRenderedPageBreak/>
        <w:t>目标的路径规划算法，该算法把能源约束下的路径规划问题转换为一个传统条件下的能量可达图问题。</w:t>
      </w:r>
    </w:p>
    <w:p w:rsidR="006B2602" w:rsidRPr="00D45148" w:rsidRDefault="006B2602" w:rsidP="00635138">
      <w:pPr>
        <w:pStyle w:val="4"/>
        <w:rPr>
          <w:b/>
        </w:rPr>
      </w:pPr>
      <w:bookmarkStart w:id="36" w:name="_Toc402466598"/>
      <w:r w:rsidRPr="00D45148">
        <w:rPr>
          <w:rFonts w:hint="eastAsia"/>
        </w:rPr>
        <w:t>移动模型</w:t>
      </w:r>
      <w:bookmarkEnd w:id="36"/>
    </w:p>
    <w:p w:rsidR="006B2602" w:rsidRPr="00D45148" w:rsidRDefault="006B2602" w:rsidP="006B2602">
      <w:pPr>
        <w:ind w:firstLine="420"/>
      </w:pPr>
      <w:r w:rsidRPr="00D45148">
        <w:rPr>
          <w:rFonts w:hint="eastAsia"/>
        </w:rPr>
        <w:t>为了准确反映出租车背后所隐藏的行为规律，研究者们通常用移动模型来描述出租车的运动。例如，为了使用位置服务应用来推断人类的移动模式，</w:t>
      </w:r>
      <w:r w:rsidRPr="00D45148">
        <w:rPr>
          <w:rFonts w:hint="eastAsia"/>
        </w:rPr>
        <w:t>Ganti</w:t>
      </w:r>
      <w:r w:rsidRPr="00D45148">
        <w:rPr>
          <w:rFonts w:hint="eastAsia"/>
        </w:rPr>
        <w:t>等人</w:t>
      </w:r>
      <w:r w:rsidR="00E46D7A">
        <w:rPr>
          <w:color w:val="080000"/>
          <w:kern w:val="0"/>
          <w:vertAlign w:val="superscript"/>
        </w:rPr>
        <w:t>[15]</w:t>
      </w:r>
      <w:r w:rsidRPr="00D45148">
        <w:rPr>
          <w:rFonts w:hint="eastAsia"/>
        </w:rPr>
        <w:t>基于图论</w:t>
      </w:r>
      <w:r w:rsidRPr="00D45148">
        <w:rPr>
          <w:rFonts w:hint="eastAsia"/>
        </w:rPr>
        <w:t>-</w:t>
      </w:r>
      <w:r w:rsidRPr="00D45148">
        <w:rPr>
          <w:rFonts w:hint="eastAsia"/>
        </w:rPr>
        <w:t>拉伸因子的概念和隐马尔科夫模型提出了一种识别人类移动模式的算法，并基于上海市的真实出租车数据集做了仿真，证明该算法的准确率能达到</w:t>
      </w:r>
      <w:r w:rsidRPr="00D45148">
        <w:rPr>
          <w:rFonts w:hint="eastAsia"/>
        </w:rPr>
        <w:t>90-94%</w:t>
      </w:r>
      <w:r w:rsidRPr="00D45148">
        <w:rPr>
          <w:rFonts w:hint="eastAsia"/>
        </w:rPr>
        <w:t>。为了从微观和宏观层面上捕捉城市车辆网络的特性，</w:t>
      </w:r>
      <w:r w:rsidRPr="00D45148">
        <w:rPr>
          <w:rFonts w:hint="eastAsia"/>
        </w:rPr>
        <w:t>Huang</w:t>
      </w:r>
      <w:r w:rsidRPr="00D45148">
        <w:rPr>
          <w:rFonts w:hint="eastAsia"/>
        </w:rPr>
        <w:t>等人</w:t>
      </w:r>
      <w:r w:rsidR="00E46D7A">
        <w:rPr>
          <w:color w:val="080000"/>
          <w:kern w:val="0"/>
          <w:vertAlign w:val="superscript"/>
        </w:rPr>
        <w:t>[16]</w:t>
      </w:r>
      <w:r w:rsidRPr="00D45148">
        <w:rPr>
          <w:rFonts w:hint="eastAsia"/>
        </w:rPr>
        <w:t>设计了三个参数并且从</w:t>
      </w:r>
      <w:r w:rsidRPr="00D45148">
        <w:rPr>
          <w:rFonts w:hint="eastAsia"/>
        </w:rPr>
        <w:t>GPS</w:t>
      </w:r>
      <w:r w:rsidRPr="00D45148">
        <w:rPr>
          <w:rFonts w:hint="eastAsia"/>
        </w:rPr>
        <w:t>轨迹数据中抽取出了它们的值，该移动模型可以生成城市出租车的合成轨迹并进行仿真。为了从已有的出租车知识中找出快速到达目的地的算法，</w:t>
      </w:r>
      <w:r w:rsidRPr="00D45148">
        <w:rPr>
          <w:rFonts w:hint="eastAsia"/>
        </w:rPr>
        <w:t>Yuan</w:t>
      </w:r>
      <w:r w:rsidRPr="00D45148">
        <w:rPr>
          <w:rFonts w:hint="eastAsia"/>
        </w:rPr>
        <w:t>等人</w:t>
      </w:r>
      <w:r w:rsidR="00E46D7A">
        <w:rPr>
          <w:color w:val="080000"/>
          <w:kern w:val="0"/>
          <w:vertAlign w:val="superscript"/>
        </w:rPr>
        <w:t>[17]</w:t>
      </w:r>
      <w:r w:rsidRPr="00D45148">
        <w:rPr>
          <w:rFonts w:hint="eastAsia"/>
        </w:rPr>
        <w:t>从历史出租车的</w:t>
      </w:r>
      <w:r w:rsidRPr="00D45148">
        <w:rPr>
          <w:rFonts w:hint="eastAsia"/>
        </w:rPr>
        <w:t>GPS</w:t>
      </w:r>
      <w:r w:rsidRPr="00D45148">
        <w:rPr>
          <w:rFonts w:hint="eastAsia"/>
        </w:rPr>
        <w:t>数据中挖掘了智能驾驶方向信息，并基于时间依赖的地标图和可变熵分簇算法提出了一个移动模型，并在该模型上提出了一个二阶段的路由算法来计算实际行程中的最快路径。</w:t>
      </w:r>
      <w:r w:rsidRPr="00D45148">
        <w:rPr>
          <w:rFonts w:hint="eastAsia"/>
          <w:b/>
        </w:rPr>
        <w:t>移动模型是从一定程度上反映了出租车的行为规律，对站点模型的设计具有一定的指导意义。</w:t>
      </w:r>
    </w:p>
    <w:p w:rsidR="006B2602" w:rsidRPr="00D45148" w:rsidRDefault="006B2602" w:rsidP="00635138">
      <w:pPr>
        <w:pStyle w:val="4"/>
        <w:rPr>
          <w:b/>
        </w:rPr>
      </w:pPr>
      <w:bookmarkStart w:id="37" w:name="_Toc402466599"/>
      <w:r w:rsidRPr="00D45148">
        <w:rPr>
          <w:rFonts w:hint="eastAsia"/>
        </w:rPr>
        <w:t>出租车派遣算法</w:t>
      </w:r>
      <w:bookmarkEnd w:id="37"/>
    </w:p>
    <w:p w:rsidR="006B2602" w:rsidRPr="00D45148" w:rsidRDefault="006B2602" w:rsidP="006B2602">
      <w:pPr>
        <w:ind w:firstLine="420"/>
      </w:pPr>
      <w:r w:rsidRPr="00D45148">
        <w:rPr>
          <w:rFonts w:hint="eastAsia"/>
        </w:rPr>
        <w:t>Seow</w:t>
      </w:r>
      <w:r w:rsidRPr="00D45148">
        <w:rPr>
          <w:rFonts w:hint="eastAsia"/>
        </w:rPr>
        <w:t>等人</w:t>
      </w:r>
      <w:r w:rsidR="00E46D7A">
        <w:rPr>
          <w:color w:val="080000"/>
          <w:kern w:val="0"/>
          <w:vertAlign w:val="superscript"/>
        </w:rPr>
        <w:t>[18]</w:t>
      </w:r>
      <w:r w:rsidRPr="00D45148">
        <w:rPr>
          <w:rFonts w:hint="eastAsia"/>
        </w:rPr>
        <w:t>基于一个多代理架构，提出了一个多代理自动派遣出租车的算法，该算法可以以分布式的方法进行出租车派遣。</w:t>
      </w:r>
      <w:r w:rsidRPr="00D45148">
        <w:rPr>
          <w:rFonts w:hint="eastAsia"/>
        </w:rPr>
        <w:t>Yao</w:t>
      </w:r>
      <w:r w:rsidRPr="00D45148">
        <w:rPr>
          <w:rFonts w:hint="eastAsia"/>
        </w:rPr>
        <w:t>等人</w:t>
      </w:r>
      <w:r w:rsidR="00E46D7A">
        <w:rPr>
          <w:color w:val="080000"/>
          <w:kern w:val="0"/>
          <w:vertAlign w:val="superscript"/>
        </w:rPr>
        <w:t>[19]</w:t>
      </w:r>
      <w:r w:rsidRPr="00D45148">
        <w:rPr>
          <w:rFonts w:hint="eastAsia"/>
        </w:rPr>
        <w:t>基于城市道路交通状态分析了出租车的调度，并且在考虑交通拥堵的情况下基于</w:t>
      </w:r>
      <w:r w:rsidRPr="00D45148">
        <w:rPr>
          <w:rFonts w:hint="eastAsia"/>
        </w:rPr>
        <w:t>Dijstra</w:t>
      </w:r>
      <w:r w:rsidRPr="00D45148">
        <w:rPr>
          <w:rFonts w:hint="eastAsia"/>
        </w:rPr>
        <w:t>算法对出租车调度进行优化。为了提高出租车的载客效率，减少出租车的随机巡航，</w:t>
      </w:r>
      <w:r w:rsidRPr="00D45148">
        <w:rPr>
          <w:rFonts w:hint="eastAsia"/>
        </w:rPr>
        <w:t>Zou</w:t>
      </w:r>
      <w:r w:rsidRPr="00D45148">
        <w:rPr>
          <w:rFonts w:hint="eastAsia"/>
        </w:rPr>
        <w:t>等人</w:t>
      </w:r>
      <w:r w:rsidR="00E46D7A">
        <w:rPr>
          <w:color w:val="080000"/>
          <w:kern w:val="0"/>
          <w:vertAlign w:val="superscript"/>
        </w:rPr>
        <w:t>[20]</w:t>
      </w:r>
      <w:r w:rsidRPr="00D45148">
        <w:rPr>
          <w:rFonts w:hint="eastAsia"/>
        </w:rPr>
        <w:t>建立了一个动态机会模型，该模型考虑了时间对乘客的出现和不同路线的空车载客之间的影响，最后基于该模型提出了一个可以提高载客效率的出租车派遣算法。为了减少乘客的等待时间，</w:t>
      </w:r>
      <w:r w:rsidRPr="00D45148">
        <w:rPr>
          <w:rFonts w:hint="eastAsia"/>
        </w:rPr>
        <w:t>Zhang</w:t>
      </w:r>
      <w:r w:rsidRPr="00D45148">
        <w:rPr>
          <w:rFonts w:hint="eastAsia"/>
        </w:rPr>
        <w:t>等人</w:t>
      </w:r>
      <w:r w:rsidR="00E46D7A">
        <w:rPr>
          <w:color w:val="080000"/>
          <w:kern w:val="0"/>
          <w:vertAlign w:val="superscript"/>
        </w:rPr>
        <w:t>[21]</w:t>
      </w:r>
      <w:r w:rsidRPr="00D45148">
        <w:rPr>
          <w:rFonts w:hint="eastAsia"/>
        </w:rPr>
        <w:t>基于主成分分析和小波神经网络开发了一个自适应的机场出租车派遣系统，并通过短时预测技术对出租车的供需关系进行捕捉。</w:t>
      </w:r>
      <w:r w:rsidRPr="00D45148">
        <w:rPr>
          <w:rFonts w:hint="eastAsia"/>
        </w:rPr>
        <w:t>Ding</w:t>
      </w:r>
      <w:r w:rsidRPr="00D45148">
        <w:rPr>
          <w:rFonts w:hint="eastAsia"/>
        </w:rPr>
        <w:t>等人</w:t>
      </w:r>
      <w:r w:rsidR="00E46D7A">
        <w:rPr>
          <w:color w:val="080000"/>
          <w:kern w:val="0"/>
          <w:vertAlign w:val="superscript"/>
        </w:rPr>
        <w:t>[22]</w:t>
      </w:r>
      <w:r w:rsidRPr="00D45148">
        <w:rPr>
          <w:rFonts w:hint="eastAsia"/>
        </w:rPr>
        <w:t>利用实时收集的出租车数据和小波神经网络对目前的乘客进行预测，并构建了一个中心控制，实时管理的出租车派遣系统。</w:t>
      </w:r>
    </w:p>
    <w:p w:rsidR="006B2602" w:rsidRPr="00D45148" w:rsidRDefault="006B2602" w:rsidP="00635138">
      <w:pPr>
        <w:pStyle w:val="4"/>
        <w:rPr>
          <w:b/>
        </w:rPr>
      </w:pPr>
      <w:bookmarkStart w:id="38" w:name="_Toc402466600"/>
      <w:r w:rsidRPr="00D45148">
        <w:rPr>
          <w:rFonts w:hint="eastAsia"/>
        </w:rPr>
        <w:t>出租车调度系统的设计</w:t>
      </w:r>
      <w:bookmarkEnd w:id="38"/>
    </w:p>
    <w:p w:rsidR="006B2602" w:rsidRPr="00D45148" w:rsidRDefault="006B2602" w:rsidP="006B2602">
      <w:pPr>
        <w:ind w:firstLine="420"/>
      </w:pPr>
      <w:r w:rsidRPr="00D45148">
        <w:rPr>
          <w:rFonts w:hint="eastAsia"/>
        </w:rPr>
        <w:t>出租车调度系统的设计是提高城市交通效率的一个重要手段，因此也成为研究者所关注的一个问题。</w:t>
      </w:r>
      <w:r w:rsidRPr="00D45148">
        <w:rPr>
          <w:rFonts w:hint="eastAsia"/>
        </w:rPr>
        <w:t>Wei</w:t>
      </w:r>
      <w:r w:rsidRPr="00D45148">
        <w:rPr>
          <w:rFonts w:hint="eastAsia"/>
        </w:rPr>
        <w:t>等人</w:t>
      </w:r>
      <w:r w:rsidR="00E46D7A">
        <w:rPr>
          <w:color w:val="080000"/>
          <w:kern w:val="0"/>
          <w:vertAlign w:val="superscript"/>
        </w:rPr>
        <w:t>[23]</w:t>
      </w:r>
      <w:r w:rsidRPr="00D45148">
        <w:rPr>
          <w:rFonts w:hint="eastAsia"/>
        </w:rPr>
        <w:t>提出了一种可以满足城市出租车呼叫应用的轻量路由协议，</w:t>
      </w:r>
      <w:r w:rsidRPr="00D45148">
        <w:rPr>
          <w:rFonts w:hint="eastAsia"/>
        </w:rPr>
        <w:lastRenderedPageBreak/>
        <w:t>该路由协议可以预测和更新路由信息，并使用基于跳数距离的贪心算法来快速的寻找到达目的地的路径。为了解决城市居民呼叫出租车的困难，减少出租车的空载率，</w:t>
      </w:r>
      <w:r w:rsidRPr="00D45148">
        <w:rPr>
          <w:rFonts w:hint="eastAsia"/>
        </w:rPr>
        <w:t>Zhao</w:t>
      </w:r>
      <w:r w:rsidRPr="00D45148">
        <w:rPr>
          <w:rFonts w:hint="eastAsia"/>
        </w:rPr>
        <w:t>等人</w:t>
      </w:r>
      <w:r w:rsidR="00E46D7A">
        <w:rPr>
          <w:color w:val="080000"/>
          <w:kern w:val="0"/>
          <w:vertAlign w:val="superscript"/>
        </w:rPr>
        <w:t>[24]</w:t>
      </w:r>
      <w:r w:rsidRPr="00D45148">
        <w:rPr>
          <w:rFonts w:hint="eastAsia"/>
        </w:rPr>
        <w:t>通过使用无线通信和定位技术设计并实现了一个基于信息自匹配的城市出租车呼叫服务平台，该平台可以实现整个服务区域的实时监测和管理。通过使用服务终端，乘客可以预定最近的空载出租车来等候驾驶。</w:t>
      </w:r>
      <w:r w:rsidRPr="00D45148">
        <w:rPr>
          <w:rFonts w:hint="eastAsia"/>
        </w:rPr>
        <w:t>Yu</w:t>
      </w:r>
      <w:r w:rsidRPr="00D45148">
        <w:rPr>
          <w:rFonts w:hint="eastAsia"/>
        </w:rPr>
        <w:t>等人</w:t>
      </w:r>
      <w:r w:rsidR="00E46D7A">
        <w:rPr>
          <w:color w:val="080000"/>
          <w:kern w:val="0"/>
          <w:vertAlign w:val="superscript"/>
        </w:rPr>
        <w:t>[25]</w:t>
      </w:r>
      <w:r w:rsidRPr="00D45148">
        <w:rPr>
          <w:rFonts w:hint="eastAsia"/>
        </w:rPr>
        <w:t>基于</w:t>
      </w:r>
      <w:r w:rsidRPr="00D45148">
        <w:rPr>
          <w:rFonts w:hint="eastAsia"/>
        </w:rPr>
        <w:t>GPS</w:t>
      </w:r>
      <w:r w:rsidRPr="00D45148">
        <w:rPr>
          <w:rFonts w:hint="eastAsia"/>
        </w:rPr>
        <w:t>移动电话和</w:t>
      </w:r>
      <w:r w:rsidRPr="00D45148">
        <w:rPr>
          <w:rFonts w:hint="eastAsia"/>
        </w:rPr>
        <w:t>GIS</w:t>
      </w:r>
      <w:r w:rsidRPr="00D45148">
        <w:rPr>
          <w:rFonts w:hint="eastAsia"/>
        </w:rPr>
        <w:t>显示算法，设计并实现了一个出租车呼叫和派遣系统。为了解决出租车的不合理分布问题并提高城市出租车的服务效率，</w:t>
      </w:r>
      <w:r w:rsidRPr="00D45148">
        <w:rPr>
          <w:rFonts w:hint="eastAsia"/>
        </w:rPr>
        <w:t>Xie</w:t>
      </w:r>
      <w:r w:rsidRPr="00D45148">
        <w:rPr>
          <w:rFonts w:hint="eastAsia"/>
        </w:rPr>
        <w:t>等人</w:t>
      </w:r>
      <w:r w:rsidR="00E46D7A">
        <w:rPr>
          <w:color w:val="080000"/>
          <w:kern w:val="0"/>
          <w:vertAlign w:val="superscript"/>
        </w:rPr>
        <w:t>[26]</w:t>
      </w:r>
      <w:r w:rsidRPr="00D45148">
        <w:rPr>
          <w:rFonts w:hint="eastAsia"/>
        </w:rPr>
        <w:t>基于智能手机设计并实现了一个出租车驾驶员和乘客的双向搜寻系统，该系统包括地图匹配、热点分析、出租车路径规划和双向搜寻</w:t>
      </w:r>
      <w:r w:rsidRPr="00D45148">
        <w:rPr>
          <w:rFonts w:hint="eastAsia"/>
        </w:rPr>
        <w:t>UI</w:t>
      </w:r>
      <w:r w:rsidRPr="00D45148">
        <w:rPr>
          <w:rFonts w:hint="eastAsia"/>
        </w:rPr>
        <w:t>。</w:t>
      </w:r>
    </w:p>
    <w:p w:rsidR="006B2602" w:rsidRPr="00D45148" w:rsidRDefault="006B2602" w:rsidP="00635138">
      <w:pPr>
        <w:pStyle w:val="4"/>
        <w:rPr>
          <w:b/>
        </w:rPr>
      </w:pPr>
      <w:bookmarkStart w:id="39" w:name="_Toc402466601"/>
      <w:r w:rsidRPr="00D45148">
        <w:rPr>
          <w:rFonts w:hint="eastAsia"/>
        </w:rPr>
        <w:t>站点规划</w:t>
      </w:r>
      <w:bookmarkEnd w:id="39"/>
    </w:p>
    <w:p w:rsidR="00564E09" w:rsidRPr="00E757E5" w:rsidRDefault="006B2602" w:rsidP="006B2602">
      <w:pPr>
        <w:tabs>
          <w:tab w:val="left" w:pos="720"/>
        </w:tabs>
        <w:ind w:firstLineChars="200" w:firstLine="480"/>
      </w:pPr>
      <w:r w:rsidRPr="00D45148">
        <w:rPr>
          <w:rFonts w:hint="eastAsia"/>
        </w:rPr>
        <w:t>对不同服务方式下的出租车交通问题的研究将有利于提高城市交通的运行效率，提高服务质量。为了逐步完善国内的出租车候客站点模式，很多研究者们已经做出了很大的努力。例如同济大学的张欣环等人</w:t>
      </w:r>
      <w:r w:rsidR="00E46D7A">
        <w:rPr>
          <w:color w:val="080000"/>
          <w:kern w:val="0"/>
          <w:vertAlign w:val="superscript"/>
        </w:rPr>
        <w:t>[27]</w:t>
      </w:r>
      <w:r w:rsidRPr="00D45148">
        <w:rPr>
          <w:rFonts w:hint="eastAsia"/>
        </w:rPr>
        <w:t>通过对出租车候客站设置分级，根据不同道路条件和相应的交通状况，对其设置要求进行了研究；对其设置位置、类型做了详细的分析说明，并给出了推荐值，为城市出租车候客站点的合理设置提供了理论依据。陈仁春</w:t>
      </w:r>
      <w:r w:rsidR="00E46D7A">
        <w:rPr>
          <w:color w:val="080000"/>
          <w:kern w:val="0"/>
          <w:vertAlign w:val="superscript"/>
        </w:rPr>
        <w:t>[28]</w:t>
      </w:r>
      <w:r w:rsidRPr="00D45148">
        <w:rPr>
          <w:rFonts w:hint="eastAsia"/>
        </w:rPr>
        <w:t>以福州市区出租车服务网点为研究对象利用三种方法预测福州市出租车发展规模</w:t>
      </w:r>
      <w:r w:rsidRPr="00D45148">
        <w:rPr>
          <w:rFonts w:hint="eastAsia"/>
        </w:rPr>
        <w:t>,</w:t>
      </w:r>
      <w:r w:rsidRPr="00D45148">
        <w:rPr>
          <w:rFonts w:hint="eastAsia"/>
        </w:rPr>
        <w:t>以此为基础确定各个交通小区的出租车服务需求量</w:t>
      </w:r>
      <w:r w:rsidRPr="00D45148">
        <w:rPr>
          <w:rFonts w:hint="eastAsia"/>
        </w:rPr>
        <w:t>;</w:t>
      </w:r>
      <w:r w:rsidRPr="00D45148">
        <w:rPr>
          <w:rFonts w:hint="eastAsia"/>
        </w:rPr>
        <w:t>根据出租车服务网点选址的原则和影响因素</w:t>
      </w:r>
      <w:r w:rsidRPr="00D45148">
        <w:rPr>
          <w:rFonts w:hint="eastAsia"/>
        </w:rPr>
        <w:t>,</w:t>
      </w:r>
      <w:r w:rsidRPr="00D45148">
        <w:rPr>
          <w:rFonts w:hint="eastAsia"/>
        </w:rPr>
        <w:t>在现有选址模型的基础上</w:t>
      </w:r>
      <w:r w:rsidRPr="00D45148">
        <w:rPr>
          <w:rFonts w:hint="eastAsia"/>
        </w:rPr>
        <w:t>,</w:t>
      </w:r>
      <w:r w:rsidRPr="00D45148">
        <w:rPr>
          <w:rFonts w:hint="eastAsia"/>
        </w:rPr>
        <w:t>以出租车司机的效益最优为目标</w:t>
      </w:r>
      <w:r w:rsidRPr="00D45148">
        <w:rPr>
          <w:rFonts w:hint="eastAsia"/>
        </w:rPr>
        <w:t>,</w:t>
      </w:r>
      <w:r w:rsidRPr="00D45148">
        <w:rPr>
          <w:rFonts w:hint="eastAsia"/>
        </w:rPr>
        <w:t>以出租车服务需求、土地限制、乘客出租车需求为约束</w:t>
      </w:r>
      <w:r w:rsidRPr="00D45148">
        <w:rPr>
          <w:rFonts w:hint="eastAsia"/>
        </w:rPr>
        <w:t>,</w:t>
      </w:r>
      <w:r w:rsidRPr="00D45148">
        <w:rPr>
          <w:rFonts w:hint="eastAsia"/>
        </w:rPr>
        <w:t>在选定备选网网点的基础上</w:t>
      </w:r>
      <w:r w:rsidRPr="00D45148">
        <w:rPr>
          <w:rFonts w:hint="eastAsia"/>
        </w:rPr>
        <w:t>,</w:t>
      </w:r>
      <w:r w:rsidRPr="00D45148">
        <w:rPr>
          <w:rFonts w:hint="eastAsia"/>
        </w:rPr>
        <w:t>构建了约束型选址模型</w:t>
      </w:r>
      <w:r w:rsidRPr="00D45148">
        <w:rPr>
          <w:rFonts w:hint="eastAsia"/>
        </w:rPr>
        <w:t>,</w:t>
      </w:r>
      <w:r w:rsidRPr="00D45148">
        <w:rPr>
          <w:rFonts w:hint="eastAsia"/>
        </w:rPr>
        <w:t>并设计了遗传算法对其求解</w:t>
      </w:r>
      <w:r w:rsidRPr="00D45148">
        <w:rPr>
          <w:rFonts w:hint="eastAsia"/>
        </w:rPr>
        <w:t>;</w:t>
      </w:r>
      <w:r w:rsidRPr="00D45148">
        <w:rPr>
          <w:rFonts w:hint="eastAsia"/>
        </w:rPr>
        <w:t>针对福州市现有出租车服务站点特点</w:t>
      </w:r>
      <w:r w:rsidRPr="00D45148">
        <w:rPr>
          <w:rFonts w:hint="eastAsia"/>
        </w:rPr>
        <w:t>,</w:t>
      </w:r>
      <w:r w:rsidRPr="00D45148">
        <w:rPr>
          <w:rFonts w:hint="eastAsia"/>
        </w:rPr>
        <w:t>将该模型和算法用于福州市区一级出租车服务网点选址规划</w:t>
      </w:r>
      <w:r w:rsidRPr="00D45148">
        <w:rPr>
          <w:rFonts w:hint="eastAsia"/>
        </w:rPr>
        <w:t>,</w:t>
      </w:r>
      <w:r w:rsidRPr="00D45148">
        <w:rPr>
          <w:rFonts w:hint="eastAsia"/>
        </w:rPr>
        <w:t>确定选址方案并对方案做出评价</w:t>
      </w:r>
      <w:r w:rsidRPr="00D45148">
        <w:rPr>
          <w:rFonts w:hint="eastAsia"/>
        </w:rPr>
        <w:t>,</w:t>
      </w:r>
      <w:r w:rsidRPr="00D45148">
        <w:rPr>
          <w:rFonts w:hint="eastAsia"/>
        </w:rPr>
        <w:t>同时还定性给出了二级、三级服务网点的规划。为了提高出租车的运行效率，东南大学的</w:t>
      </w:r>
      <w:r w:rsidRPr="00D45148">
        <w:rPr>
          <w:rFonts w:hint="eastAsia"/>
        </w:rPr>
        <w:t>Jia</w:t>
      </w:r>
      <w:r w:rsidRPr="00D45148">
        <w:rPr>
          <w:rFonts w:hint="eastAsia"/>
        </w:rPr>
        <w:t>等人</w:t>
      </w:r>
      <w:r w:rsidR="00E46D7A">
        <w:rPr>
          <w:color w:val="080000"/>
          <w:kern w:val="0"/>
          <w:vertAlign w:val="superscript"/>
        </w:rPr>
        <w:t>[29]</w:t>
      </w:r>
      <w:r w:rsidRPr="00D45148">
        <w:rPr>
          <w:rFonts w:hint="eastAsia"/>
        </w:rPr>
        <w:t>通过分析影响出租车运行效率的主要因素，建立了一个概率模型来对潜在的乘客进行预测，通过蚁群算法对其进行优化，从而改进了站点候客类服务的出租车的运行效率。</w:t>
      </w:r>
      <w:r w:rsidRPr="00D45148">
        <w:rPr>
          <w:rFonts w:hint="eastAsia"/>
        </w:rPr>
        <w:t>Zhao</w:t>
      </w:r>
      <w:r w:rsidRPr="00D45148">
        <w:rPr>
          <w:rFonts w:hint="eastAsia"/>
        </w:rPr>
        <w:t>等人</w:t>
      </w:r>
      <w:r w:rsidR="00E46D7A">
        <w:rPr>
          <w:color w:val="080000"/>
          <w:kern w:val="0"/>
          <w:vertAlign w:val="superscript"/>
        </w:rPr>
        <w:t>[30]</w:t>
      </w:r>
      <w:r w:rsidRPr="00D45148">
        <w:rPr>
          <w:rFonts w:hint="eastAsia"/>
        </w:rPr>
        <w:t>提出了一种基于分布式出租车站点交通策略模式的出租车管理系统，该系统由四个主要部分组成：出租车站点、车辆</w:t>
      </w:r>
      <w:r w:rsidRPr="00D45148">
        <w:rPr>
          <w:rFonts w:hint="eastAsia"/>
        </w:rPr>
        <w:t>GPS</w:t>
      </w:r>
      <w:r w:rsidRPr="00D45148">
        <w:rPr>
          <w:rFonts w:hint="eastAsia"/>
        </w:rPr>
        <w:t>、移动电话网络和调度中心。该系统放弃了传统的“扫街寻客”的模式，乘客可以通过电话或者网络获取空载出租车的信息，或者直接到出租车站点乘车，这种模式有效地消除了出租车驾驶员和乘客之间的信息障碍，提</w:t>
      </w:r>
      <w:r w:rsidRPr="00D45148">
        <w:rPr>
          <w:rFonts w:hint="eastAsia"/>
        </w:rPr>
        <w:lastRenderedPageBreak/>
        <w:t>高了出租车的运行效率。</w:t>
      </w:r>
      <w:r w:rsidR="002456D4">
        <w:rPr>
          <w:rFonts w:hint="eastAsia"/>
        </w:rPr>
        <w:t>为了方便市民出行，北京市交通部门于</w:t>
      </w:r>
      <w:r w:rsidR="002456D4">
        <w:rPr>
          <w:rFonts w:hint="eastAsia"/>
        </w:rPr>
        <w:t>2013</w:t>
      </w:r>
      <w:r w:rsidR="002456D4">
        <w:rPr>
          <w:rFonts w:hint="eastAsia"/>
        </w:rPr>
        <w:t>年</w:t>
      </w:r>
      <w:r w:rsidR="002456D4">
        <w:rPr>
          <w:rFonts w:hint="eastAsia"/>
        </w:rPr>
        <w:t>7</w:t>
      </w:r>
      <w:r w:rsidR="002456D4">
        <w:rPr>
          <w:rFonts w:hint="eastAsia"/>
        </w:rPr>
        <w:t>月初，根据民意调查和实地调研的方式设置了</w:t>
      </w:r>
      <w:r w:rsidR="002456D4">
        <w:rPr>
          <w:rFonts w:hint="eastAsia"/>
        </w:rPr>
        <w:t>600</w:t>
      </w:r>
      <w:r w:rsidR="002456D4">
        <w:rPr>
          <w:rFonts w:hint="eastAsia"/>
        </w:rPr>
        <w:t>处出租车扬招站</w:t>
      </w:r>
      <w:r w:rsidR="00E46D7A">
        <w:rPr>
          <w:color w:val="080000"/>
          <w:kern w:val="0"/>
          <w:vertAlign w:val="superscript"/>
        </w:rPr>
        <w:t>[31]</w:t>
      </w:r>
      <w:r w:rsidR="002456D4">
        <w:rPr>
          <w:rFonts w:hint="eastAsia"/>
        </w:rPr>
        <w:t>。</w:t>
      </w:r>
      <w:r w:rsidRPr="00D45148">
        <w:rPr>
          <w:rFonts w:hint="eastAsia"/>
          <w:b/>
        </w:rPr>
        <w:t>从目前的研究状况可以看出，研究者们针对国内的出租车站点服务模式已经做出了一定研究，</w:t>
      </w:r>
      <w:r w:rsidR="006D3780">
        <w:rPr>
          <w:rFonts w:hint="eastAsia"/>
          <w:b/>
        </w:rPr>
        <w:t>但就北京市而言，出租车的候客站点的选址主要还是通过民意调查的方式选取的，并没有考虑出租车的行为规律，使得站点的选址存在一定的不合理性</w:t>
      </w:r>
      <w:r w:rsidRPr="00D45148">
        <w:rPr>
          <w:rFonts w:hint="eastAsia"/>
          <w:b/>
        </w:rPr>
        <w:t>，需要进一步研究。</w:t>
      </w:r>
    </w:p>
    <w:p w:rsidR="00564E09" w:rsidRPr="00E757E5" w:rsidRDefault="00D32A8A" w:rsidP="00D32A8A">
      <w:pPr>
        <w:pStyle w:val="3"/>
        <w:spacing w:before="163" w:after="163"/>
      </w:pPr>
      <w:bookmarkStart w:id="40" w:name="_Toc402774167"/>
      <w:r w:rsidRPr="00D32A8A">
        <w:rPr>
          <w:rFonts w:hint="eastAsia"/>
          <w:kern w:val="0"/>
        </w:rPr>
        <w:t>出租车交通服务的研究方法</w:t>
      </w:r>
      <w:bookmarkEnd w:id="40"/>
    </w:p>
    <w:p w:rsidR="00D32A8A" w:rsidRPr="004B2570" w:rsidRDefault="00D32A8A" w:rsidP="00635138">
      <w:pPr>
        <w:pStyle w:val="4"/>
        <w:rPr>
          <w:b/>
        </w:rPr>
      </w:pPr>
      <w:bookmarkStart w:id="41" w:name="_Toc402466603"/>
      <w:r w:rsidRPr="003D57CF">
        <w:rPr>
          <w:rFonts w:hint="eastAsia"/>
        </w:rPr>
        <w:t>海量数据挖掘</w:t>
      </w:r>
      <w:bookmarkEnd w:id="41"/>
    </w:p>
    <w:p w:rsidR="00D32A8A" w:rsidRPr="0056734E" w:rsidRDefault="00D32A8A" w:rsidP="00D32A8A">
      <w:pPr>
        <w:ind w:firstLine="420"/>
      </w:pPr>
      <w:r>
        <w:rPr>
          <w:rFonts w:hint="eastAsia"/>
        </w:rPr>
        <w:t>出租车的</w:t>
      </w:r>
      <w:r>
        <w:rPr>
          <w:rFonts w:hint="eastAsia"/>
        </w:rPr>
        <w:t>GPS</w:t>
      </w:r>
      <w:r>
        <w:rPr>
          <w:rFonts w:hint="eastAsia"/>
        </w:rPr>
        <w:t>数据中通常包含了很多信息，通过对海量的出租车数据进行挖掘，可以发现出租车的行为规律、驾驶信息，甚至可以推断出路网结构和路况信息，因此对于海量出租车数据的挖掘目前成为了出租车交通服务研究中的一种重要方法。例如文献</w:t>
      </w:r>
      <w:r w:rsidR="00E46D7A">
        <w:rPr>
          <w:color w:val="080000"/>
          <w:kern w:val="0"/>
          <w:vertAlign w:val="superscript"/>
        </w:rPr>
        <w:t>[4]</w:t>
      </w:r>
      <w:r>
        <w:rPr>
          <w:rFonts w:hint="eastAsia"/>
        </w:rPr>
        <w:t>的热点挖掘、文献</w:t>
      </w:r>
      <w:r w:rsidR="00E46D7A">
        <w:rPr>
          <w:color w:val="080000"/>
          <w:kern w:val="0"/>
          <w:vertAlign w:val="superscript"/>
        </w:rPr>
        <w:t>[9]</w:t>
      </w:r>
      <w:r>
        <w:rPr>
          <w:rFonts w:hint="eastAsia"/>
        </w:rPr>
        <w:t>中的交通拥堵特征分析、文献</w:t>
      </w:r>
      <w:r w:rsidR="00E46D7A">
        <w:rPr>
          <w:color w:val="080000"/>
          <w:kern w:val="0"/>
          <w:vertAlign w:val="superscript"/>
        </w:rPr>
        <w:t>[13]</w:t>
      </w:r>
      <w:r>
        <w:rPr>
          <w:rFonts w:hint="eastAsia"/>
        </w:rPr>
        <w:t>中的路网交通经验信息挖掘、文献</w:t>
      </w:r>
      <w:r w:rsidR="00E46D7A">
        <w:rPr>
          <w:color w:val="080000"/>
          <w:kern w:val="0"/>
          <w:vertAlign w:val="superscript"/>
        </w:rPr>
        <w:t>[16]</w:t>
      </w:r>
      <w:r>
        <w:rPr>
          <w:rFonts w:hint="eastAsia"/>
        </w:rPr>
        <w:t>中的车辆特征参数提取、文献</w:t>
      </w:r>
      <w:r w:rsidR="00E46D7A">
        <w:rPr>
          <w:color w:val="080000"/>
          <w:kern w:val="0"/>
          <w:vertAlign w:val="superscript"/>
        </w:rPr>
        <w:t>[17]</w:t>
      </w:r>
      <w:r>
        <w:rPr>
          <w:rFonts w:hint="eastAsia"/>
        </w:rPr>
        <w:t>中的智能驾驶信息挖掘等等，均是通过海量出租车数据完成的，而且基于出租车数据集还可以对所提出的理论和模型等等进行仿真验证</w:t>
      </w:r>
      <w:r w:rsidR="00E46D7A">
        <w:rPr>
          <w:color w:val="080000"/>
          <w:kern w:val="0"/>
          <w:vertAlign w:val="superscript"/>
        </w:rPr>
        <w:t>[15, 16]</w:t>
      </w:r>
      <w:r>
        <w:rPr>
          <w:rFonts w:hint="eastAsia"/>
        </w:rPr>
        <w:t>。</w:t>
      </w:r>
    </w:p>
    <w:p w:rsidR="00D32A8A" w:rsidRDefault="00D32A8A" w:rsidP="00635138">
      <w:pPr>
        <w:pStyle w:val="4"/>
        <w:rPr>
          <w:b/>
        </w:rPr>
      </w:pPr>
      <w:bookmarkStart w:id="42" w:name="_Toc402466604"/>
      <w:r w:rsidRPr="003D57CF">
        <w:rPr>
          <w:rFonts w:hint="eastAsia"/>
        </w:rPr>
        <w:t>图论</w:t>
      </w:r>
      <w:bookmarkEnd w:id="42"/>
    </w:p>
    <w:p w:rsidR="00D32A8A" w:rsidRDefault="00D32A8A" w:rsidP="00D32A8A">
      <w:pPr>
        <w:ind w:firstLine="420"/>
      </w:pPr>
      <w:r>
        <w:rPr>
          <w:rFonts w:hint="eastAsia"/>
        </w:rPr>
        <w:t>图论的方法常常成为出租车路径规划中的一种重要方法，研究者们在对出租车进行路径规划或者派遣算法和调度系统设计时，通常需要将问题抽象为在某种约束下的图上寻径或者优化问题，进而采用图论的方法进行解决</w:t>
      </w:r>
      <w:r w:rsidR="00E46D7A">
        <w:rPr>
          <w:color w:val="080000"/>
          <w:kern w:val="0"/>
          <w:vertAlign w:val="superscript"/>
        </w:rPr>
        <w:t>[11-15]</w:t>
      </w:r>
      <w:r>
        <w:rPr>
          <w:rFonts w:hint="eastAsia"/>
        </w:rPr>
        <w:t>。</w:t>
      </w:r>
    </w:p>
    <w:p w:rsidR="00D32A8A" w:rsidRDefault="00D32A8A" w:rsidP="00635138">
      <w:pPr>
        <w:pStyle w:val="4"/>
        <w:rPr>
          <w:b/>
        </w:rPr>
      </w:pPr>
      <w:bookmarkStart w:id="43" w:name="_Toc402466605"/>
      <w:r w:rsidRPr="003D57CF">
        <w:rPr>
          <w:rFonts w:hint="eastAsia"/>
        </w:rPr>
        <w:t>数学模型</w:t>
      </w:r>
      <w:bookmarkEnd w:id="43"/>
    </w:p>
    <w:p w:rsidR="00D32A8A" w:rsidRDefault="00D32A8A" w:rsidP="00D32A8A">
      <w:pPr>
        <w:ind w:firstLine="420"/>
      </w:pPr>
      <w:r>
        <w:rPr>
          <w:rFonts w:hint="eastAsia"/>
        </w:rPr>
        <w:t>在解决一些实际的问题中，研究者也会将问题抽象为一些经典的数学问题，从而采用数学模型的方法进行解决。例如文献</w:t>
      </w:r>
      <w:r w:rsidR="00E46D7A">
        <w:rPr>
          <w:color w:val="080000"/>
          <w:kern w:val="0"/>
          <w:vertAlign w:val="superscript"/>
        </w:rPr>
        <w:t>[15]</w:t>
      </w:r>
      <w:r>
        <w:rPr>
          <w:rFonts w:hint="eastAsia"/>
        </w:rPr>
        <w:t>中的隐马尔科夫模型和文献</w:t>
      </w:r>
      <w:r w:rsidR="00E46D7A">
        <w:rPr>
          <w:color w:val="080000"/>
          <w:kern w:val="0"/>
          <w:vertAlign w:val="superscript"/>
        </w:rPr>
        <w:t>[20]</w:t>
      </w:r>
      <w:r>
        <w:rPr>
          <w:rFonts w:hint="eastAsia"/>
        </w:rPr>
        <w:t>中的动态机会模型。</w:t>
      </w:r>
    </w:p>
    <w:p w:rsidR="00D32A8A" w:rsidRDefault="00D32A8A" w:rsidP="00635138">
      <w:pPr>
        <w:pStyle w:val="4"/>
        <w:rPr>
          <w:b/>
        </w:rPr>
      </w:pPr>
      <w:bookmarkStart w:id="44" w:name="_Toc402466606"/>
      <w:r w:rsidRPr="003D57CF">
        <w:rPr>
          <w:rFonts w:hint="eastAsia"/>
        </w:rPr>
        <w:t>GIS</w:t>
      </w:r>
      <w:r w:rsidRPr="003D57CF">
        <w:rPr>
          <w:rFonts w:hint="eastAsia"/>
        </w:rPr>
        <w:t>地图</w:t>
      </w:r>
      <w:r>
        <w:rPr>
          <w:rFonts w:hint="eastAsia"/>
        </w:rPr>
        <w:t>数据</w:t>
      </w:r>
      <w:r w:rsidRPr="003D57CF">
        <w:rPr>
          <w:rFonts w:hint="eastAsia"/>
        </w:rPr>
        <w:t>匹配</w:t>
      </w:r>
      <w:bookmarkEnd w:id="44"/>
    </w:p>
    <w:p w:rsidR="00195A86" w:rsidRDefault="00D32A8A" w:rsidP="00D42482">
      <w:pPr>
        <w:ind w:firstLine="420"/>
      </w:pPr>
      <w:r>
        <w:rPr>
          <w:rFonts w:hint="eastAsia"/>
        </w:rPr>
        <w:t>通过将出租车的</w:t>
      </w:r>
      <w:r>
        <w:rPr>
          <w:rFonts w:hint="eastAsia"/>
        </w:rPr>
        <w:t>GPS</w:t>
      </w:r>
      <w:r>
        <w:rPr>
          <w:rFonts w:hint="eastAsia"/>
        </w:rPr>
        <w:t>数据和</w:t>
      </w:r>
      <w:r>
        <w:rPr>
          <w:rFonts w:hint="eastAsia"/>
        </w:rPr>
        <w:t>GIS</w:t>
      </w:r>
      <w:r>
        <w:rPr>
          <w:rFonts w:hint="eastAsia"/>
        </w:rPr>
        <w:t>地图数据进行匹配，从而对出租车的行为规律或者城市的道路情况进行研究也是一种重要的方法，因此这种方法也常常被用于热点挖掘</w:t>
      </w:r>
      <w:r w:rsidR="00E46D7A">
        <w:rPr>
          <w:color w:val="080000"/>
          <w:kern w:val="0"/>
          <w:vertAlign w:val="superscript"/>
        </w:rPr>
        <w:t>[7]</w:t>
      </w:r>
      <w:r>
        <w:rPr>
          <w:rFonts w:hint="eastAsia"/>
        </w:rPr>
        <w:t>、路径规划</w:t>
      </w:r>
      <w:r w:rsidR="00E46D7A">
        <w:rPr>
          <w:color w:val="080000"/>
          <w:kern w:val="0"/>
          <w:vertAlign w:val="superscript"/>
        </w:rPr>
        <w:t>[12]</w:t>
      </w:r>
      <w:r>
        <w:rPr>
          <w:rFonts w:hint="eastAsia"/>
        </w:rPr>
        <w:t>和出租车的调度系统的设计</w:t>
      </w:r>
      <w:r w:rsidR="00E46D7A">
        <w:rPr>
          <w:color w:val="080000"/>
          <w:kern w:val="0"/>
          <w:vertAlign w:val="superscript"/>
        </w:rPr>
        <w:t>[25]</w:t>
      </w:r>
      <w:r>
        <w:rPr>
          <w:rFonts w:hint="eastAsia"/>
        </w:rPr>
        <w:t>中。</w:t>
      </w:r>
    </w:p>
    <w:p w:rsidR="004B2570" w:rsidRPr="004B2570" w:rsidRDefault="004B2570" w:rsidP="004B2570">
      <w:pPr>
        <w:pStyle w:val="3"/>
        <w:spacing w:before="163" w:after="163"/>
        <w:rPr>
          <w:kern w:val="0"/>
        </w:rPr>
      </w:pPr>
      <w:bookmarkStart w:id="45" w:name="_Toc402466607"/>
      <w:bookmarkStart w:id="46" w:name="_Toc402774168"/>
      <w:r w:rsidRPr="004B2570">
        <w:rPr>
          <w:rFonts w:hint="eastAsia"/>
          <w:kern w:val="0"/>
        </w:rPr>
        <w:t>本章小结</w:t>
      </w:r>
      <w:bookmarkEnd w:id="45"/>
      <w:bookmarkEnd w:id="46"/>
    </w:p>
    <w:p w:rsidR="004B2570" w:rsidRPr="00D45148" w:rsidRDefault="004B2570" w:rsidP="004B2570">
      <w:pPr>
        <w:ind w:firstLine="420"/>
      </w:pPr>
      <w:r w:rsidRPr="00D45148">
        <w:rPr>
          <w:rFonts w:hint="eastAsia"/>
        </w:rPr>
        <w:t>综上所述，在北京出租车市场中，站点候客类服务主要集中在机场、车站、地铁及大型写字楼、商场等人口众多的公共场所。比如，经常有数百辆出租车在首都机场、北</w:t>
      </w:r>
      <w:r w:rsidRPr="00D45148">
        <w:rPr>
          <w:rFonts w:hint="eastAsia"/>
        </w:rPr>
        <w:lastRenderedPageBreak/>
        <w:t>京西站的出租车通道中排起长龙。而对于其他人口密度不高的地区，采用站点候客方式的出租车则明显减少。因此，为了提高北京出租车的服务质量，加入新的出租车站点将会是一个有效的方法。</w:t>
      </w:r>
    </w:p>
    <w:p w:rsidR="004B2570" w:rsidRDefault="004B2570" w:rsidP="004B2570">
      <w:pPr>
        <w:ind w:firstLine="420"/>
      </w:pPr>
      <w:r w:rsidRPr="00D45148">
        <w:rPr>
          <w:rFonts w:hint="eastAsia"/>
        </w:rPr>
        <w:t>目前针对出租车的行</w:t>
      </w:r>
      <w:r>
        <w:rPr>
          <w:rFonts w:hint="eastAsia"/>
        </w:rPr>
        <w:t>为规律</w:t>
      </w:r>
      <w:r w:rsidRPr="00D45148">
        <w:rPr>
          <w:rFonts w:hint="eastAsia"/>
        </w:rPr>
        <w:t>的研究已经取得了一定的成果，为基于出租车的交通服务研究提供了一定的研究基础。虽然国内的研究者就站点候客模式问题进行了一定了研究，但缺乏对出租车行为规律的考虑，其准确性还有待进一步的提高，同时，针对北京市的出租车站点模式的研究比较缺乏，因此如何基于站点候客模型对北京市的出租车服务进行改进将有待进一步研究。</w:t>
      </w:r>
      <w:r>
        <w:rPr>
          <w:rFonts w:hint="eastAsia"/>
        </w:rPr>
        <w:t>另一方面，通过对现有的出租车服务研究的常用方法的分析来看，基于大数据的方法可以有效的发现出租车的行为规律，有利于指导出租车站点的设置。</w:t>
      </w:r>
    </w:p>
    <w:p w:rsidR="00B92FCB" w:rsidRPr="002C24EA" w:rsidRDefault="00B92FCB" w:rsidP="00B92FCB">
      <w:pPr>
        <w:pStyle w:val="2"/>
        <w:spacing w:before="163" w:after="163"/>
      </w:pPr>
      <w:bookmarkStart w:id="47" w:name="_Toc402466608"/>
      <w:bookmarkStart w:id="48" w:name="_Toc402774169"/>
      <w:r w:rsidRPr="002C24EA">
        <w:rPr>
          <w:rFonts w:hint="eastAsia"/>
        </w:rPr>
        <w:t>基于大数据的研究</w:t>
      </w:r>
      <w:bookmarkEnd w:id="47"/>
      <w:bookmarkEnd w:id="48"/>
    </w:p>
    <w:p w:rsidR="00B92FCB" w:rsidRPr="00D45148" w:rsidRDefault="00B92FCB" w:rsidP="00B92FCB">
      <w:pPr>
        <w:ind w:firstLine="420"/>
      </w:pPr>
      <w:r w:rsidRPr="00D45148">
        <w:rPr>
          <w:rFonts w:hint="eastAsia"/>
        </w:rPr>
        <w:t>在信息技术革命的推动下，以计算机、网络通信等信息通信技术为动力的信息化浪潮席卷全球．经过近</w:t>
      </w:r>
      <w:r w:rsidRPr="00D45148">
        <w:rPr>
          <w:rFonts w:hint="eastAsia"/>
        </w:rPr>
        <w:t>10</w:t>
      </w:r>
      <w:r w:rsidRPr="00D45148">
        <w:rPr>
          <w:rFonts w:hint="eastAsia"/>
        </w:rPr>
        <w:t>年的信息化与数字化建设，现代城市的运行方式与城市居民的生活环境已经发生了根本性的改变．城市的经济、文化、交通、娱乐等方面都已经和信息化的数字空间紧密融合，网络空间（</w:t>
      </w:r>
      <w:r w:rsidRPr="00D45148">
        <w:rPr>
          <w:rFonts w:hint="eastAsia"/>
        </w:rPr>
        <w:t>cyberspace</w:t>
      </w:r>
      <w:r w:rsidRPr="00D45148">
        <w:rPr>
          <w:rFonts w:hint="eastAsia"/>
        </w:rPr>
        <w:t>）成为城市居民生活的组成部分．完善的信息基础设施以及丰富的数字化应用成为现代数字化城市的基本特征之一．丰硕的城市信息化建设成果在为人类生活带来极大便利的同时，也为现代城市形态的进一步演进奠定了技术与数据的基础。进入</w:t>
      </w:r>
      <w:r w:rsidRPr="00D45148">
        <w:rPr>
          <w:rFonts w:hint="eastAsia"/>
        </w:rPr>
        <w:t>21</w:t>
      </w:r>
      <w:r w:rsidRPr="00D45148">
        <w:rPr>
          <w:rFonts w:hint="eastAsia"/>
        </w:rPr>
        <w:t>世纪，以大数据、数据活化为代表的数据科学与技术开始受到人们的广泛关注．以数据为中心的研究方法与技术理念在信息、生物、能源、医药、社会学等不同的学科领域都得到了广泛应用与认可，并促成了大量科研成果的诞生．以信息技术为支撑的数据分析与研究方法正深刻地改变着传统科学探索的工作方式，成为人类科技发展与知识获取的一种新兴模式。</w:t>
      </w:r>
    </w:p>
    <w:p w:rsidR="00B92FCB" w:rsidRPr="00D45148" w:rsidRDefault="00B92FCB" w:rsidP="00B92FCB">
      <w:pPr>
        <w:ind w:firstLine="420"/>
      </w:pPr>
      <w:r w:rsidRPr="00D45148">
        <w:rPr>
          <w:rFonts w:hint="eastAsia"/>
        </w:rPr>
        <w:t>本章主要从大数据类型、大数据研究的体系结构和大数据研究的热点问题三个方面对当前基于大数据的研究进行综述。</w:t>
      </w:r>
    </w:p>
    <w:p w:rsidR="00B92FCB" w:rsidRPr="00C01FD6" w:rsidRDefault="00B92FCB" w:rsidP="00635138">
      <w:pPr>
        <w:pStyle w:val="3"/>
        <w:spacing w:before="163" w:after="163"/>
      </w:pPr>
      <w:bookmarkStart w:id="49" w:name="_Toc402466609"/>
      <w:bookmarkStart w:id="50" w:name="_Toc402466610"/>
      <w:bookmarkStart w:id="51" w:name="_Toc402466611"/>
      <w:bookmarkStart w:id="52" w:name="_Toc402774170"/>
      <w:bookmarkEnd w:id="49"/>
      <w:bookmarkEnd w:id="50"/>
      <w:r w:rsidRPr="00C01FD6">
        <w:rPr>
          <w:rFonts w:hint="eastAsia"/>
        </w:rPr>
        <w:t>大数据类型</w:t>
      </w:r>
      <w:bookmarkEnd w:id="51"/>
      <w:bookmarkEnd w:id="52"/>
    </w:p>
    <w:p w:rsidR="00B92FCB" w:rsidRPr="00D45148" w:rsidRDefault="00B92FCB" w:rsidP="00B92FCB">
      <w:pPr>
        <w:ind w:firstLine="420"/>
      </w:pPr>
      <w:r w:rsidRPr="00D45148">
        <w:rPr>
          <w:rFonts w:hint="eastAsia"/>
        </w:rPr>
        <w:t>目前研究者们比较关注的大数据的类型有很多，包括地图与兴趣点数据、</w:t>
      </w:r>
      <w:r w:rsidRPr="00D45148">
        <w:rPr>
          <w:rFonts w:hint="eastAsia"/>
        </w:rPr>
        <w:t>GPS</w:t>
      </w:r>
      <w:r w:rsidRPr="00D45148">
        <w:rPr>
          <w:rFonts w:hint="eastAsia"/>
        </w:rPr>
        <w:t>数据、社交网络数据、客流数据、手机数据、</w:t>
      </w:r>
      <w:r w:rsidRPr="00D45148">
        <w:rPr>
          <w:rFonts w:hint="eastAsia"/>
        </w:rPr>
        <w:t>LBS</w:t>
      </w:r>
      <w:r w:rsidRPr="00D45148">
        <w:rPr>
          <w:rFonts w:hint="eastAsia"/>
        </w:rPr>
        <w:t>位置服务数据、视频监控数据、环境与气象</w:t>
      </w:r>
      <w:r w:rsidRPr="00D45148">
        <w:rPr>
          <w:rFonts w:hint="eastAsia"/>
        </w:rPr>
        <w:lastRenderedPageBreak/>
        <w:t>数据、社会活动数据等等，这里简单介绍</w:t>
      </w:r>
      <w:r w:rsidRPr="00D45148">
        <w:rPr>
          <w:rFonts w:hint="eastAsia"/>
        </w:rPr>
        <w:t>GPS</w:t>
      </w:r>
      <w:r w:rsidRPr="00D45148">
        <w:rPr>
          <w:rFonts w:hint="eastAsia"/>
        </w:rPr>
        <w:t>数据和</w:t>
      </w:r>
      <w:r w:rsidRPr="00D45148">
        <w:rPr>
          <w:rFonts w:hint="eastAsia"/>
        </w:rPr>
        <w:t>LBS</w:t>
      </w:r>
      <w:r w:rsidRPr="00D45148">
        <w:rPr>
          <w:rFonts w:hint="eastAsia"/>
        </w:rPr>
        <w:t>位置服务数据。</w:t>
      </w:r>
    </w:p>
    <w:p w:rsidR="00B92FCB" w:rsidRPr="00D45148" w:rsidRDefault="00B92FCB" w:rsidP="00B92FCB">
      <w:pPr>
        <w:ind w:firstLine="420"/>
      </w:pPr>
      <w:r w:rsidRPr="00D45148">
        <w:rPr>
          <w:rFonts w:hint="eastAsia"/>
        </w:rPr>
        <w:t>安装有</w:t>
      </w:r>
      <w:r w:rsidRPr="00D45148">
        <w:rPr>
          <w:rFonts w:hint="eastAsia"/>
        </w:rPr>
        <w:t>GPS</w:t>
      </w:r>
      <w:r w:rsidRPr="00D45148">
        <w:rPr>
          <w:rFonts w:hint="eastAsia"/>
        </w:rPr>
        <w:t>接收芯片的移动设备可以收集城市中人、车等流动物体活动信息．例如目前应用比较广泛的浮动车技术</w:t>
      </w:r>
      <w:r w:rsidR="00E46D7A">
        <w:rPr>
          <w:color w:val="080000"/>
          <w:kern w:val="0"/>
          <w:vertAlign w:val="superscript"/>
        </w:rPr>
        <w:t>[32]</w:t>
      </w:r>
      <w:r w:rsidRPr="00D45148">
        <w:rPr>
          <w:rFonts w:hint="eastAsia"/>
        </w:rPr>
        <w:t>就是将出租车、公交车等公共交通工具上安装</w:t>
      </w:r>
      <w:r w:rsidRPr="00D45148">
        <w:rPr>
          <w:rFonts w:hint="eastAsia"/>
        </w:rPr>
        <w:t>GPS</w:t>
      </w:r>
      <w:r w:rsidRPr="00D45148">
        <w:rPr>
          <w:rFonts w:hint="eastAsia"/>
        </w:rPr>
        <w:t>设备，将其作为传感器对于城市的交通情况进行采样．安装有</w:t>
      </w:r>
      <w:r w:rsidRPr="00D45148">
        <w:rPr>
          <w:rFonts w:hint="eastAsia"/>
        </w:rPr>
        <w:t>GPS</w:t>
      </w:r>
      <w:r w:rsidRPr="00D45148">
        <w:rPr>
          <w:rFonts w:hint="eastAsia"/>
        </w:rPr>
        <w:t>接收芯片的智能手机也可以当作个人行为轨迹的收集设备．但是由于隐私、安全等诸多问题，手机</w:t>
      </w:r>
      <w:r w:rsidRPr="00D45148">
        <w:rPr>
          <w:rFonts w:hint="eastAsia"/>
        </w:rPr>
        <w:t>GPS</w:t>
      </w:r>
      <w:r w:rsidRPr="00D45148">
        <w:rPr>
          <w:rFonts w:hint="eastAsia"/>
        </w:rPr>
        <w:t>数据很难大规模收集应用，目前只能依靠志愿者进行小范围收集和研究</w:t>
      </w:r>
      <w:r w:rsidR="00E46D7A">
        <w:rPr>
          <w:color w:val="080000"/>
          <w:kern w:val="0"/>
          <w:vertAlign w:val="superscript"/>
        </w:rPr>
        <w:t>[33]</w:t>
      </w:r>
      <w:r w:rsidRPr="00D45148">
        <w:rPr>
          <w:rFonts w:hint="eastAsia"/>
        </w:rPr>
        <w:t>．</w:t>
      </w:r>
    </w:p>
    <w:p w:rsidR="00B92FCB" w:rsidRPr="00D45148" w:rsidRDefault="00B92FCB" w:rsidP="00B92FCB">
      <w:pPr>
        <w:ind w:firstLine="420"/>
      </w:pPr>
      <w:r w:rsidRPr="00D45148">
        <w:rPr>
          <w:rFonts w:hint="eastAsia"/>
        </w:rPr>
        <w:t>LBS(location based service)</w:t>
      </w:r>
      <w:r w:rsidRPr="00D45148">
        <w:rPr>
          <w:rFonts w:hint="eastAsia"/>
        </w:rPr>
        <w:t>位置服务是移动互联网时代一种新兴的网络服务方式，通过</w:t>
      </w:r>
      <w:r w:rsidRPr="00D45148">
        <w:rPr>
          <w:rFonts w:hint="eastAsia"/>
        </w:rPr>
        <w:t>LBS</w:t>
      </w:r>
      <w:r w:rsidRPr="00D45148">
        <w:rPr>
          <w:rFonts w:hint="eastAsia"/>
        </w:rPr>
        <w:t>应用所收集到的数据具有明确的地理位置坐标并兼具传统</w:t>
      </w:r>
      <w:r w:rsidRPr="00D45148">
        <w:rPr>
          <w:rFonts w:hint="eastAsia"/>
        </w:rPr>
        <w:t>Web</w:t>
      </w:r>
      <w:r w:rsidRPr="00D45148">
        <w:rPr>
          <w:rFonts w:hint="eastAsia"/>
        </w:rPr>
        <w:t>服务的语义特性．</w:t>
      </w:r>
      <w:r w:rsidRPr="00D45148">
        <w:rPr>
          <w:rFonts w:hint="eastAsia"/>
        </w:rPr>
        <w:t>LBS</w:t>
      </w:r>
      <w:r w:rsidRPr="00D45148">
        <w:rPr>
          <w:rFonts w:hint="eastAsia"/>
        </w:rPr>
        <w:t>数据是对</w:t>
      </w:r>
      <w:r w:rsidRPr="00D45148">
        <w:rPr>
          <w:rFonts w:hint="eastAsia"/>
        </w:rPr>
        <w:t>POI</w:t>
      </w:r>
      <w:r w:rsidRPr="00D45148">
        <w:rPr>
          <w:rFonts w:hint="eastAsia"/>
        </w:rPr>
        <w:t>数据的一种深度的描述和补充，与地图和</w:t>
      </w:r>
      <w:r w:rsidRPr="00D45148">
        <w:rPr>
          <w:rFonts w:hint="eastAsia"/>
        </w:rPr>
        <w:t>POI</w:t>
      </w:r>
      <w:r w:rsidRPr="00D45148">
        <w:rPr>
          <w:rFonts w:hint="eastAsia"/>
        </w:rPr>
        <w:t>等简单的城市地理数据相比，</w:t>
      </w:r>
      <w:r w:rsidRPr="00D45148">
        <w:rPr>
          <w:rFonts w:hint="eastAsia"/>
        </w:rPr>
        <w:t>LBS</w:t>
      </w:r>
      <w:r w:rsidRPr="00D45148">
        <w:rPr>
          <w:rFonts w:hint="eastAsia"/>
        </w:rPr>
        <w:t>数据包含有大量的语义信息，可以帮助人们更加深刻地理解城市运行动态</w:t>
      </w:r>
      <w:r w:rsidR="00E46D7A">
        <w:rPr>
          <w:color w:val="080000"/>
          <w:kern w:val="0"/>
          <w:vertAlign w:val="superscript"/>
        </w:rPr>
        <w:t>[33]</w:t>
      </w:r>
      <w:r w:rsidRPr="00D45148">
        <w:rPr>
          <w:rFonts w:hint="eastAsia"/>
        </w:rPr>
        <w:t>。</w:t>
      </w:r>
    </w:p>
    <w:p w:rsidR="00B92FCB" w:rsidRPr="00C01FD6" w:rsidRDefault="00B92FCB" w:rsidP="00635138">
      <w:pPr>
        <w:pStyle w:val="3"/>
        <w:spacing w:before="163" w:after="163"/>
      </w:pPr>
      <w:bookmarkStart w:id="53" w:name="_Toc402466612"/>
      <w:bookmarkStart w:id="54" w:name="_Toc402774171"/>
      <w:r w:rsidRPr="00C01FD6">
        <w:rPr>
          <w:rFonts w:hint="eastAsia"/>
        </w:rPr>
        <w:t>大数据研究的体系结构</w:t>
      </w:r>
      <w:bookmarkEnd w:id="53"/>
      <w:bookmarkEnd w:id="54"/>
    </w:p>
    <w:p w:rsidR="00B92FCB" w:rsidRPr="00D45148" w:rsidRDefault="00B92FCB" w:rsidP="00B92FCB">
      <w:pPr>
        <w:ind w:firstLine="420"/>
      </w:pPr>
      <w:r w:rsidRPr="00D45148">
        <w:rPr>
          <w:rFonts w:hint="eastAsia"/>
        </w:rPr>
        <w:t>随着大数据研究问题的深入，研究者们针对大数据的技术体系结构也进行了大量的研究，智慧城市技术体系研究是其中的一个比较典型的问题。作为对整个智慧城市技术研究工作的顶层设计，对于指导领域技术的发展方向、明确研究工作的内涵与外延、优化现有研究资源的配置与分布等均具有非常重要的意义。</w:t>
      </w:r>
    </w:p>
    <w:p w:rsidR="00B92FCB" w:rsidRPr="00D45148" w:rsidRDefault="00B92FCB" w:rsidP="00B92FCB">
      <w:pPr>
        <w:ind w:firstLine="420"/>
      </w:pPr>
      <w:r w:rsidRPr="00D45148">
        <w:rPr>
          <w:rFonts w:hint="eastAsia"/>
        </w:rPr>
        <w:t>浙江大学的潘纲教授在</w:t>
      </w:r>
      <w:r w:rsidRPr="00D45148">
        <w:rPr>
          <w:rFonts w:hint="eastAsia"/>
        </w:rPr>
        <w:t>2013</w:t>
      </w:r>
      <w:r w:rsidRPr="00D45148">
        <w:rPr>
          <w:rFonts w:hint="eastAsia"/>
        </w:rPr>
        <w:t>年《</w:t>
      </w:r>
      <w:r w:rsidRPr="00D45148">
        <w:rPr>
          <w:rFonts w:hint="eastAsia"/>
        </w:rPr>
        <w:t>IEEE Communication Magazine</w:t>
      </w:r>
      <w:r w:rsidRPr="00D45148">
        <w:rPr>
          <w:rFonts w:hint="eastAsia"/>
        </w:rPr>
        <w:t>》的</w:t>
      </w:r>
      <w:r w:rsidRPr="00D45148">
        <w:rPr>
          <w:rFonts w:hint="eastAsia"/>
        </w:rPr>
        <w:t>Smart Cities</w:t>
      </w:r>
      <w:r w:rsidRPr="00D45148">
        <w:rPr>
          <w:rFonts w:hint="eastAsia"/>
        </w:rPr>
        <w:t>专题中阐述了基于轨迹数据分析与挖掘的智慧城市技术体系框架</w:t>
      </w:r>
      <w:r w:rsidR="00E46D7A">
        <w:rPr>
          <w:color w:val="080000"/>
          <w:kern w:val="0"/>
          <w:vertAlign w:val="superscript"/>
        </w:rPr>
        <w:t>[34]</w:t>
      </w:r>
      <w:r w:rsidRPr="00D45148">
        <w:rPr>
          <w:rFonts w:hint="eastAsia"/>
        </w:rPr>
        <w:t>。如</w:t>
      </w:r>
      <w:r>
        <w:fldChar w:fldCharType="begin"/>
      </w:r>
      <w:r>
        <w:instrText xml:space="preserve"> </w:instrText>
      </w:r>
      <w:r>
        <w:rPr>
          <w:rFonts w:hint="eastAsia"/>
        </w:rPr>
        <w:instrText>REF _Ref402358423 \h</w:instrText>
      </w:r>
      <w:r>
        <w:instrText xml:space="preserve"> </w:instrText>
      </w:r>
      <w:r>
        <w:fldChar w:fldCharType="separate"/>
      </w:r>
      <w:r>
        <w:rPr>
          <w:rFonts w:hint="eastAsia"/>
        </w:rPr>
        <w:t>图</w:t>
      </w:r>
      <w:r>
        <w:rPr>
          <w:rFonts w:hint="eastAsia"/>
        </w:rPr>
        <w:t xml:space="preserve"> </w:t>
      </w:r>
      <w:r>
        <w:rPr>
          <w:noProof/>
        </w:rPr>
        <w:t>1</w:t>
      </w:r>
      <w:r>
        <w:fldChar w:fldCharType="end"/>
      </w:r>
      <w:r w:rsidRPr="00D45148">
        <w:rPr>
          <w:rFonts w:hint="eastAsia"/>
        </w:rPr>
        <w:t>所示，该框架将基于轨迹数据的智慧城市技术体系分为轨迹感知</w:t>
      </w:r>
      <w:r w:rsidRPr="00D45148">
        <w:rPr>
          <w:rFonts w:hint="eastAsia"/>
        </w:rPr>
        <w:t>(trace)</w:t>
      </w:r>
      <w:r w:rsidRPr="00D45148">
        <w:rPr>
          <w:rFonts w:hint="eastAsia"/>
        </w:rPr>
        <w:t>、知识发现</w:t>
      </w:r>
      <w:r w:rsidRPr="00D45148">
        <w:rPr>
          <w:rFonts w:hint="eastAsia"/>
        </w:rPr>
        <w:t>(knowledge)</w:t>
      </w:r>
      <w:r w:rsidRPr="00D45148">
        <w:rPr>
          <w:rFonts w:hint="eastAsia"/>
        </w:rPr>
        <w:t>和具体应用</w:t>
      </w:r>
      <w:r w:rsidRPr="00D45148">
        <w:rPr>
          <w:rFonts w:hint="eastAsia"/>
        </w:rPr>
        <w:t>(applications)3</w:t>
      </w:r>
      <w:r w:rsidRPr="00D45148">
        <w:rPr>
          <w:rFonts w:hint="eastAsia"/>
        </w:rPr>
        <w:t>个层次。该框架从概略的层面上系统描述了以数据为中心的智慧城市技术的整体技术路线。</w:t>
      </w:r>
    </w:p>
    <w:p w:rsidR="00B92FCB" w:rsidRDefault="00B92FCB" w:rsidP="00B92FCB">
      <w:pPr>
        <w:keepNext/>
        <w:ind w:firstLine="420"/>
        <w:jc w:val="center"/>
      </w:pPr>
      <w:r>
        <w:rPr>
          <w:noProof/>
        </w:rPr>
        <w:lastRenderedPageBreak/>
        <w:drawing>
          <wp:inline distT="0" distB="0" distL="0" distR="0" wp14:anchorId="0C4027F2" wp14:editId="14492324">
            <wp:extent cx="3362325" cy="317182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62325" cy="3171825"/>
                    </a:xfrm>
                    <a:prstGeom prst="rect">
                      <a:avLst/>
                    </a:prstGeom>
                    <a:noFill/>
                    <a:ln>
                      <a:noFill/>
                    </a:ln>
                  </pic:spPr>
                </pic:pic>
              </a:graphicData>
            </a:graphic>
          </wp:inline>
        </w:drawing>
      </w:r>
    </w:p>
    <w:p w:rsidR="00B92FCB" w:rsidRPr="00D45148" w:rsidRDefault="00B92FCB" w:rsidP="00B92FCB">
      <w:pPr>
        <w:pStyle w:val="a5"/>
      </w:pPr>
      <w:bookmarkStart w:id="55" w:name="_Ref402358423"/>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B7ECE">
        <w:rPr>
          <w:noProof/>
        </w:rPr>
        <w:t>1</w:t>
      </w:r>
      <w:r>
        <w:fldChar w:fldCharType="end"/>
      </w:r>
      <w:bookmarkEnd w:id="55"/>
      <w:r w:rsidRPr="00D45148">
        <w:rPr>
          <w:rFonts w:hint="eastAsia"/>
        </w:rPr>
        <w:t>基于轨迹挖掘的智慧城市技术体系框架</w:t>
      </w:r>
      <w:r w:rsidR="00E46D7A">
        <w:rPr>
          <w:color w:val="080000"/>
          <w:kern w:val="0"/>
          <w:szCs w:val="21"/>
          <w:vertAlign w:val="superscript"/>
        </w:rPr>
        <w:t>[34]</w:t>
      </w:r>
    </w:p>
    <w:p w:rsidR="00B92FCB" w:rsidRPr="00D45148" w:rsidRDefault="00B92FCB" w:rsidP="00B92FCB">
      <w:pPr>
        <w:ind w:firstLine="420"/>
      </w:pPr>
      <w:r w:rsidRPr="00D45148">
        <w:rPr>
          <w:rFonts w:hint="eastAsia"/>
        </w:rPr>
        <w:t>微软亚洲研究院的郑宇团队在</w:t>
      </w:r>
      <w:r w:rsidRPr="00D45148">
        <w:rPr>
          <w:rFonts w:hint="eastAsia"/>
        </w:rPr>
        <w:t>2013</w:t>
      </w:r>
      <w:r w:rsidRPr="00D45148">
        <w:rPr>
          <w:rFonts w:hint="eastAsia"/>
        </w:rPr>
        <w:t>《</w:t>
      </w:r>
      <w:r w:rsidRPr="00D45148">
        <w:rPr>
          <w:rFonts w:hint="eastAsia"/>
        </w:rPr>
        <w:t>CCF</w:t>
      </w:r>
      <w:r w:rsidRPr="00D45148">
        <w:rPr>
          <w:rFonts w:hint="eastAsia"/>
        </w:rPr>
        <w:t>通讯》城市计算专题中提出了一种“四层反馈”结构的城市计算技术体系框架</w:t>
      </w:r>
      <w:r w:rsidR="00E46D7A">
        <w:rPr>
          <w:color w:val="080000"/>
          <w:kern w:val="0"/>
          <w:vertAlign w:val="superscript"/>
        </w:rPr>
        <w:t>[35, 36]</w:t>
      </w:r>
      <w:r w:rsidRPr="00D45148">
        <w:rPr>
          <w:rFonts w:hint="eastAsia"/>
        </w:rPr>
        <w:t>，如图２所示，该技术体系将城市计算的技术框架细分为“城市感知与数据捕获”、“城市数据管理”、“城市数据分析”、“服务提供”等</w:t>
      </w:r>
      <w:r w:rsidRPr="00D45148">
        <w:rPr>
          <w:rFonts w:hint="eastAsia"/>
        </w:rPr>
        <w:t>4</w:t>
      </w:r>
      <w:r w:rsidRPr="00D45148">
        <w:rPr>
          <w:rFonts w:hint="eastAsia"/>
        </w:rPr>
        <w:t>个层次。该框架的一个特色在于其引入了“服务提供”层对于真实物理世界的反馈回路，更加完善地考虑了智慧城市技术对于城市生活的影响。</w:t>
      </w:r>
    </w:p>
    <w:p w:rsidR="00B92FCB" w:rsidRDefault="00B92FCB" w:rsidP="00B92FCB">
      <w:pPr>
        <w:keepNext/>
        <w:jc w:val="center"/>
      </w:pPr>
      <w:r>
        <w:rPr>
          <w:noProof/>
        </w:rPr>
        <w:lastRenderedPageBreak/>
        <w:drawing>
          <wp:inline distT="0" distB="0" distL="0" distR="0" wp14:anchorId="54D5E6B5" wp14:editId="2D00844C">
            <wp:extent cx="3057525" cy="3429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7525" cy="3429000"/>
                    </a:xfrm>
                    <a:prstGeom prst="rect">
                      <a:avLst/>
                    </a:prstGeom>
                    <a:noFill/>
                    <a:ln>
                      <a:noFill/>
                    </a:ln>
                  </pic:spPr>
                </pic:pic>
              </a:graphicData>
            </a:graphic>
          </wp:inline>
        </w:drawing>
      </w:r>
    </w:p>
    <w:p w:rsidR="00B92FCB" w:rsidRPr="00D45148" w:rsidRDefault="00B92FCB" w:rsidP="00B92FCB">
      <w:pPr>
        <w:pStyle w:val="a5"/>
      </w:pPr>
      <w:bookmarkStart w:id="56" w:name="_Ref402794565"/>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B7ECE">
        <w:rPr>
          <w:noProof/>
        </w:rPr>
        <w:t>2</w:t>
      </w:r>
      <w:r>
        <w:fldChar w:fldCharType="end"/>
      </w:r>
      <w:bookmarkEnd w:id="56"/>
      <w:r>
        <w:rPr>
          <w:rFonts w:hint="eastAsia"/>
        </w:rPr>
        <w:t xml:space="preserve"> MSRA</w:t>
      </w:r>
      <w:r>
        <w:rPr>
          <w:rFonts w:hint="eastAsia"/>
        </w:rPr>
        <w:t>城市计算技术框架</w:t>
      </w:r>
      <w:r w:rsidR="00E46D7A">
        <w:rPr>
          <w:color w:val="080000"/>
          <w:kern w:val="0"/>
          <w:szCs w:val="21"/>
          <w:vertAlign w:val="superscript"/>
        </w:rPr>
        <w:t>[35]</w:t>
      </w:r>
    </w:p>
    <w:p w:rsidR="00B92FCB" w:rsidRPr="00C01FD6" w:rsidRDefault="00B92FCB" w:rsidP="00635138">
      <w:pPr>
        <w:pStyle w:val="3"/>
        <w:spacing w:before="163" w:after="163"/>
      </w:pPr>
      <w:bookmarkStart w:id="57" w:name="_Toc402466613"/>
      <w:bookmarkStart w:id="58" w:name="_Toc402774172"/>
      <w:r w:rsidRPr="00C01FD6">
        <w:rPr>
          <w:rFonts w:hint="eastAsia"/>
        </w:rPr>
        <w:t>大数据研究的热点问题</w:t>
      </w:r>
      <w:bookmarkEnd w:id="57"/>
      <w:bookmarkEnd w:id="58"/>
    </w:p>
    <w:p w:rsidR="00B92FCB" w:rsidRPr="00D45148" w:rsidRDefault="00B92FCB" w:rsidP="00B92FCB">
      <w:pPr>
        <w:ind w:firstLine="420"/>
      </w:pPr>
      <w:r w:rsidRPr="00D45148">
        <w:rPr>
          <w:rFonts w:hint="eastAsia"/>
        </w:rPr>
        <w:t>基于大数据的研究目前已经成为一个比较流行的研究趋势，本节简单介绍了几个目前基于大数据研究的热点问题。</w:t>
      </w:r>
    </w:p>
    <w:p w:rsidR="00B92FCB" w:rsidRPr="00C01FD6" w:rsidRDefault="00B92FCB" w:rsidP="00635138">
      <w:pPr>
        <w:pStyle w:val="4"/>
        <w:rPr>
          <w:b/>
        </w:rPr>
      </w:pPr>
      <w:bookmarkStart w:id="59" w:name="_Toc402466614"/>
      <w:r w:rsidRPr="00D45148">
        <w:rPr>
          <w:rFonts w:hint="eastAsia"/>
        </w:rPr>
        <w:t>微博用户社会网络特性分析</w:t>
      </w:r>
      <w:bookmarkEnd w:id="59"/>
    </w:p>
    <w:p w:rsidR="00B92FCB" w:rsidRPr="00D45148" w:rsidRDefault="00B92FCB" w:rsidP="00B92FCB">
      <w:pPr>
        <w:ind w:firstLine="420"/>
      </w:pPr>
      <w:r w:rsidRPr="00D45148">
        <w:rPr>
          <w:rFonts w:hint="eastAsia"/>
        </w:rPr>
        <w:t>自</w:t>
      </w:r>
      <w:r w:rsidRPr="00D45148">
        <w:rPr>
          <w:rFonts w:hint="eastAsia"/>
        </w:rPr>
        <w:t>2006</w:t>
      </w:r>
      <w:r w:rsidRPr="00D45148">
        <w:rPr>
          <w:rFonts w:hint="eastAsia"/>
        </w:rPr>
        <w:t>年</w:t>
      </w:r>
      <w:r w:rsidRPr="00D45148">
        <w:rPr>
          <w:rFonts w:hint="eastAsia"/>
        </w:rPr>
        <w:t>Twitter</w:t>
      </w:r>
      <w:r w:rsidRPr="00D45148">
        <w:rPr>
          <w:rFonts w:hint="eastAsia"/>
        </w:rPr>
        <w:t>获得广泛应用后，微博这一新兴社会网络逐渐引起学术领域的关注，研究人员对其社会网络特性进行了相关分析。</w:t>
      </w:r>
      <w:r w:rsidRPr="00D45148">
        <w:rPr>
          <w:rFonts w:hint="eastAsia"/>
        </w:rPr>
        <w:t>Java</w:t>
      </w:r>
      <w:r w:rsidRPr="00D45148">
        <w:rPr>
          <w:rFonts w:hint="eastAsia"/>
        </w:rPr>
        <w:t>等人</w:t>
      </w:r>
      <w:r w:rsidR="00E46D7A">
        <w:rPr>
          <w:color w:val="080000"/>
          <w:kern w:val="0"/>
          <w:vertAlign w:val="superscript"/>
        </w:rPr>
        <w:t>[37]</w:t>
      </w:r>
      <w:r w:rsidRPr="00D45148">
        <w:rPr>
          <w:rFonts w:hint="eastAsia"/>
        </w:rPr>
        <w:t>对</w:t>
      </w:r>
      <w:r w:rsidRPr="00D45148">
        <w:rPr>
          <w:rFonts w:hint="eastAsia"/>
        </w:rPr>
        <w:t>Twitter</w:t>
      </w:r>
      <w:r w:rsidRPr="00D45148">
        <w:rPr>
          <w:rFonts w:hint="eastAsia"/>
        </w:rPr>
        <w:t>的基本功能及特点进行了详细介绍，并对其社会网络特性进行了初步分析，数据集包括</w:t>
      </w:r>
      <w:r w:rsidRPr="00D45148">
        <w:rPr>
          <w:rFonts w:hint="eastAsia"/>
        </w:rPr>
        <w:t>76,177</w:t>
      </w:r>
      <w:r w:rsidRPr="00D45148">
        <w:rPr>
          <w:rFonts w:hint="eastAsia"/>
        </w:rPr>
        <w:t>个用户和</w:t>
      </w:r>
      <w:r w:rsidRPr="00D45148">
        <w:rPr>
          <w:rFonts w:hint="eastAsia"/>
        </w:rPr>
        <w:t>1,348,543</w:t>
      </w:r>
      <w:r w:rsidRPr="00D45148">
        <w:rPr>
          <w:rFonts w:hint="eastAsia"/>
        </w:rPr>
        <w:t>条微博信息，结果表明</w:t>
      </w:r>
      <w:r w:rsidRPr="00D45148">
        <w:rPr>
          <w:rFonts w:hint="eastAsia"/>
        </w:rPr>
        <w:t>Twitter</w:t>
      </w:r>
      <w:r w:rsidRPr="00D45148">
        <w:rPr>
          <w:rFonts w:hint="eastAsia"/>
        </w:rPr>
        <w:t>表现出一定的幂律分布和小世界等特性；同时还研究了</w:t>
      </w:r>
      <w:r w:rsidRPr="00D45148">
        <w:rPr>
          <w:rFonts w:hint="eastAsia"/>
        </w:rPr>
        <w:t>Twitter</w:t>
      </w:r>
      <w:r w:rsidRPr="00D45148">
        <w:rPr>
          <w:rFonts w:hint="eastAsia"/>
        </w:rPr>
        <w:t>用户社会网络的拓扑结构和地理位置等特征，并从个人和社区两个不同层次对用户使用</w:t>
      </w:r>
      <w:r w:rsidRPr="00D45148">
        <w:rPr>
          <w:rFonts w:hint="eastAsia"/>
        </w:rPr>
        <w:t>Twitter</w:t>
      </w:r>
      <w:r w:rsidRPr="00D45148">
        <w:rPr>
          <w:rFonts w:hint="eastAsia"/>
        </w:rPr>
        <w:t>的意图进行了分析，结果表明用户一般通过</w:t>
      </w:r>
      <w:r w:rsidRPr="00D45148">
        <w:rPr>
          <w:rFonts w:hint="eastAsia"/>
        </w:rPr>
        <w:t>Twitter</w:t>
      </w:r>
      <w:r w:rsidRPr="00D45148">
        <w:rPr>
          <w:rFonts w:hint="eastAsia"/>
        </w:rPr>
        <w:t>讨论日常事件或共享信息。</w:t>
      </w:r>
      <w:r w:rsidRPr="00D45148">
        <w:rPr>
          <w:rFonts w:hint="eastAsia"/>
        </w:rPr>
        <w:t>Kwak</w:t>
      </w:r>
      <w:r w:rsidRPr="00D45148">
        <w:rPr>
          <w:rFonts w:hint="eastAsia"/>
        </w:rPr>
        <w:t>等人</w:t>
      </w:r>
      <w:r w:rsidR="00E46D7A">
        <w:rPr>
          <w:color w:val="080000"/>
          <w:kern w:val="0"/>
          <w:vertAlign w:val="superscript"/>
        </w:rPr>
        <w:t>[38]</w:t>
      </w:r>
      <w:r w:rsidRPr="00D45148">
        <w:rPr>
          <w:rFonts w:hint="eastAsia"/>
        </w:rPr>
        <w:t>对整个</w:t>
      </w:r>
      <w:r w:rsidRPr="00D45148">
        <w:rPr>
          <w:rFonts w:hint="eastAsia"/>
        </w:rPr>
        <w:t>Twitter</w:t>
      </w:r>
      <w:r w:rsidRPr="00D45148">
        <w:rPr>
          <w:rFonts w:hint="eastAsia"/>
        </w:rPr>
        <w:t>进行了定量分析，数据集包括</w:t>
      </w:r>
      <w:r w:rsidRPr="00D45148">
        <w:rPr>
          <w:rFonts w:hint="eastAsia"/>
        </w:rPr>
        <w:t>Twitter</w:t>
      </w:r>
      <w:r w:rsidRPr="00D45148">
        <w:rPr>
          <w:rFonts w:hint="eastAsia"/>
        </w:rPr>
        <w:t>上的</w:t>
      </w:r>
      <w:r w:rsidRPr="00D45148">
        <w:rPr>
          <w:rFonts w:hint="eastAsia"/>
        </w:rPr>
        <w:t>4,170</w:t>
      </w:r>
      <w:r w:rsidRPr="00D45148">
        <w:rPr>
          <w:rFonts w:hint="eastAsia"/>
        </w:rPr>
        <w:t>万用户、</w:t>
      </w:r>
      <w:r w:rsidRPr="00D45148">
        <w:rPr>
          <w:rFonts w:hint="eastAsia"/>
        </w:rPr>
        <w:t>14.7</w:t>
      </w:r>
      <w:r w:rsidRPr="00D45148">
        <w:rPr>
          <w:rFonts w:hint="eastAsia"/>
        </w:rPr>
        <w:t>亿用户社会关系、</w:t>
      </w:r>
      <w:r w:rsidRPr="00D45148">
        <w:rPr>
          <w:rFonts w:hint="eastAsia"/>
        </w:rPr>
        <w:t>4,262</w:t>
      </w:r>
      <w:r w:rsidRPr="00D45148">
        <w:rPr>
          <w:rFonts w:hint="eastAsia"/>
        </w:rPr>
        <w:t>个热点话题和</w:t>
      </w:r>
      <w:r w:rsidRPr="00D45148">
        <w:rPr>
          <w:rFonts w:hint="eastAsia"/>
        </w:rPr>
        <w:t>1.06</w:t>
      </w:r>
      <w:r w:rsidRPr="00D45148">
        <w:rPr>
          <w:rFonts w:hint="eastAsia"/>
        </w:rPr>
        <w:t>亿微博等大量数据信息，通过分析</w:t>
      </w:r>
      <w:r w:rsidRPr="00D45148">
        <w:rPr>
          <w:rFonts w:hint="eastAsia"/>
        </w:rPr>
        <w:t>Twitter</w:t>
      </w:r>
      <w:r w:rsidRPr="00D45148">
        <w:rPr>
          <w:rFonts w:hint="eastAsia"/>
        </w:rPr>
        <w:t>用户间“关注—被关注”的拓扑结构，对</w:t>
      </w:r>
      <w:r w:rsidRPr="00D45148">
        <w:rPr>
          <w:rFonts w:hint="eastAsia"/>
        </w:rPr>
        <w:t>Twitter</w:t>
      </w:r>
      <w:r w:rsidRPr="00D45148">
        <w:rPr>
          <w:rFonts w:hint="eastAsia"/>
        </w:rPr>
        <w:t>用户社会网络统计特性进行了分析，统计结果表明</w:t>
      </w:r>
      <w:r w:rsidRPr="00D45148">
        <w:rPr>
          <w:rFonts w:hint="eastAsia"/>
        </w:rPr>
        <w:t>Twitter</w:t>
      </w:r>
      <w:r w:rsidRPr="00D45148">
        <w:rPr>
          <w:rFonts w:hint="eastAsia"/>
        </w:rPr>
        <w:t>在一定程度上表现出用户间的互惠性，但其社会网络特性较一般社会网络存在一定的偏差，例如，用户的</w:t>
      </w:r>
      <w:r w:rsidRPr="00D45148">
        <w:rPr>
          <w:rFonts w:hint="eastAsia"/>
        </w:rPr>
        <w:t>follow</w:t>
      </w:r>
      <w:r w:rsidRPr="00D45148">
        <w:rPr>
          <w:rFonts w:hint="eastAsia"/>
        </w:rPr>
        <w:t>数并不呈现幂律分布以及分割度更小等不同于一般社会网络的基本特性。总的来说，对微博用户社会网</w:t>
      </w:r>
      <w:r w:rsidRPr="00D45148">
        <w:rPr>
          <w:rFonts w:hint="eastAsia"/>
        </w:rPr>
        <w:lastRenderedPageBreak/>
        <w:t>络特性的分析已经成为热点，也是目前社会计算的研究领域中的一个重要组成部分。</w:t>
      </w:r>
    </w:p>
    <w:p w:rsidR="00B92FCB" w:rsidRPr="00D45148" w:rsidRDefault="00B92FCB" w:rsidP="00635138">
      <w:pPr>
        <w:pStyle w:val="4"/>
        <w:rPr>
          <w:b/>
        </w:rPr>
      </w:pPr>
      <w:bookmarkStart w:id="60" w:name="_Toc402466615"/>
      <w:r w:rsidRPr="00D45148">
        <w:rPr>
          <w:rFonts w:hint="eastAsia"/>
        </w:rPr>
        <w:t>城市交通网络分析</w:t>
      </w:r>
      <w:bookmarkEnd w:id="60"/>
    </w:p>
    <w:p w:rsidR="00B92FCB" w:rsidRPr="00D45148" w:rsidRDefault="00B92FCB" w:rsidP="00B92FCB">
      <w:pPr>
        <w:ind w:firstLine="420"/>
      </w:pPr>
      <w:r w:rsidRPr="00D45148">
        <w:rPr>
          <w:rFonts w:hint="eastAsia"/>
        </w:rPr>
        <w:t>城市交通网络分析也是大数据研究的一个热点问题。</w:t>
      </w:r>
      <w:r w:rsidRPr="00D45148">
        <w:rPr>
          <w:rFonts w:hint="eastAsia"/>
        </w:rPr>
        <w:t>1998</w:t>
      </w:r>
      <w:r w:rsidRPr="00D45148">
        <w:rPr>
          <w:rFonts w:hint="eastAsia"/>
        </w:rPr>
        <w:t>年</w:t>
      </w:r>
      <w:r w:rsidRPr="00D45148">
        <w:rPr>
          <w:rFonts w:hint="eastAsia"/>
        </w:rPr>
        <w:t>Watts</w:t>
      </w:r>
      <w:r w:rsidRPr="00D45148">
        <w:rPr>
          <w:rFonts w:hint="eastAsia"/>
        </w:rPr>
        <w:t>和</w:t>
      </w:r>
      <w:r w:rsidRPr="00D45148">
        <w:rPr>
          <w:rFonts w:hint="eastAsia"/>
        </w:rPr>
        <w:t>Strogatz</w:t>
      </w:r>
      <w:r w:rsidRPr="00D45148">
        <w:rPr>
          <w:rFonts w:hint="eastAsia"/>
        </w:rPr>
        <w:t>在《</w:t>
      </w:r>
      <w:r w:rsidRPr="00D45148">
        <w:rPr>
          <w:rFonts w:hint="eastAsia"/>
        </w:rPr>
        <w:t>Nature</w:t>
      </w:r>
      <w:r w:rsidRPr="00D45148">
        <w:rPr>
          <w:rFonts w:hint="eastAsia"/>
        </w:rPr>
        <w:t>》上发表文章提出了小世界</w:t>
      </w:r>
      <w:r w:rsidRPr="00D45148">
        <w:rPr>
          <w:rFonts w:hint="eastAsia"/>
        </w:rPr>
        <w:t>(small world)</w:t>
      </w:r>
      <w:r w:rsidRPr="00D45148">
        <w:rPr>
          <w:rFonts w:hint="eastAsia"/>
        </w:rPr>
        <w:t>网络模型</w:t>
      </w:r>
      <w:r w:rsidR="00E46D7A">
        <w:rPr>
          <w:color w:val="080000"/>
          <w:kern w:val="0"/>
          <w:vertAlign w:val="superscript"/>
        </w:rPr>
        <w:t>[39]</w:t>
      </w:r>
      <w:r w:rsidRPr="00D45148">
        <w:rPr>
          <w:rFonts w:hint="eastAsia"/>
        </w:rPr>
        <w:t>，该模型描述了从完全规则的网络到完全随机网络的网络转变。小世界网络既具有与规则网络类似的聚类特性，又具有与随机网络类似的较小直径。随后，</w:t>
      </w:r>
      <w:r w:rsidRPr="00D45148">
        <w:rPr>
          <w:rFonts w:hint="eastAsia"/>
        </w:rPr>
        <w:t>1999</w:t>
      </w:r>
      <w:r w:rsidRPr="00D45148">
        <w:rPr>
          <w:rFonts w:hint="eastAsia"/>
        </w:rPr>
        <w:t>年</w:t>
      </w:r>
      <w:r w:rsidRPr="00D45148">
        <w:rPr>
          <w:rFonts w:hint="eastAsia"/>
        </w:rPr>
        <w:t>Barabasi</w:t>
      </w:r>
      <w:r w:rsidRPr="00D45148">
        <w:rPr>
          <w:rFonts w:hint="eastAsia"/>
        </w:rPr>
        <w:t>和</w:t>
      </w:r>
      <w:r w:rsidRPr="00D45148">
        <w:rPr>
          <w:rFonts w:hint="eastAsia"/>
        </w:rPr>
        <w:t>Albert</w:t>
      </w:r>
      <w:r w:rsidRPr="00D45148">
        <w:rPr>
          <w:rFonts w:hint="eastAsia"/>
        </w:rPr>
        <w:t>在《</w:t>
      </w:r>
      <w:r w:rsidRPr="00D45148">
        <w:rPr>
          <w:rFonts w:hint="eastAsia"/>
        </w:rPr>
        <w:t>Science</w:t>
      </w:r>
      <w:r w:rsidRPr="00D45148">
        <w:rPr>
          <w:rFonts w:hint="eastAsia"/>
        </w:rPr>
        <w:t>》上发表文章指出许多实际的复杂网络的连接度分布都具有幂律形式，由于幂律分布没有明显的特征长度，该类网络又被称为无标度</w:t>
      </w:r>
      <w:r w:rsidRPr="00D45148">
        <w:rPr>
          <w:rFonts w:hint="eastAsia"/>
        </w:rPr>
        <w:t>(scale free)</w:t>
      </w:r>
      <w:r w:rsidRPr="00D45148">
        <w:rPr>
          <w:rFonts w:hint="eastAsia"/>
        </w:rPr>
        <w:t>网络</w:t>
      </w:r>
      <w:r w:rsidR="00E46D7A">
        <w:rPr>
          <w:color w:val="080000"/>
          <w:kern w:val="0"/>
          <w:vertAlign w:val="superscript"/>
        </w:rPr>
        <w:t>[40]</w:t>
      </w:r>
      <w:r w:rsidRPr="00D45148">
        <w:rPr>
          <w:rFonts w:hint="eastAsia"/>
        </w:rPr>
        <w:t>。在两篇经典网络研究论文的推动之下，复杂网络理论开始在各个学科显现出巨大的能量，并逐渐成为交叉学科研究的热点之一。</w:t>
      </w:r>
    </w:p>
    <w:p w:rsidR="00B92FCB" w:rsidRPr="00D45148" w:rsidRDefault="00B92FCB" w:rsidP="00635138">
      <w:pPr>
        <w:pStyle w:val="4"/>
        <w:rPr>
          <w:b/>
        </w:rPr>
      </w:pPr>
      <w:bookmarkStart w:id="61" w:name="_Toc402466616"/>
      <w:r w:rsidRPr="00D45148">
        <w:rPr>
          <w:rFonts w:hint="eastAsia"/>
        </w:rPr>
        <w:t>居民行为建模</w:t>
      </w:r>
      <w:bookmarkEnd w:id="61"/>
    </w:p>
    <w:p w:rsidR="00B92FCB" w:rsidRPr="00D45148" w:rsidRDefault="00B92FCB" w:rsidP="00B92FCB">
      <w:pPr>
        <w:ind w:firstLine="420"/>
      </w:pPr>
      <w:r w:rsidRPr="00D45148">
        <w:rPr>
          <w:rFonts w:hint="eastAsia"/>
        </w:rPr>
        <w:t>城市作为人类活动最为密集的区域之一，在该研究领域中必然不会缺席．在众多城市数据当中，最先被用来分析人类时空行为的是手机数据．文献</w:t>
      </w:r>
      <w:r w:rsidR="00E46D7A">
        <w:rPr>
          <w:color w:val="080000"/>
          <w:kern w:val="0"/>
          <w:vertAlign w:val="superscript"/>
        </w:rPr>
        <w:t>[41]</w:t>
      </w:r>
      <w:r w:rsidRPr="00D45148">
        <w:rPr>
          <w:rFonts w:hint="eastAsia"/>
        </w:rPr>
        <w:t>使用志愿者</w:t>
      </w:r>
      <w:r w:rsidRPr="00D45148">
        <w:rPr>
          <w:rFonts w:hint="eastAsia"/>
        </w:rPr>
        <w:t>3 ~ 6</w:t>
      </w:r>
      <w:r w:rsidRPr="00D45148">
        <w:rPr>
          <w:rFonts w:hint="eastAsia"/>
        </w:rPr>
        <w:t>个月的短消息通信记录进行了人类活动的时间分析，发现其行为符合幂指数在</w:t>
      </w:r>
      <w:r w:rsidRPr="00D45148">
        <w:rPr>
          <w:rFonts w:hint="eastAsia"/>
        </w:rPr>
        <w:t>1.2 ~ 1.7</w:t>
      </w:r>
      <w:r w:rsidRPr="00D45148">
        <w:rPr>
          <w:rFonts w:hint="eastAsia"/>
        </w:rPr>
        <w:t>之间的幂律分布．文献</w:t>
      </w:r>
      <w:r w:rsidR="00E46D7A">
        <w:rPr>
          <w:color w:val="080000"/>
          <w:kern w:val="0"/>
          <w:vertAlign w:val="superscript"/>
        </w:rPr>
        <w:t>[42]</w:t>
      </w:r>
      <w:r w:rsidRPr="00D45148">
        <w:rPr>
          <w:rFonts w:hint="eastAsia"/>
        </w:rPr>
        <w:t>利用</w:t>
      </w:r>
      <w:r w:rsidRPr="00D45148">
        <w:rPr>
          <w:rFonts w:hint="eastAsia"/>
        </w:rPr>
        <w:t>2006</w:t>
      </w:r>
      <w:r w:rsidRPr="00D45148">
        <w:rPr>
          <w:rFonts w:hint="eastAsia"/>
        </w:rPr>
        <w:t>年新年期间</w:t>
      </w:r>
      <w:r w:rsidRPr="00D45148">
        <w:rPr>
          <w:rFonts w:hint="eastAsia"/>
        </w:rPr>
        <w:t>600</w:t>
      </w:r>
      <w:r w:rsidRPr="00D45148">
        <w:rPr>
          <w:rFonts w:hint="eastAsia"/>
        </w:rPr>
        <w:t>万用户的</w:t>
      </w:r>
      <w:r w:rsidRPr="00D45148">
        <w:rPr>
          <w:rFonts w:hint="eastAsia"/>
        </w:rPr>
        <w:t>3000</w:t>
      </w:r>
      <w:r w:rsidRPr="00D45148">
        <w:rPr>
          <w:rFonts w:hint="eastAsia"/>
        </w:rPr>
        <w:t>万条短信数据进行统计分析，发送时间间隔和回复时间间隔均符合截尾幂律分布．文献</w:t>
      </w:r>
      <w:r w:rsidR="00E46D7A">
        <w:rPr>
          <w:color w:val="080000"/>
          <w:kern w:val="0"/>
          <w:vertAlign w:val="superscript"/>
        </w:rPr>
        <w:t>[43]</w:t>
      </w:r>
      <w:r w:rsidRPr="00D45148">
        <w:rPr>
          <w:rFonts w:hint="eastAsia"/>
        </w:rPr>
        <w:t>对来自</w:t>
      </w:r>
      <w:r w:rsidRPr="00D45148">
        <w:rPr>
          <w:rFonts w:hint="eastAsia"/>
        </w:rPr>
        <w:t>3</w:t>
      </w:r>
      <w:r w:rsidRPr="00D45148">
        <w:rPr>
          <w:rFonts w:hint="eastAsia"/>
        </w:rPr>
        <w:t>家公司</w:t>
      </w:r>
      <w:r w:rsidRPr="00D45148">
        <w:rPr>
          <w:rFonts w:hint="eastAsia"/>
        </w:rPr>
        <w:t>14</w:t>
      </w:r>
      <w:r w:rsidRPr="00D45148">
        <w:rPr>
          <w:rFonts w:hint="eastAsia"/>
        </w:rPr>
        <w:t>万用户的</w:t>
      </w:r>
      <w:r w:rsidRPr="00D45148">
        <w:rPr>
          <w:rFonts w:hint="eastAsia"/>
        </w:rPr>
        <w:t>150</w:t>
      </w:r>
      <w:r w:rsidRPr="00D45148">
        <w:rPr>
          <w:rFonts w:hint="eastAsia"/>
        </w:rPr>
        <w:t>万条短信记录进行了分析，并发现其符合双模分布，即前段为幂律分布，后段为指数分布。</w:t>
      </w:r>
    </w:p>
    <w:p w:rsidR="00B92FCB" w:rsidRPr="00D45148" w:rsidRDefault="00B92FCB" w:rsidP="00635138">
      <w:pPr>
        <w:pStyle w:val="4"/>
        <w:rPr>
          <w:b/>
        </w:rPr>
      </w:pPr>
      <w:bookmarkStart w:id="62" w:name="_Toc402466617"/>
      <w:r w:rsidRPr="00D45148">
        <w:rPr>
          <w:rFonts w:hint="eastAsia"/>
        </w:rPr>
        <w:t>大数据可视化</w:t>
      </w:r>
      <w:bookmarkEnd w:id="62"/>
    </w:p>
    <w:p w:rsidR="00B92FCB" w:rsidRPr="00D45148" w:rsidRDefault="00B92FCB" w:rsidP="00B92FCB">
      <w:pPr>
        <w:ind w:firstLine="420"/>
      </w:pPr>
      <w:r w:rsidRPr="00D45148">
        <w:rPr>
          <w:rFonts w:hint="eastAsia"/>
        </w:rPr>
        <w:t>可视分析是大数据分析的重要方法</w:t>
      </w:r>
      <w:r w:rsidRPr="00D45148">
        <w:rPr>
          <w:rFonts w:hint="eastAsia"/>
        </w:rPr>
        <w:t>,</w:t>
      </w:r>
      <w:r w:rsidRPr="00D45148">
        <w:rPr>
          <w:rFonts w:hint="eastAsia"/>
        </w:rPr>
        <w:t>能够有效地弥补计算机自动化分析方法的劣势与不足</w:t>
      </w:r>
      <w:r w:rsidRPr="00D45148">
        <w:rPr>
          <w:rFonts w:hint="eastAsia"/>
        </w:rPr>
        <w:t>.</w:t>
      </w:r>
      <w:r w:rsidRPr="00D45148">
        <w:rPr>
          <w:rFonts w:hint="eastAsia"/>
        </w:rPr>
        <w:t>大数据可视分析将人面对可视化信息时强大的感知认知能力与计算机的分析计算能力优势进行有机融合，在数据挖掘等方法技术的基础上，综合利用认知理论、科学</w:t>
      </w:r>
      <w:r w:rsidRPr="00D45148">
        <w:rPr>
          <w:rFonts w:hint="eastAsia"/>
        </w:rPr>
        <w:t>/</w:t>
      </w:r>
      <w:r w:rsidRPr="00D45148">
        <w:rPr>
          <w:rFonts w:hint="eastAsia"/>
        </w:rPr>
        <w:t>信息可视化以及人机交互技术</w:t>
      </w:r>
      <w:r w:rsidRPr="00D45148">
        <w:rPr>
          <w:rFonts w:hint="eastAsia"/>
        </w:rPr>
        <w:t>,</w:t>
      </w:r>
      <w:r w:rsidRPr="00D45148">
        <w:rPr>
          <w:rFonts w:hint="eastAsia"/>
        </w:rPr>
        <w:t>辅助人们更为直观和高效地洞悉大数据背后的信息、知识与智慧。可视分析领域建立在可视化技术基础上，主要强调认知、可视化、人机交互的交叉与融合。面向大数据主流应用的信息可视化技术，主要包括文本可视化</w:t>
      </w:r>
      <w:r w:rsidR="00E46D7A">
        <w:rPr>
          <w:color w:val="080000"/>
          <w:kern w:val="0"/>
          <w:vertAlign w:val="superscript"/>
        </w:rPr>
        <w:t>[44]</w:t>
      </w:r>
      <w:r w:rsidRPr="00D45148">
        <w:rPr>
          <w:rFonts w:hint="eastAsia"/>
        </w:rPr>
        <w:t>、网络</w:t>
      </w:r>
      <w:r w:rsidRPr="00D45148">
        <w:rPr>
          <w:rFonts w:hint="eastAsia"/>
        </w:rPr>
        <w:t>(</w:t>
      </w:r>
      <w:r w:rsidRPr="00D45148">
        <w:rPr>
          <w:rFonts w:hint="eastAsia"/>
        </w:rPr>
        <w:t>图</w:t>
      </w:r>
      <w:r w:rsidRPr="00D45148">
        <w:rPr>
          <w:rFonts w:hint="eastAsia"/>
        </w:rPr>
        <w:t>)</w:t>
      </w:r>
      <w:r w:rsidRPr="00D45148">
        <w:rPr>
          <w:rFonts w:hint="eastAsia"/>
        </w:rPr>
        <w:t>可视化</w:t>
      </w:r>
      <w:r w:rsidR="00E46D7A">
        <w:rPr>
          <w:color w:val="080000"/>
          <w:kern w:val="0"/>
          <w:vertAlign w:val="superscript"/>
        </w:rPr>
        <w:t>[45]</w:t>
      </w:r>
      <w:r w:rsidRPr="00D45148">
        <w:rPr>
          <w:rFonts w:hint="eastAsia"/>
        </w:rPr>
        <w:t>、时空数据可视化</w:t>
      </w:r>
      <w:r w:rsidR="00E46D7A">
        <w:rPr>
          <w:color w:val="080000"/>
          <w:kern w:val="0"/>
          <w:vertAlign w:val="superscript"/>
        </w:rPr>
        <w:t>[46]</w:t>
      </w:r>
      <w:r w:rsidRPr="00D45148">
        <w:rPr>
          <w:rFonts w:hint="eastAsia"/>
        </w:rPr>
        <w:t>、多维数据可视化技术</w:t>
      </w:r>
      <w:r w:rsidR="00E46D7A">
        <w:rPr>
          <w:color w:val="080000"/>
          <w:kern w:val="0"/>
          <w:vertAlign w:val="superscript"/>
        </w:rPr>
        <w:t>[47]</w:t>
      </w:r>
      <w:r w:rsidRPr="00D45148">
        <w:rPr>
          <w:rFonts w:hint="eastAsia"/>
        </w:rPr>
        <w:t>。当前，国内仍十分鲜见信息可视化与可视分析的研究成果，各个机构的研究规模也十分有限，迫切需要更多专家学者的关注与支持。</w:t>
      </w:r>
    </w:p>
    <w:p w:rsidR="00B92FCB" w:rsidRPr="00C01FD6" w:rsidRDefault="00B92FCB" w:rsidP="00635138">
      <w:pPr>
        <w:pStyle w:val="3"/>
        <w:spacing w:before="163" w:after="163"/>
      </w:pPr>
      <w:bookmarkStart w:id="63" w:name="_Toc402466618"/>
      <w:bookmarkStart w:id="64" w:name="_Toc402774173"/>
      <w:r w:rsidRPr="00C01FD6">
        <w:rPr>
          <w:rFonts w:hint="eastAsia"/>
        </w:rPr>
        <w:lastRenderedPageBreak/>
        <w:t>本章小结</w:t>
      </w:r>
      <w:bookmarkEnd w:id="63"/>
      <w:bookmarkEnd w:id="64"/>
    </w:p>
    <w:p w:rsidR="00B92FCB" w:rsidRPr="00D45148" w:rsidRDefault="00B92FCB" w:rsidP="00B92FCB">
      <w:pPr>
        <w:ind w:firstLine="420"/>
      </w:pPr>
      <w:r w:rsidRPr="00D45148">
        <w:rPr>
          <w:rFonts w:hint="eastAsia"/>
        </w:rPr>
        <w:t>综上所述，目前基于大数据的研究已经取得了一定的成果，其研究的体系结构也已渐趋成熟，因此基于大数据的研究已经具备的了一定的可行性，而且从目前的研究成果看来，利用大数据去发现现象及其背后存在的规律是一种非常有效的方法，对于出租车服务站点的研究具有很高的指导意义。</w:t>
      </w:r>
    </w:p>
    <w:p w:rsidR="00B92FCB" w:rsidRPr="002C24EA" w:rsidRDefault="00B92FCB" w:rsidP="00B92FCB">
      <w:pPr>
        <w:pStyle w:val="2"/>
        <w:spacing w:before="163" w:after="163"/>
      </w:pPr>
      <w:bookmarkStart w:id="65" w:name="_Toc402466619"/>
      <w:bookmarkStart w:id="66" w:name="_Toc402774174"/>
      <w:r w:rsidRPr="002C24EA">
        <w:rPr>
          <w:rFonts w:hint="eastAsia"/>
        </w:rPr>
        <w:t>当前</w:t>
      </w:r>
      <w:r w:rsidRPr="00B92FCB">
        <w:rPr>
          <w:rFonts w:hint="eastAsia"/>
          <w:kern w:val="0"/>
        </w:rPr>
        <w:t>存在</w:t>
      </w:r>
      <w:r w:rsidRPr="002C24EA">
        <w:rPr>
          <w:rFonts w:hint="eastAsia"/>
        </w:rPr>
        <w:t>的问题</w:t>
      </w:r>
      <w:bookmarkEnd w:id="65"/>
      <w:bookmarkEnd w:id="66"/>
    </w:p>
    <w:p w:rsidR="00B92FCB" w:rsidRPr="00D45148" w:rsidRDefault="00B92FCB" w:rsidP="00B92FCB">
      <w:pPr>
        <w:ind w:firstLine="420"/>
      </w:pPr>
      <w:r w:rsidRPr="00D45148">
        <w:rPr>
          <w:rFonts w:hint="eastAsia"/>
        </w:rPr>
        <w:t>总的来说，</w:t>
      </w:r>
      <w:r w:rsidR="00E92591">
        <w:rPr>
          <w:rFonts w:hint="eastAsia"/>
        </w:rPr>
        <w:t>目前北京市的出租车服务方式主要是以巡航类方式为主，容易造成空驶率高</w:t>
      </w:r>
      <w:r w:rsidR="00A77247">
        <w:rPr>
          <w:rFonts w:hint="eastAsia"/>
        </w:rPr>
        <w:t>、资源浪费</w:t>
      </w:r>
      <w:r w:rsidR="00E92591">
        <w:rPr>
          <w:rFonts w:hint="eastAsia"/>
        </w:rPr>
        <w:t>和交通拥堵等问题，而站点候客式的服务方式可以解决这个问题。但是由于北京出租车的候客站点的选址主要是通过民意调查的方式进行的，并没有考虑出租车的行为规律，导致站点的布置不够合理，需要对出租车的站点模式进行改进。</w:t>
      </w:r>
      <w:r w:rsidRPr="00D45148">
        <w:rPr>
          <w:rFonts w:hint="eastAsia"/>
        </w:rPr>
        <w:t>大数据是目前比较流行的一种方法，对于挖掘行为和现象背后的规律而言也是比较有效的。因此如何基于大数据挖掘去发现出租车的行为规律和城市交通的现象，并结合这种规律去对候客站点模型进行设计是需要重点解决的问题。结合前两章的综述内容，总结目前存在的</w:t>
      </w:r>
      <w:r>
        <w:rPr>
          <w:rFonts w:hint="eastAsia"/>
        </w:rPr>
        <w:t>问题</w:t>
      </w:r>
      <w:r w:rsidRPr="00D45148">
        <w:rPr>
          <w:rFonts w:hint="eastAsia"/>
        </w:rPr>
        <w:t>如下：</w:t>
      </w:r>
    </w:p>
    <w:p w:rsidR="00BE53CF" w:rsidRPr="00E92591" w:rsidRDefault="00BE53CF" w:rsidP="00E92591">
      <w:pPr>
        <w:pStyle w:val="aff0"/>
        <w:numPr>
          <w:ilvl w:val="0"/>
          <w:numId w:val="14"/>
        </w:numPr>
        <w:ind w:firstLineChars="0"/>
      </w:pPr>
      <w:bookmarkStart w:id="67" w:name="OLE_LINK16"/>
      <w:bookmarkStart w:id="68" w:name="OLE_LINK17"/>
      <w:r w:rsidRPr="00E92591">
        <w:rPr>
          <w:rFonts w:hint="eastAsia"/>
        </w:rPr>
        <w:t>目前北京市的出租车服务方式主要是以巡航类为主，容易造成空驶率高、资源浪费和交通拥堵</w:t>
      </w:r>
      <w:r w:rsidR="003A3590">
        <w:rPr>
          <w:rFonts w:hint="eastAsia"/>
        </w:rPr>
        <w:t>等</w:t>
      </w:r>
      <w:r w:rsidR="0056125C">
        <w:rPr>
          <w:rFonts w:hint="eastAsia"/>
        </w:rPr>
        <w:t>问题</w:t>
      </w:r>
      <w:r w:rsidR="004D6F52">
        <w:rPr>
          <w:rFonts w:hint="eastAsia"/>
        </w:rPr>
        <w:t>。</w:t>
      </w:r>
    </w:p>
    <w:p w:rsidR="0002679B" w:rsidRPr="00E92591" w:rsidRDefault="00BE53CF" w:rsidP="00E92591">
      <w:pPr>
        <w:pStyle w:val="aff0"/>
        <w:numPr>
          <w:ilvl w:val="0"/>
          <w:numId w:val="14"/>
        </w:numPr>
        <w:ind w:firstLineChars="0"/>
      </w:pPr>
      <w:r w:rsidRPr="00E92591">
        <w:rPr>
          <w:rFonts w:hint="eastAsia"/>
        </w:rPr>
        <w:t>目前北京市的候客站点选址主要是通过民意调查的方式，没有考虑出租车的行为规律，</w:t>
      </w:r>
      <w:r w:rsidR="004D6F52">
        <w:rPr>
          <w:rFonts w:hint="eastAsia"/>
        </w:rPr>
        <w:t>导致出租车的站点布置不够合理。</w:t>
      </w:r>
      <w:bookmarkEnd w:id="67"/>
      <w:bookmarkEnd w:id="68"/>
      <w:r w:rsidR="0002679B" w:rsidRPr="00E92591">
        <w:br w:type="page"/>
      </w:r>
    </w:p>
    <w:p w:rsidR="00834C9A" w:rsidRDefault="00230DBB" w:rsidP="00834C9A">
      <w:pPr>
        <w:pStyle w:val="1"/>
        <w:spacing w:before="163" w:after="163"/>
      </w:pPr>
      <w:bookmarkStart w:id="69" w:name="_Toc402774175"/>
      <w:r w:rsidRPr="001740A4">
        <w:rPr>
          <w:rFonts w:hint="eastAsia"/>
        </w:rPr>
        <w:lastRenderedPageBreak/>
        <w:t>论文</w:t>
      </w:r>
      <w:bookmarkEnd w:id="22"/>
      <w:r w:rsidRPr="001740A4">
        <w:rPr>
          <w:rFonts w:hint="eastAsia"/>
        </w:rPr>
        <w:t>研究方案</w:t>
      </w:r>
      <w:bookmarkStart w:id="70" w:name="_Toc310880522"/>
      <w:bookmarkStart w:id="71" w:name="_Toc367710262"/>
      <w:bookmarkStart w:id="72" w:name="_Toc372985507"/>
      <w:bookmarkStart w:id="73" w:name="_Toc367710271"/>
      <w:bookmarkEnd w:id="23"/>
      <w:bookmarkEnd w:id="69"/>
    </w:p>
    <w:p w:rsidR="00834C9A" w:rsidRDefault="00834C9A" w:rsidP="00834C9A">
      <w:pPr>
        <w:pStyle w:val="2"/>
        <w:spacing w:before="163" w:after="163"/>
      </w:pPr>
      <w:bookmarkStart w:id="74" w:name="_Toc402774176"/>
      <w:r w:rsidRPr="001740A4">
        <w:rPr>
          <w:rFonts w:hint="eastAsia"/>
        </w:rPr>
        <w:t>研究目标</w:t>
      </w:r>
      <w:bookmarkEnd w:id="70"/>
      <w:bookmarkEnd w:id="71"/>
      <w:bookmarkEnd w:id="72"/>
      <w:bookmarkEnd w:id="74"/>
    </w:p>
    <w:p w:rsidR="00836EAE" w:rsidRDefault="005C7AD5" w:rsidP="00DE7153">
      <w:pPr>
        <w:ind w:firstLine="420"/>
      </w:pPr>
      <w:r>
        <w:rPr>
          <w:rFonts w:hint="eastAsia"/>
        </w:rPr>
        <w:t>目前北京市的出租车服务主要是以巡航的方式为主，容易造成资源浪费和交通拥堵，而站点候客式的服务方式还有待进一步完善</w:t>
      </w:r>
      <w:r w:rsidR="00DE7153">
        <w:rPr>
          <w:rFonts w:hint="eastAsia"/>
        </w:rPr>
        <w:t>。</w:t>
      </w:r>
      <w:r>
        <w:rPr>
          <w:rFonts w:hint="eastAsia"/>
        </w:rPr>
        <w:t>本课题的目标是研究并实现基于海量交通数据分析的出租车候客站点模型，该模型具有以下特点：</w:t>
      </w:r>
    </w:p>
    <w:p w:rsidR="005C7AD5" w:rsidRDefault="005C7AD5" w:rsidP="00A44665">
      <w:pPr>
        <w:pStyle w:val="aff0"/>
        <w:numPr>
          <w:ilvl w:val="0"/>
          <w:numId w:val="6"/>
        </w:numPr>
        <w:ind w:firstLineChars="0"/>
      </w:pPr>
      <w:r>
        <w:rPr>
          <w:rFonts w:hint="eastAsia"/>
        </w:rPr>
        <w:t>从海量数据挖掘得出城市的载客热点区域</w:t>
      </w:r>
    </w:p>
    <w:p w:rsidR="005C7AD5" w:rsidRDefault="005C7AD5" w:rsidP="00A44665">
      <w:pPr>
        <w:pStyle w:val="aff0"/>
        <w:numPr>
          <w:ilvl w:val="0"/>
          <w:numId w:val="6"/>
        </w:numPr>
        <w:ind w:firstLineChars="0"/>
      </w:pPr>
      <w:r>
        <w:rPr>
          <w:rFonts w:hint="eastAsia"/>
        </w:rPr>
        <w:t>从海量数据挖掘得出不同时段的城市交通瓶颈</w:t>
      </w:r>
    </w:p>
    <w:p w:rsidR="005C7AD5" w:rsidRPr="005C7AD5" w:rsidRDefault="005C7AD5" w:rsidP="00A44665">
      <w:pPr>
        <w:pStyle w:val="aff0"/>
        <w:numPr>
          <w:ilvl w:val="0"/>
          <w:numId w:val="6"/>
        </w:numPr>
        <w:ind w:firstLineChars="0"/>
      </w:pPr>
      <w:r>
        <w:rPr>
          <w:rFonts w:hint="eastAsia"/>
        </w:rPr>
        <w:t>考虑了城市的道路约束和站点约束</w:t>
      </w:r>
    </w:p>
    <w:p w:rsidR="00834C9A" w:rsidRDefault="00834C9A" w:rsidP="00834C9A">
      <w:pPr>
        <w:pStyle w:val="2"/>
        <w:spacing w:before="163" w:after="163"/>
      </w:pPr>
      <w:bookmarkStart w:id="75" w:name="_Toc310880523"/>
      <w:bookmarkStart w:id="76" w:name="_Toc367710263"/>
      <w:bookmarkStart w:id="77" w:name="_Toc372985508"/>
      <w:bookmarkStart w:id="78" w:name="_Toc402774177"/>
      <w:r w:rsidRPr="001740A4">
        <w:rPr>
          <w:rFonts w:hint="eastAsia"/>
        </w:rPr>
        <w:t>研究任务</w:t>
      </w:r>
      <w:bookmarkEnd w:id="75"/>
      <w:bookmarkEnd w:id="76"/>
      <w:bookmarkEnd w:id="77"/>
      <w:bookmarkEnd w:id="78"/>
    </w:p>
    <w:p w:rsidR="00D329C7" w:rsidRDefault="005C7AD5" w:rsidP="00491E30">
      <w:pPr>
        <w:ind w:firstLine="420"/>
      </w:pPr>
      <w:r>
        <w:rPr>
          <w:rFonts w:hint="eastAsia"/>
        </w:rPr>
        <w:t>针对上述的研究目标，本课题的主要研究内容如下：</w:t>
      </w:r>
    </w:p>
    <w:p w:rsidR="005C7AD5" w:rsidRDefault="00D329C7" w:rsidP="00A44665">
      <w:pPr>
        <w:pStyle w:val="aff0"/>
        <w:numPr>
          <w:ilvl w:val="0"/>
          <w:numId w:val="7"/>
        </w:numPr>
        <w:tabs>
          <w:tab w:val="left" w:pos="720"/>
        </w:tabs>
        <w:ind w:firstLineChars="0"/>
      </w:pPr>
      <w:r>
        <w:rPr>
          <w:rFonts w:hint="eastAsia"/>
        </w:rPr>
        <w:t>设计并实现基于海量交通数据的城市热点区域挖掘算法</w:t>
      </w:r>
    </w:p>
    <w:p w:rsidR="00D329C7" w:rsidRDefault="00D329C7" w:rsidP="00A44665">
      <w:pPr>
        <w:pStyle w:val="aff0"/>
        <w:numPr>
          <w:ilvl w:val="0"/>
          <w:numId w:val="7"/>
        </w:numPr>
        <w:tabs>
          <w:tab w:val="left" w:pos="720"/>
        </w:tabs>
        <w:ind w:firstLineChars="0"/>
      </w:pPr>
      <w:r>
        <w:rPr>
          <w:rFonts w:hint="eastAsia"/>
        </w:rPr>
        <w:t>设计并实现基于海量数据的城市交通瓶颈挖掘算法</w:t>
      </w:r>
    </w:p>
    <w:p w:rsidR="00D329C7" w:rsidRDefault="00D329C7" w:rsidP="00A44665">
      <w:pPr>
        <w:pStyle w:val="aff0"/>
        <w:numPr>
          <w:ilvl w:val="0"/>
          <w:numId w:val="7"/>
        </w:numPr>
        <w:tabs>
          <w:tab w:val="left" w:pos="720"/>
        </w:tabs>
        <w:ind w:firstLineChars="0"/>
      </w:pPr>
      <w:r>
        <w:rPr>
          <w:rFonts w:hint="eastAsia"/>
        </w:rPr>
        <w:t>基于实际情况分析北京市的道路约束和站点约束，并将其形式化</w:t>
      </w:r>
    </w:p>
    <w:p w:rsidR="00D329C7" w:rsidRDefault="00D329C7" w:rsidP="00A44665">
      <w:pPr>
        <w:pStyle w:val="aff0"/>
        <w:numPr>
          <w:ilvl w:val="0"/>
          <w:numId w:val="7"/>
        </w:numPr>
        <w:tabs>
          <w:tab w:val="left" w:pos="720"/>
        </w:tabs>
        <w:ind w:firstLineChars="0"/>
      </w:pPr>
      <w:r>
        <w:rPr>
          <w:rFonts w:hint="eastAsia"/>
        </w:rPr>
        <w:t>综合考虑多种因素，设计北京市的出租车候客站点模型</w:t>
      </w:r>
    </w:p>
    <w:p w:rsidR="00D329C7" w:rsidRPr="00D329C7" w:rsidRDefault="00491E30" w:rsidP="00A44665">
      <w:pPr>
        <w:pStyle w:val="aff0"/>
        <w:numPr>
          <w:ilvl w:val="0"/>
          <w:numId w:val="7"/>
        </w:numPr>
        <w:tabs>
          <w:tab w:val="left" w:pos="720"/>
        </w:tabs>
        <w:ind w:firstLineChars="0"/>
      </w:pPr>
      <w:r>
        <w:rPr>
          <w:rFonts w:hint="eastAsia"/>
        </w:rPr>
        <w:t>研究相关领域的评价指标，设计模型的评估方案</w:t>
      </w:r>
    </w:p>
    <w:p w:rsidR="00834C9A" w:rsidRDefault="00834C9A" w:rsidP="00834C9A">
      <w:pPr>
        <w:pStyle w:val="2"/>
        <w:spacing w:before="163" w:after="163"/>
      </w:pPr>
      <w:bookmarkStart w:id="79" w:name="_Toc367710265"/>
      <w:bookmarkStart w:id="80" w:name="_Toc372985509"/>
      <w:bookmarkStart w:id="81" w:name="_Toc402774178"/>
      <w:r>
        <w:rPr>
          <w:rFonts w:hint="eastAsia"/>
        </w:rPr>
        <w:t>系统总体解决方案</w:t>
      </w:r>
      <w:bookmarkEnd w:id="79"/>
      <w:bookmarkEnd w:id="80"/>
      <w:bookmarkEnd w:id="81"/>
    </w:p>
    <w:p w:rsidR="009F173D" w:rsidRDefault="009F173D" w:rsidP="00EF1F73">
      <w:r>
        <w:rPr>
          <w:rFonts w:hint="eastAsia"/>
        </w:rPr>
        <w:t>根据现有的研究出租车站点选址的文献</w:t>
      </w:r>
      <w:r w:rsidR="00724CFC">
        <w:rPr>
          <w:color w:val="080000"/>
          <w:kern w:val="0"/>
          <w:vertAlign w:val="superscript"/>
        </w:rPr>
        <w:t>[</w:t>
      </w:r>
      <w:r w:rsidR="00724CFC">
        <w:rPr>
          <w:rFonts w:hint="eastAsia"/>
          <w:color w:val="080000"/>
          <w:kern w:val="0"/>
          <w:vertAlign w:val="superscript"/>
        </w:rPr>
        <w:t>48</w:t>
      </w:r>
      <w:r w:rsidR="00724CFC">
        <w:rPr>
          <w:color w:val="080000"/>
          <w:kern w:val="0"/>
          <w:vertAlign w:val="superscript"/>
        </w:rPr>
        <w:t>-</w:t>
      </w:r>
      <w:r w:rsidR="00724CFC">
        <w:rPr>
          <w:rFonts w:hint="eastAsia"/>
          <w:color w:val="080000"/>
          <w:kern w:val="0"/>
          <w:vertAlign w:val="superscript"/>
        </w:rPr>
        <w:t>50</w:t>
      </w:r>
      <w:r w:rsidR="00724CFC">
        <w:rPr>
          <w:color w:val="080000"/>
          <w:kern w:val="0"/>
          <w:vertAlign w:val="superscript"/>
        </w:rPr>
        <w:t>]</w:t>
      </w:r>
      <w:r>
        <w:rPr>
          <w:rFonts w:hint="eastAsia"/>
        </w:rPr>
        <w:t>来看，研究者们在选址时关注的因素大致如下：</w:t>
      </w:r>
    </w:p>
    <w:p w:rsidR="00B67DC7" w:rsidRDefault="00B67DC7" w:rsidP="00B67DC7">
      <w:pPr>
        <w:pStyle w:val="a5"/>
        <w:keepNext/>
      </w:pPr>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C824B5">
        <w:rPr>
          <w:noProof/>
        </w:rPr>
        <w:t>1</w:t>
      </w:r>
      <w:r>
        <w:fldChar w:fldCharType="end"/>
      </w:r>
      <w:r>
        <w:rPr>
          <w:rFonts w:hint="eastAsia"/>
        </w:rPr>
        <w:t xml:space="preserve"> </w:t>
      </w:r>
      <w:r>
        <w:rPr>
          <w:rFonts w:hint="eastAsia"/>
        </w:rPr>
        <w:t>选址的影响因素</w:t>
      </w:r>
    </w:p>
    <w:tbl>
      <w:tblPr>
        <w:tblStyle w:val="a4"/>
        <w:tblW w:w="0" w:type="auto"/>
        <w:tblLook w:val="04A0" w:firstRow="1" w:lastRow="0" w:firstColumn="1" w:lastColumn="0" w:noHBand="0" w:noVBand="1"/>
      </w:tblPr>
      <w:tblGrid>
        <w:gridCol w:w="675"/>
        <w:gridCol w:w="1843"/>
        <w:gridCol w:w="4961"/>
        <w:gridCol w:w="1808"/>
      </w:tblGrid>
      <w:tr w:rsidR="00E94EE6" w:rsidTr="00F55279">
        <w:tc>
          <w:tcPr>
            <w:tcW w:w="675" w:type="dxa"/>
            <w:shd w:val="clear" w:color="auto" w:fill="7F7F7F" w:themeFill="text1" w:themeFillTint="80"/>
          </w:tcPr>
          <w:p w:rsidR="00E94EE6" w:rsidRPr="009F173D" w:rsidRDefault="00E94EE6" w:rsidP="00EF1F73">
            <w:pPr>
              <w:rPr>
                <w:sz w:val="21"/>
                <w:szCs w:val="21"/>
              </w:rPr>
            </w:pPr>
            <w:r w:rsidRPr="009F173D">
              <w:rPr>
                <w:rFonts w:hint="eastAsia"/>
                <w:sz w:val="21"/>
                <w:szCs w:val="21"/>
              </w:rPr>
              <w:t>编号</w:t>
            </w:r>
          </w:p>
        </w:tc>
        <w:tc>
          <w:tcPr>
            <w:tcW w:w="1843" w:type="dxa"/>
            <w:shd w:val="clear" w:color="auto" w:fill="7F7F7F" w:themeFill="text1" w:themeFillTint="80"/>
          </w:tcPr>
          <w:p w:rsidR="00E94EE6" w:rsidRPr="009F173D" w:rsidRDefault="00E94EE6" w:rsidP="009F173D">
            <w:pPr>
              <w:jc w:val="center"/>
              <w:rPr>
                <w:sz w:val="21"/>
                <w:szCs w:val="21"/>
              </w:rPr>
            </w:pPr>
            <w:r w:rsidRPr="009F173D">
              <w:rPr>
                <w:rFonts w:hint="eastAsia"/>
                <w:sz w:val="21"/>
                <w:szCs w:val="21"/>
              </w:rPr>
              <w:t>因素</w:t>
            </w:r>
          </w:p>
        </w:tc>
        <w:tc>
          <w:tcPr>
            <w:tcW w:w="4961" w:type="dxa"/>
            <w:shd w:val="clear" w:color="auto" w:fill="7F7F7F" w:themeFill="text1" w:themeFillTint="80"/>
          </w:tcPr>
          <w:p w:rsidR="00E94EE6" w:rsidRPr="009F173D" w:rsidRDefault="00E94EE6" w:rsidP="009F173D">
            <w:pPr>
              <w:jc w:val="center"/>
              <w:rPr>
                <w:sz w:val="21"/>
                <w:szCs w:val="21"/>
              </w:rPr>
            </w:pPr>
            <w:r w:rsidRPr="009F173D">
              <w:rPr>
                <w:rFonts w:hint="eastAsia"/>
                <w:sz w:val="21"/>
                <w:szCs w:val="21"/>
              </w:rPr>
              <w:t>描述</w:t>
            </w:r>
          </w:p>
        </w:tc>
        <w:tc>
          <w:tcPr>
            <w:tcW w:w="1808" w:type="dxa"/>
            <w:shd w:val="clear" w:color="auto" w:fill="7F7F7F" w:themeFill="text1" w:themeFillTint="80"/>
          </w:tcPr>
          <w:p w:rsidR="00E94EE6" w:rsidRPr="009F173D" w:rsidRDefault="00E94EE6" w:rsidP="009F173D">
            <w:pPr>
              <w:jc w:val="center"/>
              <w:rPr>
                <w:sz w:val="21"/>
                <w:szCs w:val="21"/>
              </w:rPr>
            </w:pPr>
            <w:r>
              <w:rPr>
                <w:rFonts w:hint="eastAsia"/>
                <w:sz w:val="21"/>
                <w:szCs w:val="21"/>
              </w:rPr>
              <w:t>合并因素</w:t>
            </w:r>
          </w:p>
        </w:tc>
      </w:tr>
      <w:tr w:rsidR="00E94EE6" w:rsidTr="00F55279">
        <w:tc>
          <w:tcPr>
            <w:tcW w:w="675" w:type="dxa"/>
          </w:tcPr>
          <w:p w:rsidR="00E94EE6" w:rsidRPr="009F173D" w:rsidRDefault="00E94EE6" w:rsidP="00EF1F73">
            <w:pPr>
              <w:rPr>
                <w:sz w:val="21"/>
                <w:szCs w:val="21"/>
              </w:rPr>
            </w:pPr>
            <w:r>
              <w:rPr>
                <w:rFonts w:hint="eastAsia"/>
                <w:sz w:val="21"/>
                <w:szCs w:val="21"/>
              </w:rPr>
              <w:t>1</w:t>
            </w:r>
          </w:p>
        </w:tc>
        <w:tc>
          <w:tcPr>
            <w:tcW w:w="1843" w:type="dxa"/>
          </w:tcPr>
          <w:p w:rsidR="00E94EE6" w:rsidRPr="009F173D" w:rsidRDefault="00E94EE6" w:rsidP="00EF1F73">
            <w:pPr>
              <w:rPr>
                <w:sz w:val="21"/>
                <w:szCs w:val="21"/>
              </w:rPr>
            </w:pPr>
            <w:r>
              <w:rPr>
                <w:rFonts w:hint="eastAsia"/>
                <w:sz w:val="21"/>
                <w:szCs w:val="21"/>
              </w:rPr>
              <w:t>人口居住数量</w:t>
            </w:r>
          </w:p>
        </w:tc>
        <w:tc>
          <w:tcPr>
            <w:tcW w:w="4961" w:type="dxa"/>
          </w:tcPr>
          <w:p w:rsidR="00E94EE6" w:rsidRPr="009F173D" w:rsidRDefault="00E94EE6" w:rsidP="00EF1F73">
            <w:pPr>
              <w:rPr>
                <w:sz w:val="21"/>
                <w:szCs w:val="21"/>
              </w:rPr>
            </w:pPr>
            <w:r>
              <w:rPr>
                <w:rFonts w:hint="eastAsia"/>
                <w:sz w:val="21"/>
                <w:szCs w:val="21"/>
              </w:rPr>
              <w:t>一个区域里的人口数量越多，意味着这个地方的潜在乘客数量也就越大</w:t>
            </w:r>
          </w:p>
        </w:tc>
        <w:tc>
          <w:tcPr>
            <w:tcW w:w="1808" w:type="dxa"/>
          </w:tcPr>
          <w:p w:rsidR="00E94EE6" w:rsidRDefault="00E94EE6" w:rsidP="00EF1F73">
            <w:pPr>
              <w:rPr>
                <w:sz w:val="21"/>
                <w:szCs w:val="21"/>
              </w:rPr>
            </w:pPr>
            <w:r>
              <w:rPr>
                <w:rFonts w:hint="eastAsia"/>
                <w:sz w:val="21"/>
                <w:szCs w:val="21"/>
              </w:rPr>
              <w:t>载客热点区域</w:t>
            </w:r>
          </w:p>
        </w:tc>
      </w:tr>
      <w:tr w:rsidR="00E94EE6" w:rsidTr="00F55279">
        <w:tc>
          <w:tcPr>
            <w:tcW w:w="675" w:type="dxa"/>
          </w:tcPr>
          <w:p w:rsidR="00E94EE6" w:rsidRPr="009F173D" w:rsidRDefault="00E94EE6" w:rsidP="00EF1F73">
            <w:pPr>
              <w:rPr>
                <w:sz w:val="21"/>
                <w:szCs w:val="21"/>
              </w:rPr>
            </w:pPr>
            <w:r>
              <w:rPr>
                <w:rFonts w:hint="eastAsia"/>
                <w:sz w:val="21"/>
                <w:szCs w:val="21"/>
              </w:rPr>
              <w:t>2</w:t>
            </w:r>
          </w:p>
        </w:tc>
        <w:tc>
          <w:tcPr>
            <w:tcW w:w="1843" w:type="dxa"/>
          </w:tcPr>
          <w:p w:rsidR="00E94EE6" w:rsidRPr="009F173D" w:rsidRDefault="00E94EE6" w:rsidP="00EF1F73">
            <w:pPr>
              <w:rPr>
                <w:sz w:val="21"/>
                <w:szCs w:val="21"/>
              </w:rPr>
            </w:pPr>
            <w:r>
              <w:rPr>
                <w:rFonts w:hint="eastAsia"/>
                <w:sz w:val="21"/>
                <w:szCs w:val="21"/>
              </w:rPr>
              <w:t>交通事故发生的概率</w:t>
            </w:r>
          </w:p>
        </w:tc>
        <w:tc>
          <w:tcPr>
            <w:tcW w:w="4961" w:type="dxa"/>
          </w:tcPr>
          <w:p w:rsidR="00E94EE6" w:rsidRPr="009F173D" w:rsidRDefault="00E94EE6" w:rsidP="00EF1F73">
            <w:pPr>
              <w:rPr>
                <w:sz w:val="21"/>
                <w:szCs w:val="21"/>
              </w:rPr>
            </w:pPr>
            <w:r>
              <w:rPr>
                <w:rFonts w:hint="eastAsia"/>
                <w:sz w:val="21"/>
                <w:szCs w:val="21"/>
              </w:rPr>
              <w:t>站点设置应该避开交通事故频发地</w:t>
            </w:r>
          </w:p>
        </w:tc>
        <w:tc>
          <w:tcPr>
            <w:tcW w:w="1808" w:type="dxa"/>
          </w:tcPr>
          <w:p w:rsidR="00E94EE6" w:rsidRDefault="00E94EE6" w:rsidP="00EF1F73">
            <w:pPr>
              <w:rPr>
                <w:sz w:val="21"/>
                <w:szCs w:val="21"/>
              </w:rPr>
            </w:pPr>
            <w:r>
              <w:rPr>
                <w:rFonts w:hint="eastAsia"/>
                <w:sz w:val="21"/>
                <w:szCs w:val="21"/>
              </w:rPr>
              <w:t>不予考虑</w:t>
            </w:r>
          </w:p>
        </w:tc>
      </w:tr>
      <w:tr w:rsidR="00E94EE6" w:rsidTr="00F55279">
        <w:tc>
          <w:tcPr>
            <w:tcW w:w="675" w:type="dxa"/>
          </w:tcPr>
          <w:p w:rsidR="00E94EE6" w:rsidRPr="009F173D" w:rsidRDefault="00E94EE6" w:rsidP="00EF1F73">
            <w:pPr>
              <w:rPr>
                <w:sz w:val="21"/>
                <w:szCs w:val="21"/>
              </w:rPr>
            </w:pPr>
            <w:r>
              <w:rPr>
                <w:rFonts w:hint="eastAsia"/>
                <w:sz w:val="21"/>
                <w:szCs w:val="21"/>
              </w:rPr>
              <w:t>3</w:t>
            </w:r>
          </w:p>
        </w:tc>
        <w:tc>
          <w:tcPr>
            <w:tcW w:w="1843" w:type="dxa"/>
          </w:tcPr>
          <w:p w:rsidR="00E94EE6" w:rsidRPr="009F173D" w:rsidRDefault="00E94EE6" w:rsidP="00EF1F73">
            <w:pPr>
              <w:rPr>
                <w:sz w:val="21"/>
                <w:szCs w:val="21"/>
              </w:rPr>
            </w:pPr>
            <w:r>
              <w:rPr>
                <w:rFonts w:hint="eastAsia"/>
                <w:sz w:val="21"/>
                <w:szCs w:val="21"/>
              </w:rPr>
              <w:t>道路条件</w:t>
            </w:r>
          </w:p>
        </w:tc>
        <w:tc>
          <w:tcPr>
            <w:tcW w:w="4961" w:type="dxa"/>
          </w:tcPr>
          <w:p w:rsidR="00E94EE6" w:rsidRPr="009F173D" w:rsidRDefault="00E94EE6" w:rsidP="00EF1F73">
            <w:pPr>
              <w:rPr>
                <w:sz w:val="21"/>
                <w:szCs w:val="21"/>
              </w:rPr>
            </w:pPr>
            <w:r>
              <w:rPr>
                <w:rFonts w:hint="eastAsia"/>
                <w:sz w:val="21"/>
                <w:szCs w:val="21"/>
              </w:rPr>
              <w:t>道路类型和道路宽度同样也会影响站点选址</w:t>
            </w:r>
          </w:p>
        </w:tc>
        <w:tc>
          <w:tcPr>
            <w:tcW w:w="1808" w:type="dxa"/>
          </w:tcPr>
          <w:p w:rsidR="00E94EE6" w:rsidRDefault="00E94EE6" w:rsidP="00EF1F73">
            <w:pPr>
              <w:rPr>
                <w:sz w:val="21"/>
                <w:szCs w:val="21"/>
              </w:rPr>
            </w:pPr>
            <w:r>
              <w:rPr>
                <w:rFonts w:hint="eastAsia"/>
                <w:sz w:val="21"/>
                <w:szCs w:val="21"/>
              </w:rPr>
              <w:t>道路条件</w:t>
            </w:r>
          </w:p>
        </w:tc>
      </w:tr>
      <w:tr w:rsidR="00E94EE6" w:rsidTr="00F55279">
        <w:tc>
          <w:tcPr>
            <w:tcW w:w="675" w:type="dxa"/>
          </w:tcPr>
          <w:p w:rsidR="00E94EE6" w:rsidRPr="009F173D" w:rsidRDefault="00E94EE6" w:rsidP="00EF1F73">
            <w:pPr>
              <w:rPr>
                <w:sz w:val="21"/>
                <w:szCs w:val="21"/>
              </w:rPr>
            </w:pPr>
            <w:r>
              <w:rPr>
                <w:rFonts w:hint="eastAsia"/>
                <w:sz w:val="21"/>
                <w:szCs w:val="21"/>
              </w:rPr>
              <w:lastRenderedPageBreak/>
              <w:t>4</w:t>
            </w:r>
          </w:p>
        </w:tc>
        <w:tc>
          <w:tcPr>
            <w:tcW w:w="1843" w:type="dxa"/>
          </w:tcPr>
          <w:p w:rsidR="00E94EE6" w:rsidRPr="009F173D" w:rsidRDefault="00E94EE6" w:rsidP="00EF1F73">
            <w:pPr>
              <w:rPr>
                <w:sz w:val="21"/>
                <w:szCs w:val="21"/>
              </w:rPr>
            </w:pPr>
            <w:r>
              <w:rPr>
                <w:rFonts w:hint="eastAsia"/>
                <w:sz w:val="21"/>
                <w:szCs w:val="21"/>
              </w:rPr>
              <w:t>交通瓶颈</w:t>
            </w:r>
          </w:p>
        </w:tc>
        <w:tc>
          <w:tcPr>
            <w:tcW w:w="4961" w:type="dxa"/>
          </w:tcPr>
          <w:p w:rsidR="00E94EE6" w:rsidRPr="009F173D" w:rsidRDefault="00E94EE6" w:rsidP="00EF1F73">
            <w:pPr>
              <w:rPr>
                <w:sz w:val="21"/>
                <w:szCs w:val="21"/>
              </w:rPr>
            </w:pPr>
            <w:r>
              <w:rPr>
                <w:rFonts w:hint="eastAsia"/>
                <w:sz w:val="21"/>
                <w:szCs w:val="21"/>
              </w:rPr>
              <w:t>站点设置应该避开交通瓶颈区域，避免产生拥堵</w:t>
            </w:r>
          </w:p>
        </w:tc>
        <w:tc>
          <w:tcPr>
            <w:tcW w:w="1808" w:type="dxa"/>
          </w:tcPr>
          <w:p w:rsidR="00E94EE6" w:rsidRDefault="00E94EE6" w:rsidP="00EF1F73">
            <w:pPr>
              <w:rPr>
                <w:sz w:val="21"/>
                <w:szCs w:val="21"/>
              </w:rPr>
            </w:pPr>
            <w:r>
              <w:rPr>
                <w:rFonts w:hint="eastAsia"/>
                <w:sz w:val="21"/>
                <w:szCs w:val="21"/>
              </w:rPr>
              <w:t>交通瓶颈</w:t>
            </w:r>
          </w:p>
        </w:tc>
      </w:tr>
      <w:tr w:rsidR="00E94EE6" w:rsidTr="00F55279">
        <w:tc>
          <w:tcPr>
            <w:tcW w:w="675" w:type="dxa"/>
          </w:tcPr>
          <w:p w:rsidR="00E94EE6" w:rsidRPr="009F173D" w:rsidRDefault="00E94EE6" w:rsidP="00EF1F73">
            <w:pPr>
              <w:rPr>
                <w:sz w:val="21"/>
                <w:szCs w:val="21"/>
              </w:rPr>
            </w:pPr>
            <w:r>
              <w:rPr>
                <w:rFonts w:hint="eastAsia"/>
                <w:sz w:val="21"/>
                <w:szCs w:val="21"/>
              </w:rPr>
              <w:t>5</w:t>
            </w:r>
          </w:p>
        </w:tc>
        <w:tc>
          <w:tcPr>
            <w:tcW w:w="1843" w:type="dxa"/>
          </w:tcPr>
          <w:p w:rsidR="00E94EE6" w:rsidRPr="009F173D" w:rsidRDefault="00E94EE6" w:rsidP="001B461C">
            <w:pPr>
              <w:rPr>
                <w:sz w:val="21"/>
                <w:szCs w:val="21"/>
              </w:rPr>
            </w:pPr>
            <w:r>
              <w:rPr>
                <w:rFonts w:hint="eastAsia"/>
                <w:sz w:val="21"/>
                <w:szCs w:val="21"/>
              </w:rPr>
              <w:t>公交站</w:t>
            </w:r>
            <w:r w:rsidR="001B461C">
              <w:rPr>
                <w:rFonts w:hint="eastAsia"/>
                <w:sz w:val="21"/>
                <w:szCs w:val="21"/>
              </w:rPr>
              <w:t>和</w:t>
            </w:r>
            <w:r>
              <w:rPr>
                <w:rFonts w:hint="eastAsia"/>
                <w:sz w:val="21"/>
                <w:szCs w:val="21"/>
              </w:rPr>
              <w:t>地铁站</w:t>
            </w:r>
          </w:p>
        </w:tc>
        <w:tc>
          <w:tcPr>
            <w:tcW w:w="4961" w:type="dxa"/>
          </w:tcPr>
          <w:p w:rsidR="00E94EE6" w:rsidRPr="009F173D" w:rsidRDefault="00E94EE6" w:rsidP="00EF1F73">
            <w:pPr>
              <w:rPr>
                <w:sz w:val="21"/>
                <w:szCs w:val="21"/>
              </w:rPr>
            </w:pPr>
            <w:r>
              <w:rPr>
                <w:rFonts w:hint="eastAsia"/>
                <w:sz w:val="21"/>
                <w:szCs w:val="21"/>
              </w:rPr>
              <w:t>公交站和地铁站附近客流量较多，可以考虑在这些地点附近设置站点</w:t>
            </w:r>
          </w:p>
        </w:tc>
        <w:tc>
          <w:tcPr>
            <w:tcW w:w="1808" w:type="dxa"/>
          </w:tcPr>
          <w:p w:rsidR="00E94EE6" w:rsidRDefault="00E94EE6" w:rsidP="00EF1F73">
            <w:pPr>
              <w:rPr>
                <w:sz w:val="21"/>
                <w:szCs w:val="21"/>
              </w:rPr>
            </w:pPr>
            <w:r>
              <w:rPr>
                <w:rFonts w:hint="eastAsia"/>
                <w:sz w:val="21"/>
                <w:szCs w:val="21"/>
              </w:rPr>
              <w:t>载客热点区域</w:t>
            </w:r>
          </w:p>
        </w:tc>
      </w:tr>
      <w:tr w:rsidR="00E94EE6" w:rsidTr="00F55279">
        <w:tc>
          <w:tcPr>
            <w:tcW w:w="675" w:type="dxa"/>
          </w:tcPr>
          <w:p w:rsidR="00E94EE6" w:rsidRPr="009F173D" w:rsidRDefault="00E94EE6" w:rsidP="00EF1F73">
            <w:pPr>
              <w:rPr>
                <w:sz w:val="21"/>
                <w:szCs w:val="21"/>
              </w:rPr>
            </w:pPr>
            <w:r>
              <w:rPr>
                <w:rFonts w:hint="eastAsia"/>
                <w:sz w:val="21"/>
                <w:szCs w:val="21"/>
              </w:rPr>
              <w:t>6</w:t>
            </w:r>
          </w:p>
        </w:tc>
        <w:tc>
          <w:tcPr>
            <w:tcW w:w="1843" w:type="dxa"/>
          </w:tcPr>
          <w:p w:rsidR="00E94EE6" w:rsidRPr="009F173D" w:rsidRDefault="00E94EE6" w:rsidP="00EF1F73">
            <w:pPr>
              <w:rPr>
                <w:sz w:val="21"/>
                <w:szCs w:val="21"/>
              </w:rPr>
            </w:pPr>
            <w:r>
              <w:rPr>
                <w:rFonts w:hint="eastAsia"/>
                <w:sz w:val="21"/>
                <w:szCs w:val="21"/>
              </w:rPr>
              <w:t>重要位置</w:t>
            </w:r>
          </w:p>
        </w:tc>
        <w:tc>
          <w:tcPr>
            <w:tcW w:w="4961" w:type="dxa"/>
          </w:tcPr>
          <w:p w:rsidR="00E94EE6" w:rsidRPr="009F173D" w:rsidRDefault="00E94EE6" w:rsidP="00EF1F73">
            <w:pPr>
              <w:rPr>
                <w:sz w:val="21"/>
                <w:szCs w:val="21"/>
              </w:rPr>
            </w:pPr>
            <w:r>
              <w:rPr>
                <w:rFonts w:hint="eastAsia"/>
                <w:sz w:val="21"/>
                <w:szCs w:val="21"/>
              </w:rPr>
              <w:t>例如商业大楼、医院、学校等地方通常具有较多乘客</w:t>
            </w:r>
          </w:p>
        </w:tc>
        <w:tc>
          <w:tcPr>
            <w:tcW w:w="1808" w:type="dxa"/>
          </w:tcPr>
          <w:p w:rsidR="00E94EE6" w:rsidRDefault="00E94EE6" w:rsidP="00EF1F73">
            <w:pPr>
              <w:rPr>
                <w:sz w:val="21"/>
                <w:szCs w:val="21"/>
              </w:rPr>
            </w:pPr>
            <w:r>
              <w:rPr>
                <w:rFonts w:hint="eastAsia"/>
                <w:sz w:val="21"/>
                <w:szCs w:val="21"/>
              </w:rPr>
              <w:t>载客热点区域</w:t>
            </w:r>
          </w:p>
        </w:tc>
      </w:tr>
      <w:tr w:rsidR="00E94EE6" w:rsidTr="00F55279">
        <w:tc>
          <w:tcPr>
            <w:tcW w:w="675" w:type="dxa"/>
          </w:tcPr>
          <w:p w:rsidR="00E94EE6" w:rsidRPr="009F173D" w:rsidRDefault="00E94EE6" w:rsidP="00EF1F73">
            <w:pPr>
              <w:rPr>
                <w:sz w:val="21"/>
                <w:szCs w:val="21"/>
              </w:rPr>
            </w:pPr>
            <w:r>
              <w:rPr>
                <w:rFonts w:hint="eastAsia"/>
                <w:sz w:val="21"/>
                <w:szCs w:val="21"/>
              </w:rPr>
              <w:t>7</w:t>
            </w:r>
          </w:p>
        </w:tc>
        <w:tc>
          <w:tcPr>
            <w:tcW w:w="1843" w:type="dxa"/>
          </w:tcPr>
          <w:p w:rsidR="00E94EE6" w:rsidRDefault="00E94EE6" w:rsidP="00EF1F73">
            <w:pPr>
              <w:rPr>
                <w:sz w:val="21"/>
                <w:szCs w:val="21"/>
              </w:rPr>
            </w:pPr>
            <w:r>
              <w:rPr>
                <w:rFonts w:hint="eastAsia"/>
                <w:sz w:val="21"/>
                <w:szCs w:val="21"/>
              </w:rPr>
              <w:t>城市项目规划</w:t>
            </w:r>
          </w:p>
        </w:tc>
        <w:tc>
          <w:tcPr>
            <w:tcW w:w="4961" w:type="dxa"/>
          </w:tcPr>
          <w:p w:rsidR="00E94EE6" w:rsidRPr="009F173D" w:rsidRDefault="00E94EE6" w:rsidP="00EF1F73">
            <w:pPr>
              <w:rPr>
                <w:sz w:val="21"/>
                <w:szCs w:val="21"/>
              </w:rPr>
            </w:pPr>
            <w:r>
              <w:rPr>
                <w:rFonts w:hint="eastAsia"/>
                <w:sz w:val="21"/>
                <w:szCs w:val="21"/>
              </w:rPr>
              <w:t>站点设置应避开城市的项目规划区域</w:t>
            </w:r>
          </w:p>
        </w:tc>
        <w:tc>
          <w:tcPr>
            <w:tcW w:w="1808" w:type="dxa"/>
          </w:tcPr>
          <w:p w:rsidR="00E94EE6" w:rsidRDefault="00E94EE6" w:rsidP="00EF1F73">
            <w:pPr>
              <w:rPr>
                <w:sz w:val="21"/>
                <w:szCs w:val="21"/>
              </w:rPr>
            </w:pPr>
            <w:r>
              <w:rPr>
                <w:rFonts w:hint="eastAsia"/>
                <w:sz w:val="21"/>
                <w:szCs w:val="21"/>
              </w:rPr>
              <w:t>城市项目规划</w:t>
            </w:r>
          </w:p>
        </w:tc>
      </w:tr>
      <w:tr w:rsidR="00E94EE6" w:rsidRPr="00F60EE0" w:rsidTr="00F55279">
        <w:tc>
          <w:tcPr>
            <w:tcW w:w="675" w:type="dxa"/>
          </w:tcPr>
          <w:p w:rsidR="00E94EE6" w:rsidRPr="009F173D" w:rsidRDefault="00E94EE6" w:rsidP="00EF1F73">
            <w:pPr>
              <w:rPr>
                <w:sz w:val="21"/>
                <w:szCs w:val="21"/>
              </w:rPr>
            </w:pPr>
            <w:r>
              <w:rPr>
                <w:rFonts w:hint="eastAsia"/>
                <w:sz w:val="21"/>
                <w:szCs w:val="21"/>
              </w:rPr>
              <w:t>8</w:t>
            </w:r>
          </w:p>
        </w:tc>
        <w:tc>
          <w:tcPr>
            <w:tcW w:w="1843" w:type="dxa"/>
          </w:tcPr>
          <w:p w:rsidR="00E94EE6" w:rsidRDefault="00E94EE6" w:rsidP="00EF1F73">
            <w:pPr>
              <w:rPr>
                <w:sz w:val="21"/>
                <w:szCs w:val="21"/>
              </w:rPr>
            </w:pPr>
            <w:r>
              <w:rPr>
                <w:rFonts w:hint="eastAsia"/>
                <w:sz w:val="21"/>
                <w:szCs w:val="21"/>
              </w:rPr>
              <w:t>车流量和人流量</w:t>
            </w:r>
          </w:p>
        </w:tc>
        <w:tc>
          <w:tcPr>
            <w:tcW w:w="4961" w:type="dxa"/>
          </w:tcPr>
          <w:p w:rsidR="00E94EE6" w:rsidRPr="009F173D" w:rsidRDefault="00E94EE6" w:rsidP="00F60EE0">
            <w:pPr>
              <w:rPr>
                <w:sz w:val="21"/>
                <w:szCs w:val="21"/>
              </w:rPr>
            </w:pPr>
            <w:r>
              <w:rPr>
                <w:rFonts w:hint="eastAsia"/>
                <w:sz w:val="21"/>
                <w:szCs w:val="21"/>
              </w:rPr>
              <w:t>车流量和人流量</w:t>
            </w:r>
          </w:p>
        </w:tc>
        <w:tc>
          <w:tcPr>
            <w:tcW w:w="1808" w:type="dxa"/>
          </w:tcPr>
          <w:p w:rsidR="00E94EE6" w:rsidRDefault="00E94EE6" w:rsidP="00F60EE0">
            <w:pPr>
              <w:rPr>
                <w:sz w:val="21"/>
                <w:szCs w:val="21"/>
              </w:rPr>
            </w:pPr>
            <w:r>
              <w:rPr>
                <w:rFonts w:hint="eastAsia"/>
                <w:sz w:val="21"/>
                <w:szCs w:val="21"/>
              </w:rPr>
              <w:t>交通瓶颈</w:t>
            </w:r>
          </w:p>
        </w:tc>
      </w:tr>
      <w:tr w:rsidR="00E94EE6" w:rsidRPr="00F60EE0" w:rsidTr="00F55279">
        <w:tc>
          <w:tcPr>
            <w:tcW w:w="675" w:type="dxa"/>
          </w:tcPr>
          <w:p w:rsidR="00E94EE6" w:rsidRPr="009F173D" w:rsidRDefault="00E94EE6" w:rsidP="00EF1F73">
            <w:pPr>
              <w:rPr>
                <w:sz w:val="21"/>
                <w:szCs w:val="21"/>
              </w:rPr>
            </w:pPr>
            <w:r>
              <w:rPr>
                <w:rFonts w:hint="eastAsia"/>
                <w:sz w:val="21"/>
                <w:szCs w:val="21"/>
              </w:rPr>
              <w:t>9</w:t>
            </w:r>
          </w:p>
        </w:tc>
        <w:tc>
          <w:tcPr>
            <w:tcW w:w="1843" w:type="dxa"/>
          </w:tcPr>
          <w:p w:rsidR="00E94EE6" w:rsidRDefault="00E94EE6" w:rsidP="00EF1F73">
            <w:pPr>
              <w:rPr>
                <w:sz w:val="21"/>
                <w:szCs w:val="21"/>
              </w:rPr>
            </w:pPr>
            <w:r>
              <w:rPr>
                <w:rFonts w:hint="eastAsia"/>
                <w:sz w:val="21"/>
                <w:szCs w:val="21"/>
              </w:rPr>
              <w:t>主干道和快速路</w:t>
            </w:r>
          </w:p>
        </w:tc>
        <w:tc>
          <w:tcPr>
            <w:tcW w:w="4961" w:type="dxa"/>
          </w:tcPr>
          <w:p w:rsidR="00E94EE6" w:rsidRDefault="00E94EE6" w:rsidP="00F60EE0">
            <w:pPr>
              <w:rPr>
                <w:sz w:val="21"/>
                <w:szCs w:val="21"/>
              </w:rPr>
            </w:pPr>
            <w:r>
              <w:rPr>
                <w:rFonts w:hint="eastAsia"/>
                <w:sz w:val="21"/>
                <w:szCs w:val="21"/>
              </w:rPr>
              <w:t>站点设置应避开主干道和快速路，避免产生交通拥堵</w:t>
            </w:r>
          </w:p>
        </w:tc>
        <w:tc>
          <w:tcPr>
            <w:tcW w:w="1808" w:type="dxa"/>
          </w:tcPr>
          <w:p w:rsidR="00E94EE6" w:rsidRDefault="00E94EE6" w:rsidP="00F60EE0">
            <w:pPr>
              <w:rPr>
                <w:sz w:val="21"/>
                <w:szCs w:val="21"/>
              </w:rPr>
            </w:pPr>
            <w:r>
              <w:rPr>
                <w:rFonts w:hint="eastAsia"/>
                <w:sz w:val="21"/>
                <w:szCs w:val="21"/>
              </w:rPr>
              <w:t>道路条件</w:t>
            </w:r>
          </w:p>
        </w:tc>
      </w:tr>
      <w:tr w:rsidR="00E94EE6" w:rsidTr="00F55279">
        <w:tc>
          <w:tcPr>
            <w:tcW w:w="675" w:type="dxa"/>
          </w:tcPr>
          <w:p w:rsidR="00E94EE6" w:rsidRPr="009F173D" w:rsidRDefault="00E94EE6" w:rsidP="00EF1F73">
            <w:pPr>
              <w:rPr>
                <w:sz w:val="21"/>
                <w:szCs w:val="21"/>
              </w:rPr>
            </w:pPr>
            <w:r>
              <w:rPr>
                <w:rFonts w:hint="eastAsia"/>
                <w:sz w:val="21"/>
                <w:szCs w:val="21"/>
              </w:rPr>
              <w:t>10</w:t>
            </w:r>
          </w:p>
        </w:tc>
        <w:tc>
          <w:tcPr>
            <w:tcW w:w="1843" w:type="dxa"/>
          </w:tcPr>
          <w:p w:rsidR="00E94EE6" w:rsidRDefault="00E94EE6" w:rsidP="00EF1F73">
            <w:pPr>
              <w:rPr>
                <w:sz w:val="21"/>
                <w:szCs w:val="21"/>
              </w:rPr>
            </w:pPr>
            <w:r>
              <w:rPr>
                <w:rFonts w:hint="eastAsia"/>
                <w:sz w:val="21"/>
                <w:szCs w:val="21"/>
              </w:rPr>
              <w:t>出租车规模</w:t>
            </w:r>
          </w:p>
        </w:tc>
        <w:tc>
          <w:tcPr>
            <w:tcW w:w="4961" w:type="dxa"/>
          </w:tcPr>
          <w:p w:rsidR="00E94EE6" w:rsidRPr="009F173D" w:rsidRDefault="00E94EE6" w:rsidP="00E82622">
            <w:pPr>
              <w:rPr>
                <w:sz w:val="21"/>
                <w:szCs w:val="21"/>
              </w:rPr>
            </w:pPr>
            <w:r>
              <w:rPr>
                <w:rFonts w:hint="eastAsia"/>
                <w:sz w:val="21"/>
                <w:szCs w:val="21"/>
              </w:rPr>
              <w:t>出租车规模是决定站点数量的一个重要因素</w:t>
            </w:r>
          </w:p>
        </w:tc>
        <w:tc>
          <w:tcPr>
            <w:tcW w:w="1808" w:type="dxa"/>
          </w:tcPr>
          <w:p w:rsidR="00E94EE6" w:rsidRDefault="00E94EE6" w:rsidP="00E82622">
            <w:pPr>
              <w:rPr>
                <w:sz w:val="21"/>
                <w:szCs w:val="21"/>
              </w:rPr>
            </w:pPr>
            <w:r>
              <w:rPr>
                <w:rFonts w:hint="eastAsia"/>
                <w:sz w:val="21"/>
                <w:szCs w:val="21"/>
              </w:rPr>
              <w:t>出租车规模</w:t>
            </w:r>
          </w:p>
        </w:tc>
      </w:tr>
      <w:tr w:rsidR="00E94EE6" w:rsidTr="00F55279">
        <w:tc>
          <w:tcPr>
            <w:tcW w:w="675" w:type="dxa"/>
          </w:tcPr>
          <w:p w:rsidR="00E94EE6" w:rsidRPr="009F173D" w:rsidRDefault="00E94EE6" w:rsidP="00EF1F73">
            <w:pPr>
              <w:rPr>
                <w:sz w:val="21"/>
                <w:szCs w:val="21"/>
              </w:rPr>
            </w:pPr>
            <w:r>
              <w:rPr>
                <w:rFonts w:hint="eastAsia"/>
                <w:sz w:val="21"/>
                <w:szCs w:val="21"/>
              </w:rPr>
              <w:t>11</w:t>
            </w:r>
          </w:p>
        </w:tc>
        <w:tc>
          <w:tcPr>
            <w:tcW w:w="1843" w:type="dxa"/>
          </w:tcPr>
          <w:p w:rsidR="00E94EE6" w:rsidRDefault="00E94EE6" w:rsidP="00EF1F73">
            <w:pPr>
              <w:rPr>
                <w:sz w:val="21"/>
                <w:szCs w:val="21"/>
              </w:rPr>
            </w:pPr>
            <w:r>
              <w:rPr>
                <w:rFonts w:hint="eastAsia"/>
                <w:sz w:val="21"/>
                <w:szCs w:val="21"/>
              </w:rPr>
              <w:t>出租车的空间分布</w:t>
            </w:r>
          </w:p>
        </w:tc>
        <w:tc>
          <w:tcPr>
            <w:tcW w:w="4961" w:type="dxa"/>
          </w:tcPr>
          <w:p w:rsidR="00E94EE6" w:rsidRDefault="00E94EE6" w:rsidP="00EF1F73">
            <w:pPr>
              <w:rPr>
                <w:sz w:val="21"/>
                <w:szCs w:val="21"/>
              </w:rPr>
            </w:pPr>
            <w:r>
              <w:rPr>
                <w:rFonts w:hint="eastAsia"/>
                <w:sz w:val="21"/>
                <w:szCs w:val="21"/>
              </w:rPr>
              <w:t>出租车的分布是决定站点分布的一个重要因素</w:t>
            </w:r>
          </w:p>
        </w:tc>
        <w:tc>
          <w:tcPr>
            <w:tcW w:w="1808" w:type="dxa"/>
          </w:tcPr>
          <w:p w:rsidR="00E94EE6" w:rsidRDefault="00F55279" w:rsidP="00F55279">
            <w:pPr>
              <w:rPr>
                <w:sz w:val="21"/>
                <w:szCs w:val="21"/>
              </w:rPr>
            </w:pPr>
            <w:r>
              <w:rPr>
                <w:rFonts w:hint="eastAsia"/>
                <w:sz w:val="21"/>
                <w:szCs w:val="21"/>
              </w:rPr>
              <w:t>出租车的空间分布</w:t>
            </w:r>
          </w:p>
        </w:tc>
      </w:tr>
      <w:tr w:rsidR="00E94EE6" w:rsidTr="00F55279">
        <w:tc>
          <w:tcPr>
            <w:tcW w:w="675" w:type="dxa"/>
          </w:tcPr>
          <w:p w:rsidR="00E94EE6" w:rsidRPr="009F173D" w:rsidRDefault="00E94EE6" w:rsidP="00EF1F73">
            <w:pPr>
              <w:rPr>
                <w:sz w:val="21"/>
                <w:szCs w:val="21"/>
              </w:rPr>
            </w:pPr>
            <w:r>
              <w:rPr>
                <w:rFonts w:hint="eastAsia"/>
                <w:sz w:val="21"/>
                <w:szCs w:val="21"/>
              </w:rPr>
              <w:t>12</w:t>
            </w:r>
          </w:p>
        </w:tc>
        <w:tc>
          <w:tcPr>
            <w:tcW w:w="1843" w:type="dxa"/>
          </w:tcPr>
          <w:p w:rsidR="00E94EE6" w:rsidRDefault="00E94EE6" w:rsidP="00EF1F73">
            <w:pPr>
              <w:rPr>
                <w:sz w:val="21"/>
                <w:szCs w:val="21"/>
              </w:rPr>
            </w:pPr>
            <w:r>
              <w:rPr>
                <w:rFonts w:hint="eastAsia"/>
                <w:sz w:val="21"/>
                <w:szCs w:val="21"/>
              </w:rPr>
              <w:t>土地利用性质</w:t>
            </w:r>
          </w:p>
        </w:tc>
        <w:tc>
          <w:tcPr>
            <w:tcW w:w="4961" w:type="dxa"/>
          </w:tcPr>
          <w:p w:rsidR="00E94EE6" w:rsidRPr="009F173D" w:rsidRDefault="00E94EE6" w:rsidP="00E82622">
            <w:pPr>
              <w:rPr>
                <w:sz w:val="21"/>
                <w:szCs w:val="21"/>
              </w:rPr>
            </w:pPr>
            <w:r>
              <w:rPr>
                <w:rFonts w:hint="eastAsia"/>
                <w:sz w:val="21"/>
                <w:szCs w:val="21"/>
              </w:rPr>
              <w:t>站点选址应尽可能在符合城市总体用地规划的条件下进行选择</w:t>
            </w:r>
          </w:p>
        </w:tc>
        <w:tc>
          <w:tcPr>
            <w:tcW w:w="1808" w:type="dxa"/>
          </w:tcPr>
          <w:p w:rsidR="00E94EE6" w:rsidRDefault="00E94EE6" w:rsidP="00E82622">
            <w:pPr>
              <w:rPr>
                <w:sz w:val="21"/>
                <w:szCs w:val="21"/>
              </w:rPr>
            </w:pPr>
            <w:r>
              <w:rPr>
                <w:rFonts w:hint="eastAsia"/>
                <w:sz w:val="21"/>
                <w:szCs w:val="21"/>
              </w:rPr>
              <w:t>城市项目规划</w:t>
            </w:r>
          </w:p>
        </w:tc>
      </w:tr>
      <w:tr w:rsidR="00E94EE6" w:rsidRPr="009F173D" w:rsidTr="00F55279">
        <w:tc>
          <w:tcPr>
            <w:tcW w:w="675" w:type="dxa"/>
          </w:tcPr>
          <w:p w:rsidR="00E94EE6" w:rsidRPr="009F173D" w:rsidRDefault="00E94EE6" w:rsidP="00EF1F73">
            <w:pPr>
              <w:rPr>
                <w:sz w:val="21"/>
                <w:szCs w:val="21"/>
              </w:rPr>
            </w:pPr>
            <w:r>
              <w:rPr>
                <w:rFonts w:hint="eastAsia"/>
                <w:sz w:val="21"/>
                <w:szCs w:val="21"/>
              </w:rPr>
              <w:t>13</w:t>
            </w:r>
          </w:p>
        </w:tc>
        <w:tc>
          <w:tcPr>
            <w:tcW w:w="1843" w:type="dxa"/>
          </w:tcPr>
          <w:p w:rsidR="00E94EE6" w:rsidRDefault="00E94EE6" w:rsidP="006E682F">
            <w:pPr>
              <w:rPr>
                <w:sz w:val="21"/>
                <w:szCs w:val="21"/>
              </w:rPr>
            </w:pPr>
            <w:r>
              <w:rPr>
                <w:rFonts w:hint="eastAsia"/>
                <w:sz w:val="21"/>
                <w:szCs w:val="21"/>
              </w:rPr>
              <w:t>公共设施状况</w:t>
            </w:r>
          </w:p>
        </w:tc>
        <w:tc>
          <w:tcPr>
            <w:tcW w:w="4961" w:type="dxa"/>
          </w:tcPr>
          <w:p w:rsidR="00E94EE6" w:rsidRPr="009F173D" w:rsidRDefault="00E94EE6" w:rsidP="00EF1F73">
            <w:pPr>
              <w:rPr>
                <w:sz w:val="21"/>
                <w:szCs w:val="21"/>
              </w:rPr>
            </w:pPr>
            <w:r>
              <w:rPr>
                <w:rFonts w:hint="eastAsia"/>
                <w:sz w:val="21"/>
                <w:szCs w:val="21"/>
              </w:rPr>
              <w:t>完善的道路网络和通信设施</w:t>
            </w:r>
          </w:p>
        </w:tc>
        <w:tc>
          <w:tcPr>
            <w:tcW w:w="1808" w:type="dxa"/>
          </w:tcPr>
          <w:p w:rsidR="00E94EE6" w:rsidRDefault="00E94EE6" w:rsidP="00EF1F73">
            <w:pPr>
              <w:rPr>
                <w:sz w:val="21"/>
                <w:szCs w:val="21"/>
              </w:rPr>
            </w:pPr>
            <w:r>
              <w:rPr>
                <w:rFonts w:hint="eastAsia"/>
                <w:sz w:val="21"/>
                <w:szCs w:val="21"/>
              </w:rPr>
              <w:t>不予考虑</w:t>
            </w:r>
          </w:p>
        </w:tc>
      </w:tr>
      <w:tr w:rsidR="00E94EE6" w:rsidRPr="009F173D" w:rsidTr="00F55279">
        <w:tc>
          <w:tcPr>
            <w:tcW w:w="675" w:type="dxa"/>
          </w:tcPr>
          <w:p w:rsidR="00E94EE6" w:rsidRPr="009F173D" w:rsidRDefault="00E94EE6" w:rsidP="00EF1F73">
            <w:pPr>
              <w:rPr>
                <w:sz w:val="21"/>
                <w:szCs w:val="21"/>
              </w:rPr>
            </w:pPr>
            <w:r>
              <w:rPr>
                <w:rFonts w:hint="eastAsia"/>
                <w:sz w:val="21"/>
                <w:szCs w:val="21"/>
              </w:rPr>
              <w:t>14</w:t>
            </w:r>
          </w:p>
        </w:tc>
        <w:tc>
          <w:tcPr>
            <w:tcW w:w="1843" w:type="dxa"/>
          </w:tcPr>
          <w:p w:rsidR="00E94EE6" w:rsidRDefault="00E94EE6" w:rsidP="00EF1F73">
            <w:pPr>
              <w:rPr>
                <w:sz w:val="21"/>
                <w:szCs w:val="21"/>
              </w:rPr>
            </w:pPr>
            <w:r>
              <w:rPr>
                <w:rFonts w:hint="eastAsia"/>
                <w:sz w:val="21"/>
                <w:szCs w:val="21"/>
              </w:rPr>
              <w:t>居民区</w:t>
            </w:r>
          </w:p>
        </w:tc>
        <w:tc>
          <w:tcPr>
            <w:tcW w:w="4961" w:type="dxa"/>
          </w:tcPr>
          <w:p w:rsidR="00E94EE6" w:rsidRDefault="00E94EE6" w:rsidP="00B67DC7">
            <w:pPr>
              <w:rPr>
                <w:sz w:val="21"/>
                <w:szCs w:val="21"/>
              </w:rPr>
            </w:pPr>
            <w:r>
              <w:rPr>
                <w:rFonts w:hint="eastAsia"/>
                <w:sz w:val="21"/>
                <w:szCs w:val="21"/>
              </w:rPr>
              <w:t>尽量远离居民区，避免产生干扰</w:t>
            </w:r>
          </w:p>
        </w:tc>
        <w:tc>
          <w:tcPr>
            <w:tcW w:w="1808" w:type="dxa"/>
          </w:tcPr>
          <w:p w:rsidR="00E94EE6" w:rsidRDefault="00E94EE6" w:rsidP="00B67DC7">
            <w:pPr>
              <w:rPr>
                <w:sz w:val="21"/>
                <w:szCs w:val="21"/>
              </w:rPr>
            </w:pPr>
            <w:r>
              <w:rPr>
                <w:rFonts w:hint="eastAsia"/>
                <w:sz w:val="21"/>
                <w:szCs w:val="21"/>
              </w:rPr>
              <w:t>居民区</w:t>
            </w:r>
          </w:p>
        </w:tc>
      </w:tr>
      <w:tr w:rsidR="00E94EE6" w:rsidRPr="009F173D" w:rsidTr="00F55279">
        <w:tc>
          <w:tcPr>
            <w:tcW w:w="675" w:type="dxa"/>
          </w:tcPr>
          <w:p w:rsidR="00E94EE6" w:rsidRPr="009F173D" w:rsidRDefault="00E94EE6" w:rsidP="00EF1F73">
            <w:pPr>
              <w:rPr>
                <w:sz w:val="21"/>
                <w:szCs w:val="21"/>
              </w:rPr>
            </w:pPr>
            <w:r>
              <w:rPr>
                <w:rFonts w:hint="eastAsia"/>
                <w:sz w:val="21"/>
                <w:szCs w:val="21"/>
              </w:rPr>
              <w:t>15</w:t>
            </w:r>
          </w:p>
        </w:tc>
        <w:tc>
          <w:tcPr>
            <w:tcW w:w="1843" w:type="dxa"/>
          </w:tcPr>
          <w:p w:rsidR="00E94EE6" w:rsidRDefault="00E94EE6" w:rsidP="00EF1F73">
            <w:pPr>
              <w:rPr>
                <w:sz w:val="21"/>
                <w:szCs w:val="21"/>
              </w:rPr>
            </w:pPr>
            <w:r>
              <w:rPr>
                <w:rFonts w:hint="eastAsia"/>
                <w:sz w:val="21"/>
                <w:szCs w:val="21"/>
              </w:rPr>
              <w:t>客流条件</w:t>
            </w:r>
          </w:p>
        </w:tc>
        <w:tc>
          <w:tcPr>
            <w:tcW w:w="4961" w:type="dxa"/>
          </w:tcPr>
          <w:p w:rsidR="00E94EE6" w:rsidRDefault="00E94EE6" w:rsidP="00EF1F73">
            <w:pPr>
              <w:rPr>
                <w:sz w:val="21"/>
                <w:szCs w:val="21"/>
              </w:rPr>
            </w:pPr>
            <w:r>
              <w:rPr>
                <w:rFonts w:hint="eastAsia"/>
                <w:sz w:val="21"/>
                <w:szCs w:val="21"/>
              </w:rPr>
              <w:t>客流集散点、出租车分担比例比较高</w:t>
            </w:r>
          </w:p>
        </w:tc>
        <w:tc>
          <w:tcPr>
            <w:tcW w:w="1808" w:type="dxa"/>
          </w:tcPr>
          <w:p w:rsidR="00E94EE6" w:rsidRDefault="00E94EE6" w:rsidP="00EF1F73">
            <w:pPr>
              <w:rPr>
                <w:sz w:val="21"/>
                <w:szCs w:val="21"/>
              </w:rPr>
            </w:pPr>
            <w:r>
              <w:rPr>
                <w:rFonts w:hint="eastAsia"/>
                <w:sz w:val="21"/>
                <w:szCs w:val="21"/>
              </w:rPr>
              <w:t>载客热点区域</w:t>
            </w:r>
          </w:p>
        </w:tc>
      </w:tr>
      <w:tr w:rsidR="00E94EE6" w:rsidRPr="009F173D" w:rsidTr="00F55279">
        <w:tc>
          <w:tcPr>
            <w:tcW w:w="675" w:type="dxa"/>
          </w:tcPr>
          <w:p w:rsidR="00E94EE6" w:rsidRPr="009F173D" w:rsidRDefault="00E94EE6" w:rsidP="00EF1F73">
            <w:pPr>
              <w:rPr>
                <w:sz w:val="21"/>
                <w:szCs w:val="21"/>
              </w:rPr>
            </w:pPr>
            <w:r>
              <w:rPr>
                <w:rFonts w:hint="eastAsia"/>
                <w:sz w:val="21"/>
                <w:szCs w:val="21"/>
              </w:rPr>
              <w:t>16</w:t>
            </w:r>
          </w:p>
        </w:tc>
        <w:tc>
          <w:tcPr>
            <w:tcW w:w="1843" w:type="dxa"/>
          </w:tcPr>
          <w:p w:rsidR="00E94EE6" w:rsidRDefault="00E94EE6" w:rsidP="00EF1F73">
            <w:pPr>
              <w:rPr>
                <w:sz w:val="21"/>
                <w:szCs w:val="21"/>
              </w:rPr>
            </w:pPr>
            <w:r>
              <w:rPr>
                <w:rFonts w:hint="eastAsia"/>
                <w:sz w:val="21"/>
                <w:szCs w:val="21"/>
              </w:rPr>
              <w:t>换乘条件</w:t>
            </w:r>
          </w:p>
        </w:tc>
        <w:tc>
          <w:tcPr>
            <w:tcW w:w="4961" w:type="dxa"/>
          </w:tcPr>
          <w:p w:rsidR="00E94EE6" w:rsidRDefault="00E94EE6" w:rsidP="00EF1F73">
            <w:pPr>
              <w:rPr>
                <w:sz w:val="21"/>
                <w:szCs w:val="21"/>
              </w:rPr>
            </w:pPr>
            <w:r>
              <w:rPr>
                <w:rFonts w:hint="eastAsia"/>
                <w:sz w:val="21"/>
                <w:szCs w:val="21"/>
              </w:rPr>
              <w:t>大型交通枢纽站附近换乘人数较多，利于建站</w:t>
            </w:r>
          </w:p>
        </w:tc>
        <w:tc>
          <w:tcPr>
            <w:tcW w:w="1808" w:type="dxa"/>
          </w:tcPr>
          <w:p w:rsidR="00E94EE6" w:rsidRDefault="00E94EE6" w:rsidP="00EF1F73">
            <w:pPr>
              <w:rPr>
                <w:sz w:val="21"/>
                <w:szCs w:val="21"/>
              </w:rPr>
            </w:pPr>
            <w:r>
              <w:rPr>
                <w:rFonts w:hint="eastAsia"/>
                <w:sz w:val="21"/>
                <w:szCs w:val="21"/>
              </w:rPr>
              <w:t>载客热点区域</w:t>
            </w:r>
          </w:p>
        </w:tc>
      </w:tr>
    </w:tbl>
    <w:p w:rsidR="009F173D" w:rsidRDefault="00E2786F" w:rsidP="00E94EE6">
      <w:pPr>
        <w:ind w:firstLine="420"/>
      </w:pPr>
      <w:r>
        <w:rPr>
          <w:rFonts w:hint="eastAsia"/>
        </w:rPr>
        <w:t>人口的居住数量、</w:t>
      </w:r>
      <w:r w:rsidR="001B461C">
        <w:rPr>
          <w:rFonts w:hint="eastAsia"/>
        </w:rPr>
        <w:t>公交站和地铁站、</w:t>
      </w:r>
      <w:r w:rsidR="00F55279">
        <w:rPr>
          <w:rFonts w:hint="eastAsia"/>
        </w:rPr>
        <w:t>重要位置</w:t>
      </w:r>
      <w:r w:rsidR="00D1368F">
        <w:rPr>
          <w:rFonts w:hint="eastAsia"/>
        </w:rPr>
        <w:t>、</w:t>
      </w:r>
      <w:r w:rsidR="00E94EE6">
        <w:rPr>
          <w:rFonts w:hint="eastAsia"/>
        </w:rPr>
        <w:t>客流条件</w:t>
      </w:r>
      <w:r w:rsidR="00D1368F">
        <w:rPr>
          <w:rFonts w:hint="eastAsia"/>
        </w:rPr>
        <w:t>和换乘条件</w:t>
      </w:r>
      <w:r w:rsidR="00E94EE6">
        <w:rPr>
          <w:rFonts w:hint="eastAsia"/>
        </w:rPr>
        <w:t>等因素，从实质上来说主要是为了考虑载客</w:t>
      </w:r>
      <w:r w:rsidR="00BD2F0C">
        <w:rPr>
          <w:rFonts w:hint="eastAsia"/>
        </w:rPr>
        <w:t>事件</w:t>
      </w:r>
      <w:r w:rsidR="00E94EE6">
        <w:rPr>
          <w:rFonts w:hint="eastAsia"/>
        </w:rPr>
        <w:t>的数量</w:t>
      </w:r>
      <w:r w:rsidR="00F73D8F">
        <w:rPr>
          <w:rFonts w:hint="eastAsia"/>
        </w:rPr>
        <w:t>分布</w:t>
      </w:r>
      <w:r w:rsidR="00E94EE6">
        <w:rPr>
          <w:rFonts w:hint="eastAsia"/>
        </w:rPr>
        <w:t>，而载客热点区域恰好代表了载客</w:t>
      </w:r>
      <w:r w:rsidR="00BD2F0C">
        <w:rPr>
          <w:rFonts w:hint="eastAsia"/>
        </w:rPr>
        <w:t>事件的</w:t>
      </w:r>
      <w:r w:rsidR="00E94EE6">
        <w:rPr>
          <w:rFonts w:hint="eastAsia"/>
        </w:rPr>
        <w:t>数量</w:t>
      </w:r>
      <w:r w:rsidR="00F73D8F">
        <w:rPr>
          <w:rFonts w:hint="eastAsia"/>
        </w:rPr>
        <w:t>分布</w:t>
      </w:r>
      <w:r w:rsidR="00E94EE6">
        <w:rPr>
          <w:rFonts w:hint="eastAsia"/>
        </w:rPr>
        <w:t>，因此这些因素可以用热点区域来代替。交通事故发生的概率原因比较复杂，在本文中不予考虑。</w:t>
      </w:r>
      <w:r w:rsidR="00D1368F">
        <w:rPr>
          <w:rFonts w:hint="eastAsia"/>
        </w:rPr>
        <w:t>车流量和人流量本质上也是为了考虑交通拥堵的问题，可以归为交通瓶颈因素。</w:t>
      </w:r>
      <w:r w:rsidR="00F73D8F">
        <w:rPr>
          <w:rFonts w:hint="eastAsia"/>
        </w:rPr>
        <w:t>主干道和快速路也是属于道路条件因素，可以合并。</w:t>
      </w:r>
      <w:r w:rsidR="00F302FE">
        <w:rPr>
          <w:rFonts w:hint="eastAsia"/>
        </w:rPr>
        <w:t>土地利用性质本质上也是属于城市项目规划，可以合并。公共设施状况本文认为不太重要，不予考虑。</w:t>
      </w:r>
      <w:r w:rsidR="00D1368F">
        <w:rPr>
          <w:rFonts w:hint="eastAsia"/>
        </w:rPr>
        <w:t>综上，经过合并和简化，本文考虑的因素如</w:t>
      </w:r>
      <w:r w:rsidR="00F14367">
        <w:fldChar w:fldCharType="begin"/>
      </w:r>
      <w:r w:rsidR="00F14367">
        <w:instrText xml:space="preserve"> </w:instrText>
      </w:r>
      <w:r w:rsidR="00F14367">
        <w:rPr>
          <w:rFonts w:hint="eastAsia"/>
        </w:rPr>
        <w:instrText>REF _Ref402969766 \h</w:instrText>
      </w:r>
      <w:r w:rsidR="00F14367">
        <w:instrText xml:space="preserve"> </w:instrText>
      </w:r>
      <w:r w:rsidR="00F14367">
        <w:fldChar w:fldCharType="separate"/>
      </w:r>
      <w:r w:rsidR="00F14367">
        <w:rPr>
          <w:rFonts w:hint="eastAsia"/>
        </w:rPr>
        <w:t>表</w:t>
      </w:r>
      <w:r w:rsidR="00F14367">
        <w:rPr>
          <w:rFonts w:hint="eastAsia"/>
        </w:rPr>
        <w:t xml:space="preserve"> </w:t>
      </w:r>
      <w:r w:rsidR="00F14367">
        <w:rPr>
          <w:noProof/>
        </w:rPr>
        <w:t>2</w:t>
      </w:r>
      <w:r w:rsidR="00F14367">
        <w:fldChar w:fldCharType="end"/>
      </w:r>
      <w:r w:rsidR="00D1368F">
        <w:rPr>
          <w:rFonts w:hint="eastAsia"/>
        </w:rPr>
        <w:t>所示：</w:t>
      </w:r>
    </w:p>
    <w:p w:rsidR="00C824B5" w:rsidRDefault="00C824B5" w:rsidP="00C824B5">
      <w:pPr>
        <w:pStyle w:val="a5"/>
        <w:keepNext/>
      </w:pPr>
      <w:bookmarkStart w:id="82" w:name="_Ref402969766"/>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2</w:t>
      </w:r>
      <w:r>
        <w:fldChar w:fldCharType="end"/>
      </w:r>
      <w:bookmarkEnd w:id="82"/>
      <w:r>
        <w:rPr>
          <w:rFonts w:hint="eastAsia"/>
        </w:rPr>
        <w:t xml:space="preserve"> </w:t>
      </w:r>
      <w:r>
        <w:rPr>
          <w:rFonts w:hint="eastAsia"/>
        </w:rPr>
        <w:t>归并后的选址影响因素</w:t>
      </w:r>
    </w:p>
    <w:tbl>
      <w:tblPr>
        <w:tblStyle w:val="a4"/>
        <w:tblW w:w="0" w:type="auto"/>
        <w:tblLook w:val="04A0" w:firstRow="1" w:lastRow="0" w:firstColumn="1" w:lastColumn="0" w:noHBand="0" w:noVBand="1"/>
      </w:tblPr>
      <w:tblGrid>
        <w:gridCol w:w="959"/>
        <w:gridCol w:w="2268"/>
        <w:gridCol w:w="6060"/>
      </w:tblGrid>
      <w:tr w:rsidR="00D1368F" w:rsidTr="00D1368F">
        <w:tc>
          <w:tcPr>
            <w:tcW w:w="959" w:type="dxa"/>
            <w:shd w:val="clear" w:color="auto" w:fill="7F7F7F" w:themeFill="text1" w:themeFillTint="80"/>
          </w:tcPr>
          <w:p w:rsidR="00D1368F" w:rsidRDefault="00D1368F" w:rsidP="00D1368F">
            <w:pPr>
              <w:jc w:val="center"/>
            </w:pPr>
            <w:r>
              <w:rPr>
                <w:rFonts w:hint="eastAsia"/>
              </w:rPr>
              <w:t>编号</w:t>
            </w:r>
          </w:p>
        </w:tc>
        <w:tc>
          <w:tcPr>
            <w:tcW w:w="2268" w:type="dxa"/>
            <w:shd w:val="clear" w:color="auto" w:fill="7F7F7F" w:themeFill="text1" w:themeFillTint="80"/>
          </w:tcPr>
          <w:p w:rsidR="00D1368F" w:rsidRDefault="00D1368F" w:rsidP="00D1368F">
            <w:pPr>
              <w:jc w:val="center"/>
            </w:pPr>
            <w:r>
              <w:rPr>
                <w:rFonts w:hint="eastAsia"/>
              </w:rPr>
              <w:t>因素</w:t>
            </w:r>
          </w:p>
        </w:tc>
        <w:tc>
          <w:tcPr>
            <w:tcW w:w="6060" w:type="dxa"/>
            <w:shd w:val="clear" w:color="auto" w:fill="7F7F7F" w:themeFill="text1" w:themeFillTint="80"/>
          </w:tcPr>
          <w:p w:rsidR="00D1368F" w:rsidRDefault="00D1368F" w:rsidP="00D1368F">
            <w:pPr>
              <w:jc w:val="center"/>
            </w:pPr>
            <w:r>
              <w:rPr>
                <w:rFonts w:hint="eastAsia"/>
              </w:rPr>
              <w:t>描述</w:t>
            </w:r>
          </w:p>
        </w:tc>
      </w:tr>
      <w:tr w:rsidR="00D1368F" w:rsidTr="00D1368F">
        <w:tc>
          <w:tcPr>
            <w:tcW w:w="959" w:type="dxa"/>
          </w:tcPr>
          <w:p w:rsidR="00D1368F" w:rsidRDefault="00F55279" w:rsidP="00E94EE6">
            <w:r>
              <w:rPr>
                <w:rFonts w:hint="eastAsia"/>
              </w:rPr>
              <w:t>1</w:t>
            </w:r>
          </w:p>
        </w:tc>
        <w:tc>
          <w:tcPr>
            <w:tcW w:w="2268" w:type="dxa"/>
          </w:tcPr>
          <w:p w:rsidR="00D1368F" w:rsidRDefault="00D1368F" w:rsidP="00E94EE6">
            <w:r>
              <w:rPr>
                <w:rFonts w:hint="eastAsia"/>
              </w:rPr>
              <w:t>载客热点区域</w:t>
            </w:r>
          </w:p>
        </w:tc>
        <w:tc>
          <w:tcPr>
            <w:tcW w:w="6060" w:type="dxa"/>
          </w:tcPr>
          <w:p w:rsidR="00D1368F" w:rsidRDefault="00F55279" w:rsidP="00E94EE6">
            <w:r>
              <w:rPr>
                <w:rFonts w:hint="eastAsia"/>
              </w:rPr>
              <w:t>主要表示了载客事件的数量分布</w:t>
            </w:r>
          </w:p>
        </w:tc>
      </w:tr>
      <w:tr w:rsidR="00D1368F" w:rsidTr="00D1368F">
        <w:tc>
          <w:tcPr>
            <w:tcW w:w="959" w:type="dxa"/>
          </w:tcPr>
          <w:p w:rsidR="00D1368F" w:rsidRDefault="00F55279" w:rsidP="00E94EE6">
            <w:r>
              <w:rPr>
                <w:rFonts w:hint="eastAsia"/>
              </w:rPr>
              <w:t>2</w:t>
            </w:r>
          </w:p>
        </w:tc>
        <w:tc>
          <w:tcPr>
            <w:tcW w:w="2268" w:type="dxa"/>
          </w:tcPr>
          <w:p w:rsidR="00D1368F" w:rsidRDefault="00D1368F" w:rsidP="00E94EE6">
            <w:r>
              <w:rPr>
                <w:rFonts w:hint="eastAsia"/>
              </w:rPr>
              <w:t>道路条件</w:t>
            </w:r>
          </w:p>
        </w:tc>
        <w:tc>
          <w:tcPr>
            <w:tcW w:w="6060" w:type="dxa"/>
          </w:tcPr>
          <w:p w:rsidR="00D1368F" w:rsidRDefault="00F55279" w:rsidP="00E94EE6">
            <w:r>
              <w:rPr>
                <w:rFonts w:hint="eastAsia"/>
              </w:rPr>
              <w:t>包括道路类型和道路宽度</w:t>
            </w:r>
          </w:p>
        </w:tc>
      </w:tr>
      <w:tr w:rsidR="00D1368F" w:rsidTr="00D1368F">
        <w:tc>
          <w:tcPr>
            <w:tcW w:w="959" w:type="dxa"/>
          </w:tcPr>
          <w:p w:rsidR="00D1368F" w:rsidRDefault="00F55279" w:rsidP="00E94EE6">
            <w:r>
              <w:rPr>
                <w:rFonts w:hint="eastAsia"/>
              </w:rPr>
              <w:t>3</w:t>
            </w:r>
          </w:p>
        </w:tc>
        <w:tc>
          <w:tcPr>
            <w:tcW w:w="2268" w:type="dxa"/>
          </w:tcPr>
          <w:p w:rsidR="00D1368F" w:rsidRDefault="00D1368F" w:rsidP="00E94EE6">
            <w:r>
              <w:rPr>
                <w:rFonts w:hint="eastAsia"/>
              </w:rPr>
              <w:t>交通瓶颈</w:t>
            </w:r>
          </w:p>
        </w:tc>
        <w:tc>
          <w:tcPr>
            <w:tcW w:w="6060" w:type="dxa"/>
          </w:tcPr>
          <w:p w:rsidR="00D1368F" w:rsidRDefault="00F55279" w:rsidP="00E94EE6">
            <w:r>
              <w:rPr>
                <w:rFonts w:hint="eastAsia"/>
              </w:rPr>
              <w:t>代表了城市里的交通拥堵区域，设置站点时应该避开这</w:t>
            </w:r>
            <w:r>
              <w:rPr>
                <w:rFonts w:hint="eastAsia"/>
              </w:rPr>
              <w:lastRenderedPageBreak/>
              <w:t>些区域</w:t>
            </w:r>
          </w:p>
        </w:tc>
      </w:tr>
      <w:tr w:rsidR="00F55279" w:rsidTr="00D1368F">
        <w:tc>
          <w:tcPr>
            <w:tcW w:w="959" w:type="dxa"/>
          </w:tcPr>
          <w:p w:rsidR="00F55279" w:rsidRDefault="00F55279" w:rsidP="00E94EE6">
            <w:r>
              <w:rPr>
                <w:rFonts w:hint="eastAsia"/>
              </w:rPr>
              <w:lastRenderedPageBreak/>
              <w:t>4</w:t>
            </w:r>
          </w:p>
        </w:tc>
        <w:tc>
          <w:tcPr>
            <w:tcW w:w="2268" w:type="dxa"/>
          </w:tcPr>
          <w:p w:rsidR="00F55279" w:rsidRDefault="00F55279" w:rsidP="00E94EE6">
            <w:r>
              <w:rPr>
                <w:rFonts w:hint="eastAsia"/>
              </w:rPr>
              <w:t>城市项目规划</w:t>
            </w:r>
          </w:p>
        </w:tc>
        <w:tc>
          <w:tcPr>
            <w:tcW w:w="6060" w:type="dxa"/>
          </w:tcPr>
          <w:p w:rsidR="00F55279" w:rsidRDefault="00F55279" w:rsidP="00E94EE6">
            <w:r>
              <w:rPr>
                <w:rFonts w:hint="eastAsia"/>
              </w:rPr>
              <w:t>表示城市规划中的一些地区，设置站点时应该避开这些区域</w:t>
            </w:r>
          </w:p>
        </w:tc>
      </w:tr>
      <w:tr w:rsidR="00F55279" w:rsidTr="00D1368F">
        <w:tc>
          <w:tcPr>
            <w:tcW w:w="959" w:type="dxa"/>
          </w:tcPr>
          <w:p w:rsidR="00F55279" w:rsidRDefault="00F55279" w:rsidP="00E94EE6">
            <w:r>
              <w:rPr>
                <w:rFonts w:hint="eastAsia"/>
              </w:rPr>
              <w:t>5</w:t>
            </w:r>
          </w:p>
        </w:tc>
        <w:tc>
          <w:tcPr>
            <w:tcW w:w="2268" w:type="dxa"/>
          </w:tcPr>
          <w:p w:rsidR="00F55279" w:rsidRDefault="00F55279" w:rsidP="00E94EE6">
            <w:r>
              <w:rPr>
                <w:rFonts w:hint="eastAsia"/>
              </w:rPr>
              <w:t>出租车规模</w:t>
            </w:r>
          </w:p>
        </w:tc>
        <w:tc>
          <w:tcPr>
            <w:tcW w:w="6060" w:type="dxa"/>
          </w:tcPr>
          <w:p w:rsidR="00F55279" w:rsidRDefault="00F55279" w:rsidP="00E94EE6">
            <w:r>
              <w:rPr>
                <w:rFonts w:hint="eastAsia"/>
              </w:rPr>
              <w:t>表述城市的出租车数量，影响站点的数量重要因素</w:t>
            </w:r>
          </w:p>
        </w:tc>
      </w:tr>
      <w:tr w:rsidR="00F55279" w:rsidTr="00D1368F">
        <w:tc>
          <w:tcPr>
            <w:tcW w:w="959" w:type="dxa"/>
          </w:tcPr>
          <w:p w:rsidR="00F55279" w:rsidRDefault="00F55279" w:rsidP="00E94EE6">
            <w:r>
              <w:rPr>
                <w:rFonts w:hint="eastAsia"/>
              </w:rPr>
              <w:t>6</w:t>
            </w:r>
          </w:p>
        </w:tc>
        <w:tc>
          <w:tcPr>
            <w:tcW w:w="2268" w:type="dxa"/>
          </w:tcPr>
          <w:p w:rsidR="00F55279" w:rsidRDefault="00F55279" w:rsidP="00E94EE6">
            <w:r>
              <w:rPr>
                <w:rFonts w:hint="eastAsia"/>
              </w:rPr>
              <w:t>出租车的空间分布</w:t>
            </w:r>
          </w:p>
        </w:tc>
        <w:tc>
          <w:tcPr>
            <w:tcW w:w="6060" w:type="dxa"/>
          </w:tcPr>
          <w:p w:rsidR="00F55279" w:rsidRDefault="00F55279" w:rsidP="00E94EE6">
            <w:r>
              <w:rPr>
                <w:rFonts w:hint="eastAsia"/>
              </w:rPr>
              <w:t>出租车的数量分布，影响站点的地理位置分布</w:t>
            </w:r>
          </w:p>
        </w:tc>
      </w:tr>
      <w:tr w:rsidR="00F55279" w:rsidTr="00D1368F">
        <w:tc>
          <w:tcPr>
            <w:tcW w:w="959" w:type="dxa"/>
          </w:tcPr>
          <w:p w:rsidR="00F55279" w:rsidRDefault="00F55279" w:rsidP="00E94EE6">
            <w:r>
              <w:rPr>
                <w:rFonts w:hint="eastAsia"/>
              </w:rPr>
              <w:t>7</w:t>
            </w:r>
          </w:p>
        </w:tc>
        <w:tc>
          <w:tcPr>
            <w:tcW w:w="2268" w:type="dxa"/>
          </w:tcPr>
          <w:p w:rsidR="00F55279" w:rsidRDefault="00F55279" w:rsidP="00E94EE6">
            <w:r>
              <w:rPr>
                <w:rFonts w:hint="eastAsia"/>
              </w:rPr>
              <w:t>居民区</w:t>
            </w:r>
          </w:p>
        </w:tc>
        <w:tc>
          <w:tcPr>
            <w:tcW w:w="6060" w:type="dxa"/>
          </w:tcPr>
          <w:p w:rsidR="00F55279" w:rsidRDefault="00F55279" w:rsidP="00E94EE6">
            <w:r>
              <w:rPr>
                <w:rFonts w:hint="eastAsia"/>
              </w:rPr>
              <w:t>出于环保的影响，设置站点时尽量避开居民区</w:t>
            </w:r>
          </w:p>
        </w:tc>
      </w:tr>
    </w:tbl>
    <w:p w:rsidR="00EF1F73" w:rsidRPr="00EF1F73" w:rsidRDefault="00136780" w:rsidP="00EF1F73">
      <w:r>
        <w:rPr>
          <w:rFonts w:hint="eastAsia"/>
        </w:rPr>
        <w:t>根据研究现状和研究目标，拟采取的系统总体方案如</w:t>
      </w:r>
      <w:r>
        <w:fldChar w:fldCharType="begin"/>
      </w:r>
      <w:r>
        <w:instrText xml:space="preserve"> </w:instrText>
      </w:r>
      <w:r>
        <w:rPr>
          <w:rFonts w:hint="eastAsia"/>
        </w:rPr>
        <w:instrText>REF _Ref402794565 \h</w:instrText>
      </w:r>
      <w:r>
        <w:instrText xml:space="preserve"> </w:instrText>
      </w:r>
      <w:r>
        <w:fldChar w:fldCharType="separate"/>
      </w:r>
      <w:r>
        <w:rPr>
          <w:rFonts w:hint="eastAsia"/>
        </w:rPr>
        <w:t>图</w:t>
      </w:r>
      <w:r>
        <w:rPr>
          <w:rFonts w:hint="eastAsia"/>
        </w:rPr>
        <w:t xml:space="preserve"> </w:t>
      </w:r>
      <w:r>
        <w:rPr>
          <w:noProof/>
        </w:rPr>
        <w:t>2</w:t>
      </w:r>
      <w:r>
        <w:fldChar w:fldCharType="end"/>
      </w:r>
      <w:r>
        <w:rPr>
          <w:rFonts w:hint="eastAsia"/>
        </w:rPr>
        <w:t>所示。</w:t>
      </w:r>
    </w:p>
    <w:p w:rsidR="00EF1F73" w:rsidRDefault="008828D5" w:rsidP="00FF12D8">
      <w:pPr>
        <w:pStyle w:val="aff1"/>
        <w:keepNext/>
        <w:ind w:firstLineChars="0" w:firstLine="0"/>
        <w:jc w:val="center"/>
      </w:pPr>
      <w:r>
        <w:object w:dxaOrig="21982" w:dyaOrig="1128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3.25pt" o:ole="">
            <v:imagedata r:id="rId13" o:title=""/>
          </v:shape>
          <o:OLEObject Type="Embed" ProgID="Visio.Drawing.11" ShapeID="_x0000_i1025" DrawAspect="Content" ObjectID="_1489296907" r:id="rId14"/>
        </w:object>
      </w:r>
    </w:p>
    <w:p w:rsidR="00834C9A" w:rsidRDefault="00EF1F73" w:rsidP="00EF1F73">
      <w:pPr>
        <w:pStyle w:val="a5"/>
      </w:pPr>
      <w:bookmarkStart w:id="83" w:name="_Ref403401680"/>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B7ECE">
        <w:rPr>
          <w:noProof/>
        </w:rPr>
        <w:t>3</w:t>
      </w:r>
      <w:r>
        <w:fldChar w:fldCharType="end"/>
      </w:r>
      <w:bookmarkEnd w:id="83"/>
      <w:r>
        <w:rPr>
          <w:rFonts w:hint="eastAsia"/>
        </w:rPr>
        <w:t xml:space="preserve"> </w:t>
      </w:r>
      <w:r>
        <w:rPr>
          <w:rFonts w:hint="eastAsia"/>
        </w:rPr>
        <w:t>系统总体方案图</w:t>
      </w:r>
    </w:p>
    <w:p w:rsidR="00FF12D8" w:rsidRDefault="00FF12D8" w:rsidP="00FF12D8">
      <w:r>
        <w:rPr>
          <w:rFonts w:hint="eastAsia"/>
        </w:rPr>
        <w:tab/>
      </w:r>
      <w:r>
        <w:rPr>
          <w:rFonts w:hint="eastAsia"/>
        </w:rPr>
        <w:t>系统共采用了出租车数据和</w:t>
      </w:r>
      <w:r>
        <w:rPr>
          <w:rFonts w:hint="eastAsia"/>
        </w:rPr>
        <w:t>GIS</w:t>
      </w:r>
      <w:r>
        <w:rPr>
          <w:rFonts w:hint="eastAsia"/>
        </w:rPr>
        <w:t>地图数据，通过考虑热点区域、</w:t>
      </w:r>
      <w:r w:rsidR="000511AA">
        <w:rPr>
          <w:rFonts w:hint="eastAsia"/>
        </w:rPr>
        <w:t>出租车规模、出租车的空间分布、交通瓶颈、道路条件、城市项目规划和居民区</w:t>
      </w:r>
      <w:r w:rsidR="001124D5">
        <w:rPr>
          <w:rFonts w:hint="eastAsia"/>
        </w:rPr>
        <w:t>七</w:t>
      </w:r>
      <w:r>
        <w:rPr>
          <w:rFonts w:hint="eastAsia"/>
        </w:rPr>
        <w:t>个方面的因素对模型进行分析。</w:t>
      </w:r>
      <w:r w:rsidR="00F0474E">
        <w:rPr>
          <w:rFonts w:hint="eastAsia"/>
        </w:rPr>
        <w:t>如</w:t>
      </w:r>
      <w:r w:rsidR="00F0474E">
        <w:fldChar w:fldCharType="begin"/>
      </w:r>
      <w:r w:rsidR="00F0474E">
        <w:instrText xml:space="preserve"> </w:instrText>
      </w:r>
      <w:r w:rsidR="00F0474E">
        <w:rPr>
          <w:rFonts w:hint="eastAsia"/>
        </w:rPr>
        <w:instrText>REF _Ref403401680 \h</w:instrText>
      </w:r>
      <w:r w:rsidR="00F0474E">
        <w:instrText xml:space="preserve"> </w:instrText>
      </w:r>
      <w:r w:rsidR="00F0474E">
        <w:fldChar w:fldCharType="separate"/>
      </w:r>
      <w:r w:rsidR="00F0474E">
        <w:rPr>
          <w:rFonts w:hint="eastAsia"/>
        </w:rPr>
        <w:t>图</w:t>
      </w:r>
      <w:r w:rsidR="00F0474E">
        <w:rPr>
          <w:rFonts w:hint="eastAsia"/>
        </w:rPr>
        <w:t xml:space="preserve"> </w:t>
      </w:r>
      <w:r w:rsidR="00F0474E">
        <w:rPr>
          <w:noProof/>
        </w:rPr>
        <w:t>3</w:t>
      </w:r>
      <w:r w:rsidR="00F0474E">
        <w:fldChar w:fldCharType="end"/>
      </w:r>
      <w:r w:rsidR="00F0474E">
        <w:rPr>
          <w:rFonts w:hint="eastAsia"/>
        </w:rPr>
        <w:t>所示，整个系统方案分为三部分：模型输入提取、模型构造和模型求解。</w:t>
      </w:r>
      <w:r w:rsidR="002D0B5F">
        <w:rPr>
          <w:rFonts w:hint="eastAsia"/>
        </w:rPr>
        <w:t>在模型输入提取部分，系统通过</w:t>
      </w:r>
      <w:r w:rsidR="002D0B5F" w:rsidRPr="00B04AE2">
        <w:rPr>
          <w:rFonts w:hint="eastAsia"/>
          <w:b/>
        </w:rPr>
        <w:t>两个数据集（出租车数据集和</w:t>
      </w:r>
      <w:r w:rsidR="002D0B5F" w:rsidRPr="00B04AE2">
        <w:rPr>
          <w:rFonts w:hint="eastAsia"/>
          <w:b/>
        </w:rPr>
        <w:t>GIS</w:t>
      </w:r>
      <w:r w:rsidR="002D0B5F" w:rsidRPr="00B04AE2">
        <w:rPr>
          <w:rFonts w:hint="eastAsia"/>
          <w:b/>
        </w:rPr>
        <w:t>地图数据）</w:t>
      </w:r>
      <w:r w:rsidR="002D0B5F">
        <w:rPr>
          <w:rFonts w:hint="eastAsia"/>
        </w:rPr>
        <w:t>、</w:t>
      </w:r>
      <w:r w:rsidR="002D0B5F" w:rsidRPr="00B04AE2">
        <w:rPr>
          <w:rFonts w:hint="eastAsia"/>
          <w:b/>
        </w:rPr>
        <w:t>两个算法（</w:t>
      </w:r>
      <w:r w:rsidR="008828D5" w:rsidRPr="00B04AE2">
        <w:rPr>
          <w:rFonts w:hint="eastAsia"/>
          <w:b/>
        </w:rPr>
        <w:t>热点挖掘算法和交通瓶颈挖掘算法</w:t>
      </w:r>
      <w:r w:rsidR="002D0B5F" w:rsidRPr="00B04AE2">
        <w:rPr>
          <w:rFonts w:hint="eastAsia"/>
          <w:b/>
        </w:rPr>
        <w:t>）</w:t>
      </w:r>
      <w:r w:rsidR="008828D5">
        <w:rPr>
          <w:rFonts w:hint="eastAsia"/>
        </w:rPr>
        <w:t>，以及数据统计和提取分别获得热点区域、出租车规模、出租车的空间分布、交通瓶颈、道路条件、城市项目规划和居民区位置数据作为模型的输入。在模型构造部分，系统将站点位置规划问题抽象为一个</w:t>
      </w:r>
      <w:r w:rsidR="008828D5" w:rsidRPr="00B04AE2">
        <w:rPr>
          <w:rFonts w:hint="eastAsia"/>
          <w:b/>
        </w:rPr>
        <w:t>多重条件约束下的多目标优化问题</w:t>
      </w:r>
      <w:r w:rsidR="008828D5">
        <w:rPr>
          <w:rFonts w:hint="eastAsia"/>
        </w:rPr>
        <w:t>。首先，选取热点格子单元作为最小的位置单元，并用具有多重属性的数据结构表示。然后将交通瓶颈、道路条件、城市项目规划和居民区位置作为该数据结构的多个属性，并通过出租车的规模和出租车的空间分布得到站点的数量约束、站</w:t>
      </w:r>
      <w:r w:rsidR="008828D5">
        <w:rPr>
          <w:rFonts w:hint="eastAsia"/>
        </w:rPr>
        <w:lastRenderedPageBreak/>
        <w:t>点的分布约束，最后得到该候客站点模型</w:t>
      </w:r>
      <w:r w:rsidR="00D2423B">
        <w:rPr>
          <w:rFonts w:hint="eastAsia"/>
        </w:rPr>
        <w:t>。最终，通过模型求解得出具体的站点候客位置。</w:t>
      </w:r>
    </w:p>
    <w:p w:rsidR="001124D5" w:rsidRPr="00FF12D8" w:rsidRDefault="001124D5" w:rsidP="00783A66">
      <w:pPr>
        <w:ind w:firstLine="420"/>
      </w:pPr>
      <w:r>
        <w:rPr>
          <w:rFonts w:hint="eastAsia"/>
        </w:rPr>
        <w:t>在</w:t>
      </w:r>
      <w:r w:rsidR="003314FF">
        <w:rPr>
          <w:rFonts w:hint="eastAsia"/>
        </w:rPr>
        <w:t>本系统的验证部分，拟打算通过文献</w:t>
      </w:r>
      <w:r w:rsidR="00724CFC">
        <w:rPr>
          <w:color w:val="080000"/>
          <w:kern w:val="0"/>
          <w:vertAlign w:val="superscript"/>
        </w:rPr>
        <w:t>[</w:t>
      </w:r>
      <w:r w:rsidR="00724CFC">
        <w:rPr>
          <w:rFonts w:hint="eastAsia"/>
          <w:color w:val="080000"/>
          <w:kern w:val="0"/>
          <w:vertAlign w:val="superscript"/>
        </w:rPr>
        <w:t>51</w:t>
      </w:r>
      <w:r w:rsidR="00724CFC">
        <w:rPr>
          <w:color w:val="080000"/>
          <w:kern w:val="0"/>
          <w:vertAlign w:val="superscript"/>
        </w:rPr>
        <w:t>]</w:t>
      </w:r>
      <w:r w:rsidR="003314FF">
        <w:rPr>
          <w:rFonts w:hint="eastAsia"/>
        </w:rPr>
        <w:t>中的生灭过程理论，通过历史出租车的</w:t>
      </w:r>
      <w:r w:rsidR="003314FF">
        <w:rPr>
          <w:rFonts w:hint="eastAsia"/>
        </w:rPr>
        <w:t>GPS</w:t>
      </w:r>
      <w:r w:rsidR="003314FF">
        <w:rPr>
          <w:rFonts w:hint="eastAsia"/>
        </w:rPr>
        <w:t>数据集统计得出每个站点的空载车平均到达率和乘客到达率，然后计算得出每个站点的停靠站空闲的概率、空载车服务损失率、站内平均出租汽车数和空载车在站点中逗留的时间作为对站点效率的评价指标，然后将我们的模型得出的站点位置与通过民意调查得出的站点位置的评价指标进行对比。</w:t>
      </w:r>
    </w:p>
    <w:p w:rsidR="00834C9A" w:rsidRDefault="00834C9A" w:rsidP="00834C9A">
      <w:pPr>
        <w:pStyle w:val="2"/>
        <w:spacing w:before="163" w:after="163"/>
      </w:pPr>
      <w:bookmarkStart w:id="84" w:name="_Toc372985510"/>
      <w:bookmarkStart w:id="85" w:name="_Toc402774179"/>
      <w:r>
        <w:rPr>
          <w:rFonts w:hint="eastAsia"/>
        </w:rPr>
        <w:t>拟解决的关键问题</w:t>
      </w:r>
      <w:bookmarkEnd w:id="84"/>
      <w:bookmarkEnd w:id="85"/>
    </w:p>
    <w:p w:rsidR="00834C9A" w:rsidRDefault="00194E08" w:rsidP="00834C9A">
      <w:pPr>
        <w:tabs>
          <w:tab w:val="left" w:pos="720"/>
        </w:tabs>
        <w:ind w:firstLineChars="200" w:firstLine="480"/>
        <w:jc w:val="left"/>
      </w:pPr>
      <w:r>
        <w:rPr>
          <w:rFonts w:hint="eastAsia"/>
        </w:rPr>
        <w:t>为了研究并实现</w:t>
      </w:r>
      <w:r w:rsidRPr="00194E08">
        <w:rPr>
          <w:rFonts w:hint="eastAsia"/>
        </w:rPr>
        <w:t>基于海量交通数据分析的出租车候客站点模型</w:t>
      </w:r>
      <w:r>
        <w:rPr>
          <w:rFonts w:hint="eastAsia"/>
        </w:rPr>
        <w:t>，必须解决以下三个关键问题：</w:t>
      </w:r>
    </w:p>
    <w:p w:rsidR="00194E08" w:rsidRDefault="00194E08" w:rsidP="00A44665">
      <w:pPr>
        <w:pStyle w:val="aff0"/>
        <w:numPr>
          <w:ilvl w:val="0"/>
          <w:numId w:val="8"/>
        </w:numPr>
        <w:tabs>
          <w:tab w:val="left" w:pos="720"/>
        </w:tabs>
        <w:ind w:firstLineChars="0"/>
        <w:jc w:val="left"/>
      </w:pPr>
      <w:r>
        <w:rPr>
          <w:rFonts w:hint="eastAsia"/>
        </w:rPr>
        <w:t>热点区域挖掘问题</w:t>
      </w:r>
    </w:p>
    <w:p w:rsidR="005D374F" w:rsidRDefault="00D0754B" w:rsidP="005D374F">
      <w:pPr>
        <w:pStyle w:val="aff1"/>
      </w:pPr>
      <w:r>
        <w:rPr>
          <w:rFonts w:hint="eastAsia"/>
        </w:rPr>
        <w:t>出租车载客热点区域代表了城市中载客次数发生较多的地方，它影响是出租车收益的重要因素，因此是候客站点设置的关键因素。如何从海量出租车数据集中得到城市的载客热点区域，将是本课题需要解决的关键问题。</w:t>
      </w:r>
    </w:p>
    <w:p w:rsidR="00194E08" w:rsidRDefault="00194E08" w:rsidP="00A44665">
      <w:pPr>
        <w:pStyle w:val="aff0"/>
        <w:numPr>
          <w:ilvl w:val="0"/>
          <w:numId w:val="8"/>
        </w:numPr>
        <w:tabs>
          <w:tab w:val="left" w:pos="720"/>
        </w:tabs>
        <w:ind w:firstLineChars="0"/>
        <w:jc w:val="left"/>
      </w:pPr>
      <w:r>
        <w:rPr>
          <w:rFonts w:hint="eastAsia"/>
        </w:rPr>
        <w:t>交通瓶颈挖掘问题</w:t>
      </w:r>
    </w:p>
    <w:p w:rsidR="005D374F" w:rsidRDefault="00395D8C" w:rsidP="005D374F">
      <w:pPr>
        <w:pStyle w:val="aff1"/>
      </w:pPr>
      <w:r>
        <w:rPr>
          <w:rFonts w:hint="eastAsia"/>
        </w:rPr>
        <w:t>交通瓶颈是影响出租车站点设置的另一个关键因素。识别出城市的交通瓶颈，就可以避免将载客热点设置在这些区域里，从而有利于</w:t>
      </w:r>
      <w:r w:rsidR="00D64EA9">
        <w:rPr>
          <w:rFonts w:hint="eastAsia"/>
        </w:rPr>
        <w:t>缓解</w:t>
      </w:r>
      <w:r>
        <w:rPr>
          <w:rFonts w:hint="eastAsia"/>
        </w:rPr>
        <w:t>城市的交通拥堵现象。</w:t>
      </w:r>
      <w:r w:rsidR="0047088C">
        <w:rPr>
          <w:rFonts w:hint="eastAsia"/>
        </w:rPr>
        <w:t>如何识别出城市的交通瓶颈，将是本课题需要解决的另一个关键问题。</w:t>
      </w:r>
    </w:p>
    <w:p w:rsidR="00194E08" w:rsidRDefault="00194E08" w:rsidP="00A44665">
      <w:pPr>
        <w:pStyle w:val="aff0"/>
        <w:numPr>
          <w:ilvl w:val="0"/>
          <w:numId w:val="8"/>
        </w:numPr>
        <w:tabs>
          <w:tab w:val="left" w:pos="720"/>
        </w:tabs>
        <w:ind w:firstLineChars="0"/>
        <w:jc w:val="left"/>
      </w:pPr>
      <w:r>
        <w:rPr>
          <w:rFonts w:hint="eastAsia"/>
        </w:rPr>
        <w:t>道路约束条件设置问题</w:t>
      </w:r>
    </w:p>
    <w:p w:rsidR="005D374F" w:rsidRDefault="00E25DA1" w:rsidP="005D374F">
      <w:pPr>
        <w:pStyle w:val="aff1"/>
      </w:pPr>
      <w:r>
        <w:rPr>
          <w:rFonts w:hint="eastAsia"/>
        </w:rPr>
        <w:t>在考虑站点设置时，道路类型应该被纳入考虑的范围。例如，在单行道上是禁止停车的，因此在这些地方不应该设置候客站点，而双行道的枢纽地方应该成为候客站点设置的较优选择。此外，公交站和地铁站周围通常会有较多的乘客，因此站点的设置不应该离这些地方太远。而某些地方由于是城市项目的重要规划地点，因此在设置站点时应该排除这些地方。综上，如何设置道路的约束条件，也是本课题需要解决的另一个关键问题。</w:t>
      </w:r>
    </w:p>
    <w:p w:rsidR="00194E08" w:rsidRDefault="00F314A1" w:rsidP="00A44665">
      <w:pPr>
        <w:pStyle w:val="aff0"/>
        <w:numPr>
          <w:ilvl w:val="0"/>
          <w:numId w:val="8"/>
        </w:numPr>
        <w:tabs>
          <w:tab w:val="left" w:pos="720"/>
        </w:tabs>
        <w:ind w:firstLineChars="0"/>
        <w:jc w:val="left"/>
      </w:pPr>
      <w:r>
        <w:rPr>
          <w:rFonts w:hint="eastAsia"/>
        </w:rPr>
        <w:t>站点模型</w:t>
      </w:r>
      <w:r w:rsidR="00194E08">
        <w:rPr>
          <w:rFonts w:hint="eastAsia"/>
        </w:rPr>
        <w:t>问题</w:t>
      </w:r>
    </w:p>
    <w:p w:rsidR="005D374F" w:rsidRPr="00194E08" w:rsidRDefault="00794928" w:rsidP="005D374F">
      <w:pPr>
        <w:pStyle w:val="aff1"/>
      </w:pPr>
      <w:r>
        <w:rPr>
          <w:rFonts w:hint="eastAsia"/>
        </w:rPr>
        <w:t>将问题抽象为多条件约束下的多目标优化问题，如何采取合适的算法，在满足多重</w:t>
      </w:r>
      <w:r>
        <w:rPr>
          <w:rFonts w:hint="eastAsia"/>
        </w:rPr>
        <w:lastRenderedPageBreak/>
        <w:t>条件约束下，对不同的区域位置进行最优选择</w:t>
      </w:r>
      <w:r w:rsidR="00633C7B">
        <w:rPr>
          <w:rFonts w:hint="eastAsia"/>
        </w:rPr>
        <w:t>，也是本课题需要解决的另一个关键问题。</w:t>
      </w:r>
    </w:p>
    <w:p w:rsidR="00834C9A" w:rsidRDefault="00834C9A" w:rsidP="00834C9A">
      <w:pPr>
        <w:pStyle w:val="2"/>
        <w:spacing w:before="163" w:after="163"/>
      </w:pPr>
      <w:bookmarkStart w:id="86" w:name="_Toc372985511"/>
      <w:bookmarkStart w:id="87" w:name="_Toc402774180"/>
      <w:r w:rsidRPr="001740A4">
        <w:rPr>
          <w:rFonts w:hint="eastAsia"/>
        </w:rPr>
        <w:t>拟采取的技术路线</w:t>
      </w:r>
      <w:bookmarkEnd w:id="86"/>
      <w:bookmarkEnd w:id="87"/>
    </w:p>
    <w:p w:rsidR="00834C9A" w:rsidRDefault="00B5300C" w:rsidP="00B5300C">
      <w:pPr>
        <w:pStyle w:val="aff1"/>
        <w:ind w:firstLineChars="0"/>
        <w:rPr>
          <w:rFonts w:eastAsiaTheme="minorEastAsia"/>
        </w:rPr>
      </w:pPr>
      <w:r>
        <w:rPr>
          <w:rFonts w:eastAsiaTheme="minorEastAsia" w:hint="eastAsia"/>
        </w:rPr>
        <w:t>针对以上四个关键问题，系统拟采用技术路线如下：</w:t>
      </w:r>
    </w:p>
    <w:p w:rsidR="00B5300C" w:rsidRDefault="009768D1" w:rsidP="00A44665">
      <w:pPr>
        <w:pStyle w:val="aff1"/>
        <w:numPr>
          <w:ilvl w:val="0"/>
          <w:numId w:val="9"/>
        </w:numPr>
        <w:ind w:firstLineChars="0"/>
        <w:rPr>
          <w:rFonts w:eastAsiaTheme="minorEastAsia"/>
        </w:rPr>
      </w:pPr>
      <w:r>
        <w:rPr>
          <w:rFonts w:eastAsiaTheme="minorEastAsia" w:hint="eastAsia"/>
        </w:rPr>
        <w:t>设计并实现一个热点挖掘算法，基于海量出租车数据集挖掘得出北京市的载客热点区域。</w:t>
      </w:r>
    </w:p>
    <w:p w:rsidR="009768D1" w:rsidRDefault="009768D1" w:rsidP="00A44665">
      <w:pPr>
        <w:pStyle w:val="aff1"/>
        <w:numPr>
          <w:ilvl w:val="0"/>
          <w:numId w:val="9"/>
        </w:numPr>
        <w:ind w:firstLineChars="0"/>
        <w:rPr>
          <w:rFonts w:eastAsiaTheme="minorEastAsia"/>
        </w:rPr>
      </w:pPr>
      <w:r>
        <w:rPr>
          <w:rFonts w:eastAsiaTheme="minorEastAsia" w:hint="eastAsia"/>
        </w:rPr>
        <w:t>设计并实现一个交通瓶颈挖掘算法，基于海量出租车数据集和</w:t>
      </w:r>
      <w:r>
        <w:rPr>
          <w:rFonts w:eastAsiaTheme="minorEastAsia" w:hint="eastAsia"/>
        </w:rPr>
        <w:t>GIS</w:t>
      </w:r>
      <w:r>
        <w:rPr>
          <w:rFonts w:eastAsiaTheme="minorEastAsia" w:hint="eastAsia"/>
        </w:rPr>
        <w:t>地图数据，挖掘得出北京市的道路交通瓶颈。</w:t>
      </w:r>
    </w:p>
    <w:p w:rsidR="009768D1" w:rsidRDefault="00FE3627" w:rsidP="00A44665">
      <w:pPr>
        <w:pStyle w:val="aff1"/>
        <w:numPr>
          <w:ilvl w:val="0"/>
          <w:numId w:val="9"/>
        </w:numPr>
        <w:ind w:firstLineChars="0"/>
        <w:rPr>
          <w:rFonts w:eastAsiaTheme="minorEastAsia"/>
        </w:rPr>
      </w:pPr>
      <w:r>
        <w:rPr>
          <w:rFonts w:eastAsiaTheme="minorEastAsia" w:hint="eastAsia"/>
        </w:rPr>
        <w:t>从</w:t>
      </w:r>
      <w:r>
        <w:rPr>
          <w:rFonts w:eastAsiaTheme="minorEastAsia" w:hint="eastAsia"/>
        </w:rPr>
        <w:t>GIS</w:t>
      </w:r>
      <w:r>
        <w:rPr>
          <w:rFonts w:eastAsiaTheme="minorEastAsia" w:hint="eastAsia"/>
        </w:rPr>
        <w:t>地图数据中提取</w:t>
      </w:r>
      <w:r w:rsidR="00B6404F">
        <w:rPr>
          <w:rFonts w:eastAsiaTheme="minorEastAsia" w:hint="eastAsia"/>
        </w:rPr>
        <w:t>得出北京市的道路数据、城市项目规划数据、居民区数据</w:t>
      </w:r>
      <w:r w:rsidR="009768D1">
        <w:rPr>
          <w:rFonts w:eastAsiaTheme="minorEastAsia" w:hint="eastAsia"/>
        </w:rPr>
        <w:t>。</w:t>
      </w:r>
    </w:p>
    <w:p w:rsidR="00B6404F" w:rsidRDefault="00B6404F" w:rsidP="00A44665">
      <w:pPr>
        <w:pStyle w:val="aff1"/>
        <w:numPr>
          <w:ilvl w:val="0"/>
          <w:numId w:val="9"/>
        </w:numPr>
        <w:ind w:firstLineChars="0"/>
        <w:rPr>
          <w:rFonts w:eastAsiaTheme="minorEastAsia"/>
        </w:rPr>
      </w:pPr>
      <w:r>
        <w:rPr>
          <w:rFonts w:eastAsiaTheme="minorEastAsia" w:hint="eastAsia"/>
        </w:rPr>
        <w:t>统计出租车的规模和分布，确定站点的数量和分布约束。</w:t>
      </w:r>
    </w:p>
    <w:p w:rsidR="004245C7" w:rsidRPr="009768D1" w:rsidRDefault="00B6404F" w:rsidP="00A44665">
      <w:pPr>
        <w:pStyle w:val="aff1"/>
        <w:numPr>
          <w:ilvl w:val="0"/>
          <w:numId w:val="9"/>
        </w:numPr>
        <w:ind w:firstLineChars="0"/>
        <w:rPr>
          <w:rFonts w:eastAsiaTheme="minorEastAsia"/>
        </w:rPr>
      </w:pPr>
      <w:r>
        <w:rPr>
          <w:rFonts w:eastAsiaTheme="minorEastAsia" w:hint="eastAsia"/>
        </w:rPr>
        <w:t>通过将热点区域单元抽象为数据结构，将道路条件、城市项目规划、居民区距离抽象为数据结构的属性，将问题转化为多条件约束下的多目标优化问题，构造站点模型并求解。</w:t>
      </w:r>
    </w:p>
    <w:p w:rsidR="00834C9A" w:rsidRDefault="00834C9A" w:rsidP="00834C9A">
      <w:pPr>
        <w:pStyle w:val="2"/>
        <w:spacing w:before="163" w:after="163"/>
      </w:pPr>
      <w:bookmarkStart w:id="88" w:name="_Toc367710270"/>
      <w:bookmarkStart w:id="89" w:name="_Toc372985512"/>
      <w:bookmarkStart w:id="90" w:name="_Toc402774181"/>
      <w:r w:rsidRPr="001740A4">
        <w:rPr>
          <w:rFonts w:hint="eastAsia"/>
        </w:rPr>
        <w:t>可能的创新之处</w:t>
      </w:r>
      <w:bookmarkEnd w:id="88"/>
      <w:bookmarkEnd w:id="89"/>
      <w:bookmarkEnd w:id="90"/>
    </w:p>
    <w:p w:rsidR="00834C9A" w:rsidRDefault="00063C2B" w:rsidP="00063C2B">
      <w:pPr>
        <w:pStyle w:val="aff1"/>
      </w:pPr>
      <w:r>
        <w:rPr>
          <w:rFonts w:hint="eastAsia"/>
        </w:rPr>
        <w:t>本课题针对北京市的出租车候客站点模式进行研究，可能具有的特色与创新之处包括：</w:t>
      </w:r>
    </w:p>
    <w:p w:rsidR="00063C2B" w:rsidRDefault="00AC1FA8" w:rsidP="00A44665">
      <w:pPr>
        <w:pStyle w:val="aff1"/>
        <w:numPr>
          <w:ilvl w:val="0"/>
          <w:numId w:val="10"/>
        </w:numPr>
        <w:ind w:firstLineChars="0"/>
      </w:pPr>
      <w:r>
        <w:rPr>
          <w:rFonts w:hint="eastAsia"/>
        </w:rPr>
        <w:t>热点挖掘算法</w:t>
      </w:r>
    </w:p>
    <w:p w:rsidR="00AC1FA8" w:rsidRPr="00AC1FA8" w:rsidRDefault="0079296F" w:rsidP="00AC1FA8">
      <w:pPr>
        <w:pStyle w:val="aff1"/>
      </w:pPr>
      <w:r>
        <w:rPr>
          <w:rFonts w:hint="eastAsia"/>
        </w:rPr>
        <w:t>基于海量出租车数据集进行城市载客热点的挖掘，目前已经存在一些研究，通过对现有的方法进行分析和改进，有可能产生创新。</w:t>
      </w:r>
    </w:p>
    <w:p w:rsidR="00AC1FA8" w:rsidRDefault="00AC1FA8" w:rsidP="00A44665">
      <w:pPr>
        <w:pStyle w:val="aff1"/>
        <w:numPr>
          <w:ilvl w:val="0"/>
          <w:numId w:val="10"/>
        </w:numPr>
        <w:ind w:firstLineChars="0"/>
      </w:pPr>
      <w:r>
        <w:rPr>
          <w:rFonts w:hint="eastAsia"/>
        </w:rPr>
        <w:t>交通瓶颈挖掘算法</w:t>
      </w:r>
    </w:p>
    <w:p w:rsidR="00AC1FA8" w:rsidRPr="00AC1FA8" w:rsidRDefault="0079296F" w:rsidP="00AC1FA8">
      <w:pPr>
        <w:pStyle w:val="aff1"/>
      </w:pPr>
      <w:r>
        <w:rPr>
          <w:rFonts w:hint="eastAsia"/>
        </w:rPr>
        <w:t>目前基于交通瓶颈的挖掘算法大部分是基于物理传感器的数据分析的，也有基于出租车数据集和</w:t>
      </w:r>
      <w:r>
        <w:rPr>
          <w:rFonts w:hint="eastAsia"/>
        </w:rPr>
        <w:t>GIS</w:t>
      </w:r>
      <w:r>
        <w:rPr>
          <w:rFonts w:hint="eastAsia"/>
        </w:rPr>
        <w:t>地图数据分析的，在算法的实现过程中，若对某些步骤的方法进行改进和优化，有可能产生创新。</w:t>
      </w:r>
    </w:p>
    <w:p w:rsidR="00AC1FA8" w:rsidRDefault="00AC1FA8" w:rsidP="00A44665">
      <w:pPr>
        <w:pStyle w:val="aff1"/>
        <w:numPr>
          <w:ilvl w:val="0"/>
          <w:numId w:val="10"/>
        </w:numPr>
        <w:ind w:firstLineChars="0"/>
      </w:pPr>
      <w:r>
        <w:rPr>
          <w:rFonts w:hint="eastAsia"/>
        </w:rPr>
        <w:t>站点模型</w:t>
      </w:r>
    </w:p>
    <w:p w:rsidR="0079296F" w:rsidRPr="00AC1FA8" w:rsidRDefault="00F314A1" w:rsidP="00132447">
      <w:pPr>
        <w:pStyle w:val="aff1"/>
        <w:ind w:left="480" w:firstLineChars="0" w:firstLine="0"/>
      </w:pPr>
      <w:r>
        <w:rPr>
          <w:rFonts w:hint="eastAsia"/>
        </w:rPr>
        <w:t>将问题抽象为多条件约束下的多目标问题进行模型构造和优化</w:t>
      </w:r>
      <w:r w:rsidR="00132447">
        <w:rPr>
          <w:rFonts w:hint="eastAsia"/>
        </w:rPr>
        <w:t>，也有可能产生创新。</w:t>
      </w:r>
    </w:p>
    <w:p w:rsidR="00AB1F34" w:rsidRDefault="00230DBB" w:rsidP="0029202C">
      <w:pPr>
        <w:pStyle w:val="1"/>
        <w:spacing w:before="163" w:after="163"/>
      </w:pPr>
      <w:bookmarkStart w:id="91" w:name="_Toc402774182"/>
      <w:r w:rsidRPr="001740A4">
        <w:rPr>
          <w:rFonts w:hint="eastAsia"/>
        </w:rPr>
        <w:lastRenderedPageBreak/>
        <w:t>预期达到的目标和研究成果</w:t>
      </w:r>
      <w:bookmarkStart w:id="92" w:name="_Toc367710272"/>
      <w:bookmarkEnd w:id="73"/>
      <w:bookmarkEnd w:id="91"/>
    </w:p>
    <w:p w:rsidR="00836EAE" w:rsidRDefault="00CD4068" w:rsidP="00CE482D">
      <w:pPr>
        <w:ind w:firstLine="420"/>
      </w:pPr>
      <w:r>
        <w:rPr>
          <w:rFonts w:hint="eastAsia"/>
        </w:rPr>
        <w:t>预期形成的成果如下：</w:t>
      </w:r>
    </w:p>
    <w:p w:rsidR="00CD4068" w:rsidRDefault="00B2350D" w:rsidP="00A44665">
      <w:pPr>
        <w:pStyle w:val="aff0"/>
        <w:numPr>
          <w:ilvl w:val="0"/>
          <w:numId w:val="11"/>
        </w:numPr>
        <w:ind w:firstLineChars="0"/>
      </w:pPr>
      <w:r>
        <w:rPr>
          <w:rFonts w:hint="eastAsia"/>
        </w:rPr>
        <w:t>两个挖掘算法</w:t>
      </w:r>
      <w:r w:rsidR="00CE482D">
        <w:rPr>
          <w:rFonts w:hint="eastAsia"/>
        </w:rPr>
        <w:t>（热点挖掘算法和交通瓶颈挖掘算法）</w:t>
      </w:r>
    </w:p>
    <w:p w:rsidR="00B2350D" w:rsidRDefault="00B2350D" w:rsidP="00B2350D">
      <w:pPr>
        <w:pStyle w:val="aff0"/>
        <w:numPr>
          <w:ilvl w:val="0"/>
          <w:numId w:val="11"/>
        </w:numPr>
        <w:ind w:firstLineChars="0"/>
      </w:pPr>
      <w:r>
        <w:rPr>
          <w:rFonts w:hint="eastAsia"/>
        </w:rPr>
        <w:t>一个站点候客模型</w:t>
      </w:r>
    </w:p>
    <w:p w:rsidR="00CD4068" w:rsidRDefault="00CD4068" w:rsidP="00A44665">
      <w:pPr>
        <w:pStyle w:val="aff0"/>
        <w:numPr>
          <w:ilvl w:val="0"/>
          <w:numId w:val="11"/>
        </w:numPr>
        <w:ind w:firstLineChars="0"/>
      </w:pPr>
      <w:r>
        <w:rPr>
          <w:rFonts w:hint="eastAsia"/>
        </w:rPr>
        <w:t>一篇硕士论文</w:t>
      </w:r>
    </w:p>
    <w:p w:rsidR="00CE482D" w:rsidRDefault="00CE482D" w:rsidP="00CE482D">
      <w:pPr>
        <w:ind w:firstLine="420"/>
      </w:pPr>
      <w:r>
        <w:rPr>
          <w:rFonts w:hint="eastAsia"/>
        </w:rPr>
        <w:t>热点挖掘算法的预期效果如</w:t>
      </w:r>
      <w:r w:rsidR="00DB7ECE">
        <w:fldChar w:fldCharType="begin"/>
      </w:r>
      <w:r w:rsidR="00DB7ECE">
        <w:instrText xml:space="preserve"> </w:instrText>
      </w:r>
      <w:r w:rsidR="00DB7ECE">
        <w:rPr>
          <w:rFonts w:hint="eastAsia"/>
        </w:rPr>
        <w:instrText>REF _Ref404178442 \h</w:instrText>
      </w:r>
      <w:r w:rsidR="00DB7ECE">
        <w:instrText xml:space="preserve"> </w:instrText>
      </w:r>
      <w:r w:rsidR="00DB7ECE">
        <w:fldChar w:fldCharType="separate"/>
      </w:r>
      <w:r w:rsidR="00DB7ECE">
        <w:rPr>
          <w:rFonts w:hint="eastAsia"/>
        </w:rPr>
        <w:t>图</w:t>
      </w:r>
      <w:r w:rsidR="00DB7ECE">
        <w:rPr>
          <w:rFonts w:hint="eastAsia"/>
        </w:rPr>
        <w:t xml:space="preserve"> </w:t>
      </w:r>
      <w:r w:rsidR="00DB7ECE">
        <w:rPr>
          <w:noProof/>
        </w:rPr>
        <w:t>4</w:t>
      </w:r>
      <w:r w:rsidR="00DB7ECE">
        <w:fldChar w:fldCharType="end"/>
      </w:r>
      <w:r w:rsidR="0046548F">
        <w:rPr>
          <w:rFonts w:hint="eastAsia"/>
        </w:rPr>
        <w:t>所示，将北京市划分为若干个格子，然后通过统计不同区域内</w:t>
      </w:r>
      <w:r>
        <w:rPr>
          <w:rFonts w:hint="eastAsia"/>
        </w:rPr>
        <w:t>载客事件的数量和聚类分析，得到不同密度的载客热点区域。</w:t>
      </w:r>
    </w:p>
    <w:p w:rsidR="00CE482D" w:rsidRDefault="00CE482D" w:rsidP="00CE482D">
      <w:pPr>
        <w:keepNext/>
        <w:ind w:firstLine="420"/>
        <w:jc w:val="center"/>
      </w:pPr>
      <w:r>
        <w:rPr>
          <w:noProof/>
        </w:rPr>
        <w:drawing>
          <wp:inline distT="0" distB="0" distL="0" distR="0" wp14:anchorId="19921532" wp14:editId="1443D7D0">
            <wp:extent cx="3400425" cy="309737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400425" cy="3097378"/>
                    </a:xfrm>
                    <a:prstGeom prst="rect">
                      <a:avLst/>
                    </a:prstGeom>
                  </pic:spPr>
                </pic:pic>
              </a:graphicData>
            </a:graphic>
          </wp:inline>
        </w:drawing>
      </w:r>
    </w:p>
    <w:p w:rsidR="00CE482D" w:rsidRPr="00CE482D" w:rsidRDefault="00CE482D" w:rsidP="00CE482D">
      <w:pPr>
        <w:pStyle w:val="a5"/>
      </w:pPr>
      <w:bookmarkStart w:id="93" w:name="_Ref404178442"/>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DB7ECE">
        <w:rPr>
          <w:noProof/>
        </w:rPr>
        <w:t>4</w:t>
      </w:r>
      <w:r>
        <w:fldChar w:fldCharType="end"/>
      </w:r>
      <w:bookmarkEnd w:id="93"/>
      <w:r>
        <w:rPr>
          <w:rFonts w:hint="eastAsia"/>
        </w:rPr>
        <w:t xml:space="preserve"> </w:t>
      </w:r>
      <w:r>
        <w:rPr>
          <w:rFonts w:hint="eastAsia"/>
        </w:rPr>
        <w:t>热点挖掘算法的预期效果</w:t>
      </w:r>
    </w:p>
    <w:p w:rsidR="00CE482D" w:rsidRDefault="00CE482D" w:rsidP="00CE482D">
      <w:pPr>
        <w:ind w:firstLine="420"/>
      </w:pPr>
      <w:r>
        <w:rPr>
          <w:rFonts w:hint="eastAsia"/>
        </w:rPr>
        <w:t>交通瓶颈挖掘算法基于出租车轨迹数据和</w:t>
      </w:r>
      <w:r>
        <w:rPr>
          <w:rFonts w:hint="eastAsia"/>
        </w:rPr>
        <w:t>GIS</w:t>
      </w:r>
      <w:r>
        <w:rPr>
          <w:rFonts w:hint="eastAsia"/>
        </w:rPr>
        <w:t>地图数据，通过交通瓶颈挖掘算法得到不同时刻道路交通瓶</w:t>
      </w:r>
      <w:r w:rsidR="00DB7ECE">
        <w:rPr>
          <w:rFonts w:hint="eastAsia"/>
        </w:rPr>
        <w:t>颈信息，预期效果如</w:t>
      </w:r>
      <w:r w:rsidR="00DB7ECE">
        <w:fldChar w:fldCharType="begin"/>
      </w:r>
      <w:r w:rsidR="00DB7ECE">
        <w:instrText xml:space="preserve"> </w:instrText>
      </w:r>
      <w:r w:rsidR="00DB7ECE">
        <w:rPr>
          <w:rFonts w:hint="eastAsia"/>
        </w:rPr>
        <w:instrText>REF _Ref404178477 \h</w:instrText>
      </w:r>
      <w:r w:rsidR="00DB7ECE">
        <w:instrText xml:space="preserve"> </w:instrText>
      </w:r>
      <w:r w:rsidR="00DB7ECE">
        <w:fldChar w:fldCharType="separate"/>
      </w:r>
      <w:r w:rsidR="00DB7ECE">
        <w:rPr>
          <w:rFonts w:hint="eastAsia"/>
        </w:rPr>
        <w:t>图</w:t>
      </w:r>
      <w:r w:rsidR="00DB7ECE">
        <w:rPr>
          <w:rFonts w:hint="eastAsia"/>
        </w:rPr>
        <w:t xml:space="preserve"> </w:t>
      </w:r>
      <w:r w:rsidR="00DB7ECE">
        <w:rPr>
          <w:noProof/>
        </w:rPr>
        <w:t>5</w:t>
      </w:r>
      <w:r w:rsidR="00DB7ECE">
        <w:fldChar w:fldCharType="end"/>
      </w:r>
      <w:r w:rsidR="00DB7ECE">
        <w:rPr>
          <w:rFonts w:hint="eastAsia"/>
        </w:rPr>
        <w:t>所示：</w:t>
      </w:r>
    </w:p>
    <w:p w:rsidR="00DB7ECE" w:rsidRDefault="00DB7ECE" w:rsidP="00DB7ECE">
      <w:pPr>
        <w:keepNext/>
        <w:ind w:firstLine="420"/>
        <w:jc w:val="center"/>
      </w:pPr>
      <w:r>
        <w:rPr>
          <w:noProof/>
        </w:rPr>
        <w:lastRenderedPageBreak/>
        <w:drawing>
          <wp:inline distT="0" distB="0" distL="0" distR="0" wp14:anchorId="09BB0655" wp14:editId="66EE8E18">
            <wp:extent cx="4229100" cy="273031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229100" cy="2730315"/>
                    </a:xfrm>
                    <a:prstGeom prst="rect">
                      <a:avLst/>
                    </a:prstGeom>
                  </pic:spPr>
                </pic:pic>
              </a:graphicData>
            </a:graphic>
          </wp:inline>
        </w:drawing>
      </w:r>
    </w:p>
    <w:p w:rsidR="00DB7ECE" w:rsidRDefault="00DB7ECE" w:rsidP="00DB7ECE">
      <w:pPr>
        <w:pStyle w:val="a5"/>
      </w:pPr>
      <w:bookmarkStart w:id="94" w:name="_Ref404178477"/>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5</w:t>
      </w:r>
      <w:r>
        <w:fldChar w:fldCharType="end"/>
      </w:r>
      <w:bookmarkEnd w:id="94"/>
      <w:r>
        <w:rPr>
          <w:rFonts w:hint="eastAsia"/>
        </w:rPr>
        <w:t xml:space="preserve"> </w:t>
      </w:r>
      <w:r>
        <w:rPr>
          <w:rFonts w:hint="eastAsia"/>
        </w:rPr>
        <w:t>交通瓶颈预期效果图</w:t>
      </w:r>
    </w:p>
    <w:p w:rsidR="00DB7ECE" w:rsidRPr="00DB7ECE" w:rsidRDefault="00DB7ECE" w:rsidP="00DB7ECE">
      <w:pPr>
        <w:ind w:firstLine="420"/>
      </w:pPr>
      <w:r>
        <w:rPr>
          <w:rFonts w:hint="eastAsia"/>
        </w:rPr>
        <w:t>站点候客模型即在热点区域基础上的一个多条件约束下的多目标优化模型，根据该模型可以求解得出候客站点的位置。</w:t>
      </w:r>
    </w:p>
    <w:p w:rsidR="00230DBB" w:rsidRDefault="00230DBB" w:rsidP="0029202C">
      <w:pPr>
        <w:pStyle w:val="1"/>
        <w:spacing w:before="163" w:after="163"/>
      </w:pPr>
      <w:bookmarkStart w:id="95" w:name="_Toc402774183"/>
      <w:r w:rsidRPr="001740A4">
        <w:rPr>
          <w:rFonts w:hint="eastAsia"/>
        </w:rPr>
        <w:t>论文工作计划</w:t>
      </w:r>
      <w:bookmarkEnd w:id="92"/>
      <w:bookmarkEnd w:id="95"/>
    </w:p>
    <w:p w:rsidR="00A0365E" w:rsidRPr="00AB1F34" w:rsidRDefault="00A0365E" w:rsidP="00A0365E">
      <w:pPr>
        <w:tabs>
          <w:tab w:val="left" w:pos="720"/>
        </w:tabs>
        <w:ind w:firstLineChars="200" w:firstLine="480"/>
      </w:pPr>
      <w:r w:rsidRPr="00AB1F34">
        <w:t>论文的工作计划如表</w:t>
      </w:r>
      <w:r w:rsidRPr="00AB1F34">
        <w:t>1</w:t>
      </w:r>
      <w:r w:rsidRPr="00AB1F34">
        <w:t>所示。</w:t>
      </w:r>
    </w:p>
    <w:p w:rsidR="00A0365E" w:rsidRPr="00AB1F34" w:rsidRDefault="00A0365E" w:rsidP="00A0365E">
      <w:pPr>
        <w:keepNext/>
        <w:spacing w:line="240" w:lineRule="auto"/>
        <w:jc w:val="center"/>
        <w:rPr>
          <w:b/>
          <w:sz w:val="21"/>
          <w:szCs w:val="20"/>
        </w:rPr>
      </w:pPr>
      <w:r w:rsidRPr="00AB1F34">
        <w:rPr>
          <w:b/>
          <w:sz w:val="21"/>
          <w:szCs w:val="20"/>
        </w:rPr>
        <w:t>表</w:t>
      </w:r>
      <w:r w:rsidRPr="00AB1F34">
        <w:rPr>
          <w:b/>
          <w:sz w:val="21"/>
          <w:szCs w:val="20"/>
        </w:rPr>
        <w:t xml:space="preserve"> </w:t>
      </w:r>
      <w:r w:rsidR="00CC5542" w:rsidRPr="00AB1F34">
        <w:rPr>
          <w:b/>
          <w:sz w:val="21"/>
          <w:szCs w:val="20"/>
        </w:rPr>
        <w:fldChar w:fldCharType="begin"/>
      </w:r>
      <w:r w:rsidRPr="00AB1F34">
        <w:rPr>
          <w:b/>
          <w:sz w:val="21"/>
          <w:szCs w:val="20"/>
        </w:rPr>
        <w:instrText xml:space="preserve"> SEQ </w:instrText>
      </w:r>
      <w:r w:rsidRPr="00AB1F34">
        <w:rPr>
          <w:b/>
          <w:sz w:val="21"/>
          <w:szCs w:val="20"/>
        </w:rPr>
        <w:instrText>表</w:instrText>
      </w:r>
      <w:r w:rsidRPr="00AB1F34">
        <w:rPr>
          <w:b/>
          <w:sz w:val="21"/>
          <w:szCs w:val="20"/>
        </w:rPr>
        <w:instrText xml:space="preserve"> \* ARABIC </w:instrText>
      </w:r>
      <w:r w:rsidR="00CC5542" w:rsidRPr="00AB1F34">
        <w:rPr>
          <w:b/>
          <w:sz w:val="21"/>
          <w:szCs w:val="20"/>
        </w:rPr>
        <w:fldChar w:fldCharType="separate"/>
      </w:r>
      <w:r w:rsidR="00C824B5">
        <w:rPr>
          <w:b/>
          <w:noProof/>
          <w:sz w:val="21"/>
          <w:szCs w:val="20"/>
        </w:rPr>
        <w:t>3</w:t>
      </w:r>
      <w:r w:rsidR="00CC5542" w:rsidRPr="00AB1F34">
        <w:rPr>
          <w:b/>
          <w:sz w:val="21"/>
          <w:szCs w:val="20"/>
        </w:rPr>
        <w:fldChar w:fldCharType="end"/>
      </w:r>
      <w:r w:rsidRPr="00AB1F34">
        <w:rPr>
          <w:b/>
          <w:sz w:val="21"/>
          <w:szCs w:val="20"/>
        </w:rPr>
        <w:t xml:space="preserve"> </w:t>
      </w:r>
      <w:r w:rsidRPr="00AB1F34">
        <w:rPr>
          <w:b/>
          <w:sz w:val="21"/>
          <w:szCs w:val="20"/>
        </w:rPr>
        <w:t>论文工作计划表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9"/>
        <w:gridCol w:w="1393"/>
        <w:gridCol w:w="1393"/>
        <w:gridCol w:w="5572"/>
      </w:tblGrid>
      <w:tr w:rsidR="00A0365E" w:rsidRPr="00AB1F34" w:rsidTr="00B92FCB">
        <w:tc>
          <w:tcPr>
            <w:tcW w:w="500" w:type="pct"/>
            <w:shd w:val="clear" w:color="auto" w:fill="D9D9D9"/>
          </w:tcPr>
          <w:p w:rsidR="00A0365E" w:rsidRPr="00AB1F34" w:rsidRDefault="00A0365E" w:rsidP="00B92FCB">
            <w:pPr>
              <w:spacing w:line="240" w:lineRule="auto"/>
              <w:rPr>
                <w:b/>
                <w:sz w:val="21"/>
              </w:rPr>
            </w:pPr>
            <w:r w:rsidRPr="00AB1F34">
              <w:rPr>
                <w:b/>
                <w:sz w:val="21"/>
              </w:rPr>
              <w:t>编号</w:t>
            </w:r>
          </w:p>
        </w:tc>
        <w:tc>
          <w:tcPr>
            <w:tcW w:w="750" w:type="pct"/>
            <w:shd w:val="clear" w:color="auto" w:fill="D9D9D9"/>
          </w:tcPr>
          <w:p w:rsidR="00A0365E" w:rsidRPr="00AB1F34" w:rsidRDefault="00A0365E" w:rsidP="00B92FCB">
            <w:pPr>
              <w:spacing w:line="240" w:lineRule="auto"/>
              <w:rPr>
                <w:b/>
                <w:sz w:val="21"/>
              </w:rPr>
            </w:pPr>
            <w:r w:rsidRPr="00AB1F34">
              <w:rPr>
                <w:b/>
                <w:sz w:val="21"/>
              </w:rPr>
              <w:t>起始日期</w:t>
            </w:r>
          </w:p>
        </w:tc>
        <w:tc>
          <w:tcPr>
            <w:tcW w:w="750" w:type="pct"/>
            <w:shd w:val="clear" w:color="auto" w:fill="D9D9D9"/>
          </w:tcPr>
          <w:p w:rsidR="00A0365E" w:rsidRPr="00AB1F34" w:rsidRDefault="00A0365E" w:rsidP="00B92FCB">
            <w:pPr>
              <w:spacing w:line="240" w:lineRule="auto"/>
              <w:rPr>
                <w:b/>
                <w:sz w:val="21"/>
              </w:rPr>
            </w:pPr>
            <w:r w:rsidRPr="00AB1F34">
              <w:rPr>
                <w:b/>
                <w:sz w:val="21"/>
              </w:rPr>
              <w:t>结束日期</w:t>
            </w:r>
          </w:p>
        </w:tc>
        <w:tc>
          <w:tcPr>
            <w:tcW w:w="0" w:type="auto"/>
            <w:shd w:val="clear" w:color="auto" w:fill="D9D9D9"/>
          </w:tcPr>
          <w:p w:rsidR="00A0365E" w:rsidRPr="00AB1F34" w:rsidRDefault="00A0365E" w:rsidP="00B92FCB">
            <w:pPr>
              <w:spacing w:line="240" w:lineRule="auto"/>
              <w:rPr>
                <w:b/>
                <w:sz w:val="21"/>
              </w:rPr>
            </w:pPr>
            <w:r w:rsidRPr="00AB1F34">
              <w:rPr>
                <w:b/>
                <w:sz w:val="21"/>
              </w:rPr>
              <w:t>工作内容</w:t>
            </w:r>
          </w:p>
        </w:tc>
      </w:tr>
      <w:tr w:rsidR="00653245" w:rsidRPr="00AB1F34" w:rsidTr="00B92FCB">
        <w:tc>
          <w:tcPr>
            <w:tcW w:w="500" w:type="pct"/>
          </w:tcPr>
          <w:p w:rsidR="00653245" w:rsidRPr="00AB1F34" w:rsidRDefault="00653245" w:rsidP="00B92FCB">
            <w:pPr>
              <w:spacing w:line="240" w:lineRule="auto"/>
              <w:rPr>
                <w:sz w:val="21"/>
              </w:rPr>
            </w:pPr>
            <w:r>
              <w:rPr>
                <w:rFonts w:hint="eastAsia"/>
                <w:sz w:val="21"/>
              </w:rPr>
              <w:t>1</w:t>
            </w:r>
          </w:p>
        </w:tc>
        <w:tc>
          <w:tcPr>
            <w:tcW w:w="750" w:type="pct"/>
          </w:tcPr>
          <w:p w:rsidR="00653245" w:rsidRPr="00AB1F34" w:rsidRDefault="00653245" w:rsidP="00FD34F4">
            <w:pPr>
              <w:spacing w:line="240" w:lineRule="auto"/>
              <w:rPr>
                <w:sz w:val="21"/>
              </w:rPr>
            </w:pPr>
            <w:r>
              <w:rPr>
                <w:rFonts w:hint="eastAsia"/>
                <w:sz w:val="21"/>
              </w:rPr>
              <w:t>201</w:t>
            </w:r>
            <w:r w:rsidR="00FD34F4">
              <w:rPr>
                <w:rFonts w:hint="eastAsia"/>
                <w:sz w:val="21"/>
              </w:rPr>
              <w:t>4</w:t>
            </w:r>
            <w:r>
              <w:rPr>
                <w:rFonts w:hint="eastAsia"/>
                <w:sz w:val="21"/>
              </w:rPr>
              <w:t>.11.01</w:t>
            </w:r>
          </w:p>
        </w:tc>
        <w:tc>
          <w:tcPr>
            <w:tcW w:w="750" w:type="pct"/>
          </w:tcPr>
          <w:p w:rsidR="00653245" w:rsidRPr="00AB1F34" w:rsidRDefault="00653245" w:rsidP="00A0365E">
            <w:pPr>
              <w:spacing w:line="240" w:lineRule="auto"/>
              <w:rPr>
                <w:sz w:val="21"/>
              </w:rPr>
            </w:pPr>
            <w:r>
              <w:rPr>
                <w:rFonts w:hint="eastAsia"/>
                <w:sz w:val="21"/>
              </w:rPr>
              <w:t>2013.11.30</w:t>
            </w:r>
          </w:p>
        </w:tc>
        <w:tc>
          <w:tcPr>
            <w:tcW w:w="0" w:type="auto"/>
          </w:tcPr>
          <w:p w:rsidR="00653245" w:rsidRPr="00AB1F34" w:rsidRDefault="00653245" w:rsidP="00B92FCB">
            <w:pPr>
              <w:spacing w:line="240" w:lineRule="auto"/>
              <w:rPr>
                <w:sz w:val="21"/>
              </w:rPr>
            </w:pPr>
            <w:r w:rsidRPr="00AB1F34">
              <w:rPr>
                <w:sz w:val="21"/>
              </w:rPr>
              <w:t>文献整理及阅读，</w:t>
            </w:r>
            <w:r>
              <w:rPr>
                <w:rFonts w:hint="eastAsia"/>
                <w:sz w:val="21"/>
              </w:rPr>
              <w:t>撰写开题报告及文献综述</w:t>
            </w:r>
          </w:p>
        </w:tc>
      </w:tr>
      <w:tr w:rsidR="00A0365E" w:rsidRPr="00AB1F34" w:rsidTr="00B92FCB">
        <w:tc>
          <w:tcPr>
            <w:tcW w:w="500" w:type="pct"/>
          </w:tcPr>
          <w:p w:rsidR="00A0365E" w:rsidRPr="00AB1F34" w:rsidRDefault="00653245" w:rsidP="00B92FCB">
            <w:pPr>
              <w:spacing w:line="240" w:lineRule="auto"/>
              <w:rPr>
                <w:sz w:val="21"/>
              </w:rPr>
            </w:pPr>
            <w:r>
              <w:rPr>
                <w:rFonts w:hint="eastAsia"/>
                <w:sz w:val="21"/>
              </w:rPr>
              <w:t>2</w:t>
            </w:r>
          </w:p>
        </w:tc>
        <w:tc>
          <w:tcPr>
            <w:tcW w:w="750" w:type="pct"/>
          </w:tcPr>
          <w:p w:rsidR="00A0365E" w:rsidRPr="00AB1F34" w:rsidRDefault="00A0365E" w:rsidP="00FD34F4">
            <w:pPr>
              <w:spacing w:line="240" w:lineRule="auto"/>
              <w:rPr>
                <w:sz w:val="21"/>
              </w:rPr>
            </w:pPr>
            <w:r w:rsidRPr="00AB1F34">
              <w:rPr>
                <w:sz w:val="21"/>
              </w:rPr>
              <w:t>201</w:t>
            </w:r>
            <w:r w:rsidR="00FD34F4">
              <w:rPr>
                <w:rFonts w:hint="eastAsia"/>
                <w:sz w:val="21"/>
              </w:rPr>
              <w:t>4</w:t>
            </w:r>
            <w:r w:rsidRPr="00AB1F34">
              <w:rPr>
                <w:sz w:val="21"/>
              </w:rPr>
              <w:t>.</w:t>
            </w:r>
            <w:r>
              <w:rPr>
                <w:rFonts w:hint="eastAsia"/>
                <w:sz w:val="21"/>
              </w:rPr>
              <w:t>12</w:t>
            </w:r>
            <w:r w:rsidRPr="00AB1F34">
              <w:rPr>
                <w:sz w:val="21"/>
              </w:rPr>
              <w:t>.01</w:t>
            </w:r>
          </w:p>
        </w:tc>
        <w:tc>
          <w:tcPr>
            <w:tcW w:w="750" w:type="pct"/>
          </w:tcPr>
          <w:p w:rsidR="00A0365E" w:rsidRPr="00AB1F34" w:rsidRDefault="00A0365E" w:rsidP="00A0365E">
            <w:pPr>
              <w:spacing w:line="240" w:lineRule="auto"/>
              <w:rPr>
                <w:sz w:val="21"/>
              </w:rPr>
            </w:pPr>
            <w:r w:rsidRPr="00AB1F34">
              <w:rPr>
                <w:sz w:val="21"/>
              </w:rPr>
              <w:t>2013.</w:t>
            </w:r>
            <w:r>
              <w:rPr>
                <w:rFonts w:hint="eastAsia"/>
                <w:sz w:val="21"/>
              </w:rPr>
              <w:t>12</w:t>
            </w:r>
            <w:r w:rsidRPr="00AB1F34">
              <w:rPr>
                <w:sz w:val="21"/>
              </w:rPr>
              <w:t>.</w:t>
            </w:r>
            <w:r>
              <w:rPr>
                <w:rFonts w:hint="eastAsia"/>
                <w:sz w:val="21"/>
              </w:rPr>
              <w:t>3</w:t>
            </w:r>
            <w:r w:rsidRPr="00AB1F34">
              <w:rPr>
                <w:sz w:val="21"/>
              </w:rPr>
              <w:t>1</w:t>
            </w:r>
          </w:p>
        </w:tc>
        <w:tc>
          <w:tcPr>
            <w:tcW w:w="0" w:type="auto"/>
          </w:tcPr>
          <w:p w:rsidR="00A0365E" w:rsidRPr="00AB1F34" w:rsidRDefault="00653245" w:rsidP="004300C7">
            <w:pPr>
              <w:spacing w:line="240" w:lineRule="auto"/>
              <w:rPr>
                <w:sz w:val="21"/>
              </w:rPr>
            </w:pPr>
            <w:r w:rsidRPr="00653245">
              <w:rPr>
                <w:sz w:val="21"/>
              </w:rPr>
              <w:t>设计并实现</w:t>
            </w:r>
            <w:r w:rsidR="004300C7">
              <w:rPr>
                <w:rFonts w:hint="eastAsia"/>
                <w:sz w:val="21"/>
              </w:rPr>
              <w:t>基于海量交通数据的热点挖掘算法</w:t>
            </w:r>
          </w:p>
        </w:tc>
      </w:tr>
      <w:tr w:rsidR="00A0365E" w:rsidRPr="00AB1F34" w:rsidTr="00B92FCB">
        <w:tc>
          <w:tcPr>
            <w:tcW w:w="500" w:type="pct"/>
          </w:tcPr>
          <w:p w:rsidR="00A0365E" w:rsidRPr="00AB1F34" w:rsidRDefault="00653245" w:rsidP="00B92FCB">
            <w:pPr>
              <w:spacing w:line="240" w:lineRule="auto"/>
              <w:rPr>
                <w:sz w:val="21"/>
              </w:rPr>
            </w:pPr>
            <w:r>
              <w:rPr>
                <w:rFonts w:hint="eastAsia"/>
                <w:sz w:val="21"/>
              </w:rPr>
              <w:t>3</w:t>
            </w:r>
          </w:p>
        </w:tc>
        <w:tc>
          <w:tcPr>
            <w:tcW w:w="750" w:type="pct"/>
          </w:tcPr>
          <w:p w:rsidR="00A0365E" w:rsidRPr="00AB1F34" w:rsidRDefault="00A0365E" w:rsidP="00FD34F4">
            <w:pPr>
              <w:spacing w:line="240" w:lineRule="auto"/>
              <w:rPr>
                <w:sz w:val="21"/>
              </w:rPr>
            </w:pPr>
            <w:r w:rsidRPr="00AB1F34">
              <w:rPr>
                <w:sz w:val="21"/>
              </w:rPr>
              <w:t>201</w:t>
            </w:r>
            <w:r w:rsidR="00FD34F4">
              <w:rPr>
                <w:rFonts w:hint="eastAsia"/>
                <w:sz w:val="21"/>
              </w:rPr>
              <w:t>5</w:t>
            </w:r>
            <w:r w:rsidRPr="00AB1F34">
              <w:rPr>
                <w:sz w:val="21"/>
              </w:rPr>
              <w:t>.01.01</w:t>
            </w:r>
          </w:p>
        </w:tc>
        <w:tc>
          <w:tcPr>
            <w:tcW w:w="750" w:type="pct"/>
          </w:tcPr>
          <w:p w:rsidR="00A0365E" w:rsidRPr="00AB1F34" w:rsidRDefault="00A0365E" w:rsidP="004300C7">
            <w:pPr>
              <w:spacing w:line="240" w:lineRule="auto"/>
              <w:rPr>
                <w:sz w:val="21"/>
              </w:rPr>
            </w:pPr>
            <w:r w:rsidRPr="00AB1F34">
              <w:rPr>
                <w:sz w:val="21"/>
              </w:rPr>
              <w:t>2014.0</w:t>
            </w:r>
            <w:r w:rsidR="004300C7">
              <w:rPr>
                <w:rFonts w:hint="eastAsia"/>
                <w:sz w:val="21"/>
              </w:rPr>
              <w:t>2</w:t>
            </w:r>
            <w:r w:rsidRPr="00AB1F34">
              <w:rPr>
                <w:sz w:val="21"/>
              </w:rPr>
              <w:t>.</w:t>
            </w:r>
            <w:r w:rsidR="00653245">
              <w:rPr>
                <w:rFonts w:hint="eastAsia"/>
                <w:sz w:val="21"/>
              </w:rPr>
              <w:t>31</w:t>
            </w:r>
          </w:p>
        </w:tc>
        <w:tc>
          <w:tcPr>
            <w:tcW w:w="0" w:type="auto"/>
          </w:tcPr>
          <w:p w:rsidR="00A0365E" w:rsidRPr="00AB1F34" w:rsidRDefault="00653245" w:rsidP="004300C7">
            <w:pPr>
              <w:spacing w:line="240" w:lineRule="auto"/>
              <w:rPr>
                <w:sz w:val="21"/>
              </w:rPr>
            </w:pPr>
            <w:r w:rsidRPr="00653245">
              <w:rPr>
                <w:sz w:val="21"/>
              </w:rPr>
              <w:t>设计并实现</w:t>
            </w:r>
            <w:r w:rsidR="004300C7">
              <w:rPr>
                <w:rFonts w:hint="eastAsia"/>
                <w:sz w:val="21"/>
              </w:rPr>
              <w:t>交通瓶颈挖掘算法</w:t>
            </w:r>
          </w:p>
        </w:tc>
      </w:tr>
      <w:tr w:rsidR="00A0365E" w:rsidRPr="00AB1F34" w:rsidTr="00B92FCB">
        <w:tc>
          <w:tcPr>
            <w:tcW w:w="500" w:type="pct"/>
          </w:tcPr>
          <w:p w:rsidR="00A0365E" w:rsidRPr="00AB1F34" w:rsidRDefault="00653245" w:rsidP="00B92FCB">
            <w:pPr>
              <w:spacing w:line="240" w:lineRule="auto"/>
              <w:rPr>
                <w:sz w:val="21"/>
              </w:rPr>
            </w:pPr>
            <w:r>
              <w:rPr>
                <w:rFonts w:hint="eastAsia"/>
                <w:sz w:val="21"/>
              </w:rPr>
              <w:t>4</w:t>
            </w:r>
          </w:p>
        </w:tc>
        <w:tc>
          <w:tcPr>
            <w:tcW w:w="750" w:type="pct"/>
          </w:tcPr>
          <w:p w:rsidR="00A0365E" w:rsidRPr="00AB1F34" w:rsidRDefault="00A0365E" w:rsidP="004300C7">
            <w:pPr>
              <w:spacing w:line="240" w:lineRule="auto"/>
              <w:rPr>
                <w:sz w:val="21"/>
              </w:rPr>
            </w:pPr>
            <w:r w:rsidRPr="00AB1F34">
              <w:rPr>
                <w:sz w:val="21"/>
              </w:rPr>
              <w:t>201</w:t>
            </w:r>
            <w:r w:rsidR="00FD34F4">
              <w:rPr>
                <w:rFonts w:hint="eastAsia"/>
                <w:sz w:val="21"/>
              </w:rPr>
              <w:t>5</w:t>
            </w:r>
            <w:r w:rsidRPr="00AB1F34">
              <w:rPr>
                <w:sz w:val="21"/>
              </w:rPr>
              <w:t>.0</w:t>
            </w:r>
            <w:r w:rsidR="004300C7">
              <w:rPr>
                <w:rFonts w:hint="eastAsia"/>
                <w:sz w:val="21"/>
              </w:rPr>
              <w:t>3</w:t>
            </w:r>
            <w:r w:rsidRPr="00AB1F34">
              <w:rPr>
                <w:sz w:val="21"/>
              </w:rPr>
              <w:t>.</w:t>
            </w:r>
            <w:r w:rsidR="00653245">
              <w:rPr>
                <w:rFonts w:hint="eastAsia"/>
                <w:sz w:val="21"/>
              </w:rPr>
              <w:t>01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4</w:t>
            </w:r>
            <w:r w:rsidRPr="00AB1F34">
              <w:rPr>
                <w:sz w:val="21"/>
              </w:rPr>
              <w:t>.30</w:t>
            </w:r>
          </w:p>
        </w:tc>
        <w:tc>
          <w:tcPr>
            <w:tcW w:w="0" w:type="auto"/>
          </w:tcPr>
          <w:p w:rsidR="00A0365E" w:rsidRPr="00AB1F34" w:rsidRDefault="004300C7" w:rsidP="00B92FCB">
            <w:pPr>
              <w:spacing w:line="240" w:lineRule="auto"/>
              <w:rPr>
                <w:sz w:val="21"/>
              </w:rPr>
            </w:pPr>
            <w:r>
              <w:rPr>
                <w:rFonts w:hint="eastAsia"/>
                <w:sz w:val="21"/>
              </w:rPr>
              <w:t>基于地图匹配算法实现道路约束的抽象</w:t>
            </w:r>
          </w:p>
        </w:tc>
      </w:tr>
      <w:tr w:rsidR="00A0365E" w:rsidRPr="00AB1F34" w:rsidTr="00B92FCB">
        <w:tc>
          <w:tcPr>
            <w:tcW w:w="500" w:type="pct"/>
          </w:tcPr>
          <w:p w:rsidR="00A0365E" w:rsidRPr="00AB1F34" w:rsidRDefault="00A0365E" w:rsidP="00B92FCB">
            <w:pPr>
              <w:spacing w:line="240" w:lineRule="auto"/>
              <w:rPr>
                <w:sz w:val="21"/>
              </w:rPr>
            </w:pPr>
            <w:r w:rsidRPr="00AB1F34">
              <w:rPr>
                <w:sz w:val="21"/>
              </w:rPr>
              <w:t>5</w:t>
            </w:r>
          </w:p>
        </w:tc>
        <w:tc>
          <w:tcPr>
            <w:tcW w:w="750" w:type="pct"/>
          </w:tcPr>
          <w:p w:rsidR="00A0365E" w:rsidRPr="00AB1F34" w:rsidRDefault="00A0365E" w:rsidP="00FD34F4">
            <w:pPr>
              <w:spacing w:line="240" w:lineRule="auto"/>
              <w:rPr>
                <w:sz w:val="21"/>
              </w:rPr>
            </w:pPr>
            <w:r w:rsidRPr="00AB1F34">
              <w:rPr>
                <w:sz w:val="21"/>
              </w:rPr>
              <w:t>201</w:t>
            </w:r>
            <w:r w:rsidR="00FD34F4">
              <w:rPr>
                <w:rFonts w:hint="eastAsia"/>
                <w:sz w:val="21"/>
              </w:rPr>
              <w:t>5</w:t>
            </w:r>
            <w:r w:rsidRPr="00AB1F34">
              <w:rPr>
                <w:sz w:val="21"/>
              </w:rPr>
              <w:t>.0</w:t>
            </w:r>
            <w:r w:rsidR="00653245">
              <w:rPr>
                <w:rFonts w:hint="eastAsia"/>
                <w:sz w:val="21"/>
              </w:rPr>
              <w:t>5</w:t>
            </w:r>
            <w:r w:rsidRPr="00AB1F34">
              <w:rPr>
                <w:sz w:val="21"/>
              </w:rPr>
              <w:t>.</w:t>
            </w:r>
            <w:r w:rsidR="00653245">
              <w:rPr>
                <w:rFonts w:hint="eastAsia"/>
                <w:sz w:val="21"/>
              </w:rPr>
              <w:t>0</w:t>
            </w:r>
            <w:r w:rsidRPr="00AB1F34">
              <w:rPr>
                <w:sz w:val="21"/>
              </w:rPr>
              <w:t>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5</w:t>
            </w:r>
            <w:r w:rsidRPr="00AB1F34">
              <w:rPr>
                <w:sz w:val="21"/>
              </w:rPr>
              <w:t>.31</w:t>
            </w:r>
          </w:p>
        </w:tc>
        <w:tc>
          <w:tcPr>
            <w:tcW w:w="0" w:type="auto"/>
          </w:tcPr>
          <w:p w:rsidR="00A0365E" w:rsidRPr="00AB1F34" w:rsidRDefault="004854B6" w:rsidP="00B92FCB">
            <w:pPr>
              <w:spacing w:line="240" w:lineRule="auto"/>
              <w:rPr>
                <w:sz w:val="21"/>
              </w:rPr>
            </w:pPr>
            <w:r>
              <w:rPr>
                <w:rFonts w:hint="eastAsia"/>
                <w:sz w:val="21"/>
              </w:rPr>
              <w:t>设计并实现站点模型</w:t>
            </w:r>
          </w:p>
        </w:tc>
      </w:tr>
      <w:tr w:rsidR="00A0365E" w:rsidRPr="00AB1F34" w:rsidTr="00B92FCB">
        <w:tc>
          <w:tcPr>
            <w:tcW w:w="500" w:type="pct"/>
          </w:tcPr>
          <w:p w:rsidR="00A0365E" w:rsidRPr="00AB1F34" w:rsidRDefault="00653245" w:rsidP="00B92FCB">
            <w:pPr>
              <w:spacing w:line="240" w:lineRule="auto"/>
              <w:rPr>
                <w:sz w:val="21"/>
              </w:rPr>
            </w:pPr>
            <w:r>
              <w:rPr>
                <w:rFonts w:hint="eastAsia"/>
                <w:sz w:val="21"/>
              </w:rPr>
              <w:t>6</w:t>
            </w:r>
          </w:p>
        </w:tc>
        <w:tc>
          <w:tcPr>
            <w:tcW w:w="750" w:type="pct"/>
          </w:tcPr>
          <w:p w:rsidR="00A0365E" w:rsidRPr="00AB1F34" w:rsidRDefault="00653245" w:rsidP="00FD34F4">
            <w:pPr>
              <w:spacing w:line="240" w:lineRule="auto"/>
              <w:rPr>
                <w:sz w:val="21"/>
              </w:rPr>
            </w:pPr>
            <w:r>
              <w:rPr>
                <w:sz w:val="21"/>
              </w:rPr>
              <w:t>20</w:t>
            </w:r>
            <w:r w:rsidR="00FD34F4">
              <w:rPr>
                <w:rFonts w:hint="eastAsia"/>
                <w:sz w:val="21"/>
              </w:rPr>
              <w:t>15</w:t>
            </w:r>
            <w:r>
              <w:rPr>
                <w:sz w:val="21"/>
              </w:rPr>
              <w:t>.0</w:t>
            </w:r>
            <w:r>
              <w:rPr>
                <w:rFonts w:hint="eastAsia"/>
                <w:sz w:val="21"/>
              </w:rPr>
              <w:t>6</w:t>
            </w:r>
            <w:r w:rsidR="00A0365E" w:rsidRPr="00AB1F34">
              <w:rPr>
                <w:sz w:val="21"/>
              </w:rPr>
              <w:t>.</w:t>
            </w:r>
            <w:r>
              <w:rPr>
                <w:rFonts w:hint="eastAsia"/>
                <w:sz w:val="21"/>
              </w:rPr>
              <w:t>0</w:t>
            </w:r>
            <w:r w:rsidR="00A0365E" w:rsidRPr="00AB1F34">
              <w:rPr>
                <w:sz w:val="21"/>
              </w:rPr>
              <w:t>1</w:t>
            </w:r>
          </w:p>
        </w:tc>
        <w:tc>
          <w:tcPr>
            <w:tcW w:w="750" w:type="pct"/>
          </w:tcPr>
          <w:p w:rsidR="00A0365E" w:rsidRPr="00AB1F34" w:rsidRDefault="00A0365E" w:rsidP="00653245">
            <w:pPr>
              <w:spacing w:line="240" w:lineRule="auto"/>
              <w:rPr>
                <w:sz w:val="21"/>
              </w:rPr>
            </w:pPr>
            <w:r w:rsidRPr="00AB1F34">
              <w:rPr>
                <w:sz w:val="21"/>
              </w:rPr>
              <w:t>2014.0</w:t>
            </w:r>
            <w:r w:rsidR="00653245">
              <w:rPr>
                <w:rFonts w:hint="eastAsia"/>
                <w:sz w:val="21"/>
              </w:rPr>
              <w:t>6</w:t>
            </w:r>
            <w:r w:rsidRPr="00AB1F34">
              <w:rPr>
                <w:sz w:val="21"/>
              </w:rPr>
              <w:t>.</w:t>
            </w:r>
            <w:r w:rsidR="00653245">
              <w:rPr>
                <w:rFonts w:hint="eastAsia"/>
                <w:sz w:val="21"/>
              </w:rPr>
              <w:t>30</w:t>
            </w:r>
          </w:p>
        </w:tc>
        <w:tc>
          <w:tcPr>
            <w:tcW w:w="0" w:type="auto"/>
          </w:tcPr>
          <w:p w:rsidR="00A0365E" w:rsidRPr="00AB1F34" w:rsidRDefault="004854B6" w:rsidP="00B92FCB">
            <w:pPr>
              <w:spacing w:line="240" w:lineRule="auto"/>
              <w:rPr>
                <w:sz w:val="21"/>
              </w:rPr>
            </w:pPr>
            <w:r>
              <w:rPr>
                <w:rFonts w:hint="eastAsia"/>
                <w:sz w:val="21"/>
              </w:rPr>
              <w:t>撰写中期报告</w:t>
            </w:r>
          </w:p>
        </w:tc>
      </w:tr>
      <w:tr w:rsidR="00653245" w:rsidRPr="00AB1F34" w:rsidTr="00B92FCB">
        <w:tc>
          <w:tcPr>
            <w:tcW w:w="500" w:type="pct"/>
          </w:tcPr>
          <w:p w:rsidR="00653245" w:rsidRPr="00AB1F34" w:rsidRDefault="00653245" w:rsidP="00B92FCB">
            <w:pPr>
              <w:spacing w:line="240" w:lineRule="auto"/>
              <w:rPr>
                <w:sz w:val="21"/>
              </w:rPr>
            </w:pPr>
            <w:r>
              <w:rPr>
                <w:rFonts w:hint="eastAsia"/>
                <w:sz w:val="21"/>
              </w:rPr>
              <w:t>7</w:t>
            </w:r>
          </w:p>
        </w:tc>
        <w:tc>
          <w:tcPr>
            <w:tcW w:w="750" w:type="pct"/>
          </w:tcPr>
          <w:p w:rsidR="00653245" w:rsidRPr="00AB1F34" w:rsidRDefault="00653245" w:rsidP="00FD34F4">
            <w:pPr>
              <w:spacing w:line="240" w:lineRule="auto"/>
              <w:rPr>
                <w:sz w:val="21"/>
              </w:rPr>
            </w:pPr>
            <w:r>
              <w:rPr>
                <w:rFonts w:hint="eastAsia"/>
                <w:sz w:val="21"/>
              </w:rPr>
              <w:t>201</w:t>
            </w:r>
            <w:r w:rsidR="00FD34F4">
              <w:rPr>
                <w:rFonts w:hint="eastAsia"/>
                <w:sz w:val="21"/>
              </w:rPr>
              <w:t>5</w:t>
            </w:r>
            <w:r>
              <w:rPr>
                <w:rFonts w:hint="eastAsia"/>
                <w:sz w:val="21"/>
              </w:rPr>
              <w:t>.07.01</w:t>
            </w:r>
          </w:p>
        </w:tc>
        <w:tc>
          <w:tcPr>
            <w:tcW w:w="750" w:type="pct"/>
          </w:tcPr>
          <w:p w:rsidR="00653245" w:rsidRPr="00AB1F34" w:rsidRDefault="00653245" w:rsidP="004854B6">
            <w:pPr>
              <w:spacing w:line="240" w:lineRule="auto"/>
              <w:rPr>
                <w:sz w:val="21"/>
              </w:rPr>
            </w:pPr>
            <w:r>
              <w:rPr>
                <w:rFonts w:hint="eastAsia"/>
                <w:sz w:val="21"/>
              </w:rPr>
              <w:t>2014.0</w:t>
            </w:r>
            <w:r w:rsidR="004854B6">
              <w:rPr>
                <w:rFonts w:hint="eastAsia"/>
                <w:sz w:val="21"/>
              </w:rPr>
              <w:t>8.</w:t>
            </w:r>
            <w:r>
              <w:rPr>
                <w:rFonts w:hint="eastAsia"/>
                <w:sz w:val="21"/>
              </w:rPr>
              <w:t>15</w:t>
            </w:r>
          </w:p>
        </w:tc>
        <w:tc>
          <w:tcPr>
            <w:tcW w:w="0" w:type="auto"/>
          </w:tcPr>
          <w:p w:rsidR="00653245" w:rsidRPr="00AB1F34" w:rsidRDefault="004854B6" w:rsidP="00B92FCB">
            <w:pPr>
              <w:spacing w:line="240" w:lineRule="auto"/>
              <w:rPr>
                <w:sz w:val="21"/>
              </w:rPr>
            </w:pPr>
            <w:r>
              <w:rPr>
                <w:rFonts w:hint="eastAsia"/>
                <w:sz w:val="21"/>
              </w:rPr>
              <w:t>实验验证</w:t>
            </w:r>
          </w:p>
        </w:tc>
      </w:tr>
      <w:tr w:rsidR="00A0365E" w:rsidRPr="00AB1F34" w:rsidTr="00B92FCB">
        <w:tc>
          <w:tcPr>
            <w:tcW w:w="500" w:type="pct"/>
          </w:tcPr>
          <w:p w:rsidR="00A0365E" w:rsidRPr="00AB1F34" w:rsidRDefault="00A0365E" w:rsidP="00B92FCB">
            <w:pPr>
              <w:spacing w:line="240" w:lineRule="auto"/>
              <w:rPr>
                <w:sz w:val="21"/>
              </w:rPr>
            </w:pPr>
            <w:r w:rsidRPr="00AB1F34">
              <w:rPr>
                <w:sz w:val="21"/>
              </w:rPr>
              <w:t>8</w:t>
            </w:r>
          </w:p>
        </w:tc>
        <w:tc>
          <w:tcPr>
            <w:tcW w:w="750" w:type="pct"/>
          </w:tcPr>
          <w:p w:rsidR="00A0365E" w:rsidRPr="00AB1F34" w:rsidRDefault="00A0365E" w:rsidP="004854B6">
            <w:pPr>
              <w:spacing w:line="240" w:lineRule="auto"/>
              <w:rPr>
                <w:sz w:val="21"/>
              </w:rPr>
            </w:pPr>
            <w:r w:rsidRPr="00AB1F34">
              <w:rPr>
                <w:sz w:val="21"/>
              </w:rPr>
              <w:t>201</w:t>
            </w:r>
            <w:r w:rsidR="00FD34F4">
              <w:rPr>
                <w:rFonts w:hint="eastAsia"/>
                <w:sz w:val="21"/>
              </w:rPr>
              <w:t>5</w:t>
            </w:r>
            <w:r w:rsidRPr="00AB1F34">
              <w:rPr>
                <w:sz w:val="21"/>
              </w:rPr>
              <w:t>.</w:t>
            </w:r>
            <w:r w:rsidR="004854B6">
              <w:rPr>
                <w:rFonts w:hint="eastAsia"/>
                <w:sz w:val="21"/>
              </w:rPr>
              <w:t>08.16</w:t>
            </w:r>
          </w:p>
        </w:tc>
        <w:tc>
          <w:tcPr>
            <w:tcW w:w="750" w:type="pct"/>
          </w:tcPr>
          <w:p w:rsidR="00A0365E" w:rsidRPr="00AB1F34" w:rsidRDefault="00A0365E" w:rsidP="004854B6">
            <w:pPr>
              <w:spacing w:line="240" w:lineRule="auto"/>
              <w:rPr>
                <w:sz w:val="21"/>
              </w:rPr>
            </w:pPr>
            <w:r w:rsidRPr="00AB1F34">
              <w:rPr>
                <w:sz w:val="21"/>
              </w:rPr>
              <w:t>2014.</w:t>
            </w:r>
            <w:r w:rsidR="004854B6">
              <w:rPr>
                <w:rFonts w:hint="eastAsia"/>
                <w:sz w:val="21"/>
              </w:rPr>
              <w:t>11.01</w:t>
            </w:r>
          </w:p>
        </w:tc>
        <w:tc>
          <w:tcPr>
            <w:tcW w:w="0" w:type="auto"/>
          </w:tcPr>
          <w:p w:rsidR="00A0365E" w:rsidRPr="00AB1F34" w:rsidRDefault="004854B6" w:rsidP="00B92FCB">
            <w:pPr>
              <w:spacing w:line="240" w:lineRule="auto"/>
              <w:rPr>
                <w:sz w:val="21"/>
              </w:rPr>
            </w:pPr>
            <w:r>
              <w:rPr>
                <w:rFonts w:hint="eastAsia"/>
                <w:sz w:val="21"/>
              </w:rPr>
              <w:t>撰写毕设论文</w:t>
            </w:r>
          </w:p>
        </w:tc>
      </w:tr>
      <w:tr w:rsidR="00A0365E" w:rsidRPr="00AB1F34" w:rsidTr="00B92FCB">
        <w:trPr>
          <w:trHeight w:val="110"/>
        </w:trPr>
        <w:tc>
          <w:tcPr>
            <w:tcW w:w="500" w:type="pct"/>
          </w:tcPr>
          <w:p w:rsidR="00A0365E" w:rsidRPr="00AB1F34" w:rsidRDefault="00A0365E" w:rsidP="00B92FCB">
            <w:pPr>
              <w:spacing w:line="240" w:lineRule="auto"/>
              <w:rPr>
                <w:sz w:val="21"/>
              </w:rPr>
            </w:pPr>
            <w:r w:rsidRPr="00AB1F34">
              <w:rPr>
                <w:sz w:val="21"/>
              </w:rPr>
              <w:t>9</w:t>
            </w:r>
          </w:p>
        </w:tc>
        <w:tc>
          <w:tcPr>
            <w:tcW w:w="750" w:type="pct"/>
          </w:tcPr>
          <w:p w:rsidR="00A0365E" w:rsidRPr="00AB1F34" w:rsidRDefault="00A0365E" w:rsidP="004854B6">
            <w:pPr>
              <w:spacing w:line="240" w:lineRule="auto"/>
              <w:rPr>
                <w:sz w:val="21"/>
              </w:rPr>
            </w:pPr>
            <w:r w:rsidRPr="00AB1F34">
              <w:rPr>
                <w:sz w:val="21"/>
              </w:rPr>
              <w:t>201</w:t>
            </w:r>
            <w:r w:rsidR="00FD34F4">
              <w:rPr>
                <w:rFonts w:hint="eastAsia"/>
                <w:sz w:val="21"/>
              </w:rPr>
              <w:t>5</w:t>
            </w:r>
            <w:r w:rsidRPr="00AB1F34">
              <w:rPr>
                <w:sz w:val="21"/>
              </w:rPr>
              <w:t>.</w:t>
            </w:r>
            <w:r w:rsidR="004854B6">
              <w:rPr>
                <w:rFonts w:hint="eastAsia"/>
                <w:sz w:val="21"/>
              </w:rPr>
              <w:t>11</w:t>
            </w:r>
            <w:r w:rsidRPr="00AB1F34">
              <w:rPr>
                <w:sz w:val="21"/>
              </w:rPr>
              <w:t>.</w:t>
            </w:r>
            <w:r w:rsidR="004854B6">
              <w:rPr>
                <w:rFonts w:hint="eastAsia"/>
                <w:sz w:val="21"/>
              </w:rPr>
              <w:t>0</w:t>
            </w:r>
            <w:r w:rsidRPr="00AB1F34">
              <w:rPr>
                <w:sz w:val="21"/>
              </w:rPr>
              <w:t>1</w:t>
            </w:r>
          </w:p>
        </w:tc>
        <w:tc>
          <w:tcPr>
            <w:tcW w:w="750" w:type="pct"/>
          </w:tcPr>
          <w:p w:rsidR="00A0365E" w:rsidRPr="00AB1F34" w:rsidRDefault="00A0365E" w:rsidP="00653245">
            <w:pPr>
              <w:spacing w:line="240" w:lineRule="auto"/>
              <w:rPr>
                <w:sz w:val="21"/>
              </w:rPr>
            </w:pPr>
            <w:r w:rsidRPr="00AB1F34">
              <w:rPr>
                <w:sz w:val="21"/>
              </w:rPr>
              <w:t>2014.12.</w:t>
            </w:r>
            <w:r w:rsidR="00653245">
              <w:rPr>
                <w:rFonts w:hint="eastAsia"/>
                <w:sz w:val="21"/>
              </w:rPr>
              <w:t>01</w:t>
            </w:r>
          </w:p>
        </w:tc>
        <w:tc>
          <w:tcPr>
            <w:tcW w:w="0" w:type="auto"/>
          </w:tcPr>
          <w:p w:rsidR="00A0365E" w:rsidRPr="00AB1F34" w:rsidRDefault="004854B6" w:rsidP="00B92FCB">
            <w:pPr>
              <w:spacing w:line="240" w:lineRule="auto"/>
              <w:rPr>
                <w:sz w:val="21"/>
              </w:rPr>
            </w:pPr>
            <w:r>
              <w:rPr>
                <w:rFonts w:hint="eastAsia"/>
                <w:sz w:val="21"/>
              </w:rPr>
              <w:t>整理资料，准备</w:t>
            </w:r>
            <w:r>
              <w:rPr>
                <w:rFonts w:hint="eastAsia"/>
                <w:sz w:val="21"/>
              </w:rPr>
              <w:t>PPT</w:t>
            </w:r>
            <w:r>
              <w:rPr>
                <w:rFonts w:hint="eastAsia"/>
                <w:sz w:val="21"/>
              </w:rPr>
              <w:t>答辩</w:t>
            </w:r>
          </w:p>
        </w:tc>
      </w:tr>
    </w:tbl>
    <w:p w:rsidR="00A91EC4" w:rsidRDefault="00A91EC4">
      <w:pPr>
        <w:widowControl/>
        <w:spacing w:line="240" w:lineRule="auto"/>
        <w:jc w:val="left"/>
        <w:rPr>
          <w:rFonts w:eastAsia="黑体" w:cs="宋体"/>
          <w:kern w:val="44"/>
          <w:sz w:val="32"/>
          <w:szCs w:val="20"/>
        </w:rPr>
      </w:pPr>
      <w:bookmarkStart w:id="96" w:name="_Toc369387412"/>
      <w:r>
        <w:br w:type="page"/>
      </w:r>
    </w:p>
    <w:p w:rsidR="006B2168" w:rsidRDefault="006B2168" w:rsidP="00A91EC4">
      <w:pPr>
        <w:pStyle w:val="a7"/>
        <w:numPr>
          <w:ilvl w:val="0"/>
          <w:numId w:val="0"/>
        </w:numPr>
        <w:spacing w:before="163" w:after="163"/>
      </w:pPr>
      <w:bookmarkStart w:id="97" w:name="_Toc402774184"/>
      <w:r>
        <w:rPr>
          <w:rFonts w:hint="eastAsia"/>
        </w:rPr>
        <w:lastRenderedPageBreak/>
        <w:t>参考文献</w:t>
      </w:r>
      <w:bookmarkEnd w:id="96"/>
      <w:bookmarkEnd w:id="97"/>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 </w:t>
      </w:r>
      <w:bookmarkStart w:id="98" w:name="_neb2D2F655A_7576_4209_A6E9_65DE97667337"/>
      <w:r>
        <w:rPr>
          <w:color w:val="000000"/>
          <w:kern w:val="0"/>
          <w:sz w:val="20"/>
          <w:szCs w:val="20"/>
        </w:rPr>
        <w:t>Bernstein M H. Regulating business by independent commission[M]. Princeton University Press Princeton, 1955.</w:t>
      </w:r>
      <w:bookmarkEnd w:id="98"/>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 </w:t>
      </w:r>
      <w:bookmarkStart w:id="99" w:name="_neb3CCC419D_8332_4DE1_AA4D_ED753B175A2D"/>
      <w:r>
        <w:rPr>
          <w:rFonts w:ascii="宋体" w:cs="宋体" w:hint="eastAsia"/>
          <w:color w:val="000000"/>
          <w:kern w:val="0"/>
          <w:sz w:val="20"/>
          <w:szCs w:val="20"/>
        </w:rPr>
        <w:t>熊宗鹏</w:t>
      </w:r>
      <w:r>
        <w:rPr>
          <w:color w:val="000000"/>
          <w:kern w:val="0"/>
          <w:sz w:val="20"/>
          <w:szCs w:val="20"/>
        </w:rPr>
        <w:t xml:space="preserve">. </w:t>
      </w:r>
      <w:r>
        <w:rPr>
          <w:rFonts w:ascii="宋体" w:cs="宋体" w:hint="eastAsia"/>
          <w:color w:val="000000"/>
          <w:kern w:val="0"/>
          <w:sz w:val="20"/>
          <w:szCs w:val="20"/>
        </w:rPr>
        <w:t>北京出租车市场法律规制问题研究</w:t>
      </w:r>
      <w:r>
        <w:rPr>
          <w:color w:val="000000"/>
          <w:kern w:val="0"/>
          <w:sz w:val="20"/>
          <w:szCs w:val="20"/>
        </w:rPr>
        <w:t xml:space="preserve">[D]. </w:t>
      </w:r>
      <w:r>
        <w:rPr>
          <w:rFonts w:ascii="宋体" w:cs="宋体" w:hint="eastAsia"/>
          <w:color w:val="000000"/>
          <w:kern w:val="0"/>
          <w:sz w:val="20"/>
          <w:szCs w:val="20"/>
        </w:rPr>
        <w:t>首都经济贸易大学</w:t>
      </w:r>
      <w:r>
        <w:rPr>
          <w:color w:val="000000"/>
          <w:kern w:val="0"/>
          <w:sz w:val="20"/>
          <w:szCs w:val="20"/>
        </w:rPr>
        <w:t>, 2013.</w:t>
      </w:r>
      <w:bookmarkEnd w:id="99"/>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 </w:t>
      </w:r>
      <w:bookmarkStart w:id="100" w:name="_neb27EBF7B5_D859_49F9_920B_C434499C1017"/>
      <w:r>
        <w:rPr>
          <w:rFonts w:ascii="宋体" w:cs="宋体" w:hint="eastAsia"/>
          <w:color w:val="000000"/>
          <w:kern w:val="0"/>
          <w:sz w:val="20"/>
          <w:szCs w:val="20"/>
        </w:rPr>
        <w:t>刘盼盼</w:t>
      </w:r>
      <w:r>
        <w:rPr>
          <w:color w:val="000000"/>
          <w:kern w:val="0"/>
          <w:sz w:val="20"/>
          <w:szCs w:val="20"/>
        </w:rPr>
        <w:t xml:space="preserve">. </w:t>
      </w:r>
      <w:r>
        <w:rPr>
          <w:rFonts w:ascii="宋体" w:cs="宋体" w:hint="eastAsia"/>
          <w:color w:val="000000"/>
          <w:kern w:val="0"/>
          <w:sz w:val="20"/>
          <w:szCs w:val="20"/>
        </w:rPr>
        <w:t>基于空间聚类和</w:t>
      </w:r>
      <w:r>
        <w:rPr>
          <w:color w:val="000000"/>
          <w:kern w:val="0"/>
          <w:sz w:val="20"/>
          <w:szCs w:val="20"/>
        </w:rPr>
        <w:t>Weka</w:t>
      </w:r>
      <w:r>
        <w:rPr>
          <w:rFonts w:ascii="宋体" w:cs="宋体" w:hint="eastAsia"/>
          <w:color w:val="000000"/>
          <w:kern w:val="0"/>
          <w:sz w:val="20"/>
          <w:szCs w:val="20"/>
        </w:rPr>
        <w:t>平台的出租车载客热点区域挖掘研究</w:t>
      </w:r>
      <w:r>
        <w:rPr>
          <w:color w:val="000000"/>
          <w:kern w:val="0"/>
          <w:sz w:val="20"/>
          <w:szCs w:val="20"/>
        </w:rPr>
        <w:t xml:space="preserve">[D]. </w:t>
      </w:r>
      <w:r>
        <w:rPr>
          <w:rFonts w:ascii="宋体" w:cs="宋体" w:hint="eastAsia"/>
          <w:color w:val="000000"/>
          <w:kern w:val="0"/>
          <w:sz w:val="20"/>
          <w:szCs w:val="20"/>
        </w:rPr>
        <w:t>吉林大学</w:t>
      </w:r>
      <w:r>
        <w:rPr>
          <w:color w:val="000000"/>
          <w:kern w:val="0"/>
          <w:sz w:val="20"/>
          <w:szCs w:val="20"/>
        </w:rPr>
        <w:t>, 2014.</w:t>
      </w:r>
      <w:bookmarkEnd w:id="100"/>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 </w:t>
      </w:r>
      <w:bookmarkStart w:id="101" w:name="_neb6467A483_0DE4_43E5_B337_AE7962C2DAF1"/>
      <w:r>
        <w:rPr>
          <w:color w:val="000000"/>
          <w:kern w:val="0"/>
          <w:sz w:val="20"/>
          <w:szCs w:val="20"/>
        </w:rPr>
        <w:t>Wan X, Kang J, Gao M, et al. Taxi origin-destination areas of interest discovering based on functional region division[C]. London, United kingdom: 2013.</w:t>
      </w:r>
      <w:bookmarkEnd w:id="101"/>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[5] </w:t>
      </w:r>
      <w:bookmarkStart w:id="102" w:name="_neb38CBCAB2_A875_40CF_80DA_3F65E0921DCB"/>
      <w:r>
        <w:rPr>
          <w:color w:val="000000"/>
          <w:kern w:val="0"/>
          <w:sz w:val="20"/>
          <w:szCs w:val="20"/>
        </w:rPr>
        <w:t>Hu K, He Z, Yue Y. Taxi-viewer: Around the corner taxis are![C]. Xi'an, China: 2010.</w:t>
      </w:r>
      <w:bookmarkEnd w:id="102"/>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[6] </w:t>
      </w:r>
      <w:bookmarkStart w:id="103" w:name="_nebAFE4830F_3A64_42B7_AC37_FF780E85905D"/>
      <w:r>
        <w:rPr>
          <w:color w:val="000000"/>
          <w:kern w:val="0"/>
          <w:sz w:val="20"/>
          <w:szCs w:val="20"/>
        </w:rPr>
        <w:t>Gui Zhiming</w:t>
      </w:r>
      <w:r>
        <w:rPr>
          <w:rFonts w:ascii="宋体" w:cs="宋体" w:hint="eastAsia"/>
          <w:color w:val="000000"/>
          <w:kern w:val="0"/>
          <w:sz w:val="20"/>
          <w:szCs w:val="20"/>
        </w:rPr>
        <w:t>，</w:t>
      </w:r>
      <w:r>
        <w:rPr>
          <w:color w:val="000000"/>
          <w:kern w:val="0"/>
          <w:sz w:val="20"/>
          <w:szCs w:val="20"/>
        </w:rPr>
        <w:t>Xiang Yu</w:t>
      </w:r>
      <w:r>
        <w:rPr>
          <w:rFonts w:ascii="宋体" w:cs="宋体" w:hint="eastAsia"/>
          <w:color w:val="000000"/>
          <w:kern w:val="0"/>
          <w:sz w:val="20"/>
          <w:szCs w:val="20"/>
        </w:rPr>
        <w:t>，</w:t>
      </w:r>
      <w:r>
        <w:rPr>
          <w:color w:val="000000"/>
          <w:kern w:val="0"/>
          <w:sz w:val="20"/>
          <w:szCs w:val="20"/>
        </w:rPr>
        <w:t>Li Yujian. Parallel discovering of city hot spot based on taxi trajectories[J]. Huazhong Keji Daxue Xuebao (Ziran Kexue Ban)/Journal of Huazhong University of Science and Technology (Natural Science Edition), 2012, 40(SUPPL.1): 187-190.</w:t>
      </w:r>
      <w:bookmarkEnd w:id="103"/>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[7] </w:t>
      </w:r>
      <w:bookmarkStart w:id="104" w:name="_neb49FA0E94_B087_4366_8975_66E143E0CAF2"/>
      <w:r>
        <w:rPr>
          <w:color w:val="000000"/>
          <w:kern w:val="0"/>
          <w:sz w:val="20"/>
          <w:szCs w:val="20"/>
        </w:rPr>
        <w:t>Wang H, Zou H, Yue Y, et al. Visualizing hot spot analysis result based on mashup[C]. Seattle, WA, United states: 2009.</w:t>
      </w:r>
      <w:bookmarkEnd w:id="104"/>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[8] </w:t>
      </w:r>
      <w:bookmarkStart w:id="105" w:name="_nebFBE1B0F2_8CCD_4EC7_9EA9_F2D282A1C56E"/>
      <w:r>
        <w:rPr>
          <w:color w:val="000000"/>
          <w:kern w:val="0"/>
          <w:sz w:val="20"/>
          <w:szCs w:val="20"/>
        </w:rPr>
        <w:t>Lee W, Tseng S, Shieh J, et al. Discovering traffic bottlenecks in an urban network by spatiotemporal data mining on location-based services[J]. IEEE Transactions on Intelligent Transportation Systems, 2011, 12(4): 1047-1056.</w:t>
      </w:r>
      <w:bookmarkEnd w:id="105"/>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[9] </w:t>
      </w:r>
      <w:bookmarkStart w:id="106" w:name="_nebF06EEC7C_92E9_41AE_BB5D_1061198BBDA8"/>
      <w:r>
        <w:rPr>
          <w:color w:val="000000"/>
          <w:kern w:val="0"/>
          <w:sz w:val="20"/>
          <w:szCs w:val="20"/>
        </w:rPr>
        <w:t>Lu S, Mai Y, Liu X. The analysis of characterization of urban traffic congestion based on mixed speed distribution of taxi GPS data[C]. Guangzhou, China: 2013.</w:t>
      </w:r>
      <w:bookmarkEnd w:id="106"/>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[10] </w:t>
      </w:r>
      <w:bookmarkStart w:id="107" w:name="_neb243C436B_0C18_4270_BA09_F767902A68BB"/>
      <w:r>
        <w:rPr>
          <w:color w:val="000000"/>
          <w:kern w:val="0"/>
          <w:sz w:val="20"/>
          <w:szCs w:val="20"/>
        </w:rPr>
        <w:t>Yao Zhong-Min</w:t>
      </w:r>
      <w:r>
        <w:rPr>
          <w:rFonts w:ascii="宋体" w:cs="宋体" w:hint="eastAsia"/>
          <w:color w:val="000000"/>
          <w:kern w:val="0"/>
          <w:sz w:val="20"/>
          <w:szCs w:val="20"/>
        </w:rPr>
        <w:t>，</w:t>
      </w:r>
      <w:r>
        <w:rPr>
          <w:color w:val="000000"/>
          <w:kern w:val="0"/>
          <w:sz w:val="20"/>
          <w:szCs w:val="20"/>
        </w:rPr>
        <w:t>Long Zhao-Peng</w:t>
      </w:r>
      <w:r>
        <w:rPr>
          <w:rFonts w:ascii="宋体" w:cs="宋体" w:hint="eastAsia"/>
          <w:color w:val="000000"/>
          <w:kern w:val="0"/>
          <w:sz w:val="20"/>
          <w:szCs w:val="20"/>
        </w:rPr>
        <w:t>，</w:t>
      </w:r>
      <w:r>
        <w:rPr>
          <w:color w:val="000000"/>
          <w:kern w:val="0"/>
          <w:sz w:val="20"/>
          <w:szCs w:val="20"/>
        </w:rPr>
        <w:t>Li Qiang. A taxi dispatch system considering urban traffic congestion[J]. Jiaotong Yunshu Xitong Gongcheng Yu Xinxi/Journal of Transportation Systems Engineering and Information Technology, 2013, 13(4): 42-46.</w:t>
      </w:r>
      <w:bookmarkEnd w:id="107"/>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[11] </w:t>
      </w:r>
      <w:bookmarkStart w:id="108" w:name="_neb62CDE996_F03A_4926_8FE4_6BE2B8B68AEA"/>
      <w:r>
        <w:rPr>
          <w:rFonts w:ascii="宋体" w:cs="宋体" w:hint="eastAsia"/>
          <w:color w:val="000000"/>
          <w:kern w:val="0"/>
          <w:sz w:val="20"/>
          <w:szCs w:val="20"/>
        </w:rPr>
        <w:t>谭卫，赖斌</w:t>
      </w:r>
      <w:r>
        <w:rPr>
          <w:color w:val="000000"/>
          <w:kern w:val="0"/>
          <w:sz w:val="20"/>
          <w:szCs w:val="20"/>
        </w:rPr>
        <w:t xml:space="preserve">. </w:t>
      </w:r>
      <w:r>
        <w:rPr>
          <w:rFonts w:ascii="宋体" w:cs="宋体" w:hint="eastAsia"/>
          <w:color w:val="000000"/>
          <w:kern w:val="0"/>
          <w:sz w:val="20"/>
          <w:szCs w:val="20"/>
        </w:rPr>
        <w:t>基于改进蚁群算法的出租车路径规划算法</w:t>
      </w:r>
      <w:r>
        <w:rPr>
          <w:color w:val="000000"/>
          <w:kern w:val="0"/>
          <w:sz w:val="20"/>
          <w:szCs w:val="20"/>
        </w:rPr>
        <w:t xml:space="preserve">[J]. </w:t>
      </w:r>
      <w:r>
        <w:rPr>
          <w:rFonts w:ascii="宋体" w:cs="宋体" w:hint="eastAsia"/>
          <w:color w:val="000000"/>
          <w:kern w:val="0"/>
          <w:sz w:val="20"/>
          <w:szCs w:val="20"/>
        </w:rPr>
        <w:t>微型机与应用</w:t>
      </w:r>
      <w:r>
        <w:rPr>
          <w:color w:val="000000"/>
          <w:kern w:val="0"/>
          <w:sz w:val="20"/>
          <w:szCs w:val="20"/>
        </w:rPr>
        <w:t>; MICROCOMPUTER &amp;amp; ITS APPLICATIONS, 2009, 28(10): 72-74.</w:t>
      </w:r>
      <w:bookmarkEnd w:id="108"/>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[12] </w:t>
      </w:r>
      <w:bookmarkStart w:id="109" w:name="_nebB8F9DB8B_063E_4101_8076_2CB52A219DE3"/>
      <w:r>
        <w:rPr>
          <w:color w:val="000000"/>
          <w:kern w:val="0"/>
          <w:sz w:val="20"/>
          <w:szCs w:val="20"/>
        </w:rPr>
        <w:t>Hou Z P, Jin F, Yuan Q J, et al. A methodology and modelling technique for taxi path optimization[C]. Hong Kong, China: 2013.</w:t>
      </w:r>
      <w:bookmarkEnd w:id="109"/>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[13] </w:t>
      </w:r>
      <w:bookmarkStart w:id="110" w:name="_neb144485F6_E22E_4572_9F55_E6BC6C3BB679"/>
      <w:r>
        <w:rPr>
          <w:color w:val="000000"/>
          <w:kern w:val="0"/>
          <w:sz w:val="20"/>
          <w:szCs w:val="20"/>
        </w:rPr>
        <w:t>Li Q, Zeng Z, Yang B, et al. Hierarchical route planning based on taxi GPS-trajectories[C]. Fairfax, VA, United states: 2009.</w:t>
      </w:r>
      <w:bookmarkStart w:id="111" w:name="_GoBack"/>
      <w:bookmarkEnd w:id="110"/>
      <w:bookmarkEnd w:id="111"/>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[14] </w:t>
      </w:r>
      <w:bookmarkStart w:id="112" w:name="_nebE3F25D9C_414F_45BA_A90C_9EE5710F3911"/>
      <w:r>
        <w:rPr>
          <w:color w:val="000000"/>
          <w:kern w:val="0"/>
          <w:sz w:val="20"/>
          <w:szCs w:val="20"/>
        </w:rPr>
        <w:t>Li J, Liu Z, Yang F. A multi-objective path planning method for electric taxis with energy-constrained[C]. Wuhan, China: 2013.</w:t>
      </w:r>
      <w:bookmarkEnd w:id="112"/>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[15] </w:t>
      </w:r>
      <w:bookmarkStart w:id="113" w:name="_neb6D545A65_83AA_429A_839D_C27A730146BA"/>
      <w:r>
        <w:rPr>
          <w:color w:val="000000"/>
          <w:kern w:val="0"/>
          <w:sz w:val="20"/>
          <w:szCs w:val="20"/>
        </w:rPr>
        <w:t>Ganti R, Srivatsa M, Ranganathan A, et al. Inferring human mobility patterns from taxicab location traces[C]. Zurich, Switzerland: 2013.</w:t>
      </w:r>
      <w:bookmarkEnd w:id="113"/>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[16] </w:t>
      </w:r>
      <w:bookmarkStart w:id="114" w:name="_nebBA806327_8D3C_43D3_AEB2_1E221A0BED57"/>
      <w:r>
        <w:rPr>
          <w:color w:val="000000"/>
          <w:kern w:val="0"/>
          <w:sz w:val="20"/>
          <w:szCs w:val="20"/>
        </w:rPr>
        <w:t>Huang H, Zhu Y, Li X, et al. META: A mobility model of MEtropolitan TAxis extracted from GPS traces[C]. Sydney, NSW, Australia: 2010.</w:t>
      </w:r>
      <w:bookmarkEnd w:id="114"/>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[17] </w:t>
      </w:r>
      <w:bookmarkStart w:id="115" w:name="_nebC68571C7_891D_4EFE_8C7D_AC9BE067B254"/>
      <w:r>
        <w:rPr>
          <w:color w:val="000000"/>
          <w:kern w:val="0"/>
          <w:sz w:val="20"/>
          <w:szCs w:val="20"/>
        </w:rPr>
        <w:t>Yuan J, Zheng Y, Zhang C, et al. T-drive: Driving directions based on taxi trajectories[C]. San Jose, CA, United states: 2010.</w:t>
      </w:r>
      <w:bookmarkEnd w:id="115"/>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[18] </w:t>
      </w:r>
      <w:bookmarkStart w:id="116" w:name="_neb360698A9_0D2D_4DD7_98EA_4DE9E2880B9C"/>
      <w:r>
        <w:rPr>
          <w:color w:val="000000"/>
          <w:kern w:val="0"/>
          <w:sz w:val="20"/>
          <w:szCs w:val="20"/>
        </w:rPr>
        <w:t>Seow K T, Dang N H, Lee D. A collaborative multiagent taxi-dispatch system[J]. IEEE Transactions on Automation Science and Engineering, 2010, 7(3): 607-616.</w:t>
      </w:r>
      <w:bookmarkEnd w:id="116"/>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[19] </w:t>
      </w:r>
      <w:bookmarkStart w:id="117" w:name="_neb14BA4693_BE14_4B5C_BBD2_9BDB3A6FB9A5"/>
      <w:r>
        <w:rPr>
          <w:color w:val="000000"/>
          <w:kern w:val="0"/>
          <w:sz w:val="20"/>
          <w:szCs w:val="20"/>
        </w:rPr>
        <w:t>Yao Zhong-Min</w:t>
      </w:r>
      <w:r>
        <w:rPr>
          <w:rFonts w:ascii="宋体" w:cs="宋体" w:hint="eastAsia"/>
          <w:color w:val="000000"/>
          <w:kern w:val="0"/>
          <w:sz w:val="20"/>
          <w:szCs w:val="20"/>
        </w:rPr>
        <w:t>，</w:t>
      </w:r>
      <w:r>
        <w:rPr>
          <w:color w:val="000000"/>
          <w:kern w:val="0"/>
          <w:sz w:val="20"/>
          <w:szCs w:val="20"/>
        </w:rPr>
        <w:t>Long Zhao-Peng</w:t>
      </w:r>
      <w:r>
        <w:rPr>
          <w:rFonts w:ascii="宋体" w:cs="宋体" w:hint="eastAsia"/>
          <w:color w:val="000000"/>
          <w:kern w:val="0"/>
          <w:sz w:val="20"/>
          <w:szCs w:val="20"/>
        </w:rPr>
        <w:t>，</w:t>
      </w:r>
      <w:r>
        <w:rPr>
          <w:color w:val="000000"/>
          <w:kern w:val="0"/>
          <w:sz w:val="20"/>
          <w:szCs w:val="20"/>
        </w:rPr>
        <w:t>Li Qiang. A taxi dispatch system considering urban traffic congestion[J]. Jiaotong Yunshu Xitong Gongcheng Yu Xinxi/Journal of Transportation Systems Engineering and Information Technology, 2013, 13(4): 42-46.</w:t>
      </w:r>
      <w:bookmarkEnd w:id="117"/>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[20] </w:t>
      </w:r>
      <w:bookmarkStart w:id="118" w:name="_nebCA4348E1_C8C0_41D2_8BE5_31247338069C"/>
      <w:r>
        <w:rPr>
          <w:color w:val="000000"/>
          <w:kern w:val="0"/>
          <w:sz w:val="20"/>
          <w:szCs w:val="20"/>
        </w:rPr>
        <w:t xml:space="preserve">Zou Q, Xue G, Luo Y, et al. A novel taxi dispatch system for smart city[C]. Las Vegas, NV, United states: </w:t>
      </w:r>
      <w:r>
        <w:rPr>
          <w:color w:val="000000"/>
          <w:kern w:val="0"/>
          <w:sz w:val="20"/>
          <w:szCs w:val="20"/>
        </w:rPr>
        <w:lastRenderedPageBreak/>
        <w:t>2013.</w:t>
      </w:r>
      <w:bookmarkEnd w:id="118"/>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[21] </w:t>
      </w:r>
      <w:bookmarkStart w:id="119" w:name="_neb124A7C1D_7A97_47A0_A120_F23BF9D7D865"/>
      <w:r>
        <w:rPr>
          <w:color w:val="000000"/>
          <w:kern w:val="0"/>
          <w:sz w:val="20"/>
          <w:szCs w:val="20"/>
        </w:rPr>
        <w:t>Zhang K, Leng S, Xu S. Adaptive airport taxi dispatch algorithm based on PCA-WNN[C]. Chengdu, Sichuan, China: 2013.</w:t>
      </w:r>
      <w:bookmarkEnd w:id="119"/>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[22] </w:t>
      </w:r>
      <w:bookmarkStart w:id="120" w:name="_neb7EF01D41_ED4E_4EBF_B690_917299C7DC82"/>
      <w:r>
        <w:rPr>
          <w:color w:val="000000"/>
          <w:kern w:val="0"/>
          <w:sz w:val="20"/>
          <w:szCs w:val="20"/>
        </w:rPr>
        <w:t>Ding Y, Xiong J, Liu H. The self-adapted taxi dispatch platform based on geographic information system[C]. Hangzhou, China: 2013.</w:t>
      </w:r>
      <w:bookmarkEnd w:id="120"/>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[23] </w:t>
      </w:r>
      <w:bookmarkStart w:id="121" w:name="_nebB52576D3_D140_4E68_9DE7_B69FB1D25E98"/>
      <w:r>
        <w:rPr>
          <w:color w:val="000000"/>
          <w:kern w:val="0"/>
          <w:sz w:val="20"/>
          <w:szCs w:val="20"/>
        </w:rPr>
        <w:t>Wei G, Chen Y, Zhu X. A vanet-oriented routing protocol for intelligent taxi-call systems[C]. Chengdu, China: 2012.</w:t>
      </w:r>
      <w:bookmarkEnd w:id="121"/>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[24] </w:t>
      </w:r>
      <w:bookmarkStart w:id="122" w:name="_neb50A05FB0_61EA_4D5F_9B50_6A6718A36FEC"/>
      <w:r>
        <w:rPr>
          <w:color w:val="000000"/>
          <w:kern w:val="0"/>
          <w:sz w:val="20"/>
          <w:szCs w:val="20"/>
        </w:rPr>
        <w:t>Zhao L, Xing J P, Sun C Y, et al. Design of Urban-Taxi accurate call service platform based on information self-matching[C]. Guangzhou, China: 2013.</w:t>
      </w:r>
      <w:bookmarkEnd w:id="122"/>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[25] </w:t>
      </w:r>
      <w:bookmarkStart w:id="123" w:name="_neb55B5EED8_3F19_4086_BF36_4C8B83A7B905"/>
      <w:r>
        <w:rPr>
          <w:color w:val="000000"/>
          <w:kern w:val="0"/>
          <w:sz w:val="20"/>
          <w:szCs w:val="20"/>
        </w:rPr>
        <w:t>Yu J, Zhou X, Zhao H. Design and implementation of taxi calling and dispatching system based on GPS mobile phone: A research for LBS application teaching case[C]. Nanning, China: 2009.</w:t>
      </w:r>
      <w:bookmarkEnd w:id="123"/>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[26] </w:t>
      </w:r>
      <w:bookmarkStart w:id="124" w:name="_neb0B76C4E5_3970_4F3C_851E_40458D11CF71"/>
      <w:r>
        <w:rPr>
          <w:color w:val="000000"/>
          <w:kern w:val="0"/>
          <w:sz w:val="20"/>
          <w:szCs w:val="20"/>
        </w:rPr>
        <w:t>Xie R, Yan K, Zhou J. Taxi bidirectional search system based on smart phone[C]. 2014.</w:t>
      </w:r>
      <w:bookmarkEnd w:id="124"/>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[27] </w:t>
      </w:r>
      <w:bookmarkStart w:id="125" w:name="_nebCE81CF3F_F39F_4416_8B51_80FB6B4110DD"/>
      <w:r>
        <w:rPr>
          <w:rFonts w:ascii="宋体" w:cs="宋体" w:hint="eastAsia"/>
          <w:color w:val="000000"/>
          <w:kern w:val="0"/>
          <w:sz w:val="20"/>
          <w:szCs w:val="20"/>
        </w:rPr>
        <w:t>张欣环，赵磊，晏克非</w:t>
      </w:r>
      <w:r>
        <w:rPr>
          <w:color w:val="000000"/>
          <w:kern w:val="0"/>
          <w:sz w:val="20"/>
          <w:szCs w:val="20"/>
        </w:rPr>
        <w:t xml:space="preserve">. </w:t>
      </w:r>
      <w:r>
        <w:rPr>
          <w:rFonts w:ascii="宋体" w:cs="宋体" w:hint="eastAsia"/>
          <w:color w:val="000000"/>
          <w:kern w:val="0"/>
          <w:sz w:val="20"/>
          <w:szCs w:val="20"/>
        </w:rPr>
        <w:t>城市出租车候客站设置方法研究</w:t>
      </w:r>
      <w:r>
        <w:rPr>
          <w:color w:val="000000"/>
          <w:kern w:val="0"/>
          <w:sz w:val="20"/>
          <w:szCs w:val="20"/>
        </w:rPr>
        <w:t xml:space="preserve">[J]. </w:t>
      </w:r>
      <w:r>
        <w:rPr>
          <w:rFonts w:ascii="宋体" w:cs="宋体" w:hint="eastAsia"/>
          <w:color w:val="000000"/>
          <w:kern w:val="0"/>
          <w:sz w:val="20"/>
          <w:szCs w:val="20"/>
        </w:rPr>
        <w:t>交通与运输</w:t>
      </w:r>
      <w:r>
        <w:rPr>
          <w:color w:val="000000"/>
          <w:kern w:val="0"/>
          <w:sz w:val="20"/>
          <w:szCs w:val="20"/>
        </w:rPr>
        <w:t>; TRAFFIC &amp;amp; TRANSPORTATION, 2010(z1): 15-18.</w:t>
      </w:r>
      <w:bookmarkEnd w:id="125"/>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[28] </w:t>
      </w:r>
      <w:bookmarkStart w:id="126" w:name="_neb51C4B263_D6BA_4011_818F_4C7CACA2135D"/>
      <w:r>
        <w:rPr>
          <w:rFonts w:ascii="宋体" w:cs="宋体" w:hint="eastAsia"/>
          <w:color w:val="000000"/>
          <w:kern w:val="0"/>
          <w:sz w:val="20"/>
          <w:szCs w:val="20"/>
        </w:rPr>
        <w:t>王两全</w:t>
      </w:r>
      <w:r>
        <w:rPr>
          <w:color w:val="000000"/>
          <w:kern w:val="0"/>
          <w:sz w:val="20"/>
          <w:szCs w:val="20"/>
        </w:rPr>
        <w:t xml:space="preserve">. </w:t>
      </w:r>
      <w:r>
        <w:rPr>
          <w:rFonts w:ascii="宋体" w:cs="宋体" w:hint="eastAsia"/>
          <w:color w:val="000000"/>
          <w:kern w:val="0"/>
          <w:sz w:val="20"/>
          <w:szCs w:val="20"/>
        </w:rPr>
        <w:t>福州市区出租车服务网点规划研究</w:t>
      </w:r>
      <w:r>
        <w:rPr>
          <w:color w:val="000000"/>
          <w:kern w:val="0"/>
          <w:sz w:val="20"/>
          <w:szCs w:val="20"/>
        </w:rPr>
        <w:t>[D]. 2014.</w:t>
      </w:r>
      <w:bookmarkEnd w:id="126"/>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[29] </w:t>
      </w:r>
      <w:bookmarkStart w:id="127" w:name="_nebB7575180_780E_4B21_BE20_8AB6357C5E7F"/>
      <w:r>
        <w:rPr>
          <w:color w:val="000000"/>
          <w:kern w:val="0"/>
          <w:sz w:val="20"/>
          <w:szCs w:val="20"/>
        </w:rPr>
        <w:t>Jia Y. Improvement program of urban taxi stops based on simulated annealing algorithm in the context of China[C]. Jingzhou, Hubei, China: 2008.</w:t>
      </w:r>
      <w:bookmarkEnd w:id="127"/>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[30] </w:t>
      </w:r>
      <w:bookmarkStart w:id="128" w:name="_neb1CA46683_7C14_46AE_BC30_F5270034D4B1"/>
      <w:r>
        <w:rPr>
          <w:color w:val="000000"/>
          <w:kern w:val="0"/>
          <w:sz w:val="20"/>
          <w:szCs w:val="20"/>
        </w:rPr>
        <w:t>Zhao L, Xing J. Taxi operation and management system based on distributed only taxi stations solving strategy[C]. Guilin, China: 2013.</w:t>
      </w:r>
      <w:bookmarkEnd w:id="128"/>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[31] </w:t>
      </w:r>
      <w:bookmarkStart w:id="129" w:name="_nebEB9B075D_F9BC_4CF3_A046_8EBB6453A738"/>
      <w:r>
        <w:rPr>
          <w:rFonts w:ascii="宋体" w:cs="宋体" w:hint="eastAsia"/>
          <w:color w:val="000000"/>
          <w:kern w:val="0"/>
          <w:sz w:val="20"/>
          <w:szCs w:val="20"/>
        </w:rPr>
        <w:t>北京已建成</w:t>
      </w:r>
      <w:r>
        <w:rPr>
          <w:color w:val="000000"/>
          <w:kern w:val="0"/>
          <w:sz w:val="20"/>
          <w:szCs w:val="20"/>
        </w:rPr>
        <w:t>600</w:t>
      </w:r>
      <w:r>
        <w:rPr>
          <w:rFonts w:ascii="宋体" w:cs="宋体" w:hint="eastAsia"/>
          <w:color w:val="000000"/>
          <w:kern w:val="0"/>
          <w:sz w:val="20"/>
          <w:szCs w:val="20"/>
        </w:rPr>
        <w:t>处出租车扬招站</w:t>
      </w:r>
      <w:r>
        <w:rPr>
          <w:color w:val="000000"/>
          <w:kern w:val="0"/>
          <w:sz w:val="20"/>
          <w:szCs w:val="20"/>
        </w:rPr>
        <w:t>[EB/OL]. http://news.xinhuanet.com/local/2013-07/07/c_116436483.htm.</w:t>
      </w:r>
      <w:bookmarkEnd w:id="129"/>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[32] </w:t>
      </w:r>
      <w:bookmarkStart w:id="130" w:name="_neb1BACCF0D_8E24_458F_B68C_A67EC3A6048F"/>
      <w:r>
        <w:rPr>
          <w:color w:val="000000"/>
          <w:kern w:val="0"/>
          <w:sz w:val="20"/>
          <w:szCs w:val="20"/>
        </w:rPr>
        <w:t>Floating car data[EB/OL]. (2013-10-11)http://en.wikipedia.org/wiki/Floating_car_data.</w:t>
      </w:r>
      <w:bookmarkEnd w:id="130"/>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[33] </w:t>
      </w:r>
      <w:bookmarkStart w:id="131" w:name="_nebE1AD8BF4_3BE8_4A2D_AC60_9B9FC8B27DD6"/>
      <w:r>
        <w:rPr>
          <w:rFonts w:ascii="宋体" w:cs="宋体" w:hint="eastAsia"/>
          <w:color w:val="000000"/>
          <w:kern w:val="0"/>
          <w:sz w:val="20"/>
          <w:szCs w:val="20"/>
        </w:rPr>
        <w:t>王静远，李超，熊璋，等</w:t>
      </w:r>
      <w:r>
        <w:rPr>
          <w:color w:val="000000"/>
          <w:kern w:val="0"/>
          <w:sz w:val="20"/>
          <w:szCs w:val="20"/>
        </w:rPr>
        <w:t xml:space="preserve">. </w:t>
      </w:r>
      <w:r>
        <w:rPr>
          <w:rFonts w:ascii="宋体" w:cs="宋体" w:hint="eastAsia"/>
          <w:color w:val="000000"/>
          <w:kern w:val="0"/>
          <w:sz w:val="20"/>
          <w:szCs w:val="20"/>
        </w:rPr>
        <w:t>以数据为中心的智慧城市研究综述</w:t>
      </w:r>
      <w:r>
        <w:rPr>
          <w:color w:val="000000"/>
          <w:kern w:val="0"/>
          <w:sz w:val="20"/>
          <w:szCs w:val="20"/>
        </w:rPr>
        <w:t xml:space="preserve">[J]. </w:t>
      </w:r>
      <w:r>
        <w:rPr>
          <w:rFonts w:ascii="宋体" w:cs="宋体" w:hint="eastAsia"/>
          <w:color w:val="000000"/>
          <w:kern w:val="0"/>
          <w:sz w:val="20"/>
          <w:szCs w:val="20"/>
        </w:rPr>
        <w:t>计算机研究与发展</w:t>
      </w:r>
      <w:r>
        <w:rPr>
          <w:color w:val="000000"/>
          <w:kern w:val="0"/>
          <w:sz w:val="20"/>
          <w:szCs w:val="20"/>
        </w:rPr>
        <w:t>, 2014.</w:t>
      </w:r>
      <w:bookmarkEnd w:id="131"/>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[34] </w:t>
      </w:r>
      <w:bookmarkStart w:id="132" w:name="_neb4492A2A5_33BE_4694_8FCE_AE60C60705DB"/>
      <w:r>
        <w:rPr>
          <w:color w:val="000000"/>
          <w:kern w:val="0"/>
          <w:sz w:val="20"/>
          <w:szCs w:val="20"/>
        </w:rPr>
        <w:t>Pan G, Qi G, Zhang W, et al. trace analysis and mining for smart cities: issues, methods, and applications[J]. communications magazine, ieee, 2013, 51(6): 120-126.</w:t>
      </w:r>
      <w:bookmarkEnd w:id="132"/>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[35] </w:t>
      </w:r>
      <w:bookmarkStart w:id="133" w:name="_nebE132516B_F074_4B79_860C_295CD48B4248"/>
      <w:r>
        <w:rPr>
          <w:rFonts w:ascii="宋体" w:cs="宋体" w:hint="eastAsia"/>
          <w:color w:val="000000"/>
          <w:kern w:val="0"/>
          <w:sz w:val="20"/>
          <w:szCs w:val="20"/>
        </w:rPr>
        <w:t>郑宇</w:t>
      </w:r>
      <w:r>
        <w:rPr>
          <w:color w:val="000000"/>
          <w:kern w:val="0"/>
          <w:sz w:val="20"/>
          <w:szCs w:val="20"/>
        </w:rPr>
        <w:t xml:space="preserve">. </w:t>
      </w:r>
      <w:r>
        <w:rPr>
          <w:rFonts w:ascii="宋体" w:cs="宋体" w:hint="eastAsia"/>
          <w:color w:val="000000"/>
          <w:kern w:val="0"/>
          <w:sz w:val="20"/>
          <w:szCs w:val="20"/>
        </w:rPr>
        <w:t>城市计算</w:t>
      </w:r>
      <w:r>
        <w:rPr>
          <w:color w:val="000000"/>
          <w:kern w:val="0"/>
          <w:sz w:val="20"/>
          <w:szCs w:val="20"/>
        </w:rPr>
        <w:t xml:space="preserve">[J]. </w:t>
      </w:r>
      <w:r>
        <w:rPr>
          <w:rFonts w:ascii="宋体" w:cs="宋体" w:hint="eastAsia"/>
          <w:color w:val="000000"/>
          <w:kern w:val="0"/>
          <w:sz w:val="20"/>
          <w:szCs w:val="20"/>
        </w:rPr>
        <w:t>中国计算机学会通讯</w:t>
      </w:r>
      <w:r>
        <w:rPr>
          <w:color w:val="000000"/>
          <w:kern w:val="0"/>
          <w:sz w:val="20"/>
          <w:szCs w:val="20"/>
        </w:rPr>
        <w:t>, 2013, 8(9): 6-7.</w:t>
      </w:r>
      <w:bookmarkEnd w:id="133"/>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[36] </w:t>
      </w:r>
      <w:bookmarkStart w:id="134" w:name="_neb49C45E58_FDDD_4D02_BCCE_95A8299E0AD3"/>
      <w:r>
        <w:rPr>
          <w:rFonts w:ascii="宋体" w:cs="宋体" w:hint="eastAsia"/>
          <w:color w:val="000000"/>
          <w:kern w:val="0"/>
          <w:sz w:val="20"/>
          <w:szCs w:val="20"/>
        </w:rPr>
        <w:t>郑宇</w:t>
      </w:r>
      <w:r>
        <w:rPr>
          <w:color w:val="000000"/>
          <w:kern w:val="0"/>
          <w:sz w:val="20"/>
          <w:szCs w:val="20"/>
        </w:rPr>
        <w:t xml:space="preserve">. </w:t>
      </w:r>
      <w:r>
        <w:rPr>
          <w:rFonts w:ascii="宋体" w:cs="宋体" w:hint="eastAsia"/>
          <w:color w:val="000000"/>
          <w:kern w:val="0"/>
          <w:sz w:val="20"/>
          <w:szCs w:val="20"/>
        </w:rPr>
        <w:t>城市计算与大数据</w:t>
      </w:r>
      <w:r>
        <w:rPr>
          <w:color w:val="000000"/>
          <w:kern w:val="0"/>
          <w:sz w:val="20"/>
          <w:szCs w:val="20"/>
        </w:rPr>
        <w:t xml:space="preserve">[J]. </w:t>
      </w:r>
      <w:r>
        <w:rPr>
          <w:rFonts w:ascii="宋体" w:cs="宋体" w:hint="eastAsia"/>
          <w:color w:val="000000"/>
          <w:kern w:val="0"/>
          <w:sz w:val="20"/>
          <w:szCs w:val="20"/>
        </w:rPr>
        <w:t>中国计算机学会通讯</w:t>
      </w:r>
      <w:r>
        <w:rPr>
          <w:color w:val="000000"/>
          <w:kern w:val="0"/>
          <w:sz w:val="20"/>
          <w:szCs w:val="20"/>
        </w:rPr>
        <w:t>, 2013, 8(9): 8-18.</w:t>
      </w:r>
      <w:bookmarkEnd w:id="134"/>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[37] </w:t>
      </w:r>
      <w:bookmarkStart w:id="135" w:name="_nebEF79E6FF_2E88_4EED_86ED_1EE2979AF9E1"/>
      <w:r>
        <w:rPr>
          <w:color w:val="000000"/>
          <w:kern w:val="0"/>
          <w:sz w:val="20"/>
          <w:szCs w:val="20"/>
        </w:rPr>
        <w:t>Java A, Song X, Finin T, et al. Why we twitter: understanding microblogging usage and communities[C]. ACM, 2007.</w:t>
      </w:r>
      <w:bookmarkEnd w:id="135"/>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[38] </w:t>
      </w:r>
      <w:bookmarkStart w:id="136" w:name="_neb52DF8C1E_3806_44B1_82EA_BCF2523122D2"/>
      <w:r>
        <w:rPr>
          <w:color w:val="000000"/>
          <w:kern w:val="0"/>
          <w:sz w:val="20"/>
          <w:szCs w:val="20"/>
        </w:rPr>
        <w:t>Kwak H, Lee C, Park H, et al. What is Twitter, a social network or a news media?[C]. ACM, 2010.</w:t>
      </w:r>
      <w:bookmarkEnd w:id="136"/>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[39] </w:t>
      </w:r>
      <w:bookmarkStart w:id="137" w:name="_neb379FEFF4_BEFE_4626_8B4A_99B91C873961"/>
      <w:r>
        <w:rPr>
          <w:color w:val="000000"/>
          <w:kern w:val="0"/>
          <w:sz w:val="20"/>
          <w:szCs w:val="20"/>
        </w:rPr>
        <w:t xml:space="preserve">Watts D J, Strogatz S H. Collective dynamics of </w:t>
      </w:r>
      <w:r>
        <w:rPr>
          <w:rFonts w:ascii="宋体" w:cs="宋体" w:hint="eastAsia"/>
          <w:color w:val="000000"/>
          <w:kern w:val="0"/>
          <w:sz w:val="20"/>
          <w:szCs w:val="20"/>
        </w:rPr>
        <w:t>‘</w:t>
      </w:r>
      <w:r>
        <w:rPr>
          <w:color w:val="000000"/>
          <w:kern w:val="0"/>
          <w:sz w:val="20"/>
          <w:szCs w:val="20"/>
        </w:rPr>
        <w:t>small-world</w:t>
      </w:r>
      <w:r>
        <w:rPr>
          <w:rFonts w:ascii="宋体" w:cs="宋体" w:hint="eastAsia"/>
          <w:color w:val="000000"/>
          <w:kern w:val="0"/>
          <w:sz w:val="20"/>
          <w:szCs w:val="20"/>
        </w:rPr>
        <w:t>’</w:t>
      </w:r>
      <w:r>
        <w:rPr>
          <w:color w:val="000000"/>
          <w:kern w:val="0"/>
          <w:sz w:val="20"/>
          <w:szCs w:val="20"/>
        </w:rPr>
        <w:t>networks[J]. nature, 1998, 393(6684): 440-442.</w:t>
      </w:r>
      <w:bookmarkEnd w:id="137"/>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[40] </w:t>
      </w:r>
      <w:bookmarkStart w:id="138" w:name="_nebC5D69A18_7768_4A13_9FA9_07345C414D8E"/>
      <w:r>
        <w:rPr>
          <w:color w:val="000000"/>
          <w:kern w:val="0"/>
          <w:sz w:val="20"/>
          <w:szCs w:val="20"/>
        </w:rPr>
        <w:t>Barabási A, Albert R. Emergence of scaling in random networks[J]. science, 1999, 286(5439): 509-512.</w:t>
      </w:r>
      <w:bookmarkEnd w:id="138"/>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[41] </w:t>
      </w:r>
      <w:bookmarkStart w:id="139" w:name="_nebA9F07931_B1E7_4DD1_928F_0F07BC570779"/>
      <w:r>
        <w:rPr>
          <w:color w:val="000000"/>
          <w:kern w:val="0"/>
          <w:sz w:val="20"/>
          <w:szCs w:val="20"/>
        </w:rPr>
        <w:t>Wei H, Xiao-Pu H, Tao Z, et al. Heavy-tailed statistics in short-message communication[J]. Chinese Physics Letters, 2009, 26(2): 28902.</w:t>
      </w:r>
      <w:bookmarkEnd w:id="139"/>
    </w:p>
    <w:p w:rsidR="00E46D7A" w:rsidRDefault="00E46D7A" w:rsidP="00E46D7A">
      <w:pPr>
        <w:autoSpaceDE w:val="0"/>
        <w:autoSpaceDN w:val="0"/>
        <w:adjustRightInd w:val="0"/>
        <w:spacing w:line="240" w:lineRule="auto"/>
        <w:rPr>
          <w:rFonts w:ascii="宋体"/>
          <w:kern w:val="0"/>
        </w:rPr>
      </w:pPr>
      <w:bookmarkStart w:id="140" w:name="OLE_LINK18"/>
      <w:bookmarkStart w:id="141" w:name="OLE_LINK19"/>
      <w:r>
        <w:rPr>
          <w:color w:val="000000"/>
          <w:kern w:val="0"/>
          <w:sz w:val="20"/>
          <w:szCs w:val="20"/>
        </w:rPr>
        <w:t xml:space="preserve">[42] </w:t>
      </w:r>
      <w:bookmarkStart w:id="142" w:name="_neb03324226_D374_4FBB_AC0D_786C99637090"/>
      <w:r>
        <w:rPr>
          <w:color w:val="000000"/>
          <w:kern w:val="0"/>
          <w:sz w:val="20"/>
          <w:szCs w:val="20"/>
        </w:rPr>
        <w:t>Zhi-Dan Z, Hu X, Ming-Sheng S, et al. Empirical analysis on the human dynamics of a large-scale short message communication system[J]. Chinese Physics Letters, 2011, 28(6): 68901.</w:t>
      </w:r>
      <w:bookmarkEnd w:id="142"/>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[43] </w:t>
      </w:r>
      <w:bookmarkStart w:id="143" w:name="_neb2591A719_A141_42A3_8D8A_FFA8A4BB5C5A"/>
      <w:r>
        <w:rPr>
          <w:color w:val="000000"/>
          <w:kern w:val="0"/>
          <w:sz w:val="20"/>
          <w:szCs w:val="20"/>
        </w:rPr>
        <w:t>Wu Y, Zhou C, Xiao J, et al. Evidence for a bimodal distribution in human communication[J]. Proceedings of the national academy of sciences, 2010, 107(44): 18803-18808.</w:t>
      </w:r>
      <w:bookmarkEnd w:id="143"/>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[44] </w:t>
      </w:r>
      <w:bookmarkStart w:id="144" w:name="_nebC9CC77E1_3968_4FBE_BA7A_9C4683DA23DA"/>
      <w:r>
        <w:rPr>
          <w:color w:val="000000"/>
          <w:kern w:val="0"/>
          <w:sz w:val="20"/>
          <w:szCs w:val="20"/>
        </w:rPr>
        <w:t>Havre S, Hetzler E, Whitney P, et al. Themeriver: Visualizing thematic changes in large document collections[J]. Visualization and Computer Graphics, IEEE Transactions on, 2002, 8(1): 9-20.</w:t>
      </w:r>
      <w:bookmarkEnd w:id="144"/>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[45] </w:t>
      </w:r>
      <w:bookmarkStart w:id="145" w:name="_nebA06C187B_2995_4A92_AF3F_1B6E8D43B04F"/>
      <w:r>
        <w:rPr>
          <w:color w:val="000000"/>
          <w:kern w:val="0"/>
          <w:sz w:val="20"/>
          <w:szCs w:val="20"/>
        </w:rPr>
        <w:t>Herman I, Melançon G, Marshall M S. Graph visualization and navigation in information visualization: A survey[J]. Visualization and Computer Graphics, IEEE Transactions on, 2000, 6(1): 24-43.</w:t>
      </w:r>
      <w:bookmarkEnd w:id="145"/>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[46] </w:t>
      </w:r>
      <w:bookmarkStart w:id="146" w:name="_neb9016083F_56A9_41F9_852D_9A0391E62291"/>
      <w:r>
        <w:rPr>
          <w:color w:val="000000"/>
          <w:kern w:val="0"/>
          <w:sz w:val="20"/>
          <w:szCs w:val="20"/>
        </w:rPr>
        <w:t xml:space="preserve">Halevi G, Moed H. The evolution of big data as a research and scientific topic: overview of the literature[J]. </w:t>
      </w:r>
      <w:r>
        <w:rPr>
          <w:color w:val="000000"/>
          <w:kern w:val="0"/>
          <w:sz w:val="20"/>
          <w:szCs w:val="20"/>
        </w:rPr>
        <w:lastRenderedPageBreak/>
        <w:t>Research Trends, Special Issue on Big Data, 2012, 30: 3-6.</w:t>
      </w:r>
      <w:bookmarkEnd w:id="146"/>
    </w:p>
    <w:p w:rsidR="00E46D7A" w:rsidRDefault="00E46D7A" w:rsidP="00E46D7A">
      <w:pPr>
        <w:autoSpaceDE w:val="0"/>
        <w:autoSpaceDN w:val="0"/>
        <w:adjustRightInd w:val="0"/>
        <w:spacing w:line="240" w:lineRule="auto"/>
        <w:rPr>
          <w:rFonts w:ascii="宋体"/>
          <w:kern w:val="0"/>
        </w:rPr>
      </w:pPr>
      <w:r>
        <w:rPr>
          <w:color w:val="000000"/>
          <w:kern w:val="0"/>
          <w:sz w:val="20"/>
          <w:szCs w:val="20"/>
        </w:rPr>
        <w:t xml:space="preserve">[47] </w:t>
      </w:r>
      <w:bookmarkStart w:id="147" w:name="_neb251A0CC0_CA13_4E35_8322_D8F1FE3A566D"/>
      <w:r>
        <w:rPr>
          <w:color w:val="000000"/>
          <w:kern w:val="0"/>
          <w:sz w:val="20"/>
          <w:szCs w:val="20"/>
        </w:rPr>
        <w:t>Keim D A, Kriegel H. Visualization techniques for mining large databases: A comparison[J]. Knowledge and Data Engineering, IEEE Transactions on, 1996, 8(6): 923-938.</w:t>
      </w:r>
      <w:bookmarkEnd w:id="140"/>
      <w:bookmarkEnd w:id="141"/>
      <w:bookmarkEnd w:id="147"/>
    </w:p>
    <w:p w:rsidR="00724CFC" w:rsidRDefault="00724CFC" w:rsidP="00724CFC">
      <w:pPr>
        <w:autoSpaceDE w:val="0"/>
        <w:autoSpaceDN w:val="0"/>
        <w:adjustRightInd w:val="0"/>
        <w:spacing w:line="240" w:lineRule="auto"/>
        <w:rPr>
          <w:rFonts w:ascii="宋体"/>
          <w:kern w:val="0"/>
        </w:rPr>
      </w:pPr>
      <w:r>
        <w:rPr>
          <w:color w:val="000000"/>
          <w:kern w:val="0"/>
          <w:sz w:val="20"/>
          <w:szCs w:val="20"/>
        </w:rPr>
        <w:t>[</w:t>
      </w:r>
      <w:r>
        <w:rPr>
          <w:rFonts w:hint="eastAsia"/>
          <w:color w:val="000000"/>
          <w:kern w:val="0"/>
          <w:sz w:val="20"/>
          <w:szCs w:val="20"/>
        </w:rPr>
        <w:t>48</w:t>
      </w:r>
      <w:r>
        <w:rPr>
          <w:color w:val="000000"/>
          <w:kern w:val="0"/>
          <w:sz w:val="20"/>
          <w:szCs w:val="20"/>
        </w:rPr>
        <w:t>] Jia Y. Improvement program of urban taxi stops based on simulated annealing algorithm in the context of China[C]. Jingzhou, Hubei, China: 2008.</w:t>
      </w:r>
    </w:p>
    <w:p w:rsidR="00724CFC" w:rsidRDefault="00724CFC" w:rsidP="00724CFC">
      <w:pPr>
        <w:autoSpaceDE w:val="0"/>
        <w:autoSpaceDN w:val="0"/>
        <w:adjustRightInd w:val="0"/>
        <w:spacing w:line="240" w:lineRule="auto"/>
        <w:rPr>
          <w:rFonts w:ascii="宋体"/>
          <w:kern w:val="0"/>
        </w:rPr>
      </w:pPr>
      <w:r>
        <w:rPr>
          <w:color w:val="000000"/>
          <w:kern w:val="0"/>
          <w:sz w:val="20"/>
          <w:szCs w:val="20"/>
        </w:rPr>
        <w:t>[</w:t>
      </w:r>
      <w:r>
        <w:rPr>
          <w:rFonts w:hint="eastAsia"/>
          <w:color w:val="000000"/>
          <w:kern w:val="0"/>
          <w:sz w:val="20"/>
          <w:szCs w:val="20"/>
        </w:rPr>
        <w:t>49</w:t>
      </w:r>
      <w:r>
        <w:rPr>
          <w:color w:val="000000"/>
          <w:kern w:val="0"/>
          <w:sz w:val="20"/>
          <w:szCs w:val="20"/>
        </w:rPr>
        <w:t xml:space="preserve">] </w:t>
      </w:r>
      <w:bookmarkStart w:id="148" w:name="_neb71070470_4FC8_4765_BB43_51AAA9C24B63"/>
      <w:r>
        <w:rPr>
          <w:rFonts w:ascii="宋体" w:cs="宋体" w:hint="eastAsia"/>
          <w:color w:val="000000"/>
          <w:kern w:val="0"/>
          <w:sz w:val="20"/>
          <w:szCs w:val="20"/>
        </w:rPr>
        <w:t>张欣环，赵磊，晏克非</w:t>
      </w:r>
      <w:r>
        <w:rPr>
          <w:color w:val="000000"/>
          <w:kern w:val="0"/>
          <w:sz w:val="20"/>
          <w:szCs w:val="20"/>
        </w:rPr>
        <w:t xml:space="preserve">. </w:t>
      </w:r>
      <w:r>
        <w:rPr>
          <w:rFonts w:ascii="宋体" w:cs="宋体" w:hint="eastAsia"/>
          <w:color w:val="000000"/>
          <w:kern w:val="0"/>
          <w:sz w:val="20"/>
          <w:szCs w:val="20"/>
        </w:rPr>
        <w:t>城市出租车候客站设置方法研究</w:t>
      </w:r>
      <w:r>
        <w:rPr>
          <w:color w:val="000000"/>
          <w:kern w:val="0"/>
          <w:sz w:val="20"/>
          <w:szCs w:val="20"/>
        </w:rPr>
        <w:t xml:space="preserve">[J]. </w:t>
      </w:r>
      <w:r>
        <w:rPr>
          <w:rFonts w:ascii="宋体" w:cs="宋体" w:hint="eastAsia"/>
          <w:color w:val="000000"/>
          <w:kern w:val="0"/>
          <w:sz w:val="20"/>
          <w:szCs w:val="20"/>
        </w:rPr>
        <w:t>交通与运输</w:t>
      </w:r>
      <w:r>
        <w:rPr>
          <w:color w:val="000000"/>
          <w:kern w:val="0"/>
          <w:sz w:val="20"/>
          <w:szCs w:val="20"/>
        </w:rPr>
        <w:t>, 2010(z1): 15-18.</w:t>
      </w:r>
      <w:bookmarkEnd w:id="148"/>
    </w:p>
    <w:p w:rsidR="00724CFC" w:rsidRDefault="00724CFC" w:rsidP="00724CFC">
      <w:pPr>
        <w:autoSpaceDE w:val="0"/>
        <w:autoSpaceDN w:val="0"/>
        <w:adjustRightInd w:val="0"/>
        <w:spacing w:line="240" w:lineRule="auto"/>
        <w:rPr>
          <w:rFonts w:ascii="宋体"/>
          <w:kern w:val="0"/>
        </w:rPr>
      </w:pPr>
      <w:r>
        <w:rPr>
          <w:color w:val="000000"/>
          <w:kern w:val="0"/>
          <w:sz w:val="20"/>
          <w:szCs w:val="20"/>
        </w:rPr>
        <w:t>[</w:t>
      </w:r>
      <w:r>
        <w:rPr>
          <w:rFonts w:hint="eastAsia"/>
          <w:color w:val="000000"/>
          <w:kern w:val="0"/>
          <w:sz w:val="20"/>
          <w:szCs w:val="20"/>
        </w:rPr>
        <w:t>50</w:t>
      </w:r>
      <w:r>
        <w:rPr>
          <w:color w:val="000000"/>
          <w:kern w:val="0"/>
          <w:sz w:val="20"/>
          <w:szCs w:val="20"/>
        </w:rPr>
        <w:t xml:space="preserve">] </w:t>
      </w:r>
      <w:bookmarkStart w:id="149" w:name="_neb079E376C_D8B8_4EB8_B461_5C91DDC8EA24"/>
      <w:r>
        <w:rPr>
          <w:rFonts w:ascii="宋体" w:cs="宋体" w:hint="eastAsia"/>
          <w:color w:val="000000"/>
          <w:kern w:val="0"/>
          <w:sz w:val="20"/>
          <w:szCs w:val="20"/>
        </w:rPr>
        <w:t>钮英才</w:t>
      </w:r>
      <w:r>
        <w:rPr>
          <w:color w:val="000000"/>
          <w:kern w:val="0"/>
          <w:sz w:val="20"/>
          <w:szCs w:val="20"/>
        </w:rPr>
        <w:t xml:space="preserve">. </w:t>
      </w:r>
      <w:r>
        <w:rPr>
          <w:rFonts w:ascii="宋体" w:cs="宋体" w:hint="eastAsia"/>
          <w:color w:val="000000"/>
          <w:kern w:val="0"/>
          <w:sz w:val="20"/>
          <w:szCs w:val="20"/>
        </w:rPr>
        <w:t>出租车停靠点布局问题研究</w:t>
      </w:r>
      <w:r>
        <w:rPr>
          <w:color w:val="000000"/>
          <w:kern w:val="0"/>
          <w:sz w:val="20"/>
          <w:szCs w:val="20"/>
        </w:rPr>
        <w:t xml:space="preserve">[J]. </w:t>
      </w:r>
      <w:r>
        <w:rPr>
          <w:rFonts w:ascii="宋体" w:cs="宋体" w:hint="eastAsia"/>
          <w:color w:val="000000"/>
          <w:kern w:val="0"/>
          <w:sz w:val="20"/>
          <w:szCs w:val="20"/>
        </w:rPr>
        <w:t>交通世界（运输车辆）</w:t>
      </w:r>
      <w:r>
        <w:rPr>
          <w:color w:val="000000"/>
          <w:kern w:val="0"/>
          <w:sz w:val="20"/>
          <w:szCs w:val="20"/>
        </w:rPr>
        <w:t>, 2012(5): 130-133.</w:t>
      </w:r>
      <w:bookmarkEnd w:id="149"/>
    </w:p>
    <w:p w:rsidR="00724CFC" w:rsidRDefault="00724CFC" w:rsidP="00724CFC">
      <w:pPr>
        <w:autoSpaceDE w:val="0"/>
        <w:autoSpaceDN w:val="0"/>
        <w:adjustRightInd w:val="0"/>
        <w:spacing w:line="240" w:lineRule="auto"/>
        <w:rPr>
          <w:rFonts w:ascii="宋体"/>
          <w:kern w:val="0"/>
        </w:rPr>
      </w:pPr>
      <w:r>
        <w:rPr>
          <w:color w:val="000000"/>
          <w:kern w:val="0"/>
          <w:sz w:val="20"/>
          <w:szCs w:val="20"/>
        </w:rPr>
        <w:t>[</w:t>
      </w:r>
      <w:r>
        <w:rPr>
          <w:rFonts w:hint="eastAsia"/>
          <w:color w:val="000000"/>
          <w:kern w:val="0"/>
          <w:sz w:val="20"/>
          <w:szCs w:val="20"/>
        </w:rPr>
        <w:t>51</w:t>
      </w:r>
      <w:r>
        <w:rPr>
          <w:color w:val="000000"/>
          <w:kern w:val="0"/>
          <w:sz w:val="20"/>
          <w:szCs w:val="20"/>
        </w:rPr>
        <w:t xml:space="preserve">] </w:t>
      </w:r>
      <w:bookmarkStart w:id="150" w:name="_nebFE199B4F_5539_4A39_B9E0_20E74B13FCDB"/>
      <w:r>
        <w:rPr>
          <w:color w:val="000000"/>
          <w:kern w:val="0"/>
          <w:sz w:val="20"/>
          <w:szCs w:val="20"/>
        </w:rPr>
        <w:t>Lan Ma</w:t>
      </w:r>
      <w:r>
        <w:rPr>
          <w:rFonts w:ascii="宋体" w:cs="宋体" w:hint="eastAsia"/>
          <w:color w:val="000000"/>
          <w:kern w:val="0"/>
          <w:sz w:val="20"/>
          <w:szCs w:val="20"/>
        </w:rPr>
        <w:t>，马兰，</w:t>
      </w:r>
      <w:r>
        <w:rPr>
          <w:color w:val="000000"/>
          <w:kern w:val="0"/>
          <w:sz w:val="20"/>
          <w:szCs w:val="20"/>
        </w:rPr>
        <w:t>Ke Jiang</w:t>
      </w:r>
      <w:r>
        <w:rPr>
          <w:rFonts w:ascii="宋体" w:cs="宋体" w:hint="eastAsia"/>
          <w:color w:val="000000"/>
          <w:kern w:val="0"/>
          <w:sz w:val="20"/>
          <w:szCs w:val="20"/>
        </w:rPr>
        <w:t>，等</w:t>
      </w:r>
      <w:r>
        <w:rPr>
          <w:color w:val="000000"/>
          <w:kern w:val="0"/>
          <w:sz w:val="20"/>
          <w:szCs w:val="20"/>
        </w:rPr>
        <w:t xml:space="preserve">. </w:t>
      </w:r>
      <w:r>
        <w:rPr>
          <w:rFonts w:ascii="宋体" w:cs="宋体" w:hint="eastAsia"/>
          <w:color w:val="000000"/>
          <w:kern w:val="0"/>
          <w:sz w:val="20"/>
          <w:szCs w:val="20"/>
        </w:rPr>
        <w:t>出租车停靠站点运营效率评价研究</w:t>
      </w:r>
      <w:r>
        <w:rPr>
          <w:color w:val="000000"/>
          <w:kern w:val="0"/>
          <w:sz w:val="20"/>
          <w:szCs w:val="20"/>
        </w:rPr>
        <w:t xml:space="preserve">[C]. </w:t>
      </w:r>
      <w:r>
        <w:rPr>
          <w:rFonts w:ascii="宋体" w:cs="宋体" w:hint="eastAsia"/>
          <w:color w:val="000000"/>
          <w:kern w:val="0"/>
          <w:sz w:val="20"/>
          <w:szCs w:val="20"/>
        </w:rPr>
        <w:t>天津</w:t>
      </w:r>
      <w:r>
        <w:rPr>
          <w:color w:val="000000"/>
          <w:kern w:val="0"/>
          <w:sz w:val="20"/>
          <w:szCs w:val="20"/>
        </w:rPr>
        <w:t>: 2007.</w:t>
      </w:r>
      <w:bookmarkEnd w:id="150"/>
    </w:p>
    <w:p w:rsidR="002456D4" w:rsidRDefault="002456D4" w:rsidP="00724CFC"/>
    <w:sectPr w:rsidR="002456D4" w:rsidSect="00BA7736">
      <w:headerReference w:type="even" r:id="rId17"/>
      <w:pgSz w:w="11906" w:h="16838" w:code="9"/>
      <w:pgMar w:top="1418" w:right="1134" w:bottom="1418" w:left="1701" w:header="851" w:footer="850"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F5F56" w:rsidRDefault="003F5F56">
      <w:r>
        <w:separator/>
      </w:r>
    </w:p>
  </w:endnote>
  <w:endnote w:type="continuationSeparator" w:id="0">
    <w:p w:rsidR="003F5F56" w:rsidRDefault="003F5F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行楷">
    <w:panose1 w:val="02010800040101010101"/>
    <w:charset w:val="86"/>
    <w:family w:val="auto"/>
    <w:pitch w:val="variable"/>
    <w:sig w:usb0="00000001" w:usb1="080F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EE" w:rsidRPr="00CD11EE" w:rsidRDefault="007F0CEE" w:rsidP="00CD11EE">
    <w:pPr>
      <w:pStyle w:val="a9"/>
    </w:pPr>
    <w:r>
      <w:fldChar w:fldCharType="begin"/>
    </w:r>
    <w:r>
      <w:instrText xml:space="preserve"> PAGE  \* Arabic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F5F56" w:rsidRDefault="003F5F56">
      <w:r>
        <w:separator/>
      </w:r>
    </w:p>
  </w:footnote>
  <w:footnote w:type="continuationSeparator" w:id="0">
    <w:p w:rsidR="003F5F56" w:rsidRDefault="003F5F5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EE" w:rsidRPr="00A77886" w:rsidRDefault="007F0CEE" w:rsidP="00A77886">
    <w:pPr>
      <w:pStyle w:val="a8"/>
    </w:pPr>
    <w:r>
      <w:fldChar w:fldCharType="begin"/>
    </w:r>
    <w:r>
      <w:instrText xml:space="preserve"> STYLEREF  "</w:instrText>
    </w:r>
    <w:r>
      <w:instrText>标题</w:instrText>
    </w:r>
    <w:r>
      <w:instrText xml:space="preserve"> 1,</w:instrText>
    </w:r>
    <w:r>
      <w:instrText>章标题</w:instrText>
    </w:r>
    <w:r>
      <w:instrText xml:space="preserve">" \r  \* MERGEFORMAT </w:instrText>
    </w:r>
    <w:r>
      <w:fldChar w:fldCharType="separate"/>
    </w:r>
    <w:r>
      <w:rPr>
        <w:noProof/>
      </w:rPr>
      <w:t>1</w:t>
    </w:r>
    <w:r>
      <w:rPr>
        <w:noProof/>
      </w:rPr>
      <w:fldChar w:fldCharType="end"/>
    </w:r>
    <w:r>
      <w:fldChar w:fldCharType="begin"/>
    </w:r>
    <w:r>
      <w:instrText xml:space="preserve"> STYLEREF  "</w:instrText>
    </w:r>
    <w:r>
      <w:instrText>标题</w:instrText>
    </w:r>
    <w:r>
      <w:instrText xml:space="preserve"> 1,</w:instrText>
    </w:r>
    <w:r>
      <w:instrText>章标题</w:instrText>
    </w:r>
    <w:r>
      <w:instrText xml:space="preserve">"  \* MERGEFORMAT </w:instrText>
    </w:r>
    <w:r>
      <w:fldChar w:fldCharType="separate"/>
    </w:r>
    <w:r>
      <w:rPr>
        <w:rFonts w:hint="eastAsia"/>
        <w:noProof/>
      </w:rPr>
      <w:t>课题来源和意义</w:t>
    </w:r>
    <w:r>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F0CEE" w:rsidRPr="00A77886" w:rsidRDefault="007F0CEE" w:rsidP="00A77886">
    <w:pPr>
      <w:pStyle w:val="a8"/>
    </w:pPr>
    <w:r>
      <w:fldChar w:fldCharType="begin"/>
    </w:r>
    <w:r>
      <w:instrText xml:space="preserve"> STYLEREF  </w:instrText>
    </w:r>
    <w:r>
      <w:instrText>无标号章标题</w:instrText>
    </w:r>
    <w:r>
      <w:instrText xml:space="preserve">  \* MERGEFORMAT </w:instrText>
    </w:r>
    <w:r>
      <w:fldChar w:fldCharType="separate"/>
    </w:r>
    <w:r>
      <w:rPr>
        <w:rFonts w:hint="eastAsia"/>
        <w:noProof/>
      </w:rPr>
      <w:t>参考文献</w:t>
    </w:r>
    <w:r>
      <w:rPr>
        <w:noProof/>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3825C7"/>
    <w:multiLevelType w:val="hybridMultilevel"/>
    <w:tmpl w:val="09FC7044"/>
    <w:lvl w:ilvl="0" w:tplc="CB18E31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D1F1A8A"/>
    <w:multiLevelType w:val="multilevel"/>
    <w:tmpl w:val="0F2C540C"/>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pStyle w:val="a"/>
      <w:lvlText w:val="%3."/>
      <w:lvlJc w:val="left"/>
      <w:pPr>
        <w:ind w:left="1418" w:hanging="567"/>
      </w:pPr>
      <w:rPr>
        <w:rFonts w:hint="eastAsia"/>
      </w:r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FC2426B"/>
    <w:multiLevelType w:val="hybridMultilevel"/>
    <w:tmpl w:val="80CECAB8"/>
    <w:lvl w:ilvl="0" w:tplc="CB18E31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21A1D8B"/>
    <w:multiLevelType w:val="multilevel"/>
    <w:tmpl w:val="AC04BDE6"/>
    <w:lvl w:ilvl="0">
      <w:start w:val="1"/>
      <w:numFmt w:val="decimal"/>
      <w:pStyle w:val="1"/>
      <w:isLgl/>
      <w:lvlText w:val="%1"/>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vanish w:val="0"/>
        <w:spacing w:val="0"/>
        <w:position w:val="0"/>
        <w:u w:val="none"/>
        <w:effect w:val="none"/>
        <w:vertAlign w:val="baseline"/>
        <w:em w:val="none"/>
      </w:rPr>
    </w:lvl>
    <w:lvl w:ilvl="1">
      <w:start w:val="1"/>
      <w:numFmt w:val="decimal"/>
      <w:pStyle w:val="2"/>
      <w:isLgl/>
      <w:lvlText w:val="%1.%2"/>
      <w:lvlJc w:val="left"/>
      <w:pPr>
        <w:ind w:left="0" w:firstLine="0"/>
      </w:pPr>
      <w:rPr>
        <w:rFonts w:ascii="Times New Roman" w:eastAsia="宋体" w:hAnsi="Times New Roman" w:cs="Arial" w:hint="default"/>
        <w:b w:val="0"/>
        <w:i w:val="0"/>
        <w:sz w:val="24"/>
      </w:rPr>
    </w:lvl>
    <w:lvl w:ilvl="2">
      <w:start w:val="1"/>
      <w:numFmt w:val="decimal"/>
      <w:pStyle w:val="3"/>
      <w:lvlText w:val="%1.%2.%3"/>
      <w:lvlJc w:val="left"/>
      <w:pPr>
        <w:ind w:left="0" w:firstLine="0"/>
      </w:pPr>
      <w:rPr>
        <w:rFonts w:ascii="Times New Roman" w:eastAsia="宋体" w:hAnsi="Times New Roman" w:cs="Arial" w:hint="default"/>
        <w:b w:val="0"/>
        <w:i w:val="0"/>
        <w:sz w:val="24"/>
      </w:rPr>
    </w:lvl>
    <w:lvl w:ilvl="3">
      <w:start w:val="1"/>
      <w:numFmt w:val="decimal"/>
      <w:pStyle w:val="4"/>
      <w:isLgl/>
      <w:suff w:val="nothing"/>
      <w:lvlText w:val="（%4）"/>
      <w:lvlJc w:val="left"/>
      <w:pPr>
        <w:ind w:left="0" w:firstLine="454"/>
      </w:pPr>
      <w:rPr>
        <w:rFonts w:ascii="Times New Roman" w:eastAsia="宋体" w:hAnsi="Times New Roman" w:cs="Arial" w:hint="default"/>
        <w:b w:val="0"/>
        <w:i w:val="0"/>
        <w:sz w:val="24"/>
      </w:rPr>
    </w:lvl>
    <w:lvl w:ilvl="4">
      <w:start w:val="1"/>
      <w:numFmt w:val="decimal"/>
      <w:pStyle w:val="5"/>
      <w:isLgl/>
      <w:suff w:val="space"/>
      <w:lvlText w:val="%5)"/>
      <w:lvlJc w:val="left"/>
      <w:pPr>
        <w:ind w:left="0" w:firstLine="454"/>
      </w:pPr>
      <w:rPr>
        <w:rFonts w:ascii="Times New Roman" w:eastAsia="宋体" w:hAnsi="Times New Roman" w:hint="default"/>
        <w:b w:val="0"/>
        <w:sz w:val="24"/>
        <w:szCs w:val="24"/>
      </w:rPr>
    </w:lvl>
    <w:lvl w:ilvl="5">
      <w:start w:val="1"/>
      <w:numFmt w:val="decimal"/>
      <w:lvlText w:val="%1.%2.%3.%4.%5.%6"/>
      <w:lvlJc w:val="left"/>
      <w:pPr>
        <w:tabs>
          <w:tab w:val="num" w:pos="1152"/>
        </w:tabs>
        <w:ind w:left="1152" w:hanging="1152"/>
      </w:pPr>
      <w:rPr>
        <w:rFonts w:hint="eastAsia"/>
        <w:b w:val="0"/>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
    <w:nsid w:val="1CAB15B5"/>
    <w:multiLevelType w:val="multilevel"/>
    <w:tmpl w:val="876CDF00"/>
    <w:styleLink w:val="20"/>
    <w:lvl w:ilvl="0">
      <w:start w:val="1"/>
      <w:numFmt w:val="decimal"/>
      <w:lvlText w:val="%1"/>
      <w:lvlJc w:val="left"/>
      <w:pPr>
        <w:ind w:left="432" w:hanging="432"/>
      </w:pPr>
      <w:rPr>
        <w:rFonts w:hint="eastAsia"/>
      </w:rPr>
    </w:lvl>
    <w:lvl w:ilvl="1">
      <w:start w:val="1"/>
      <w:numFmt w:val="decimal"/>
      <w:suff w:val="space"/>
      <w:lvlText w:val="%1.%2"/>
      <w:lvlJc w:val="left"/>
      <w:pPr>
        <w:ind w:left="0" w:firstLine="0"/>
      </w:pPr>
      <w:rPr>
        <w:rFonts w:ascii="Times New Roman" w:eastAsia="黑体" w:hAnsi="Times New Roman" w:hint="eastAsia"/>
        <w:sz w:val="28"/>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25A42D95"/>
    <w:multiLevelType w:val="hybridMultilevel"/>
    <w:tmpl w:val="EFAEA954"/>
    <w:lvl w:ilvl="0" w:tplc="CB18E31C">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nsid w:val="28EF175B"/>
    <w:multiLevelType w:val="hybridMultilevel"/>
    <w:tmpl w:val="B6509498"/>
    <w:lvl w:ilvl="0" w:tplc="06067D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91C60DA"/>
    <w:multiLevelType w:val="hybridMultilevel"/>
    <w:tmpl w:val="4EB4D60E"/>
    <w:lvl w:ilvl="0" w:tplc="CB18E31C">
      <w:start w:val="1"/>
      <w:numFmt w:val="decimal"/>
      <w:lvlText w:val="%1."/>
      <w:lvlJc w:val="left"/>
      <w:pPr>
        <w:ind w:left="840" w:hanging="420"/>
      </w:pPr>
      <w:rPr>
        <w:rFonts w:hint="eastAsia"/>
      </w:rPr>
    </w:lvl>
    <w:lvl w:ilvl="1" w:tplc="50C62512">
      <w:start w:val="1"/>
      <w:numFmt w:val="decimal"/>
      <w:lvlText w:val="%2."/>
      <w:lvlJc w:val="left"/>
      <w:pPr>
        <w:ind w:left="1200" w:hanging="36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5DF3474"/>
    <w:multiLevelType w:val="hybridMultilevel"/>
    <w:tmpl w:val="FA76272A"/>
    <w:lvl w:ilvl="0" w:tplc="CB18E31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945062C"/>
    <w:multiLevelType w:val="multilevel"/>
    <w:tmpl w:val="41AE0E24"/>
    <w:styleLink w:val="10"/>
    <w:lvl w:ilvl="0">
      <w:start w:val="1"/>
      <w:numFmt w:val="chineseCountingThousand"/>
      <w:suff w:val="space"/>
      <w:lvlText w:val="第%1章"/>
      <w:lvlJc w:val="left"/>
      <w:pPr>
        <w:ind w:left="0" w:firstLine="0"/>
      </w:pPr>
      <w:rPr>
        <w:rFonts w:ascii="Times New Roman" w:eastAsia="黑体" w:hAnsi="Times New Roman" w:hint="default"/>
        <w:color w:val="auto"/>
        <w:sz w:val="32"/>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0">
    <w:nsid w:val="61890293"/>
    <w:multiLevelType w:val="hybridMultilevel"/>
    <w:tmpl w:val="EE82989C"/>
    <w:lvl w:ilvl="0" w:tplc="CB18E31C">
      <w:start w:val="1"/>
      <w:numFmt w:val="decimal"/>
      <w:lvlText w:val="%1."/>
      <w:lvlJc w:val="left"/>
      <w:pPr>
        <w:ind w:left="900" w:hanging="420"/>
      </w:pPr>
      <w:rPr>
        <w:rFonts w:hint="eastAsia"/>
      </w:rPr>
    </w:lvl>
    <w:lvl w:ilvl="1" w:tplc="CB18E31C">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nsid w:val="6AD40492"/>
    <w:multiLevelType w:val="hybridMultilevel"/>
    <w:tmpl w:val="F6D8701E"/>
    <w:lvl w:ilvl="0" w:tplc="41C242AA">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778D28CA"/>
    <w:multiLevelType w:val="hybridMultilevel"/>
    <w:tmpl w:val="1F02DA12"/>
    <w:lvl w:ilvl="0" w:tplc="CB18E31C">
      <w:start w:val="1"/>
      <w:numFmt w:val="decimal"/>
      <w:lvlText w:val="%1."/>
      <w:lvlJc w:val="left"/>
      <w:pPr>
        <w:ind w:left="900" w:hanging="420"/>
      </w:pPr>
      <w:rPr>
        <w:rFonts w:hint="eastAsia"/>
      </w:rPr>
    </w:lvl>
    <w:lvl w:ilvl="1" w:tplc="CB18E31C">
      <w:start w:val="1"/>
      <w:numFmt w:val="decimal"/>
      <w:lvlText w:val="%2."/>
      <w:lvlJc w:val="left"/>
      <w:pPr>
        <w:ind w:left="1320" w:hanging="420"/>
      </w:pPr>
      <w:rPr>
        <w:rFonts w:hint="eastAsia"/>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7CA6324D"/>
    <w:multiLevelType w:val="hybridMultilevel"/>
    <w:tmpl w:val="E4A08EE4"/>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4"/>
  </w:num>
  <w:num w:numId="2">
    <w:abstractNumId w:val="9"/>
  </w:num>
  <w:num w:numId="3">
    <w:abstractNumId w:val="3"/>
  </w:num>
  <w:num w:numId="4">
    <w:abstractNumId w:val="1"/>
  </w:num>
  <w:num w:numId="5">
    <w:abstractNumId w:val="13"/>
  </w:num>
  <w:num w:numId="6">
    <w:abstractNumId w:val="8"/>
  </w:num>
  <w:num w:numId="7">
    <w:abstractNumId w:val="7"/>
  </w:num>
  <w:num w:numId="8">
    <w:abstractNumId w:val="10"/>
  </w:num>
  <w:num w:numId="9">
    <w:abstractNumId w:val="5"/>
  </w:num>
  <w:num w:numId="10">
    <w:abstractNumId w:val="12"/>
  </w:num>
  <w:num w:numId="11">
    <w:abstractNumId w:val="0"/>
  </w:num>
  <w:num w:numId="12">
    <w:abstractNumId w:val="11"/>
  </w:num>
  <w:num w:numId="13">
    <w:abstractNumId w:val="6"/>
  </w:num>
  <w:num w:numId="14">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bordersDoNotSurroundHeader/>
  <w:bordersDoNotSurroundFooter/>
  <w:attachedTemplate r:id="rId1"/>
  <w:stylePaneFormatFilter w:val="3E01" w:allStyles="1" w:customStyles="0" w:latentStyles="0" w:stylesInUse="0" w:headingStyles="0" w:numberingStyles="0" w:tableStyles="0" w:directFormattingOnRuns="0" w:directFormattingOnParagraphs="1" w:directFormattingOnNumbering="1" w:directFormattingOnTables="1" w:clearFormatting="1" w:top3HeadingStyles="1" w:visibleStyles="0" w:alternateStyleNames="0"/>
  <w:stylePaneSortMethod w:val="0004"/>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docVars>
    <w:docVar w:name="NE.Ref{001223C4-58F9-419F-8975-26540156A7A4}" w:val=" ADDIN NE.Ref.{001223C4-58F9-419F-8975-26540156A7A4} ADDIN NE.Ref.{001223C4-58F9-419F-8975-26540156A7A4}&lt;Citation&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Citation&gt;_x000a_"/>
    <w:docVar w:name="NE.Ref{004540A8-EBAE-42D4-B511-99BF7C4022C7}" w:val=" ADDIN NE.Ref.{004540A8-EBAE-42D4-B511-99BF7C4022C7} ADDIN NE.Ref.{004540A8-EBAE-42D4-B511-99BF7C4022C7}&lt;Citation&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Citation&gt;_x000a_"/>
    <w:docVar w:name="NE.Ref{00720D56-9087-488F-AEF9-54A549FE6C09}" w:val=" ADDIN NE.Ref.{00720D56-9087-488F-AEF9-54A549FE6C09} ADDIN NE.Ref.{00720D56-9087-488F-AEF9-54A549FE6C09}&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0835C86B-ED94-48EC-B687-9314CDBA122E}" w:val=" ADDIN NE.Ref.{0835C86B-ED94-48EC-B687-9314CDBA122E} ADDIN NE.Ref.{0835C86B-ED94-48EC-B687-9314CDBA122E}&lt;Citation&gt;&lt;Group&gt;&lt;References&gt;&lt;Item&gt;&lt;ID&gt;780&lt;/ID&gt;&lt;UID&gt;{A9F07931-B1E7-4DD1-928F-0F07BC570779}&lt;/UID&gt;&lt;Title&gt;Heavy-tailed statistics in short-message communication&lt;/Title&gt;&lt;Template&gt;Journal Article&lt;/Template&gt;&lt;Star&gt;0&lt;/Star&gt;&lt;Tag&gt;0&lt;/Tag&gt;&lt;Author&gt;Wei, Hong; Xiao-Pu, Han; Tao, Zhou; Bing-Hong, Wang&lt;/Author&gt;&lt;Year&gt;2009&lt;/Year&gt;&lt;Details&gt;&lt;_created&gt;60393101&lt;/_created&gt;&lt;_isbn&gt;0256-307X&lt;/_isbn&gt;&lt;_issue&gt;2&lt;/_issue&gt;&lt;_journal&gt;Chinese Physics Letters&lt;/_journal&gt;&lt;_modified&gt;60393101&lt;/_modified&gt;&lt;_pages&gt;028902&lt;/_pages&gt;&lt;_volume&gt;26&lt;/_volume&gt;&lt;/Details&gt;&lt;Extra&gt;&lt;DBUID&gt;{804F2F5D-A5AA-4613-84C3-221A8E8AB257}&lt;/DBUID&gt;&lt;/Extra&gt;&lt;/Item&gt;&lt;/References&gt;&lt;/Group&gt;&lt;/Citation&gt;_x000a_"/>
    <w:docVar w:name="NE.Ref{0888990E-029A-4DA0-BB72-097A631C7729}" w:val=" ADDIN NE.Ref.{0888990E-029A-4DA0-BB72-097A631C7729} ADDIN NE.Ref.{0888990E-029A-4DA0-BB72-097A631C7729}&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095C6639-1B7E-4341-B172-CFE166C7B329}" w:val=" ADDIN NE.Ref.{095C6639-1B7E-4341-B172-CFE166C7B329} ADDIN NE.Ref.{095C6639-1B7E-4341-B172-CFE166C7B329}&lt;Citation&gt;&lt;Group&gt;&lt;References&gt;&lt;Item&gt;&lt;ID&gt;773&lt;/ID&gt;&lt;UID&gt;{E132516B-F074-4B79-860C-295CD48B4248}&lt;/UID&gt;&lt;Title&gt;城市计算&lt;/Title&gt;&lt;Template&gt;Journal Article&lt;/Template&gt;&lt;Star&gt;0&lt;/Star&gt;&lt;Tag&gt;0&lt;/Tag&gt;&lt;Author&gt;郑宇&lt;/Author&gt;&lt;Year&gt;2013&lt;/Year&gt;&lt;Details&gt;&lt;_accessed&gt;60393072&lt;/_accessed&gt;&lt;_created&gt;60393072&lt;/_created&gt;&lt;_issue&gt;9&lt;/_issue&gt;&lt;_journal&gt;中国计算机学会通讯&lt;/_journal&gt;&lt;_modified&gt;60393072&lt;/_modified&gt;&lt;_pages&gt;6-7&lt;/_pages&gt;&lt;_tertiary_title&gt;Communications of CCF&lt;/_tertiary_title&gt;&lt;_translated_title&gt;Urban computing&lt;/_translated_title&gt;&lt;_volume&gt;8&lt;/_volume&gt;&lt;/Details&gt;&lt;Extra&gt;&lt;DBUID&gt;{804F2F5D-A5AA-4613-84C3-221A8E8AB257}&lt;/DBUID&gt;&lt;/Extra&gt;&lt;/Item&gt;&lt;/References&gt;&lt;/Group&gt;&lt;/Citation&gt;_x000a_"/>
    <w:docVar w:name="NE.Ref{0EF3BEA3-AAB5-4E90-8307-3F67E39E297E}" w:val=" ADDIN NE.Ref.{0EF3BEA3-AAB5-4E90-8307-3F67E39E297E}&lt;Citation&gt;&lt;Group&gt;&lt;References&gt;&lt;Item&gt;&lt;ID&gt;756&lt;/ID&gt;&lt;UID&gt;{81B9FEE9-E371-486A-8003-D5F039FABC13}&lt;/UID&gt;&lt;Title&gt;A few chirps about twitter&lt;/Title&gt;&lt;Template&gt;Conference Proceedings&lt;/Template&gt;&lt;Star&gt;0&lt;/Star&gt;&lt;Tag&gt;0&lt;/Tag&gt;&lt;Author&gt;Krishnamurthy, Balachander; Gill, Phillipa; Arlitt, Martin&lt;/Author&gt;&lt;Year&gt;2008&lt;/Year&gt;&lt;Details&gt;&lt;_bibtex_key&gt;KrishnamurthyGill-756&lt;/_bibtex_key&gt;&lt;_created&gt;59813282&lt;/_created&gt;&lt;_isbn&gt;978-1-60558-182-8&lt;/_isbn&gt;&lt;_keywords&gt;measurement, online social networks&lt;/_keywords&gt;&lt;_modified&gt;59813282&lt;/_modified&gt;&lt;_pages&gt;19--24&lt;/_pages&gt;&lt;_place_published&gt;New York, NY, USA&lt;/_place_published&gt;&lt;_publisher&gt;ACM&lt;/_publisher&gt;&lt;_secondary_title&gt;WOSN &amp;apos;08&lt;/_secondary_title&gt;&lt;_tertiary_author&gt;Proceedings of the first workshop on Online social networks&lt;/_tertiary_author&gt;&lt;_url&gt;http://doi.acm.org/10.1145/1397735.1397741&lt;/_url&gt;&lt;/Details&gt;&lt;Extra&gt;&lt;DBUID&gt;{F2F0BADE-0539-416F-8F99-9BE45C02286C}&lt;/DBUID&gt;&lt;/Extra&gt;&lt;/Item&gt;&lt;/References&gt;&lt;/Group&gt;&lt;Group&gt;&lt;References&gt;&lt;Item&gt;&lt;ID&gt;760&lt;/ID&gt;&lt;UID&gt;{5477E46D-FEF7-435C-B7C6-C83E834417CC}&lt;/UID&gt;&lt;Title&gt;Comparing Information Diffusion Structure in Weblogs and Microblogs.&lt;/Title&gt;&lt;Template&gt;Conference Proceedings&lt;/Template&gt;&lt;Star&gt;0&lt;/Star&gt;&lt;Tag&gt;0&lt;/Tag&gt;&lt;Author&gt;Yang, Jiang; Counts, Scott&lt;/Author&gt;&lt;Year&gt;2010&lt;/Year&gt;&lt;Details&gt;&lt;_bibtex_key&gt;YangCounts-760&lt;/_bibtex_key&gt;&lt;_created&gt;59813892&lt;/_created&gt;&lt;_modified&gt;59813892&lt;/_modified&gt;&lt;_tertiary_author&gt;ICWSM&lt;/_tertiary_author&gt;&lt;/Details&gt;&lt;Extra&gt;&lt;DBUID&gt;{F2F0BADE-0539-416F-8F99-9BE45C02286C}&lt;/DBUID&gt;&lt;/Extra&gt;&lt;/Item&gt;&lt;/References&gt;&lt;/Group&gt;&lt;Group&gt;&lt;References&gt;&lt;Item&gt;&lt;ID&gt;792&lt;/ID&gt;&lt;UID&gt;{D336D59C-1CF7-4730-844E-25E8C582564F}&lt;/UID&gt;&lt;Title&gt;Information credibility on twitter&lt;/Title&gt;&lt;Template&gt;Conference Proceedings&lt;/Template&gt;&lt;Star&gt;0&lt;/Star&gt;&lt;Tag&gt;0&lt;/Tag&gt;&lt;Author&gt;Castillo, Carlos; Mendoza, Marcelo; Poblete, Barbara&lt;/Author&gt;&lt;Year&gt;2011&lt;/Year&gt;&lt;Details&gt;&lt;_bibtex_key&gt;CastilloMendoza-792&lt;/_bibtex_key&gt;&lt;_created&gt;59814309&lt;/_created&gt;&lt;_modified&gt;59814309&lt;/_modified&gt;&lt;_pages&gt;675--684&lt;/_pages&gt;&lt;_subsidiary_author&gt;ACM&lt;/_subsidiary_author&gt;&lt;_tertiary_author&gt;Proceedings of the 20th international conference on World wide web&lt;/_tertiary_author&gt;&lt;/Details&gt;&lt;Extra&gt;&lt;DBUID&gt;{F2F0BADE-0539-416F-8F99-9BE45C02286C}&lt;/DBUID&gt;&lt;/Extra&gt;&lt;/Item&gt;&lt;/References&gt;&lt;/Group&gt;&lt;Group&gt;&lt;References&gt;&lt;Item&gt;&lt;ID&gt;803&lt;/ID&gt;&lt;UID&gt;{513EDB6B-5ED9-46C1-B635-0AE68A4FBA60}&lt;/UID&gt;&lt;Title&gt;中文观点挖掘中的主观性关系抽取&lt;/Title&gt;&lt;Template&gt;Journal Article&lt;/Template&gt;&lt;Star&gt;0&lt;/Star&gt;&lt;Tag&gt;0&lt;/Tag&gt;&lt;Author&gt;章剑锋; 张奇; 吴立德; 黄萱菁&lt;/Author&gt;&lt;Year&gt;2008&lt;/Year&gt;&lt;Details&gt;&lt;_bibtex_key&gt;章剑锋张奇-803&lt;/_bibtex_key&gt;&lt;_created&gt;59814439&lt;/_created&gt;&lt;_issue&gt;2&lt;/_issue&gt;&lt;_journal&gt;中文信息学报&lt;/_journal&gt;&lt;_modified&gt;59814439&lt;/_modified&gt;&lt;_pages&gt;55--59&lt;/_pages&gt;&lt;_url&gt;http://www.cnki.net/KCMS/download.aspx?filename=qd1KCFVNRlXSDRlQIJEOmBjSxkXM1ElMwBjTSNFUr1kR00EOwMXOEFDW4Yzd0xmWSB3d1AXUBBVRIl2Tjd0SJhEdVdXZINzYYlVR2YlQihmZ01UVnpWezgWMaFmYGN1T3FVWzwmT0E3b0oVb2g2NRdUVzdDOlxmV&amp;amp;tablename=CJFD0608&amp;amp;dflag=pdfdown 全文链接_x000d__x000a_&lt;/_url&gt;&lt;_volume&gt;22&lt;/_volume&gt;&lt;/Details&gt;&lt;Extra&gt;&lt;DBUID&gt;{F2F0BADE-0539-416F-8F99-9BE45C02286C}&lt;/DBUID&gt;&lt;/Extra&gt;&lt;/Item&gt;&lt;/References&gt;&lt;/Group&gt;&lt;Group&gt;&lt;References&gt;&lt;Item&gt;&lt;ID&gt;795&lt;/ID&gt;&lt;UID&gt;{4567DF5F-73D9-4CF9-8147-95F391784163}&lt;/UID&gt;&lt;Title&gt;TBPRS:基于信任关系的社交用户推荐系统&lt;/Title&gt;&lt;Template&gt;Conference Proceedings&lt;/Template&gt;&lt;Star&gt;1&lt;/Star&gt;&lt;Tag&gt;0&lt;/Tag&gt;&lt;Author&gt;王朝勇; 马海欣; 沙朝锋; 王晓玲&lt;/Author&gt;&lt;Year&gt;2012&lt;/Year&gt;&lt;Details&gt;&lt;_author_adr&gt;华东师范大学软件学院上海市高可信计算重点实验室;复旦大学计算机科学技术学院;&lt;/_author_adr&gt;&lt;_bibtex_key&gt;王朝勇马海欣-795&lt;/_bibtex_key&gt;&lt;_created&gt;59628150&lt;/_created&gt;&lt;_db_provider&gt;CNKI&lt;/_db_provider&gt;&lt;_keywords&gt;社交网络;用户推荐;信任度量;原型系统&lt;/_keywords&gt;&lt;_label&gt;结构特征; 用户推荐; 数据输出&lt;/_label&gt;&lt;_modified&gt;59628150&lt;/_modified&gt;&lt;_pages&gt;5&lt;/_pages&gt;&lt;_place_published&gt;中国安徽合肥&lt;/_place_published&gt;&lt;_secondary_title&gt;第29届中国数据库学术会议（NDBC2012）&lt;/_secondary_title&gt;&lt;_tertiary_title&gt;第29届中国数据库学术会议论文集（B辑）（NDBC2012）&lt;/_tertiary_title&gt;&lt;_url&gt;http://www.cnki.net/KCMS/download.aspx?filename=5F0UzgDSykDVEZ2SitWT3NGdQJkRjpFeVh1dvUXV4d0ThVnZnBlZxcHRN9kVSZWRrR2MjFnUrZnWPtWaURmdOJUc45Gc4NHNjhFUwxUOwMHRwAnVV5UQWRkVGNTO30GeKRWVpNlMDh3L4Z0LHdWNLFEeKRFZQ9SZ&amp;amp;tablename=CPFDLAST2013&amp;amp;dflag=pdfdown 全文链接_x000d__x000a_http://www.cnki.net/KCMS/download.aspx?filename=0pWO1A1QyIFbPx2QUd1RycXYRhDOzV2KNJ0YwEWcxVkSJR3R1JmaGNmWuBnWL1GUBBjWGpWdmNEUrNUaCZnc48SW0Z0bpNkczJmb4F1KZlHShh3Qz8SOvp2S1xkcs9yRvolerFXNiljV2l3dWtkdIRURqhndvpVa&amp;amp;tablename=CPFDLAST2013&amp;amp;dflag=pdfdown 全文链接_x000d__x000a_&lt;/_url&gt;&lt;/Details&gt;&lt;Extra&gt;&lt;DBUID&gt;{F2F0BADE-0539-416F-8F99-9BE45C02286C}&lt;/DBUID&gt;&lt;/Extra&gt;&lt;/Item&gt;&lt;/References&gt;&lt;/Group&gt;&lt;Group&gt;&lt;References&gt;&lt;Item&gt;&lt;ID&gt;788&lt;/ID&gt;&lt;UID&gt;{E2EE6DFA-ED99-45AD-956F-F4D1033AC8A3}&lt;/UID&gt;&lt;Title&gt;个性化微博推荐算法&lt;/Title&gt;&lt;Template&gt;Journal Article&lt;/Template&gt;&lt;Star&gt;1&lt;/Star&gt;&lt;Tag&gt;0&lt;/Tag&gt;&lt;Author&gt;王晟; 王子琪; 张铭&lt;/Author&gt;&lt;Year&gt;2012&lt;/Year&gt;&lt;Details&gt;&lt;_author_adr&gt;北京大学信息科学技术学院;&lt;/_author_adr&gt;&lt;_bibtex_key&gt;王晟王子琪-788&lt;/_bibtex_key&gt;&lt;_created&gt;59628150&lt;/_created&gt;&lt;_db_provider&gt;CNKI&lt;/_db_provider&gt;&lt;_isbn&gt;1673-9418&lt;/_isbn&gt;&lt;_issue&gt;10&lt;/_issue&gt;&lt;_journal&gt;计算机科学与探索&lt;/_journal&gt;&lt;_keywords&gt;微博;推荐;贝叶斯个性化排序(BPR)&lt;/_keywords&gt;&lt;_label&gt;数据输出; 信息推荐&lt;/_label&gt;&lt;_modified&gt;59628150&lt;/_modified&gt;&lt;_pages&gt;895-902&lt;/_pages&gt;&lt;_url&gt;http://www.cnki.net/KCMS/download.aspx?filename=5JnN5siMvE1ZYpUR3U0MyNWcUlGSuhnbMFkYqpGVnBFOsJTMyJndFhWczYkS3AXcGRTV4UkWvRUWMh3Z58SbFxWVaF3cGpUZ6RFb4InR0R2LBlVQNN1VCNGb3EjavITVat0U5InQWxkaKRGdEJ1RPJkQs90d2cHV&amp;amp;tablename=CJFD1112&amp;amp;dflag=pdfdown 全文链接_x000d__x000a_http://www.cnki.net/KCMS/download.aspx?filename=2pEc5p3TNh3QE9SUOJXMKZmMBFmdPl1MZF0Ql50dtpnev8EcXdjQRJ2LDx2ZnJVdHhXcFZ2SKJGanZ0aSNEbkFkZ29SWN9UamZ3SZpXMlZzL2RzQQxGSudjWxIjeoplWWxUVGRFWjhTbIl3bsRmUHFmVaZ2bodVV&amp;amp;tablename=CJFD1112&amp;amp;dflag=pdfdown 全文链接_x000d__x000a_&lt;/_url&gt;&lt;_volume&gt;v.6;No.49&lt;/_volume&gt;&lt;/Details&gt;&lt;Extra&gt;&lt;DBUID&gt;{F2F0BADE-0539-416F-8F99-9BE45C02286C}&lt;/DBUID&gt;&lt;/Extra&gt;&lt;/Item&gt;&lt;/References&gt;&lt;/Group&gt;&lt;/Citation&gt;_x000a_"/>
    <w:docVar w:name="NE.Ref{0FA3006E-9CF6-41D2-8A1A-9559E6B5A97F}" w:val=" ADDIN NE.Ref.{0FA3006E-9CF6-41D2-8A1A-9559E6B5A97F} ADDIN NE.Ref.{0FA3006E-9CF6-41D2-8A1A-9559E6B5A97F}&lt;Citation&gt;&lt;Group&gt;&lt;References&gt;&lt;Item&gt;&lt;ID&gt;806&lt;/ID&gt;&lt;UID&gt;{C68571C7-891D-4EFE-8C7D-AC9BE067B254}&lt;/UID&gt;&lt;Title&gt;T-drive: Driving directions based on taxi trajectories&lt;/Title&gt;&lt;Template&gt;Conference Proceedings&lt;/Template&gt;&lt;Star&gt;0&lt;/Star&gt;&lt;Tag&gt;0&lt;/Tag&gt;&lt;Author&gt;Yuan, Jing; Zheng, Yu; Zhang, Chengyang; Xie, Wenlei; Xie, Xing; Sun, Guangzhong; Huang, Yan&lt;/Author&gt;&lt;Year&gt;2010&lt;/Year&gt;&lt;Details&gt;&lt;_created&gt;60393156&lt;/_created&gt;&lt;_keywords&gt;Data processing;Information systems;Motor transportation;Roads and streets;Taxicabs;Traffic control;Traffic surveys;Trajectories&lt;/_keywords&gt;&lt;_language&gt;English&lt;/_language&gt;&lt;_modified&gt;60393156&lt;/_modified&gt;&lt;_pages&gt;99 - 108&lt;/_pages&gt;&lt;_place_published&gt;San Jose, CA, United states&lt;/_place_published&gt;&lt;_url&gt;http://dx.doi.org/10.1145/1869790.1869807&lt;/_url&gt;&lt;/Details&gt;&lt;Extra&gt;&lt;DBUID&gt;{804F2F5D-A5AA-4613-84C3-221A8E8AB257}&lt;/DBUID&gt;&lt;/Extra&gt;&lt;/Item&gt;&lt;/References&gt;&lt;/Group&gt;&lt;/Citation&gt;_x000a_"/>
    <w:docVar w:name="NE.Ref{12905980-410D-4287-840D-7A67AE021154}" w:val=" ADDIN NE.Ref.{12905980-410D-4287-840D-7A67AE021154} ADDIN NE.Ref.{12905980-410D-4287-840D-7A67AE021154}&lt;Citation&gt;&lt;Group&gt;&lt;References&gt;&lt;Item&gt;&lt;ID&gt;803&lt;/ID&gt;&lt;UID&gt;{E3F25D9C-414F-45BA-A90C-9EE5710F3911}&lt;/UID&gt;&lt;Title&gt;A multi-objective path planning method for electric taxis with energy-constrained&lt;/Title&gt;&lt;Template&gt;Conference Proceedings&lt;/Template&gt;&lt;Star&gt;0&lt;/Star&gt;&lt;Tag&gt;0&lt;/Tag&gt;&lt;Author&gt;Li, Jing; Liu, Zhihan; Yang, Fangchun&lt;/Author&gt;&lt;Year&gt;2013&lt;/Year&gt;&lt;Details&gt;&lt;_created&gt;60393155&lt;/_created&gt;&lt;_keywords&gt;Constrained optimization;Energy utilization;Multimodal transportation;Multiobjective optimization;Security of data&lt;/_keywords&gt;&lt;_language&gt;English&lt;/_language&gt;&lt;_modified&gt;60393155&lt;/_modified&gt;&lt;_pages&gt;1750 - 1755&lt;/_pages&gt;&lt;_place_published&gt;Wuhan, China&lt;/_place_published&gt;&lt;/Details&gt;&lt;Extra&gt;&lt;DBUID&gt;{804F2F5D-A5AA-4613-84C3-221A8E8AB257}&lt;/DBUID&gt;&lt;/Extra&gt;&lt;/Item&gt;&lt;/References&gt;&lt;/Group&gt;&lt;/Citation&gt;_x000a_"/>
    <w:docVar w:name="NE.Ref{129C5325-73D3-40C8-BFD1-1543FD641375}" w:val=" ADDIN NE.Ref.{129C5325-73D3-40C8-BFD1-1543FD641375}&lt;Citation&gt;&lt;Group&gt;&lt;References&gt;&lt;Item&gt;&lt;ID&gt;753&lt;/ID&gt;&lt;UID&gt;{801F6BF7-98D6-43E4-8778-D79955DE1C47}&lt;/UID&gt;&lt;Title&gt;Measuring message propagation and social influence on Twitter. com&lt;/Title&gt;&lt;Template&gt;Book Section&lt;/Template&gt;&lt;Star&gt;0&lt;/Star&gt;&lt;Tag&gt;0&lt;/Tag&gt;&lt;Author&gt;Ye, Shaozhi; Wu, S Felix&lt;/Author&gt;&lt;Year&gt;2010&lt;/Year&gt;&lt;Details&gt;&lt;_bibtex_key&gt;YeWu-753&lt;/_bibtex_key&gt;&lt;_created&gt;59813267&lt;/_created&gt;&lt;_modified&gt;59813267&lt;/_modified&gt;&lt;_pages&gt;216--231&lt;/_pages&gt;&lt;_publisher&gt;Springer&lt;/_publisher&gt;&lt;_secondary_title&gt;Social informatics&lt;/_secondary_title&gt;&lt;/Details&gt;&lt;Extra&gt;&lt;DBUID&gt;{F2F0BADE-0539-416F-8F99-9BE45C02286C}&lt;/DBUID&gt;&lt;/Extra&gt;&lt;/Item&gt;&lt;/References&gt;&lt;/Group&gt;&lt;/Citation&gt;_x000a_"/>
    <w:docVar w:name="NE.Ref{12AAD668-F38D-4C5B-AD5F-7CFAFD5990D8}" w:val=" ADDIN NE.Ref.{12AAD668-F38D-4C5B-AD5F-7CFAFD5990D8} ADDIN NE.Ref.{12AAD668-F38D-4C5B-AD5F-7CFAFD5990D8}&lt;Citation&gt;&lt;Group&gt;&lt;References&gt;&lt;Item&gt;&lt;ID&gt;795&lt;/ID&gt;&lt;UID&gt;{49FA0E94-B087-4366-8975-66E143E0CAF2}&lt;/UID&gt;&lt;Title&gt;Visualizing hot spot analysis result based on mashup&lt;/Title&gt;&lt;Template&gt;Conference Proceedings&lt;/Template&gt;&lt;Star&gt;0&lt;/Star&gt;&lt;Tag&gt;0&lt;/Tag&gt;&lt;Author&gt;Wang, Handong; Zou, Haixiang; Yue, Yang; Li, Qingquan&lt;/Author&gt;&lt;Year&gt;2009&lt;/Year&gt;&lt;Details&gt;&lt;_created&gt;60393149&lt;/_created&gt;&lt;_keywords&gt;Data visualization;Encoding (symbols);Geographic information systems;Knowledge based systems;Telecommunication services;Transportation;Visualization;Wireless telecommunication systems&lt;/_keywords&gt;&lt;_language&gt;English&lt;/_language&gt;&lt;_modified&gt;60393149&lt;/_modified&gt;&lt;_pages&gt;45 - 48&lt;/_pages&gt;&lt;_place_published&gt;Seattle, WA, United states&lt;/_place_published&gt;&lt;_url&gt;http://dx.doi.org/10.1145/1629890.1629900&lt;/_url&gt;&lt;/Details&gt;&lt;Extra&gt;&lt;DBUID&gt;{804F2F5D-A5AA-4613-84C3-221A8E8AB257}&lt;/DBUID&gt;&lt;/Extra&gt;&lt;/Item&gt;&lt;/References&gt;&lt;/Group&gt;&lt;/Citation&gt;_x000a_"/>
    <w:docVar w:name="NE.Ref{1741F387-FF2C-4E85-A344-41BB2CF5CFEA}" w:val=" ADDIN NE.Ref.{1741F387-FF2C-4E85-A344-41BB2CF5CFEA} ADDIN NE.Ref.{1741F387-FF2C-4E85-A344-41BB2CF5CFEA}&lt;Citation&gt;&lt;Group&gt;&lt;References&gt;&lt;Item&gt;&lt;ID&gt;790&lt;/ID&gt;&lt;UID&gt;{6467A483-0DE4-43E5-B337-AE7962C2DAF1}&lt;/UID&gt;&lt;Title&gt;Taxi origin-destination areas of interest discovering based on functional region division&lt;/Title&gt;&lt;Template&gt;Conference Proceedings&lt;/Template&gt;&lt;Star&gt;0&lt;/Star&gt;&lt;Tag&gt;0&lt;/Tag&gt;&lt;Author&gt;Wan, Xuejin; Kang, Jianchu; Gao, Mengdan; Zhao, Jianling&lt;/Author&gt;&lt;Year&gt;2013&lt;/Year&gt;&lt;Details&gt;&lt;_created&gt;60393143&lt;/_created&gt;&lt;_keywords&gt;Probability distributions&lt;/_keywords&gt;&lt;_language&gt;English&lt;/_language&gt;&lt;_modified&gt;60393143&lt;/_modified&gt;&lt;_pages&gt;365 - 370&lt;/_pages&gt;&lt;_place_published&gt;London, United kingdom&lt;/_place_published&gt;&lt;_url&gt;http://dx.doi.org/10.1109/INTECH.2013.6653677&lt;/_url&gt;&lt;/Details&gt;&lt;Extra&gt;&lt;DBUID&gt;{804F2F5D-A5AA-4613-84C3-221A8E8AB257}&lt;/DBUID&gt;&lt;/Extra&gt;&lt;/Item&gt;&lt;/References&gt;&lt;/Group&gt;&lt;/Citation&gt;_x000a_"/>
    <w:docVar w:name="NE.Ref{1B1EECF8-7475-4A5B-864F-7D0DF29B5369}" w:val=" ADDIN NE.Ref.{1B1EECF8-7475-4A5B-864F-7D0DF29B5369}&lt;Citation&gt;&lt;Group&gt;&lt;References&gt;&lt;Item&gt;&lt;ID&gt;747&lt;/ID&gt;&lt;UID&gt;{9163EA2F-7682-40B6-A97D-A69C93DD9E4C}&lt;/UID&gt;&lt;Title&gt;移动社交网络结构和行为研究及其应用&lt;/Title&gt;&lt;Template&gt;Thesis&lt;/Template&gt;&lt;Star&gt;0&lt;/Star&gt;&lt;Tag&gt;0&lt;/Tag&gt;&lt;Author&gt;夏虎&lt;/Author&gt;&lt;Year&gt;2012&lt;/Year&gt;&lt;Details&gt;&lt;_bibtex_key&gt;夏虎-747&lt;/_bibtex_key&gt;&lt;_created&gt;59628150&lt;/_created&gt;&lt;_db_provider&gt;CNKI&lt;/_db_provider&gt;&lt;_keywords&gt;移动社交网络;亲属关系预测;身份识别;垃圾信息过滤&lt;/_keywords&gt;&lt;_modified&gt;59628150&lt;/_modified&gt;&lt;_publisher&gt;电子科技大学&lt;/_publisher&gt;&lt;_tertiary_author&gt;傅彦&lt;/_tertiary_author&gt;&lt;_type_work&gt;博士&lt;/_type_work&gt;&lt;_url&gt;http://www.cnki.net/KCMS/download.aspx?filename=neiRnWWN3K150M2lmNSNjT4o0biBFeCtSM3tER4IWNrJ1a0ZGV4EDWpB3NE90VhtkN6JlZYpWTTpkQ=0TTZV2UvsGe5ImSPNmUXRGUBhEa2ZmNVlDaNhjZy1GNwYkMv80ZlRVOG1WOpF3a4FzNwg3Y0AjR1R&amp;amp;dflag=nhdown&amp;amp;tablename=CDFDTEMP 全文链接_x000d__x000a_http://www.cnki.net/KCMS/download.aspx?filename=ThFaNZ0VQpnRMlzTyVmVzdjezdVQqJGUpdHT2hkMudnYU52MnR0SR1WZyd2LNJWauh1dyFlWrV3QNp2didjYxIXbZNnZZlFeONVeNRzTDp2KwUmYy9yK2BzMHVldrRGUr8yKLpEeJZlUnJVW4VGM4EEZzp1LsFTW&amp;amp;dflag=nhdown&amp;amp;tablename=CDFDLAST2013 全文链接_x000d__x000a_&lt;/_url&gt;&lt;/Details&gt;&lt;Extra&gt;&lt;DBUID&gt;{F2F0BADE-0539-416F-8F99-9BE45C02286C}&lt;/DBUID&gt;&lt;/Extra&gt;&lt;/Item&gt;&lt;/References&gt;&lt;/Group&gt;&lt;/Citation&gt;_x000a_"/>
    <w:docVar w:name="NE.Ref{1C8A9CDE-7BC0-4323-A08B-6658828295F8}" w:val=" ADDIN NE.Ref.{1C8A9CDE-7BC0-4323-A08B-6658828295F8} ADDIN NE.Ref.{1C8A9CDE-7BC0-4323-A08B-6658828295F8}&lt;Citation&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Citation&gt;_x000a_"/>
    <w:docVar w:name="NE.Ref{1D936577-C820-4825-B40D-0EF6FB2FB44A}" w:val=" ADDIN NE.Ref.{1D936577-C820-4825-B40D-0EF6FB2FB44A} ADDIN NE.Ref.{1D936577-C820-4825-B40D-0EF6FB2FB44A}&lt;Citation&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1E52875C-17BA-473D-BDA8-8F6479A5231F}" w:val=" ADDIN NE.Ref.{1E52875C-17BA-473D-BDA8-8F6479A5231F} ADDIN NE.Ref.{1E52875C-17BA-473D-BDA8-8F6479A5231F}&lt;Citation&gt;&lt;Group&gt;&lt;References&gt;&lt;Item&gt;&lt;ID&gt;769&lt;/ID&gt;&lt;UID&gt;{1BACCF0D-8E24-458F-B68C-A67EC3A6048F}&lt;/UID&gt;&lt;Title&gt;Floating car data&lt;/Title&gt;&lt;Template&gt;Web Page&lt;/Template&gt;&lt;Star&gt;0&lt;/Star&gt;&lt;Tag&gt;0&lt;/Tag&gt;&lt;Author/&gt;&lt;Year&gt;2013&lt;/Year&gt;&lt;Details&gt;&lt;_accessed&gt;60393049&lt;/_accessed&gt;&lt;_created&gt;60393049&lt;/_created&gt;&lt;_date&gt;59840640&lt;/_date&gt;&lt;_date_display&gt;2013-10-11&lt;/_date_display&gt;&lt;_modified&gt;60393049&lt;/_modified&gt;&lt;_url&gt;http://en.wikipedia.org/wiki/Floating_car_data&lt;/_url&gt;&lt;/Details&gt;&lt;Extra&gt;&lt;DBUID&gt;{804F2F5D-A5AA-4613-84C3-221A8E8AB257}&lt;/DBUID&gt;&lt;/Extra&gt;&lt;/Item&gt;&lt;/References&gt;&lt;/Group&gt;&lt;/Citation&gt;_x000a_"/>
    <w:docVar w:name="NE.Ref{1EAAE21F-5150-4777-8D7F-B92533006D7E}" w:val=" ADDIN NE.Ref.{1EAAE21F-5150-4777-8D7F-B92533006D7E}&lt;Citation&gt;&lt;Group&gt;&lt;References&gt;&lt;Item&gt;&lt;ID&gt;752&lt;/ID&gt;&lt;UID&gt;{B7C857C7-8E29-47F7-98EB-DF06AB98BD91}&lt;/UID&gt;&lt;Title&gt;Measuring User Influence in Twitter: The Million Follower Fallacy&lt;/Title&gt;&lt;Template&gt;Journal Article&lt;/Template&gt;&lt;Star&gt;0&lt;/Star&gt;&lt;Tag&gt;0&lt;/Tag&gt;&lt;Author&gt;Cha, Meeyoung; Haddadi, Hamed; Benevenuto, Fabricio; Gummadi, P Krishna&lt;/Author&gt;&lt;Year&gt;2010&lt;/Year&gt;&lt;Details&gt;&lt;_accessed&gt;59813264&lt;/_accessed&gt;&lt;_bibtex_key&gt;ChaHaddadi-752&lt;/_bibtex_key&gt;&lt;_created&gt;59813262&lt;/_created&gt;&lt;_journal&gt;ICWSM&lt;/_journal&gt;&lt;_modified&gt;59813264&lt;/_modified&gt;&lt;_pages&gt;10--17&lt;/_pages&gt;&lt;_volume&gt;10&lt;/_volume&gt;&lt;/Details&gt;&lt;Extra&gt;&lt;DBUID&gt;{F2F0BADE-0539-416F-8F99-9BE45C02286C}&lt;/DBUID&gt;&lt;/Extra&gt;&lt;/Item&gt;&lt;/References&gt;&lt;/Group&gt;&lt;/Citation&gt;_x000a_"/>
    <w:docVar w:name="NE.Ref{1F72FDCC-A74B-4C09-9DB4-76798BA537B7}" w:val=" ADDIN NE.Ref.{1F72FDCC-A74B-4C09-9DB4-76798BA537B7}&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2217323E-185B-493F-A281-7BB489E7F439}" w:val=" ADDIN NE.Ref.{2217323E-185B-493F-A281-7BB489E7F439}&lt;Citation&gt;&lt;Group&gt;&lt;References&gt;&lt;Item&gt;&lt;ID&gt;780&lt;/ID&gt;&lt;UID&gt;{B9508C32-34AF-4544-ADCD-5EB09323D8DB}&lt;/UID&gt;&lt;Title&gt;Topic detection and tracking pilot study final report&lt;/Title&gt;&lt;Template&gt;Journal Article&lt;/Template&gt;&lt;Star&gt;0&lt;/Star&gt;&lt;Tag&gt;0&lt;/Tag&gt;&lt;Author&gt;Allan, James; Carbonell, Jaime G; Doddington, George; Yamron, Jonathan; Yang, Yiming&lt;/Author&gt;&lt;Year&gt;1998&lt;/Year&gt;&lt;Details&gt;&lt;_bibtex_key&gt;AllanCarbonell-780&lt;/_bibtex_key&gt;&lt;_created&gt;59814214&lt;/_created&gt;&lt;_modified&gt;59814214&lt;/_modified&gt;&lt;/Details&gt;&lt;Extra&gt;&lt;DBUID&gt;{F2F0BADE-0539-416F-8F99-9BE45C02286C}&lt;/DBUID&gt;&lt;/Extra&gt;&lt;/Item&gt;&lt;/References&gt;&lt;/Group&gt;&lt;/Citation&gt;_x000a_"/>
    <w:docVar w:name="NE.Ref{23120487-D2C3-4F77-8CE7-7119C2F04E49}" w:val=" ADDIN NE.Ref.{23120487-D2C3-4F77-8CE7-7119C2F04E49} ADDIN NE.Ref.{23120487-D2C3-4F77-8CE7-7119C2F04E49}&lt;Citation&gt;&lt;Group&gt;&lt;References&gt;&lt;Item&gt;&lt;ID&gt;799&lt;/ID&gt;&lt;UID&gt;{243C436B-0C18-4270-BA09-F767902A68BB}&lt;/UID&gt;&lt;Title&gt;A taxi dispatch system considering urban traffic congestion&lt;/Title&gt;&lt;Template&gt;Journal Article&lt;/Template&gt;&lt;Star&gt;0&lt;/Star&gt;&lt;Tag&gt;0&lt;/Tag&gt;&lt;Author&gt;Yao, Zhong-Min; Long, Zhao-Peng; Li, Qiang&lt;/Author&gt;&lt;Year&gt;2013&lt;/Year&gt;&lt;Details&gt;&lt;_created&gt;60393150&lt;/_created&gt;&lt;_isbn&gt;10096744&lt;/_isbn&gt;&lt;_issue&gt;4&lt;/_issue&gt;&lt;_journal&gt;Jiaotong Yunshu Xitong Gongcheng Yu Xinxi/Journal of Transportation Systems Engineering and Information Technology&lt;/_journal&gt;&lt;_keywords&gt;Global positioning system;Intelligent systems;Scheduling;Taxicabs;Traffic congestion&lt;/_keywords&gt;&lt;_language&gt;Chinese&lt;/_language&gt;&lt;_modified&gt;60393150&lt;/_modified&gt;&lt;_pages&gt;42 - 46+53&lt;/_pages&gt;&lt;_place_published&gt;16 Donghuangchenggen North Street, Beijing, 100717, China&lt;/_place_published&gt;&lt;_volume&gt;13&lt;/_volume&gt;&lt;/Details&gt;&lt;Extra&gt;&lt;DBUID&gt;{804F2F5D-A5AA-4613-84C3-221A8E8AB257}&lt;/DBUID&gt;&lt;/Extra&gt;&lt;/Item&gt;&lt;/References&gt;&lt;/Group&gt;&lt;/Citation&gt;_x000a_"/>
    <w:docVar w:name="NE.Ref{252D0733-244E-4DE0-9629-95066E4FBCE3}" w:val=" ADDIN NE.Ref.{252D0733-244E-4DE0-9629-95066E4FBCE3}&lt;Citation&gt;&lt;Group&gt;&lt;References&gt;&lt;Item&gt;&lt;ID&gt;809&lt;/ID&gt;&lt;UID&gt;{CAD5BBAA-B61E-499F-A2CF-3BE947F1C853}&lt;/UID&gt;&lt;Title&gt;Twitter sentiment analysis&lt;/Title&gt;&lt;Template&gt;Journal Article&lt;/Template&gt;&lt;Star&gt;0&lt;/Star&gt;&lt;Tag&gt;0&lt;/Tag&gt;&lt;Author&gt;Go, Alec; Huang, Lei; Bhayani, Richa&lt;/Author&gt;&lt;Year&gt;2009&lt;/Year&gt;&lt;Details&gt;&lt;_bibtex_key&gt;GoHuang-809&lt;/_bibtex_key&gt;&lt;_created&gt;59814464&lt;/_created&gt;&lt;_journal&gt;Entropy&lt;/_journal&gt;&lt;_modified&gt;59814464&lt;/_modified&gt;&lt;_volume&gt;17&lt;/_volume&gt;&lt;/Details&gt;&lt;Extra&gt;&lt;DBUID&gt;{F2F0BADE-0539-416F-8F99-9BE45C02286C}&lt;/DBUID&gt;&lt;/Extra&gt;&lt;/Item&gt;&lt;/References&gt;&lt;/Group&gt;&lt;/Citation&gt;_x000a_"/>
    <w:docVar w:name="NE.Ref{28A53B1E-59DC-4881-B060-0A207D21B014}" w:val=" ADDIN NE.Ref.{28A53B1E-59DC-4881-B060-0A207D21B014}&lt;Citation&gt;&lt;Group&gt;&lt;References&gt;&lt;Item&gt;&lt;ID&gt;816&lt;/ID&gt;&lt;UID&gt;{B7575180-780E-4B21-BE20-8AB6357C5E7F}&lt;/UID&gt;&lt;Title&gt;Improvement program of urban taxi stops based on simulated annealing algorithm in the context of China&lt;/Title&gt;&lt;Template&gt;Conference Proceedings&lt;/Template&gt;&lt;Star&gt;0&lt;/Star&gt;&lt;Tag&gt;0&lt;/Tag&gt;&lt;Author&gt;Jia, Yeqing&lt;/Author&gt;&lt;Year&gt;2008&lt;/Year&gt;&lt;Details&gt;&lt;_created&gt;60393163&lt;/_created&gt;&lt;_keywords&gt;Annealing&lt;/_keywords&gt;&lt;_language&gt;English&lt;/_language&gt;&lt;_modified&gt;60393163&lt;/_modified&gt;&lt;_pages&gt;356 - 359&lt;/_pages&gt;&lt;_place_published&gt;Jingzhou, Hubei, China&lt;/_place_published&gt;&lt;_url&gt;http://dx.doi.org/10.1109/WGEC.2008.27&lt;/_url&gt;&lt;/Details&gt;&lt;Extra&gt;&lt;DBUID&gt;{804F2F5D-A5AA-4613-84C3-221A8E8AB257}&lt;/DBUID&gt;&lt;/Extra&gt;&lt;/Item&gt;&lt;/References&gt;&lt;/Group&gt;&lt;Group&gt;&lt;References&gt;&lt;Item&gt;&lt;ID&gt;824&lt;/ID&gt;&lt;UID&gt;{71070470-4FC8-4765-BB43-51AAA9C24B63}&lt;/UID&gt;&lt;Title&gt;城市出租车候客站设置方法研究&lt;/Title&gt;&lt;Template&gt;Journal Article&lt;/Template&gt;&lt;Star&gt;0&lt;/Star&gt;&lt;Tag&gt;0&lt;/Tag&gt;&lt;Author&gt;张欣环; 赵磊; 晏克非&lt;/Author&gt;&lt;Year&gt;2010&lt;/Year&gt;&lt;Details&gt;&lt;_author_adr&gt;同济大学,交通运输工程学院,上海,201804&lt;/_author_adr&gt;&lt;_db_provider&gt;北京万方数据股份有限公司&lt;/_db_provider&gt;&lt;_isbn&gt;1671-3400&lt;/_isbn&gt;&lt;_issue&gt;z1&lt;/_issue&gt;&lt;_journal&gt;交通与运输&lt;/_journal&gt;&lt;_keywords&gt;出租车候客站; 直线式出租车候客站; 港湾式出租车候客站&lt;/_keywords&gt;&lt;_language&gt;chi&lt;/_language&gt;&lt;_pages&gt;15-18&lt;/_pages&gt;&lt;_translated_author&gt;Xin-huan, ZHANG; Lei, ZHAO; Ke-fei, YAN&lt;/_translated_author&gt;&lt;_translated_title&gt;Research on Method of Setting Urban Taxi Station&lt;/_translated_title&gt;&lt;_url&gt;http://d.wanfangdata.com.cn/Periodical_jtyys2010z1005.aspx&lt;/_url&gt;&lt;_created&gt;60420137&lt;/_created&gt;&lt;_modified&gt;60420137&lt;/_modified&gt;&lt;/Details&gt;&lt;Extra&gt;&lt;DBUID&gt;{804F2F5D-A5AA-4613-84C3-221A8E8AB257}&lt;/DBUID&gt;&lt;/Extra&gt;&lt;/Item&gt;&lt;/References&gt;&lt;/Group&gt;&lt;Group&gt;&lt;References&gt;&lt;Item&gt;&lt;ID&gt;825&lt;/ID&gt;&lt;UID&gt;{079E376C-D8B8-4EB8-B461-5C91DDC8EA24}&lt;/UID&gt;&lt;Title&gt;出租车停靠点布局问题研究&lt;/Title&gt;&lt;Template&gt;Journal Article&lt;/Template&gt;&lt;Star&gt;0&lt;/Star&gt;&lt;Tag&gt;0&lt;/Tag&gt;&lt;Author&gt;钮英才&lt;/Author&gt;&lt;Year&gt;2012&lt;/Year&gt;&lt;Details&gt;&lt;_author_adr&gt;内蒙古自治区公路局&lt;/_author_adr&gt;&lt;_db_provider&gt;北京万方数据股份有限公司&lt;/_db_provider&gt;&lt;_isbn&gt;1006-8872&lt;/_isbn&gt;&lt;_issue&gt;5&lt;/_issue&gt;&lt;_journal&gt;交通世界（运输车辆）&lt;/_journal&gt;&lt;_language&gt;chi&lt;/_language&gt;&lt;_pages&gt;130-133&lt;/_pages&gt;&lt;_url&gt;http://d.wanfangdata.com.cn/Periodical_jtsj-yscl201205039.aspx&lt;/_url&gt;&lt;_created&gt;60420139&lt;/_created&gt;&lt;_modified&gt;60420139&lt;/_modified&gt;&lt;/Details&gt;&lt;Extra&gt;&lt;DBUID&gt;{804F2F5D-A5AA-4613-84C3-221A8E8AB257}&lt;/DBUID&gt;&lt;/Extra&gt;&lt;/Item&gt;&lt;/References&gt;&lt;/Group&gt;&lt;/Citation&gt;_x000a_"/>
    <w:docVar w:name="NE.Ref{29547694-A5E6-4E2B-9C75-86F6C9D38CAC}" w:val=" ADDIN NE.Ref.{29547694-A5E6-4E2B-9C75-86F6C9D38CAC} ADDIN NE.Ref.{29547694-A5E6-4E2B-9C75-86F6C9D38CAC}&lt;Citation&gt;&lt;Group&gt;&lt;References&gt;&lt;Item&gt;&lt;ID&gt;781&lt;/ID&gt;&lt;UID&gt;{03324226-D374-4FBB-AC0D-786C99637090}&lt;/UID&gt;&lt;Title&gt;Empirical analysis on the human dynamics of a large-scale short message communication system&lt;/Title&gt;&lt;Template&gt;Journal Article&lt;/Template&gt;&lt;Star&gt;0&lt;/Star&gt;&lt;Tag&gt;0&lt;/Tag&gt;&lt;Author&gt;Zhi-Dan, Zhao; Hu, Xia; Ming-Sheng, Shang; Tao, Zhou&lt;/Author&gt;&lt;Year&gt;2011&lt;/Year&gt;&lt;Details&gt;&lt;_created&gt;60393103&lt;/_created&gt;&lt;_isbn&gt;0256-307X&lt;/_isbn&gt;&lt;_issue&gt;6&lt;/_issue&gt;&lt;_journal&gt;Chinese Physics Letters&lt;/_journal&gt;&lt;_modified&gt;60393103&lt;/_modified&gt;&lt;_pages&gt;068901&lt;/_pages&gt;&lt;_volume&gt;28&lt;/_volume&gt;&lt;/Details&gt;&lt;Extra&gt;&lt;DBUID&gt;{804F2F5D-A5AA-4613-84C3-221A8E8AB257}&lt;/DBUID&gt;&lt;/Extra&gt;&lt;/Item&gt;&lt;/References&gt;&lt;/Group&gt;&lt;/Citation&gt;_x000a_"/>
    <w:docVar w:name="NE.Ref{2AA96EE8-AA43-4CCD-8C8C-A00C8C91191E}" w:val=" ADDIN NE.Ref.{2AA96EE8-AA43-4CCD-8C8C-A00C8C91191E} ADDIN NE.Ref.{2AA96EE8-AA43-4CCD-8C8C-A00C8C91191E}&lt;Citation&gt;&lt;Group&gt;&lt;References&gt;&lt;Item&gt;&lt;ID&gt;794&lt;/ID&gt;&lt;UID&gt;{AFE4830F-3A64-42B7-AC37-FF780E85905D}&lt;/UID&gt;&lt;Title&gt;Parallel discovering of city hot spot based on taxi trajectories&lt;/Title&gt;&lt;Template&gt;Journal Article&lt;/Template&gt;&lt;Star&gt;0&lt;/Star&gt;&lt;Tag&gt;0&lt;/Tag&gt;&lt;Author&gt;Gui, Zhiming; Xiang, Yu; Li, Yujian&lt;/Author&gt;&lt;Year&gt;2012&lt;/Year&gt;&lt;Details&gt;&lt;_created&gt;60393148&lt;/_created&gt;&lt;_isbn&gt;16714512&lt;/_isbn&gt;&lt;_issue&gt;SUPPL.1&lt;/_issue&gt;&lt;_journal&gt;Huazhong Keji Daxue Xuebao (Ziran Kexue Ban)/Journal of Huazhong University of Science and Technology (Natural Science Edition)&lt;/_journal&gt;&lt;_keywords&gt;Taxicabs;Trajectories&lt;/_keywords&gt;&lt;_language&gt;Chinese&lt;/_language&gt;&lt;_modified&gt;60393148&lt;/_modified&gt;&lt;_pages&gt;187 - 190&lt;/_pages&gt;&lt;_place_published&gt;Wuhan, Hubei, 430074, China&lt;/_place_published&gt;&lt;_volume&gt;40&lt;/_volume&gt;&lt;/Details&gt;&lt;Extra&gt;&lt;DBUID&gt;{804F2F5D-A5AA-4613-84C3-221A8E8AB257}&lt;/DBUID&gt;&lt;/Extra&gt;&lt;/Item&gt;&lt;/References&gt;&lt;/Group&gt;&lt;/Citation&gt;_x000a_"/>
    <w:docVar w:name="NE.Ref{2BD16EA9-512A-454E-A91D-585B0EDD76D3}" w:val=" ADDIN NE.Ref.{2BD16EA9-512A-454E-A91D-585B0EDD76D3}&lt;Citation&gt;&lt;Group&gt;&lt;References&gt;&lt;Item&gt;&lt;ID&gt;734&lt;/ID&gt;&lt;UID&gt;{55EFEED7-26C8-44BA-AA92-83E74D66CD11}&lt;/UID&gt;&lt;Title&gt;马克思恩格斯选集&lt;/Title&gt;&lt;Template&gt;Translated Book&lt;/Template&gt;&lt;Star&gt;1&lt;/Star&gt;&lt;Tag&gt;5&lt;/Tag&gt;&lt;Author&gt;马克思; 恩格斯; 列宁; 斯大林&lt;/Author&gt;&lt;Year&gt;1995&lt;/Year&gt;&lt;Details&gt;&lt;_accessed&gt;59679925&lt;/_accessed&gt;&lt;_bibtex_key&gt;马克思恩格斯-734&lt;/_bibtex_key&gt;&lt;_created&gt;59679925&lt;/_created&gt;&lt;_modified&gt;59679926&lt;/_modified&gt;&lt;_publisher&gt;人民出版社&lt;/_publisher&gt;&lt;_volume&gt;第2版第1卷第60页&lt;/_volume&gt;&lt;/Details&gt;&lt;Extra&gt;&lt;DBUID&gt;{F2F0BADE-0539-416F-8F99-9BE45C02286C}&lt;/DBUID&gt;&lt;/Extra&gt;&lt;/Item&gt;&lt;/References&gt;&lt;/Group&gt;&lt;/Citation&gt;_x000a_"/>
    <w:docVar w:name="NE.Ref{2C1AE84F-0557-404E-88BC-50E69A8CE0AD}" w:val=" ADDIN NE.Ref.{2C1AE84F-0557-404E-88BC-50E69A8CE0AD} ADDIN NE.Ref.{2C1AE84F-0557-404E-88BC-50E69A8CE0AD}&lt;Citation&gt;&lt;Group&gt;&lt;References&gt;&lt;Item&gt;&lt;ID&gt;779&lt;/ID&gt;&lt;UID&gt;{379FEFF4-BEFE-4626-8B4A-99B91C873961}&lt;/UID&gt;&lt;Title&gt;Collective dynamics of ‘small-world’networks&lt;/Title&gt;&lt;Template&gt;Journal Article&lt;/Template&gt;&lt;Star&gt;0&lt;/Star&gt;&lt;Tag&gt;0&lt;/Tag&gt;&lt;Author&gt;Watts, Duncan J; Strogatz, Steven H&lt;/Author&gt;&lt;Year&gt;1998&lt;/Year&gt;&lt;Details&gt;&lt;_created&gt;60393101&lt;/_created&gt;&lt;_isbn&gt;0028-0836&lt;/_isbn&gt;&lt;_issue&gt;6684&lt;/_issue&gt;&lt;_journal&gt;nature&lt;/_journal&gt;&lt;_modified&gt;60393101&lt;/_modified&gt;&lt;_pages&gt;440-442&lt;/_pages&gt;&lt;_volume&gt;393&lt;/_volume&gt;&lt;/Details&gt;&lt;Extra&gt;&lt;DBUID&gt;{804F2F5D-A5AA-4613-84C3-221A8E8AB257}&lt;/DBUID&gt;&lt;/Extra&gt;&lt;/Item&gt;&lt;/References&gt;&lt;/Group&gt;&lt;/Citation&gt;_x000a_"/>
    <w:docVar w:name="NE.Ref{2DBB1D1C-EE71-45D1-A0DE-5DB47B98D5A1}" w:val=" ADDIN NE.Ref.{2DBB1D1C-EE71-45D1-A0DE-5DB47B98D5A1}&lt;Citation&gt;&lt;Group&gt;&lt;References&gt;&lt;Item&gt;&lt;ID&gt;788&lt;/ID&gt;&lt;UID&gt;{E2EE6DFA-ED99-45AD-956F-F4D1033AC8A3}&lt;/UID&gt;&lt;Title&gt;个性化微博推荐算法&lt;/Title&gt;&lt;Template&gt;Journal Article&lt;/Template&gt;&lt;Star&gt;1&lt;/Star&gt;&lt;Tag&gt;0&lt;/Tag&gt;&lt;Author&gt;王晟; 王子琪; 张铭&lt;/Author&gt;&lt;Year&gt;2012&lt;/Year&gt;&lt;Details&gt;&lt;_author_adr&gt;北京大学信息科学技术学院;&lt;/_author_adr&gt;&lt;_bibtex_key&gt;王晟王子琪-788&lt;/_bibtex_key&gt;&lt;_created&gt;59628150&lt;/_created&gt;&lt;_db_provider&gt;CNKI&lt;/_db_provider&gt;&lt;_isbn&gt;1673-9418&lt;/_isbn&gt;&lt;_issue&gt;10&lt;/_issue&gt;&lt;_journal&gt;计算机科学与探索&lt;/_journal&gt;&lt;_keywords&gt;微博;推荐;贝叶斯个性化排序(BPR)&lt;/_keywords&gt;&lt;_label&gt;数据输出; 信息推荐&lt;/_label&gt;&lt;_modified&gt;59628150&lt;/_modified&gt;&lt;_pages&gt;895-902&lt;/_pages&gt;&lt;_url&gt;http://www.cnki.net/KCMS/download.aspx?filename=5JnN5siMvE1ZYpUR3U0MyNWcUlGSuhnbMFkYqpGVnBFOsJTMyJndFhWczYkS3AXcGRTV4UkWvRUWMh3Z58SbFxWVaF3cGpUZ6RFb4InR0R2LBlVQNN1VCNGb3EjavITVat0U5InQWxkaKRGdEJ1RPJkQs90d2cHV&amp;amp;tablename=CJFD1112&amp;amp;dflag=pdfdown 全文链接_x000d__x000a_http://www.cnki.net/KCMS/download.aspx?filename=2pEc5p3TNh3QE9SUOJXMKZmMBFmdPl1MZF0Ql50dtpnev8EcXdjQRJ2LDx2ZnJVdHhXcFZ2SKJGanZ0aSNEbkFkZ29SWN9UamZ3SZpXMlZzL2RzQQxGSudjWxIjeoplWWxUVGRFWjhTbIl3bsRmUHFmVaZ2bodVV&amp;amp;tablename=CJFD1112&amp;amp;dflag=pdfdown 全文链接_x000d__x000a_&lt;/_url&gt;&lt;_volume&gt;v.6;No.49&lt;/_volume&gt;&lt;/Details&gt;&lt;Extra&gt;&lt;DBUID&gt;{F2F0BADE-0539-416F-8F99-9BE45C02286C}&lt;/DBUID&gt;&lt;/Extra&gt;&lt;/Item&gt;&lt;/References&gt;&lt;/Group&gt;&lt;/Citation&gt;_x000a_"/>
    <w:docVar w:name="NE.Ref{2DBCE484-3DAC-46F0-BD8C-3206466EDFFE}" w:val=" ADDIN NE.Ref.{2DBCE484-3DAC-46F0-BD8C-3206466EDFFE}&lt;Citation&gt;&lt;Group&gt;&lt;References&gt;&lt;Item&gt;&lt;ID&gt;819&lt;/ID&gt;&lt;UID&gt;{9C7574ED-F892-4CFC-97F5-45D0E82879D0}&lt;/UID&gt;&lt;Title&gt;Short text feature selection for micro-blog mining&lt;/Title&gt;&lt;Template&gt;Conference Proceedings&lt;/Template&gt;&lt;Star&gt;0&lt;/Star&gt;&lt;Tag&gt;0&lt;/Tag&gt;&lt;Author&gt;Liu, Zitao; Yu, Wenchao; Chen, Wei; Wang, Shuran; Wu, Fengyi&lt;/Author&gt;&lt;Year&gt;2010&lt;/Year&gt;&lt;Details&gt;&lt;_bibtex_key&gt;LiuYu-819&lt;/_bibtex_key&gt;&lt;_created&gt;59814899&lt;/_created&gt;&lt;_modified&gt;59814899&lt;/_modified&gt;&lt;_pages&gt;1--4&lt;/_pages&gt;&lt;_subsidiary_author&gt;IEEE&lt;/_subsidiary_author&gt;&lt;_tertiary_author&gt;Computational Intelligence and Software Engineering (CiSE), 2010 International Conference on&lt;/_tertiary_author&gt;&lt;/Details&gt;&lt;Extra&gt;&lt;DBUID&gt;{F2F0BADE-0539-416F-8F99-9BE45C02286C}&lt;/DBUID&gt;&lt;/Extra&gt;&lt;/Item&gt;&lt;/References&gt;&lt;/Group&gt;&lt;/Citation&gt;_x000a_"/>
    <w:docVar w:name="NE.Ref{2E1CD5F2-7AE3-48C9-BB31-AB8003690EFA}" w:val=" ADDIN NE.Ref.{2E1CD5F2-7AE3-48C9-BB31-AB8003690EFA} ADDIN NE.Ref.{2E1CD5F2-7AE3-48C9-BB31-AB8003690EFA}&lt;Citation&gt;&lt;Group&gt;&lt;References&gt;&lt;Item&gt;&lt;ID&gt;771&lt;/ID&gt;&lt;UID&gt;{E1AD8BF4-3BE8-4A2D-AC60-9B9FC8B27DD6}&lt;/UID&gt;&lt;Title&gt;以数据为中心的智慧城市研究综述&lt;/Title&gt;&lt;Template&gt;Journal Article&lt;/Template&gt;&lt;Star&gt;0&lt;/Star&gt;&lt;Tag&gt;0&lt;/Tag&gt;&lt;Author&gt;王静远; 李超; 熊璋; 单志广&lt;/Author&gt;&lt;Year&gt;2014&lt;/Year&gt;&lt;Details&gt;&lt;_created&gt;60393061&lt;/_created&gt;&lt;_journal&gt;计算机研究与发展&lt;/_journal&gt;&lt;_modified&gt;60393061&lt;/_modified&gt;&lt;/Details&gt;&lt;Extra&gt;&lt;DBUID&gt;{804F2F5D-A5AA-4613-84C3-221A8E8AB257}&lt;/DBUID&gt;&lt;/Extra&gt;&lt;/Item&gt;&lt;/References&gt;&lt;/Group&gt;&lt;/Citation&gt;_x000a_"/>
    <w:docVar w:name="NE.Ref{39E267C2-01AB-4021-9BC0-367063E9C1ED}" w:val=" ADDIN NE.Ref.{39E267C2-01AB-4021-9BC0-367063E9C1ED} ADDIN NE.Ref.{39E267C2-01AB-4021-9BC0-367063E9C1ED}&lt;Citation&gt;&lt;Group&gt;&lt;References&gt;&lt;Item&gt;&lt;ID&gt;818&lt;/ID&gt;&lt;UID&gt;{62CDE996-F03A-4926-8FE4-6BE2B8B68AEA}&lt;/UID&gt;&lt;Title&gt;基于改进蚁群算法的出租车路径规划算法&lt;/Title&gt;&lt;Template&gt;Journal Article&lt;/Template&gt;&lt;Star&gt;0&lt;/Star&gt;&lt;Tag&gt;0&lt;/Tag&gt;&lt;Author&gt;谭卫; 赖斌&lt;/Author&gt;&lt;Year&gt;2009&lt;/Year&gt;&lt;Details&gt;&lt;_author_adr&gt;华南理工大学,计算机科学与工程学院,广东,广州,510006&lt;/_author_adr&gt;&lt;_created&gt;60393179&lt;/_created&gt;&lt;_doi&gt;10.3969/j.issn.1674-7720.2009.10.021&lt;/_doi&gt;&lt;_isbn&gt;1001-1927&lt;/_isbn&gt;&lt;_issue&gt;10&lt;/_issue&gt;&lt;_journal&gt;微型机与应用; MICROCOMPUTER &amp;amp;amp; ITS APPLICATIONS&lt;/_journal&gt;&lt;_keywords&gt;交通资源规划 出租车路径规划 蚁群算法 多蚁群&lt;/_keywords&gt;&lt;_language&gt;chi&lt;/_language&gt;&lt;_modified&gt;60393179&lt;/_modified&gt;&lt;_pages&gt;72-74&lt;/_pages&gt;&lt;_translated_author&gt;Wei, TAN; Bin, LAI&lt;/_translated_author&gt;&lt;_url&gt;http://d.wanfangdata.com.cn/Periodical_wxjyyy200910021.aspx&lt;/_url&gt;&lt;_volume&gt;28&lt;/_volume&gt;&lt;/Details&gt;&lt;Extra&gt;&lt;DBUID&gt;{804F2F5D-A5AA-4613-84C3-221A8E8AB257}&lt;/DBUID&gt;&lt;/Extra&gt;&lt;/Item&gt;&lt;/References&gt;&lt;/Group&gt;&lt;Group&gt;&lt;References&gt;&lt;Item&gt;&lt;ID&gt;801&lt;/ID&gt;&lt;UID&gt;{B8F9DB8B-063E-4101-8076-2CB52A219DE3}&lt;/UID&gt;&lt;Title&gt;A methodology and modelling technique for taxi path optimization&lt;/Title&gt;&lt;Template&gt;Conference Proceedings&lt;/Template&gt;&lt;Star&gt;0&lt;/Star&gt;&lt;Tag&gt;0&lt;/Tag&gt;&lt;Author&gt;Hou, Zhi Ping; Jin, Feng; Yuan, Qin Jian; Li, Yong Yi&lt;/Author&gt;&lt;Year&gt;2013&lt;/Year&gt;&lt;Details&gt;&lt;_created&gt;60393153&lt;/_created&gt;&lt;_isbn&gt;10226680&lt;/_isbn&gt;&lt;_keywords&gt;Algorithms;Automobile manufacture;Geographic information systems;Network routing;Optimization;Parallel architectures;Production engineering;Routing algorithms&lt;/_keywords&gt;&lt;_language&gt;English&lt;/_language&gt;&lt;_modified&gt;60393153&lt;/_modified&gt;&lt;_pages&gt;816 - 821&lt;/_pages&gt;&lt;_place_published&gt;Hong Kong, China&lt;/_place_published&gt;&lt;_url&gt;http://dx.doi.org/10.4028/www.scientific.net/AMR.711.816&lt;/_url&gt;&lt;_volume&gt;711&lt;/_volume&gt;&lt;/Details&gt;&lt;Extra&gt;&lt;DBUID&gt;{804F2F5D-A5AA-4613-84C3-221A8E8AB257}&lt;/DBUID&gt;&lt;/Extra&gt;&lt;/Item&gt;&lt;/References&gt;&lt;/Group&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Group&gt;&lt;References&gt;&lt;Item&gt;&lt;ID&gt;803&lt;/ID&gt;&lt;UID&gt;{E3F25D9C-414F-45BA-A90C-9EE5710F3911}&lt;/UID&gt;&lt;Title&gt;A multi-objective path planning method for electric taxis with energy-constrained&lt;/Title&gt;&lt;Template&gt;Conference Proceedings&lt;/Template&gt;&lt;Star&gt;0&lt;/Star&gt;&lt;Tag&gt;0&lt;/Tag&gt;&lt;Author&gt;Li, Jing; Liu, Zhihan; Yang, Fangchun&lt;/Author&gt;&lt;Year&gt;2013&lt;/Year&gt;&lt;Details&gt;&lt;_created&gt;60393155&lt;/_created&gt;&lt;_keywords&gt;Constrained optimization;Energy utilization;Multimodal transportation;Multiobjective optimization;Security of data&lt;/_keywords&gt;&lt;_language&gt;English&lt;/_language&gt;&lt;_modified&gt;60393155&lt;/_modified&gt;&lt;_pages&gt;1750 - 1755&lt;/_pages&gt;&lt;_place_published&gt;Wuhan, China&lt;/_place_published&gt;&lt;/Details&gt;&lt;Extra&gt;&lt;DBUID&gt;{804F2F5D-A5AA-4613-84C3-221A8E8AB257}&lt;/DBUID&gt;&lt;/Extra&gt;&lt;/Item&gt;&lt;/References&gt;&lt;/Group&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3A80D02C-A6E1-412C-A986-AEBCBEA288B7}" w:val=" ADDIN NE.Ref.{3A80D02C-A6E1-412C-A986-AEBCBEA288B7}&lt;Citation&gt;&lt;Group&gt;&lt;References&gt;&lt;Item&gt;&lt;ID&gt;786&lt;/ID&gt;&lt;UID&gt;{FDEE15D0-9407-40AE-832A-A4CB8A32B853}&lt;/UID&gt;&lt;Title&gt;基于微博平台的事件趋势分析及预测研究&lt;/Title&gt;&lt;Template&gt;Thesis&lt;/Template&gt;&lt;Star&gt;1&lt;/Star&gt;&lt;Tag&gt;5&lt;/Tag&gt;&lt;Author&gt;田野&lt;/Author&gt;&lt;Year&gt;2012&lt;/Year&gt;&lt;Details&gt;&lt;_accessed&gt;59648266&lt;/_accessed&gt;&lt;_bibtex_key&gt;田野-786&lt;/_bibtex_key&gt;&lt;_created&gt;59628150&lt;/_created&gt;&lt;_db_provider&gt;CNKI&lt;/_db_provider&gt;&lt;_keywords&gt;微博平台;趋势分析;趋势预测;群体行为;社会计算&lt;/_keywords&gt;&lt;_label&gt;数据输出; 话题; 趋势; 概念定义&lt;/_label&gt;&lt;_modified&gt;59628150&lt;/_modified&gt;&lt;_publisher&gt;武汉大学&lt;/_publisher&gt;&lt;_tertiary_author&gt;何炎祥&lt;/_tertiary_author&gt;&lt;_type_work&gt;博士&lt;/_type_work&gt;&lt;_url&gt;http://www.cnki.net/KCMS/download.aspx?filename=0LGdmVyl1QmV2NCJ0QZJ0d1h1RzF1S610ayBDR1AnQlpGUqZjUQhmbFZHe4k1T39SNO1kZsNkUY9WQ=0TS5ADTJBzSQFHdmJFcEx0aXp2aDBDM2tCZ2FEaxh2T5klWBJnZtZVYxN1b40UdXdDavRje1M1aP1&amp;amp;dflag=nhdown&amp;amp;tablename=CDFDLAST2012 全文链接_x000d__x000a_http://www.cnki.net/KCMS/download.aspx?filename=zSXdmNzhHR3QDbkpHZM1UbRpUd5BXeoV3K0gUOaJ1SChkMvkVNY9iNYhlSn9SNxhkexo1YONkUKZ0S=0zZsdVWN5kQ1dnTh1US6tET5AldoFFc3NHerg1MCd1bwQ2S2VGcW90Rjl0MPNUa042U4VDWEZkVxV&amp;amp;dflag=nhdown&amp;amp;tablename=CDFDLAST2012 全文链接_x000d__x000a_&lt;/_url&gt;&lt;/Details&gt;&lt;Extra&gt;&lt;DBUID&gt;{F2F0BADE-0539-416F-8F99-9BE45C02286C}&lt;/DBUID&gt;&lt;/Extra&gt;&lt;/Item&gt;&lt;/References&gt;&lt;/Group&gt;&lt;/Citation&gt;_x000a_"/>
    <w:docVar w:name="NE.Ref{3C8CD8D3-B201-4EBC-BE5B-A933FFFBACC9}" w:val=" ADDIN NE.Ref.{3C8CD8D3-B201-4EBC-BE5B-A933FFFBACC9}&lt;Citation&gt;&lt;Group&gt;&lt;References&gt;&lt;Item&gt;&lt;ID&gt;821&lt;/ID&gt;&lt;UID&gt;{EB9B075D-F9BC-4CF3-A046-8EBB6453A738}&lt;/UID&gt;&lt;Title&gt;北京已建成600处出租车扬招站&lt;/Title&gt;&lt;Template&gt;Web Page&lt;/Template&gt;&lt;Star&gt;0&lt;/Star&gt;&lt;Tag&gt;0&lt;/Tag&gt;&lt;Author/&gt;&lt;Year&gt;2013&lt;/Year&gt;&lt;Details&gt;&lt;_url&gt;http://news.xinhuanet.com/local/2013-07/07/c_116436483.htm&lt;/_url&gt;&lt;_accessed&gt;60402174&lt;/_accessed&gt;&lt;_created&gt;60402174&lt;/_created&gt;&lt;_modified&gt;60402174&lt;/_modified&gt;&lt;/Details&gt;&lt;Extra&gt;&lt;DBUID&gt;{804F2F5D-A5AA-4613-84C3-221A8E8AB257}&lt;/DBUID&gt;&lt;/Extra&gt;&lt;/Item&gt;&lt;/References&gt;&lt;/Group&gt;&lt;/Citation&gt;_x000a_"/>
    <w:docVar w:name="NE.Ref{3E94E434-43F3-47EE-BC66-FADE57E19983}" w:val=" ADDIN NE.Ref.{3E94E434-43F3-47EE-BC66-FADE57E19983} ADDIN NE.Ref.{3E94E434-43F3-47EE-BC66-FADE57E19983}&lt;Citation&gt;&lt;Group&gt;&lt;References&gt;&lt;Item&gt;&lt;ID&gt;772&lt;/ID&gt;&lt;UID&gt;{4492A2A5-33BE-4694-8FCE-AE60C60705DB}&lt;/UID&gt;&lt;Title&gt;trace analysis and mining for smart cities: issues, methods, and applications&lt;/Title&gt;&lt;Template&gt;Journal Article&lt;/Template&gt;&lt;Star&gt;0&lt;/Star&gt;&lt;Tag&gt;0&lt;/Tag&gt;&lt;Author&gt;Pan, Gang; Qi, Guande; Zhang, Wangsheng; Li, Shijian&lt;/Author&gt;&lt;Year&gt;2013&lt;/Year&gt;&lt;Details&gt;&lt;_created&gt;60393064&lt;/_created&gt;&lt;_issue&gt;6&lt;/_issue&gt;&lt;_journal&gt;communications magazine, ieee&lt;/_journal&gt;&lt;_modified&gt;60393075&lt;/_modified&gt;&lt;_pages&gt;120 - 126&lt;/_pages&gt;&lt;_volume&gt;51&lt;/_volume&gt;&lt;/Details&gt;&lt;Extra&gt;&lt;DBUID&gt;{804F2F5D-A5AA-4613-84C3-221A8E8AB257}&lt;/DBUID&gt;&lt;/Extra&gt;&lt;/Item&gt;&lt;/References&gt;&lt;/Group&gt;&lt;/Citation&gt;_x000a_"/>
    <w:docVar w:name="NE.Ref{44F8243B-9E39-4628-ABF6-DB48668A2AE9}" w:val=" ADDIN NE.Ref.{44F8243B-9E39-4628-ABF6-DB48668A2AE9}&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491307FA-144F-4E0D-B1CE-D963B3DD4D5A}" w:val=" ADDIN NE.Ref.{491307FA-144F-4E0D-B1CE-D963B3DD4D5A} ADDIN NE.Ref.{491307FA-144F-4E0D-B1CE-D963B3DD4D5A}&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5074513A-05B9-4F40-BF97-939BF209797A}" w:val=" ADDIN NE.Ref.{5074513A-05B9-4F40-BF97-939BF209797A} ADDIN NE.Ref.{5074513A-05B9-4F40-BF97-939BF209797A}&lt;Citation&gt;&lt;Group&gt;&lt;References&gt;&lt;Item&gt;&lt;ID&gt;800&lt;/ID&gt;&lt;UID&gt;{27EBF7B5-D859-49F9-920B-C434499C1017}&lt;/UID&gt;&lt;Title&gt;基于空间聚类和Weka平台的出租车载客热点区域挖掘研究&lt;/Title&gt;&lt;Template&gt;Thesis&lt;/Template&gt;&lt;Star&gt;0&lt;/Star&gt;&lt;Tag&gt;0&lt;/Tag&gt;&lt;Author&gt;刘盼盼&lt;/Author&gt;&lt;Year&gt;2014&lt;/Year&gt;&lt;Details&gt;&lt;_created&gt;60393151&lt;/_created&gt;&lt;_keywords&gt;出租车调度;载客热点区域;空间聚类;R-FDBSCAN算法;Weka&lt;/_keywords&gt;&lt;_modified&gt;60393151&lt;/_modified&gt;&lt;_publisher&gt;吉林大学&lt;/_publisher&gt;&lt;_tertiary_author&gt;齐红&lt;/_tertiary_author&gt;&lt;_type_work&gt;硕士&lt;/_type_work&gt;&lt;/Details&gt;&lt;Extra&gt;&lt;DBUID&gt;{804F2F5D-A5AA-4613-84C3-221A8E8AB257}&lt;/DBUID&gt;&lt;/Extra&gt;&lt;/Item&gt;&lt;/References&gt;&lt;/Group&gt;&lt;/Citation&gt;_x000a_"/>
    <w:docVar w:name="NE.Ref{5181C4D1-C084-4B54-804A-61B79133D612}" w:val=" ADDIN NE.Ref.{5181C4D1-C084-4B54-804A-61B79133D612}&lt;Citation&gt;&lt;Group&gt;&lt;References&gt;&lt;Item&gt;&lt;ID&gt;816&lt;/ID&gt;&lt;UID&gt;{68A06A78-780E-4CB9-A039-2BBD4ABDF7EE}&lt;/UID&gt;&lt;Title&gt;日本地震的微博热点事件分析&lt;/Title&gt;&lt;Template&gt;Journal Article&lt;/Template&gt;&lt;Star&gt;0&lt;/Star&gt;&lt;Tag&gt;0&lt;/Tag&gt;&lt;Author&gt;王昊; 杨亮; 林鸿飞&lt;/Author&gt;&lt;Year&gt;2012&lt;/Year&gt;&lt;Details&gt;&lt;_accessed&gt;59649965&lt;/_accessed&gt;&lt;_author_adr&gt;大连理工大学计算机科学与技术学院;&lt;/_author_adr&gt;&lt;_bibtex_key&gt;王昊杨亮-816&lt;/_bibtex_key&gt;&lt;_created&gt;59628150&lt;/_created&gt;&lt;_db_provider&gt;CNKI&lt;/_db_provider&gt;&lt;_isbn&gt;1003-0077&lt;/_isbn&gt;&lt;_issue&gt;05&lt;/_issue&gt;&lt;_journal&gt;中文信息学报&lt;/_journal&gt;&lt;_keywords&gt;热点事件发现;倾向性分析;基于情感先验的HITS算法;日本地震&lt;/_keywords&gt;&lt;_label&gt;情感信息; 数据采集; 数据输出; 话题&lt;/_label&gt;&lt;_modified&gt;59628150&lt;/_modified&gt;&lt;_pages&gt;7-13&lt;/_pages&gt;&lt;_url&gt;http://www.cnki.net/KCMS/download.aspx?filename=KlkQaJ1TrYVWi9kW0MVb04mMYt2Z6dUaFFWcyh2UFt0aqFVcZRUbTRVcxYjc1hnYU9kQppVdwFHTjBVaLl1a2R2Y3VkeyVkRWRmWzl0YJJzQxEHbzwmQrZ2d3NTeKp1KCtievcmY0Y1KMB1a5l1VvckYzdXUrZjb&amp;amp;tablename=CJFDLAST2013&amp;amp;dflag=pdfdown 全文链接_x000d__x000a_http://www.cnki.net/KCMS/download.aspx?filename=xoWO2QXTsVjb6Z0dWdUdHVTaJB3L5MlMWh1L1JkUI5mb5UTOyJzNGJTOrhjZIpER4c3Rj10aG1mVH90TTRVWvgXb40USppUSDBVN3FzVud1RmdzSoVnQvkTdyMFdohFV0kXTrNTWwFHSB9WUxhzTYlzYkB3VnJ2Q&amp;amp;tablename=CJFDLAST2013&amp;amp;dflag=pdfdown 全文链接_x000d__x000a_&lt;/_url&gt;&lt;_volume&gt;v.26&lt;/_volume&gt;&lt;/Details&gt;&lt;Extra&gt;&lt;DBUID&gt;{F2F0BADE-0539-416F-8F99-9BE45C02286C}&lt;/DBUID&gt;&lt;/Extra&gt;&lt;/Item&gt;&lt;/References&gt;&lt;/Group&gt;&lt;/Citation&gt;_x000a_"/>
    <w:docVar w:name="NE.Ref{52CDF33A-8B73-478D-BAAF-54DB41C800D0}" w:val=" ADDIN NE.Ref.{52CDF33A-8B73-478D-BAAF-54DB41C800D0} ADDIN NE.Ref.{52CDF33A-8B73-478D-BAAF-54DB41C800D0}&lt;Citation&gt;&lt;Group&gt;&lt;References&gt;&lt;Item&gt;&lt;ID&gt;773&lt;/ID&gt;&lt;UID&gt;{E132516B-F074-4B79-860C-295CD48B4248}&lt;/UID&gt;&lt;Title&gt;城市计算&lt;/Title&gt;&lt;Template&gt;Journal Article&lt;/Template&gt;&lt;Star&gt;0&lt;/Star&gt;&lt;Tag&gt;0&lt;/Tag&gt;&lt;Author&gt;郑宇&lt;/Author&gt;&lt;Year&gt;2013&lt;/Year&gt;&lt;Details&gt;&lt;_accessed&gt;60393072&lt;/_accessed&gt;&lt;_created&gt;60393072&lt;/_created&gt;&lt;_issue&gt;9&lt;/_issue&gt;&lt;_journal&gt;中国计算机学会通讯&lt;/_journal&gt;&lt;_modified&gt;60393072&lt;/_modified&gt;&lt;_pages&gt;6-7&lt;/_pages&gt;&lt;_tertiary_title&gt;Communications of CCF&lt;/_tertiary_title&gt;&lt;_translated_title&gt;Urban computing&lt;/_translated_title&gt;&lt;_volume&gt;8&lt;/_volume&gt;&lt;/Details&gt;&lt;Extra&gt;&lt;DBUID&gt;{804F2F5D-A5AA-4613-84C3-221A8E8AB257}&lt;/DBUID&gt;&lt;/Extra&gt;&lt;/Item&gt;&lt;/References&gt;&lt;/Group&gt;&lt;Group&gt;&lt;References&gt;&lt;Item&gt;&lt;ID&gt;774&lt;/ID&gt;&lt;UID&gt;{49C45E58-FDDD-4D02-BCCE-95A8299E0AD3}&lt;/UID&gt;&lt;Title&gt;城市计算与大数据&lt;/Title&gt;&lt;Template&gt;Journal Article&lt;/Template&gt;&lt;Star&gt;0&lt;/Star&gt;&lt;Tag&gt;0&lt;/Tag&gt;&lt;Author&gt;郑宇&lt;/Author&gt;&lt;Year&gt;2013&lt;/Year&gt;&lt;Details&gt;&lt;_accessed&gt;60393075&lt;/_accessed&gt;&lt;_created&gt;60393075&lt;/_created&gt;&lt;_issue&gt;9&lt;/_issue&gt;&lt;_journal&gt;中国计算机学会通讯&lt;/_journal&gt;&lt;_modified&gt;60393075&lt;/_modified&gt;&lt;_pages&gt;8-18&lt;/_pages&gt;&lt;_volume&gt;8&lt;/_volume&gt;&lt;/Details&gt;&lt;Extra&gt;&lt;DBUID&gt;{804F2F5D-A5AA-4613-84C3-221A8E8AB257}&lt;/DBUID&gt;&lt;/Extra&gt;&lt;/Item&gt;&lt;/References&gt;&lt;/Group&gt;&lt;/Citation&gt;_x000a_"/>
    <w:docVar w:name="NE.Ref{55668D9C-8410-4224-9101-5FD0084AA12D}" w:val=" ADDIN NE.Ref.{55668D9C-8410-4224-9101-5FD0084AA12D} ADDIN NE.Ref.{55668D9C-8410-4224-9101-5FD0084AA12D}&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5645B4B4-7415-425A-AB5E-544D10CE67C8}" w:val=" ADDIN NE.Ref.{5645B4B4-7415-425A-AB5E-544D10CE67C8}&lt;Citation&gt;&lt;Group&gt;&lt;References&gt;&lt;Item&gt;&lt;ID&gt;783&lt;/ID&gt;&lt;UID&gt;{04B6B5BC-F0BD-4305-A18B-029D32F38856}&lt;/UID&gt;&lt;Title&gt;一种中文微博新闻话题检测的方法&lt;/Title&gt;&lt;Template&gt;Journal Article&lt;/Template&gt;&lt;Star&gt;1&lt;/Star&gt;&lt;Tag&gt;0&lt;/Tag&gt;&lt;Author&gt;郑斐然; 苗夺谦; 张志飞; 高灿&lt;/Author&gt;&lt;Year&gt;2012&lt;/Year&gt;&lt;Details&gt;&lt;_author_adr&gt;同济大学计算机科学与技术系;同济大学嵌入式系统与服务计算教育部重点实验室;&lt;/_author_adr&gt;&lt;_bibtex_key&gt;郑斐然苗夺谦-783&lt;/_bibtex_key&gt;&lt;_created&gt;59628150&lt;/_created&gt;&lt;_db_provider&gt;CNKI&lt;/_db_provider&gt;&lt;_isbn&gt;1002-137X&lt;/_isbn&gt;&lt;_issue&gt;01&lt;/_issue&gt;&lt;_journal&gt;计算机科学&lt;/_journal&gt;&lt;_keywords&gt;微博;新闻;话题检测;聚类&lt;/_keywords&gt;&lt;_label&gt;数据输出; 微博相似度; 话题&lt;/_label&gt;&lt;_modified&gt;59628150&lt;/_modified&gt;&lt;_pages&gt;138-141&lt;/_pages&gt;&lt;_url&gt;http://www.cnki.net/KCMS/download.aspx?filename=KpVZYNVSK5mNm12RUxmZ1xWRwAFeQN1QthVa4dESw5mNBtEZOl1c3kXVntGNsRlNEl2c3FGRQlUdhhHUvEUNwh2LXpUQuNmNrg0aMBTanRldSxkeZRlSDNVcv8UOXFjSK9UTUl1QsRUcjdTSNBHZrIzdaNWdjZ1N&amp;amp;tablename=CJFD1112&amp;amp;dflag=pdfdown 全文链接_x000d__x000a_http://www.cnki.net/KCMS/download.aspx?filename=WRVR0ZTaGpmajhkN3dVNuJVa212KHJlbGJDOPF2LjJldNBna4wGVRp3YmRzMTJjNTNTYvIWUWRkdBRESpd2U3kEcWFTaWB3dvlEcOhlWJtCZ1ZUMJdXWww0M1k0Uy9WN2l0NuRmdiRGTHpncrtieYRFSrsmbhxWT&amp;amp;tablename=CJFD1112&amp;amp;dflag=pdfdown 全文链接_x000d__x000a_&lt;/_url&gt;&lt;_volume&gt;v.39&lt;/_volume&gt;&lt;/Details&gt;&lt;Extra&gt;&lt;DBUID&gt;{F2F0BADE-0539-416F-8F99-9BE45C02286C}&lt;/DBUID&gt;&lt;/Extra&gt;&lt;/Item&gt;&lt;/References&gt;&lt;/Group&gt;&lt;/Citation&gt;_x000a_"/>
    <w:docVar w:name="NE.Ref{5928A9DF-42D5-49D1-865E-FB36EA337D0B}" w:val=" ADDIN NE.Ref.{5928A9DF-42D5-49D1-865E-FB36EA337D0B}&lt;Citation&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595139D0-5E4D-4E30-8470-CC12037D31A2}" w:val=" ADDIN NE.Ref.{595139D0-5E4D-4E30-8470-CC12037D31A2}&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65FAF96E-B565-4791-8F59-A96B8D3AEB72}" w:val=" ADDIN NE.Ref.{65FAF96E-B565-4791-8F59-A96B8D3AEB72}&lt;Citation&gt;&lt;Group&gt;&lt;References&gt;&lt;Item&gt;&lt;ID&gt;755&lt;/ID&gt;&lt;UID&gt;{5873322B-B186-4F50-98DB-676A1838BA3F}&lt;/UID&gt;&lt;Title&gt;Everyone&amp;apos;s an influencer: quantifying influence on twitter&lt;/Title&gt;&lt;Template&gt;Conference Proceedings&lt;/Template&gt;&lt;Star&gt;0&lt;/Star&gt;&lt;Tag&gt;0&lt;/Tag&gt;&lt;Author&gt;Bakshy, Eytan; Hofman, Jake M; Mason, Winter A; Watts, Duncan J&lt;/Author&gt;&lt;Year&gt;2011&lt;/Year&gt;&lt;Details&gt;&lt;_accessed&gt;59813272&lt;/_accessed&gt;&lt;_bibtex_key&gt;BakshyHofman-755&lt;/_bibtex_key&gt;&lt;_created&gt;59813271&lt;/_created&gt;&lt;_db_updated&gt;ACM&lt;/_db_updated&gt;&lt;_doi&gt;10.1145/1935826.1935845&lt;/_doi&gt;&lt;_isbn&gt;978-1-4503-0493-1&lt;/_isbn&gt;&lt;_modified&gt;59813272&lt;/_modified&gt;&lt;_pages&gt;65-74&lt;/_pages&gt;&lt;_place_published&gt;Hong Kong, China&lt;/_place_published&gt;&lt;_publisher&gt;ACM&lt;/_publisher&gt;&lt;_secondary_title&gt;Proceedings of the fourth ACM international conference on Web search and data mining&lt;/_secondary_title&gt;&lt;_url&gt;http://dl.acm.org/citation.cfm?id=1935826.1935845&amp;amp;coll=DL&amp;amp;dl=ACM&amp;amp;CFID=363861559&amp;amp;CFTOKEN=86653482&lt;/_url&gt;&lt;/Details&gt;&lt;Extra&gt;&lt;DBUID&gt;{F2F0BADE-0539-416F-8F99-9BE45C02286C}&lt;/DBUID&gt;&lt;/Extra&gt;&lt;/Item&gt;&lt;/References&gt;&lt;/Group&gt;&lt;/Citation&gt;_x000a_"/>
    <w:docVar w:name="NE.Ref{66C67580-B0B4-43D7-9462-B134B2688702}" w:val=" ADDIN NE.Ref.{66C67580-B0B4-43D7-9462-B134B2688702} ADDIN NE.Ref.{66C67580-B0B4-43D7-9462-B134B2688702}&lt;Citation&gt;&lt;Group&gt;&lt;References&gt;&lt;Item&gt;&lt;ID&gt;777&lt;/ID&gt;&lt;UID&gt;{52DF8C1E-3806-44B1-82EA-BCF2523122D2}&lt;/UID&gt;&lt;Title&gt;What is Twitter, a social network or a news media?&lt;/Title&gt;&lt;Template&gt;Conference Proceedings&lt;/Template&gt;&lt;Star&gt;0&lt;/Star&gt;&lt;Tag&gt;0&lt;/Tag&gt;&lt;Author&gt;Kwak, Haewoon; Lee, Changhyun; Park, Hosung; Moon, Sue&lt;/Author&gt;&lt;Year&gt;2010&lt;/Year&gt;&lt;Details&gt;&lt;_created&gt;60393095&lt;/_created&gt;&lt;_isbn&gt;1605587990&lt;/_isbn&gt;&lt;_modified&gt;60393095&lt;/_modified&gt;&lt;_pages&gt;591-600&lt;/_pages&gt;&lt;_publisher&gt;ACM&lt;/_publisher&gt;&lt;_secondary_title&gt;Proceedings of the 19th international conference on World wide web&lt;/_secondary_title&gt;&lt;/Details&gt;&lt;Extra&gt;&lt;DBUID&gt;{804F2F5D-A5AA-4613-84C3-221A8E8AB257}&lt;/DBUID&gt;&lt;/Extra&gt;&lt;/Item&gt;&lt;/References&gt;&lt;/Group&gt;&lt;/Citation&gt;_x000a_"/>
    <w:docVar w:name="NE.Ref{683B57CA-25F5-4129-BFCA-D70D7403E051}" w:val=" ADDIN NE.Ref.{683B57CA-25F5-4129-BFCA-D70D7403E051}&lt;Citation&gt;&lt;Group&gt;&lt;References&gt;&lt;Item&gt;&lt;ID&gt;748&lt;/ID&gt;&lt;UID&gt;{465394CA-987F-4288-80F3-F19898C8D074}&lt;/UID&gt;&lt;Title&gt;TwitterRank: finding topic-sensitive influential twitterers&lt;/Title&gt;&lt;Template&gt;Conference Proceedings&lt;/Template&gt;&lt;Star&gt;0&lt;/Star&gt;&lt;Tag&gt;0&lt;/Tag&gt;&lt;Author&gt;Weng, Jianshu; Lim, Ee-Peng; Jiang, Jing; He, Qi&lt;/Author&gt;&lt;Year&gt;2010&lt;/Year&gt;&lt;Details&gt;&lt;_accessed&gt;59813251&lt;/_accessed&gt;&lt;_bibtex_key&gt;WengLim-748&lt;/_bibtex_key&gt;&lt;_created&gt;59813249&lt;/_created&gt;&lt;_db_updated&gt;ACM&lt;/_db_updated&gt;&lt;_doi&gt;10.1145/1718487.1718520&lt;/_doi&gt;&lt;_isbn&gt;978-1-60558-889-6&lt;/_isbn&gt;&lt;_modified&gt;59813250&lt;/_modified&gt;&lt;_pages&gt;261-270&lt;/_pages&gt;&lt;_place_published&gt;New York, New York, USA&lt;/_place_published&gt;&lt;_publisher&gt;ACM&lt;/_publisher&gt;&lt;_secondary_title&gt;Proceedings of the third ACM international conference on Web search and data mining&lt;/_secondary_title&gt;&lt;_url&gt;http://dl.acm.org/citation.cfm?id=1718487.1718520&amp;amp;coll=DL&amp;amp;dl=ACM&amp;amp;CFID=363857568&amp;amp;CFTOKEN=62151396&lt;/_url&gt;&lt;/Details&gt;&lt;Extra&gt;&lt;DBUID&gt;{F2F0BADE-0539-416F-8F99-9BE45C02286C}&lt;/DBUID&gt;&lt;/Extra&gt;&lt;/Item&gt;&lt;/References&gt;&lt;/Group&gt;&lt;/Citation&gt;_x000a_"/>
    <w:docVar w:name="NE.Ref{6897C718-0D7A-4E4D-B4FA-8A29CF17B26A}" w:val=" ADDIN NE.Ref.{6897C718-0D7A-4E4D-B4FA-8A29CF17B26A} ADDIN NE.Ref.{6897C718-0D7A-4E4D-B4FA-8A29CF17B26A}&lt;Citation&gt;&lt;Group&gt;&lt;References&gt;&lt;Item&gt;&lt;ID&gt;795&lt;/ID&gt;&lt;UID&gt;{49FA0E94-B087-4366-8975-66E143E0CAF2}&lt;/UID&gt;&lt;Title&gt;Visualizing hot spot analysis result based on mashup&lt;/Title&gt;&lt;Template&gt;Conference Proceedings&lt;/Template&gt;&lt;Star&gt;0&lt;/Star&gt;&lt;Tag&gt;0&lt;/Tag&gt;&lt;Author&gt;Wang, Handong; Zou, Haixiang; Yue, Yang; Li, Qingquan&lt;/Author&gt;&lt;Year&gt;2009&lt;/Year&gt;&lt;Details&gt;&lt;_created&gt;60393149&lt;/_created&gt;&lt;_keywords&gt;Data visualization;Encoding (symbols);Geographic information systems;Knowledge based systems;Telecommunication services;Transportation;Visualization;Wireless telecommunication systems&lt;/_keywords&gt;&lt;_language&gt;English&lt;/_language&gt;&lt;_modified&gt;60393149&lt;/_modified&gt;&lt;_pages&gt;45 - 48&lt;/_pages&gt;&lt;_place_published&gt;Seattle, WA, United states&lt;/_place_published&gt;&lt;_url&gt;http://dx.doi.org/10.1145/1629890.1629900&lt;/_url&gt;&lt;/Details&gt;&lt;Extra&gt;&lt;DBUID&gt;{804F2F5D-A5AA-4613-84C3-221A8E8AB257}&lt;/DBUID&gt;&lt;/Extra&gt;&lt;/Item&gt;&lt;/References&gt;&lt;/Group&gt;&lt;/Citation&gt;_x000a_"/>
    <w:docVar w:name="NE.Ref{696CC0B0-BC29-4B84-811B-D037B5E48125}" w:val=" ADDIN NE.Ref.{696CC0B0-BC29-4B84-811B-D037B5E48125} ADDIN NE.Ref.{696CC0B0-BC29-4B84-811B-D037B5E48125}&lt;Citation&gt;&lt;Group&gt;&lt;References&gt;&lt;Item&gt;&lt;ID&gt;820&lt;/ID&gt;&lt;UID&gt;{51C4B263-D6BA-4011-818F-4C7CACA2135D}&lt;/UID&gt;&lt;Title&gt;福州市区出租车服务网点规划研究&lt;/Title&gt;&lt;Template&gt;Thesis&lt;/Template&gt;&lt;Star&gt;0&lt;/Star&gt;&lt;Tag&gt;0&lt;/Tag&gt;&lt;Author&gt;王两全&lt;/Author&gt;&lt;Year&gt;2014&lt;/Year&gt;&lt;Details&gt;&lt;_accessed&gt;60393184&lt;/_accessed&gt;&lt;_created&gt;60393184&lt;/_created&gt;&lt;_modified&gt;60393184&lt;/_modified&gt;&lt;_tertiary_author&gt;丁艺&lt;/_tertiary_author&gt;&lt;_volume&gt;工程硕士&lt;/_volume&gt;&lt;/Details&gt;&lt;Extra&gt;&lt;DBUID&gt;{804F2F5D-A5AA-4613-84C3-221A8E8AB257}&lt;/DBUID&gt;&lt;/Extra&gt;&lt;/Item&gt;&lt;/References&gt;&lt;/Group&gt;&lt;/Citation&gt;_x000a_"/>
    <w:docVar w:name="NE.Ref{6D7242C6-CD4C-478C-B787-4E9B90FEA10D}" w:val=" ADDIN NE.Ref.{6D7242C6-CD4C-478C-B787-4E9B90FEA10D}&lt;Citation&gt;&lt;Group&gt;&lt;References&gt;&lt;Item&gt;&lt;ID&gt;782&lt;/ID&gt;&lt;UID&gt;{B4117725-C553-4EB9-965C-0A1490CD22AD}&lt;/UID&gt;&lt;Title&gt;基于线索树双层聚类的微博话题检测&lt;/Title&gt;&lt;Template&gt;Journal Article&lt;/Template&gt;&lt;Star&gt;1&lt;/Star&gt;&lt;Tag&gt;0&lt;/Tag&gt;&lt;Author&gt;马彬; 洪宇; 陆剑江; 姚建民; 朱巧明&lt;/Author&gt;&lt;Year&gt;2012&lt;/Year&gt;&lt;Details&gt;&lt;_author_adr&gt;苏州大学计算机科学与技术学院;&lt;/_author_adr&gt;&lt;_bibtex_key&gt;马彬洪宇-782&lt;/_bibtex_key&gt;&lt;_created&gt;59628150&lt;/_created&gt;&lt;_db_provider&gt;CNKI&lt;/_db_provider&gt;&lt;_isbn&gt;1003-0077&lt;/_isbn&gt;&lt;_issue&gt;06&lt;/_issue&gt;&lt;_journal&gt;中文信息学报&lt;/_journal&gt;&lt;_keywords&gt;微博文本;话题检测;TAT模型;线索树;LDA特征选择&lt;/_keywords&gt;&lt;_label&gt;话题; 数据输出&lt;/_label&gt;&lt;_modified&gt;59628150&lt;/_modified&gt;&lt;_pages&gt;121-128&lt;/_pages&gt;&lt;_url&gt;http://www.cnki.net/KCMS/download.aspx?filename=4ZFWnFUOwRVWjVndycmU4NVRHVkMQllerlVd2JHd5E0TPVjYsFmNPNVb2d0TvMzSml3QrkVU412YCZGayJUYsFlWwkHeNJVR1o1UjZVNwZGULRHR510THBXZrondwlHdqJ3dQxkaS5mdpNnWy4EOykGe4lVOqFXa&amp;amp;tablename=CJFDLAST2013&amp;amp;dflag=pdfdown 全文链接_x000d__x000a_http://www.cnki.net/KCMS/download.aspx?filename=VVHTrRDZxFmVQxkeDZlcX52QE5kW19CWq5mY6xkbOdDbqFGOYV0Rmt0Y2kmNhtURzUkblF1aqdlRuF1V4ADNPVjY2tiZrZETElXQtd3S4cVUpVlWHpnbXVXeNVXNxV0Sx0ES54EVTV0MYRXb0R3TxF3cKZXSJdDW&amp;amp;tablename=CJFDLAST2013&amp;amp;dflag=pdfdown 全文链接_x000d__x000a_&lt;/_url&gt;&lt;_volume&gt;v.26&lt;/_volume&gt;&lt;/Details&gt;&lt;Extra&gt;&lt;DBUID&gt;{F2F0BADE-0539-416F-8F99-9BE45C02286C}&lt;/DBUID&gt;&lt;/Extra&gt;&lt;/Item&gt;&lt;/References&gt;&lt;/Group&gt;&lt;/Citation&gt;_x000a_"/>
    <w:docVar w:name="NE.Ref{6D735405-5FC9-418B-9564-69E9D82B9585}" w:val=" ADDIN NE.Ref.{6D735405-5FC9-418B-9564-69E9D82B9585} ADDIN NE.Ref.{6D735405-5FC9-418B-9564-69E9D82B9585}&lt;Citation&gt;&lt;Group&gt;&lt;References&gt;&lt;Item&gt;&lt;ID&gt;782&lt;/ID&gt;&lt;UID&gt;{2591A719-A141-42A3-8D8A-FFA8A4BB5C5A}&lt;/UID&gt;&lt;Title&gt;Evidence for a bimodal distribution in human communication&lt;/Title&gt;&lt;Template&gt;Journal Article&lt;/Template&gt;&lt;Star&gt;0&lt;/Star&gt;&lt;Tag&gt;0&lt;/Tag&gt;&lt;Author&gt;Wu, Ye; Zhou, Changsong; Xiao, Jinghua; Kurths, Jürgen; Schellnhuber, Hans Joachim&lt;/Author&gt;&lt;Year&gt;2010&lt;/Year&gt;&lt;Details&gt;&lt;_created&gt;60393105&lt;/_created&gt;&lt;_isbn&gt;0027-8424&lt;/_isbn&gt;&lt;_issue&gt;44&lt;/_issue&gt;&lt;_journal&gt;Proceedings of the national academy of sciences&lt;/_journal&gt;&lt;_modified&gt;60393105&lt;/_modified&gt;&lt;_pages&gt;18803-18808&lt;/_pages&gt;&lt;_volume&gt;107&lt;/_volume&gt;&lt;/Details&gt;&lt;Extra&gt;&lt;DBUID&gt;{804F2F5D-A5AA-4613-84C3-221A8E8AB257}&lt;/DBUID&gt;&lt;/Extra&gt;&lt;/Item&gt;&lt;/References&gt;&lt;/Group&gt;&lt;/Citation&gt;_x000a_"/>
    <w:docVar w:name="NE.Ref{6E895119-4337-407B-A18D-63853C211BEB}" w:val=" ADDIN NE.Ref.{6E895119-4337-407B-A18D-63853C211BEB}&lt;Citation&gt;&lt;Group&gt;&lt;References&gt;&lt;Item&gt;&lt;ID&gt;777&lt;/ID&gt;&lt;UID&gt;{5DA01E06-69A4-4BC2-B1D2-536D6ADE11AE}&lt;/UID&gt;&lt;Title&gt;Comparing twitter and traditional media using topic models&lt;/Title&gt;&lt;Template&gt;Book Section&lt;/Template&gt;&lt;Star&gt;1&lt;/Star&gt;&lt;Tag&gt;0&lt;/Tag&gt;&lt;Author&gt;Zhao, Wayne Xin; Jiang, Jing; Weng, Jianshu; He, Jing; Lim, Ee-Peng; Yan, Hongfei; Li, Xiaoming&lt;/Author&gt;&lt;Year&gt;2011&lt;/Year&gt;&lt;Details&gt;&lt;_accessed&gt;59819778&lt;/_accessed&gt;&lt;_bibtex_key&gt;ZhaoJiang-777&lt;/_bibtex_key&gt;&lt;_created&gt;59814205&lt;/_created&gt;&lt;_modified&gt;59814205&lt;/_modified&gt;&lt;_pages&gt;338--349&lt;/_pages&gt;&lt;_publisher&gt;Springer&lt;/_publisher&gt;&lt;_secondary_title&gt;Advances in Information Retrieval&lt;/_secondary_title&gt;&lt;/Details&gt;&lt;Extra&gt;&lt;DBUID&gt;{F2F0BADE-0539-416F-8F99-9BE45C02286C}&lt;/DBUID&gt;&lt;/Extra&gt;&lt;/Item&gt;&lt;/References&gt;&lt;/Group&gt;&lt;/Citation&gt;_x000a_"/>
    <w:docVar w:name="NE.Ref{6F7E6C51-D6FC-4946-B83A-502E7E1EC39E}" w:val=" ADDIN NE.Ref.{6F7E6C51-D6FC-4946-B83A-502E7E1EC39E}&lt;Citation&gt;&lt;Group&gt;&lt;References&gt;&lt;Item&gt;&lt;ID&gt;862&lt;/ID&gt;&lt;UID&gt;{7E42A361-9493-4BE2-9A60-E9AA45BDB3BD}&lt;/UID&gt;&lt;Title&gt;Study of Feature Extract on Microblog User Occupation Classification&lt;/Title&gt;&lt;Template&gt;Conference Proceedings&lt;/Template&gt;&lt;Star&gt;0&lt;/Star&gt;&lt;Tag&gt;0&lt;/Tag&gt;&lt;Author&gt;Zhou, Meilin; Xu, Yan; Zhao, Xiaodan&lt;/Author&gt;&lt;Year&gt;2012&lt;/Year&gt;&lt;Details&gt;&lt;_accessed&gt;59889425&lt;/_accessed&gt;&lt;_created&gt;59889425&lt;/_created&gt;&lt;_db_updated&gt;GoogleScholar&lt;/_db_updated&gt;&lt;_modified&gt;59889425&lt;/_modified&gt;&lt;_pages&gt;20--23&lt;/_pages&gt;&lt;_subsidiary_author&gt;IEEE&lt;/_subsidiary_author&gt;&lt;_tertiary_author&gt;Information Science and Engineering (ISISE), 2012 International Symposium on&lt;/_tertiary_author&gt;&lt;/Details&gt;&lt;Extra&gt;&lt;DBUID&gt;{F2F0BADE-0539-416F-8F99-9BE45C02286C}&lt;/DBUID&gt;&lt;/Extra&gt;&lt;/Item&gt;&lt;/References&gt;&lt;/Group&gt;&lt;/Citation&gt;_x000a_"/>
    <w:docVar w:name="NE.Ref{780275EB-14DA-4C8D-AC30-364B44BFB2FF}" w:val=" ADDIN NE.Ref.{780275EB-14DA-4C8D-AC30-364B44BFB2FF} ADDIN NE.Ref.{780275EB-14DA-4C8D-AC30-364B44BFB2FF}&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7A5399BA-5B19-4EBC-8973-544E71BBF421}" w:val=" ADDIN NE.Ref.{7A5399BA-5B19-4EBC-8973-544E71BBF421}&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Group&gt;&lt;References&gt;&lt;Item&gt;&lt;ID&gt;815&lt;/ID&gt;&lt;UID&gt;{34886EF9-6ABB-41B1-B52E-88AF8F94E312}&lt;/UID&gt;&lt;Title&gt;基于情绪知识的中文微博情感分类方法&lt;/Title&gt;&lt;Template&gt;Journal Article&lt;/Template&gt;&lt;Star&gt;1&lt;/Star&gt;&lt;Tag&gt;0&lt;/Tag&gt;&lt;Author&gt;庞磊; 李寿山; 周国栋&lt;/Author&gt;&lt;Year&gt;2012&lt;/Year&gt;&lt;Details&gt;&lt;_accessed&gt;59855942&lt;/_accessed&gt;&lt;_author_adr&gt;苏州大学计算机科学与技术学院;江苏省计算机信息处理技术重点实验室;&lt;/_author_adr&gt;&lt;_bibtex_key&gt;庞磊李寿山-815&lt;/_bibtex_key&gt;&lt;_created&gt;59628150&lt;/_created&gt;&lt;_db_provider&gt;CNKI&lt;/_db_provider&gt;&lt;_isbn&gt;1000-3428&lt;/_isbn&gt;&lt;_issue&gt;13&lt;/_issue&gt;&lt;_journal&gt;计算机工程&lt;/_journal&gt;&lt;_keywords&gt;中文信息处理;无监督学习;情绪知识;微博;情感分类&lt;/_keywords&gt;&lt;_label&gt;数据采集; 情感信息; 表情图片; 情感分类; 算法&lt;/_label&gt;&lt;_modified&gt;59628150&lt;/_modified&gt;&lt;_pages&gt;156-158+162&lt;/_pages&gt;&lt;_url&gt;http://www.cnki.net/KCMS/download.aspx?filename=SxUU6xEZrQEar92ZKh2U0tScGl0YsVnUyUlV4hWd19UeYFzKXZ3aHdURwEWZ0UXWZpnUrIURYtWb2JmSFpncatkcDFGbxgVcVZDaShDOQpnRpxUOxBFTmhlbrgzUHtCcGNUU4RkdVJTZpx0dphFVEV0daBFU6Zmb&amp;amp;tablename=CJFD1112&amp;amp;dflag=pdfdown 全文链接_x000d__x000a_http://www.cnki.net/KCMS/download.aspx?filename=odFMjB3MalVVmhUT6NlYwMUMYl0S4czU6hEZFNlMSRXbzVnTFhzdpNWMNZTYZNkMSh2NysUdFlnUJJFSilFWYl3L2YjSRN0M1EWOqV0RyJkUT5GO0UDTMNmZrZzajRlZxV0USF1b6ZXV4FGZ44WesdTOo9CcvsES&amp;amp;tablename=CJFD1112&amp;amp;dflag=pdfdown 全文链接_x000d__x000a_&lt;/_url&gt;&lt;_volume&gt;v.38;No.408&lt;/_volume&gt;&lt;/Details&gt;&lt;Extra&gt;&lt;DBUID&gt;{F2F0BADE-0539-416F-8F99-9BE45C02286C}&lt;/DBUID&gt;&lt;/Extra&gt;&lt;/Item&gt;&lt;/References&gt;&lt;/Group&gt;&lt;/Citation&gt;_x000a_"/>
    <w:docVar w:name="NE.Ref{7A9AD57D-F7B2-47C0-9F51-25B2EE68A31E}" w:val=" ADDIN NE.Ref.{7A9AD57D-F7B2-47C0-9F51-25B2EE68A31E} ADDIN NE.Ref.{7A9AD57D-F7B2-47C0-9F51-25B2EE68A31E}&lt;Citation&gt;&lt;Group&gt;&lt;References&gt;&lt;Item&gt;&lt;ID&gt;786&lt;/ID&gt;&lt;UID&gt;{251A0CC0-CA13-4E35-8322-D8F1FE3A566D}&lt;/UID&gt;&lt;Title&gt;Visualization techniques for mining large databases: A comparison&lt;/Title&gt;&lt;Template&gt;Journal Article&lt;/Template&gt;&lt;Star&gt;0&lt;/Star&gt;&lt;Tag&gt;0&lt;/Tag&gt;&lt;Author&gt;Keim, Daniel A; Kriegel, H-P&lt;/Author&gt;&lt;Year&gt;1996&lt;/Year&gt;&lt;Details&gt;&lt;_created&gt;60393122&lt;/_created&gt;&lt;_isbn&gt;1041-4347&lt;/_isbn&gt;&lt;_issue&gt;6&lt;/_issue&gt;&lt;_journal&gt;Knowledge and Data Engineering, IEEE Transactions on&lt;/_journal&gt;&lt;_modified&gt;60393122&lt;/_modified&gt;&lt;_pages&gt;923-938&lt;/_pages&gt;&lt;_volume&gt;8&lt;/_volume&gt;&lt;/Details&gt;&lt;Extra&gt;&lt;DBUID&gt;{804F2F5D-A5AA-4613-84C3-221A8E8AB257}&lt;/DBUID&gt;&lt;/Extra&gt;&lt;/Item&gt;&lt;/References&gt;&lt;/Group&gt;&lt;/Citation&gt;_x000a_"/>
    <w:docVar w:name="NE.Ref{8118ED41-FBDC-440F-B824-2902C4D4D126}" w:val=" ADDIN NE.Ref.{8118ED41-FBDC-440F-B824-2902C4D4D126} ADDIN NE.Ref.{8118ED41-FBDC-440F-B824-2902C4D4D126}&lt;Citation&gt;&lt;Group&gt;&lt;References&gt;&lt;Item&gt;&lt;ID&gt;783&lt;/ID&gt;&lt;UID&gt;{A06C187B-2995-4A92-AF3F-1B6E8D43B04F}&lt;/UID&gt;&lt;Title&gt;Graph visualization and navigation in information visualization: A survey&lt;/Title&gt;&lt;Template&gt;Journal Article&lt;/Template&gt;&lt;Star&gt;0&lt;/Star&gt;&lt;Tag&gt;0&lt;/Tag&gt;&lt;Author&gt;Herman, Ivan; Melançon, Guy; Marshall, M Scott&lt;/Author&gt;&lt;Year&gt;2000&lt;/Year&gt;&lt;Details&gt;&lt;_created&gt;60393121&lt;/_created&gt;&lt;_isbn&gt;1077-2626&lt;/_isbn&gt;&lt;_issue&gt;1&lt;/_issue&gt;&lt;_journal&gt;Visualization and Computer Graphics, IEEE Transactions on&lt;/_journal&gt;&lt;_modified&gt;60393121&lt;/_modified&gt;&lt;_pages&gt;24-43&lt;/_pages&gt;&lt;_volume&gt;6&lt;/_volume&gt;&lt;/Details&gt;&lt;Extra&gt;&lt;DBUID&gt;{804F2F5D-A5AA-4613-84C3-221A8E8AB257}&lt;/DBUID&gt;&lt;/Extra&gt;&lt;/Item&gt;&lt;/References&gt;&lt;/Group&gt;&lt;/Citation&gt;_x000a_"/>
    <w:docVar w:name="NE.Ref{81562D92-6474-4D5D-8BDC-2EC0FEF23E1B}" w:val=" ADDIN NE.Ref.{81562D92-6474-4D5D-8BDC-2EC0FEF23E1B} ADDIN NE.Ref.{81562D92-6474-4D5D-8BDC-2EC0FEF23E1B}&lt;Citation&gt;&lt;Group&gt;&lt;References&gt;&lt;Item&gt;&lt;ID&gt;772&lt;/ID&gt;&lt;UID&gt;{4492A2A5-33BE-4694-8FCE-AE60C60705DB}&lt;/UID&gt;&lt;Title&gt;trace analysis and mining for smart cities: issues, methods, and applications&lt;/Title&gt;&lt;Template&gt;Journal Article&lt;/Template&gt;&lt;Star&gt;0&lt;/Star&gt;&lt;Tag&gt;0&lt;/Tag&gt;&lt;Author&gt;Pan, Gang; Qi, Guande; Zhang, Wangsheng; Li, Shijian&lt;/Author&gt;&lt;Year&gt;2013&lt;/Year&gt;&lt;Details&gt;&lt;_created&gt;60393064&lt;/_created&gt;&lt;_issue&gt;6&lt;/_issue&gt;&lt;_journal&gt;communications magazine, ieee&lt;/_journal&gt;&lt;_modified&gt;60393075&lt;/_modified&gt;&lt;_pages&gt;120 - 126&lt;/_pages&gt;&lt;_volume&gt;51&lt;/_volume&gt;&lt;/Details&gt;&lt;Extra&gt;&lt;DBUID&gt;{804F2F5D-A5AA-4613-84C3-221A8E8AB257}&lt;/DBUID&gt;&lt;/Extra&gt;&lt;/Item&gt;&lt;/References&gt;&lt;/Group&gt;&lt;/Citation&gt;_x000a_"/>
    <w:docVar w:name="NE.Ref{81C32BB8-A74D-466D-A586-B09C96BF81C5}" w:val=" ADDIN NE.Ref.{81C32BB8-A74D-466D-A586-B09C96BF81C5} ADDIN NE.Ref.{81C32BB8-A74D-466D-A586-B09C96BF81C5}&lt;Citation&gt;&lt;Group&gt;&lt;References&gt;&lt;Item&gt;&lt;ID&gt;802&lt;/ID&gt;&lt;UID&gt;{144485F6-E22E-4572-9F55-E6BC6C3BB679}&lt;/UID&gt;&lt;Title&gt;Hierarchical route planning based on taxi GPS-trajectories&lt;/Title&gt;&lt;Template&gt;Conference Proceedings&lt;/Template&gt;&lt;Star&gt;0&lt;/Star&gt;&lt;Tag&gt;0&lt;/Tag&gt;&lt;Author&gt;Li, Qingquan; Zeng, Zhe; Yang, Bisheng; Zhang, Tong&lt;/Author&gt;&lt;Year&gt;2009&lt;/Year&gt;&lt;Details&gt;&lt;_created&gt;60393154&lt;/_created&gt;&lt;_keywords&gt;Global positioning system;Hierarchical systems;Roads and streets;Trajectories&lt;/_keywords&gt;&lt;_language&gt;English&lt;/_language&gt;&lt;_modified&gt;60393154&lt;/_modified&gt;&lt;_pages&gt;IEEE GRSS; NASA; NOAA; OGC -&lt;/_pages&gt;&lt;_place_published&gt;Fairfax, VA, United states&lt;/_place_published&gt;&lt;_url&gt;http://dx.doi.org/10.1109/GEOINFORMATICS.2009.5293532&lt;/_url&gt;&lt;/Details&gt;&lt;Extra&gt;&lt;DBUID&gt;{804F2F5D-A5AA-4613-84C3-221A8E8AB257}&lt;/DBUID&gt;&lt;/Extra&gt;&lt;/Item&gt;&lt;/References&gt;&lt;/Group&gt;&lt;/Citation&gt;_x000a_"/>
    <w:docVar w:name="NE.Ref{848D2E8F-0259-415A-AC44-A6A3258EB3DF}" w:val=" ADDIN NE.Ref.{848D2E8F-0259-415A-AC44-A6A3258EB3DF} ADDIN NE.Ref.{848D2E8F-0259-415A-AC44-A6A3258EB3DF}&lt;Citation&gt;&lt;Group&gt;&lt;References&gt;&lt;Item&gt;&lt;ID&gt;816&lt;/ID&gt;&lt;UID&gt;{B7575180-780E-4B21-BE20-8AB6357C5E7F}&lt;/UID&gt;&lt;Title&gt;Improvement program of urban taxi stops based on simulated annealing algorithm in the context of China&lt;/Title&gt;&lt;Template&gt;Conference Proceedings&lt;/Template&gt;&lt;Star&gt;0&lt;/Star&gt;&lt;Tag&gt;0&lt;/Tag&gt;&lt;Author&gt;Jia, Yeqing&lt;/Author&gt;&lt;Year&gt;2008&lt;/Year&gt;&lt;Details&gt;&lt;_created&gt;60393163&lt;/_created&gt;&lt;_keywords&gt;Annealing&lt;/_keywords&gt;&lt;_language&gt;English&lt;/_language&gt;&lt;_modified&gt;60393163&lt;/_modified&gt;&lt;_pages&gt;356 - 359&lt;/_pages&gt;&lt;_place_published&gt;Jingzhou, Hubei, China&lt;/_place_published&gt;&lt;_url&gt;http://dx.doi.org/10.1109/WGEC.2008.27&lt;/_url&gt;&lt;/Details&gt;&lt;Extra&gt;&lt;DBUID&gt;{804F2F5D-A5AA-4613-84C3-221A8E8AB257}&lt;/DBUID&gt;&lt;/Extra&gt;&lt;/Item&gt;&lt;/References&gt;&lt;/Group&gt;&lt;/Citation&gt;_x000a_"/>
    <w:docVar w:name="NE.Ref{87446B48-0E49-4B48-9E4B-F214B448909D}" w:val=" ADDIN NE.Ref.{87446B48-0E49-4B48-9E4B-F214B448909D} ADDIN NE.Ref.{87446B48-0E49-4B48-9E4B-F214B448909D}&lt;Citation&gt;&lt;Group&gt;&lt;References&gt;&lt;Item&gt;&lt;ID&gt;812&lt;/ID&gt;&lt;UID&gt;{B52576D3-D140-4E68-9DE7-B69FB1D25E98}&lt;/UID&gt;&lt;Title&gt;A vanet-oriented routing protocol for intelligent taxi-call systems&lt;/Title&gt;&lt;Template&gt;Conference Proceedings&lt;/Template&gt;&lt;Star&gt;0&lt;/Star&gt;&lt;Tag&gt;0&lt;/Tag&gt;&lt;Author&gt;Wei, Guiyi; Chen, Yunchao; Zhu, Xudong&lt;/Author&gt;&lt;Year&gt;2012&lt;/Year&gt;&lt;Details&gt;&lt;_created&gt;60393160&lt;/_created&gt;&lt;_keywords&gt;Communication;Taxicabs;Wireless networks&lt;/_keywords&gt;&lt;_language&gt;English&lt;/_language&gt;&lt;_modified&gt;60393160&lt;/_modified&gt;&lt;_pages&gt;41 - 45&lt;/_pages&gt;&lt;_place_published&gt;Chengdu, China&lt;/_place_published&gt;&lt;_url&gt;http://dx.doi.org/10.1109/ICCT.2012.6511185&lt;/_url&gt;&lt;/Details&gt;&lt;Extra&gt;&lt;DBUID&gt;{804F2F5D-A5AA-4613-84C3-221A8E8AB257}&lt;/DBUID&gt;&lt;/Extra&gt;&lt;/Item&gt;&lt;/References&gt;&lt;/Group&gt;&lt;/Citation&gt;_x000a_"/>
    <w:docVar w:name="NE.Ref{878E2C03-A1AB-4FC2-A8F3-3C43C8711616}" w:val=" ADDIN NE.Ref.{878E2C03-A1AB-4FC2-A8F3-3C43C8711616} ADDIN NE.Ref.{878E2C03-A1AB-4FC2-A8F3-3C43C8711616}&lt;Citation&gt;&lt;Group&gt;&lt;References&gt;&lt;Item&gt;&lt;ID&gt;814&lt;/ID&gt;&lt;UID&gt;{55B5EED8-3F19-4086-BF36-4C8B83A7B905}&lt;/UID&gt;&lt;Title&gt;Design and implementation of taxi calling and dispatching system based on GPS mobile phone: A research for LBS application teaching case&lt;/Title&gt;&lt;Template&gt;Conference Proceedings&lt;/Template&gt;&lt;Star&gt;0&lt;/Star&gt;&lt;Tag&gt;0&lt;/Tag&gt;&lt;Author&gt;Yu, Jianxin; Zhou, Xiaomin; Zhao, Hongyu&lt;/Author&gt;&lt;Year&gt;2009&lt;/Year&gt;&lt;Details&gt;&lt;_created&gt;60393161&lt;/_created&gt;&lt;_keywords&gt;Computer science;Education computing;Geographic information systems;Global positioning system;Mobile phones;Software prototyping;Telecommunication equipment;Telephone;Telephone sets;Telephone systems&lt;/_keywords&gt;&lt;_language&gt;English&lt;/_language&gt;&lt;_modified&gt;60393161&lt;/_modified&gt;&lt;_pages&gt;1163 - 1169&lt;/_pages&gt;&lt;_place_published&gt;Nanning, China&lt;/_place_published&gt;&lt;_url&gt;http://dx.doi.org/10.1109/ICCSE.2009.5228489&lt;/_url&gt;&lt;/Details&gt;&lt;Extra&gt;&lt;DBUID&gt;{804F2F5D-A5AA-4613-84C3-221A8E8AB257}&lt;/DBUID&gt;&lt;/Extra&gt;&lt;/Item&gt;&lt;/References&gt;&lt;/Group&gt;&lt;/Citation&gt;_x000a_"/>
    <w:docVar w:name="NE.Ref{87EEC7CE-A8D5-4F6B-9179-FA7D5D27411B}" w:val=" ADDIN NE.Ref.{87EEC7CE-A8D5-4F6B-9179-FA7D5D27411B}&lt;Citation&gt;&lt;Group&gt;&lt;References&gt;&lt;Item&gt;&lt;ID&gt;794&lt;/ID&gt;&lt;UID&gt;{7052D1F3-8F02-4AEA-A6B4-12D99345A457}&lt;/UID&gt;&lt;Title&gt;MB-SinglePass:基于组合相似度的微博话题检测&lt;/Title&gt;&lt;Template&gt;Journal Article&lt;/Template&gt;&lt;Star&gt;1&lt;/Star&gt;&lt;Tag&gt;0&lt;/Tag&gt;&lt;Author&gt;周刚; 邹鸿程; 熊小兵; 黄永忠&lt;/Author&gt;&lt;Year&gt;2012&lt;/Year&gt;&lt;Details&gt;&lt;_author_adr&gt;软件开发环境国家重点实验室;信息工程大学信息工程学院;&lt;/_author_adr&gt;&lt;_bibtex_key&gt;周刚邹鸿程-794&lt;/_bibtex_key&gt;&lt;_created&gt;59628150&lt;/_created&gt;&lt;_db_provider&gt;CNKI&lt;/_db_provider&gt;&lt;_isbn&gt;1002-137X&lt;/_isbn&gt;&lt;_issue&gt;10&lt;/_issue&gt;&lt;_journal&gt;计算机科学&lt;/_journal&gt;&lt;_keywords&gt;微博;SinglePass;话题检测;文本相似度;同义词扩展&lt;/_keywords&gt;&lt;_label&gt;数据输出; 话题&lt;/_label&gt;&lt;_modified&gt;59628150&lt;/_modified&gt;&lt;_pages&gt;198-202&lt;/_pages&gt;&lt;_url&gt;http://www.cnki.net/KCMS/download.aspx?filename=XRDModFOzJlWl9WSoNHVXVmNBhGUCZ0QshjNw4GcRFFaxRlYIZ2byVFUip0ZHh3bNlVZvsGdWN2c3ZlThVkQhFFWqZHWrF3YxImYplHMtl2S1dHNFlVWNBXdC1Eb0wmYhlUaaNnb6xGSjF1VKJGT5VjWxMUbWlHb&amp;amp;tablename=CJFD1112&amp;amp;dflag=pdfdown 全文链接_x000d__x000a_http://www.cnki.net/KCMS/download.aspx?filename=SFkMXRVaplnTnZEWpNWRhJ2bj12LPREM19Sa2o1QQJXUBJFb6ZEWjZWTE9ieqlXMVZ0dHFlaVFHdJtkSRR0T6ZDc50kV1AjRmlHd5hUbSdVbMdGemBDclBTZrNkUDFWShpHd45Ee3dUTJpEWzhkbzAzU1YUUo9CM&amp;amp;tablename=CJFD1112&amp;amp;dflag=pdfdown 全文链接_x000d__x000a_&lt;/_url&gt;&lt;_volume&gt;v.39&lt;/_volume&gt;&lt;/Details&gt;&lt;Extra&gt;&lt;DBUID&gt;{F2F0BADE-0539-416F-8F99-9BE45C02286C}&lt;/DBUID&gt;&lt;/Extra&gt;&lt;/Item&gt;&lt;/References&gt;&lt;/Group&gt;&lt;/Citation&gt;_x000a_"/>
    <w:docVar w:name="NE.Ref{8985114D-6FE9-4EA5-9228-8B17F17E6851}" w:val=" ADDIN NE.Ref.{8985114D-6FE9-4EA5-9228-8B17F17E6851}&lt;Citation&gt;&lt;Group&gt;&lt;References&gt;&lt;Item&gt;&lt;ID&gt;756&lt;/ID&gt;&lt;UID&gt;{81B9FEE9-E371-486A-8003-D5F039FABC13}&lt;/UID&gt;&lt;Title&gt;A few chirps about twitter&lt;/Title&gt;&lt;Template&gt;Conference Proceedings&lt;/Template&gt;&lt;Star&gt;0&lt;/Star&gt;&lt;Tag&gt;0&lt;/Tag&gt;&lt;Author&gt;Krishnamurthy, Balachander; Gill, Phillipa; Arlitt, Martin&lt;/Author&gt;&lt;Year&gt;2008&lt;/Year&gt;&lt;Details&gt;&lt;_bibtex_key&gt;KrishnamurthyGill-756&lt;/_bibtex_key&gt;&lt;_created&gt;59813282&lt;/_created&gt;&lt;_isbn&gt;978-1-60558-182-8&lt;/_isbn&gt;&lt;_keywords&gt;measurement, online social networks&lt;/_keywords&gt;&lt;_modified&gt;59813282&lt;/_modified&gt;&lt;_pages&gt;19--24&lt;/_pages&gt;&lt;_place_published&gt;New York, NY, USA&lt;/_place_published&gt;&lt;_publisher&gt;ACM&lt;/_publisher&gt;&lt;_secondary_title&gt;WOSN &amp;apos;08&lt;/_secondary_title&gt;&lt;_tertiary_author&gt;Proceedings of the first workshop on Online social networks&lt;/_tertiary_author&gt;&lt;_url&gt;http://doi.acm.org/10.1145/1397735.1397741&lt;/_url&gt;&lt;/Details&gt;&lt;Extra&gt;&lt;DBUID&gt;{F2F0BADE-0539-416F-8F99-9BE45C02286C}&lt;/DBUID&gt;&lt;/Extra&gt;&lt;/Item&gt;&lt;/References&gt;&lt;/Group&gt;&lt;/Citation&gt;_x000a_"/>
    <w:docVar w:name="NE.Ref{8A03A9B6-0017-42A7-82C4-EB00DD8F9C56}" w:val=" ADDIN NE.Ref.{8A03A9B6-0017-42A7-82C4-EB00DD8F9C56} ADDIN NE.Ref.{8A03A9B6-0017-42A7-82C4-EB00DD8F9C56}&lt;Citation&gt;&lt;Group&gt;&lt;References&gt;&lt;Item&gt;&lt;ID&gt;809&lt;/ID&gt;&lt;UID&gt;{CA4348E1-C8C0-41D2-8BE5-31247338069C}&lt;/UID&gt;&lt;Title&gt;A novel taxi dispatch system for smart city&lt;/Title&gt;&lt;Template&gt;Conference Proceedings&lt;/Template&gt;&lt;Star&gt;0&lt;/Star&gt;&lt;Tag&gt;0&lt;/Tag&gt;&lt;Author&gt;Zou, Qingnan; Xue, Guangtao; Luo, Yuan; Yu, Jiadi; Zhu, Hongzi&lt;/Author&gt;&lt;Year&gt;2013&lt;/Year&gt;&lt;Details&gt;&lt;_created&gt;60393158&lt;/_created&gt;&lt;_isbn&gt;03029743&lt;/_isbn&gt;&lt;_keywords&gt;Artificial intelligence;Computer science&lt;/_keywords&gt;&lt;_language&gt;English&lt;/_language&gt;&lt;_modified&gt;60393158&lt;/_modified&gt;&lt;_pages&gt;326 - 335&lt;/_pages&gt;&lt;_place_published&gt;Las Vegas, NV, United states&lt;/_place_published&gt;&lt;_url&gt;http://dx.doi.org/10.1007/978-3-642-39351-8_36&lt;/_url&gt;&lt;_volume&gt;8028 LNCS&lt;/_volume&gt;&lt;/Details&gt;&lt;Extra&gt;&lt;DBUID&gt;{804F2F5D-A5AA-4613-84C3-221A8E8AB257}&lt;/DBUID&gt;&lt;/Extra&gt;&lt;/Item&gt;&lt;/References&gt;&lt;/Group&gt;&lt;/Citation&gt;_x000a_"/>
    <w:docVar w:name="NE.Ref{8A82CE3E-E287-4409-BE45-7C5E25DBCB75}" w:val=" ADDIN NE.Ref.{8A82CE3E-E287-4409-BE45-7C5E25DBCB75}&lt;Citation&gt;&lt;Group&gt;&lt;References&gt;&lt;Item&gt;&lt;ID&gt;822&lt;/ID&gt;&lt;UID&gt;{FE199B4F-5539-4A39-B9E0-20E74B13FCDB}&lt;/UID&gt;&lt;Title&gt;出租车停靠站点运营效率评价研究&lt;/Title&gt;&lt;Template&gt;Conference Proceedings&lt;/Template&gt;&lt;Star&gt;0&lt;/Star&gt;&lt;Tag&gt;0&lt;/Tag&gt;&lt;Author&gt;Lan, Ma; 马兰; Ke, Jiang; 姜科; Xiucheng, Guo; 过秀成&lt;/Author&gt;&lt;Year&gt;2007&lt;/Year&gt;&lt;Details&gt;&lt;_author_adr&gt;Transportation College of Southeast University Jiangsu Nanjing, 210096; 东南大学交通学院 南京,210096; Transportation College of Southeast University Jiangsu Nanjing, 210096; Shanghai Municipal Planning Institute Shanghai, 200031; 东南大学交通学院 南京,210096;上海市市政规划设计研究院 上海,200031&lt;/_author_adr&gt;&lt;_date&gt;2007-01-01&lt;/_date&gt;&lt;_db_provider&gt;北京万方数据股份有限公司&lt;/_db_provider&gt;&lt;_keywords&gt;公路交通; 出租车站点; 运营效率; 评价指标&lt;/_keywords&gt;&lt;_language&gt;chi&lt;/_language&gt;&lt;_pages&gt;641-644&lt;/_pages&gt;&lt;_place_published&gt;天津&lt;/_place_published&gt;&lt;_secondary_title&gt;第七届全国交通运输领域青年学术会议&lt;/_secondary_title&gt;&lt;_subsidiary_author&gt;中国交通运输协会&lt;/_subsidiary_author&gt;&lt;_tertiary_title&gt;第七届全国交通运输领域青年学术会议论文集&lt;/_tertiary_title&gt;&lt;_url&gt;http://d.wanfangdata.com.cn/Conference_7755262.aspx&lt;/_url&gt;&lt;_created&gt;60420133&lt;/_created&gt;&lt;_modified&gt;60420133&lt;/_modified&gt;&lt;/Details&gt;&lt;Extra&gt;&lt;DBUID&gt;{804F2F5D-A5AA-4613-84C3-221A8E8AB257}&lt;/DBUID&gt;&lt;/Extra&gt;&lt;/Item&gt;&lt;/References&gt;&lt;/Group&gt;&lt;/Citation&gt;_x000a_"/>
    <w:docVar w:name="NE.Ref{8CB15A05-0E86-4C62-81AE-B0403A522E66}" w:val=" ADDIN NE.Ref.{8CB15A05-0E86-4C62-81AE-B0403A522E66} ADDIN NE.Ref.{8CB15A05-0E86-4C62-81AE-B0403A522E66}&lt;Citation&gt;&lt;Group&gt;&lt;References&gt;&lt;Item&gt;&lt;ID&gt;807&lt;/ID&gt;&lt;UID&gt;{360698A9-0D2D-4DD7-98EA-4DE9E2880B9C}&lt;/UID&gt;&lt;Title&gt;A collaborative multiagent taxi-dispatch system&lt;/Title&gt;&lt;Template&gt;Journal Article&lt;/Template&gt;&lt;Star&gt;0&lt;/Star&gt;&lt;Tag&gt;0&lt;/Tag&gt;&lt;Author&gt;Seow, Kiam Tian; Dang, Nam Hai; Lee, Der-Horng&lt;/Author&gt;&lt;Year&gt;2010&lt;/Year&gt;&lt;Details&gt;&lt;_created&gt;60393157&lt;/_created&gt;&lt;_isbn&gt;15455955&lt;/_isbn&gt;&lt;_issue&gt;3&lt;/_issue&gt;&lt;_journal&gt;IEEE Transactions on Automation Science and Engineering&lt;/_journal&gt;&lt;_keywords&gt;Automation;Computer simulation;Intelligent agents;Sales;Software agents&lt;/_keywords&gt;&lt;_language&gt;English&lt;/_language&gt;&lt;_modified&gt;60393157&lt;/_modified&gt;&lt;_pages&gt;607 - 616&lt;/_pages&gt;&lt;_place_published&gt;445 Hoes Lane / P.O. Box 1331, Piscataway, NJ 08855-1331, United States&lt;/_place_published&gt;&lt;_url&gt;http://dx.doi.org/10.1109/TASE.2009.2028577&lt;/_url&gt;&lt;_volume&gt;7&lt;/_volume&gt;&lt;/Details&gt;&lt;Extra&gt;&lt;DBUID&gt;{804F2F5D-A5AA-4613-84C3-221A8E8AB257}&lt;/DBUID&gt;&lt;/Extra&gt;&lt;/Item&gt;&lt;/References&gt;&lt;/Group&gt;&lt;/Citation&gt;_x000a_"/>
    <w:docVar w:name="NE.Ref{8D51A241-D46F-48E7-86D4-989BB1E74837}" w:val=" ADDIN NE.Ref.{8D51A241-D46F-48E7-86D4-989BB1E74837}&lt;Citation&gt;&lt;Group&gt;&lt;References&gt;&lt;Item&gt;&lt;ID&gt;765&lt;/ID&gt;&lt;UID&gt;{2252E9BC-DECA-4ABE-9BD1-C27116B58B03}&lt;/UID&gt;&lt;Title&gt;微博类社交网络中信息传播的测量与分析&lt;/Title&gt;&lt;Template&gt;Journal Article&lt;/Template&gt;&lt;Star&gt;1&lt;/Star&gt;&lt;Tag&gt;0&lt;/Tag&gt;&lt;Author&gt;张赛; 徐恪; 李海涛&lt;/Author&gt;&lt;Year&gt;2013&lt;/Year&gt;&lt;Details&gt;&lt;_author_adr&gt;清华大学计算机科学与技术系;西蒙弗雷泽大学计算科学学院;&lt;/_author_adr&gt;&lt;_bibtex_key&gt;张赛徐恪-765&lt;/_bibtex_key&gt;&lt;_created&gt;59628150&lt;/_created&gt;&lt;_db_provider&gt;CNKI&lt;/_db_provider&gt;&lt;_isbn&gt;0253-987X&lt;/_isbn&gt;&lt;_issue&gt;02&lt;/_issue&gt;&lt;_journal&gt;西安交通大学学报&lt;/_journal&gt;&lt;_keywords&gt;在线社交网络;信息传播;微博热度;新浪微博&lt;/_keywords&gt;&lt;_label&gt;结构特征; 传播模型&lt;/_label&gt;&lt;_modified&gt;59628150&lt;/_modified&gt;&lt;_pages&gt;124-130&lt;/_pages&gt;&lt;_url&gt;http://www.cnki.net/KCMS/download.aspx?filename=olkTX5kUrsGM6xGTyxWWoZVVuRzdoB1VO1mNulWdv8SWr9yKndFMzMUZRhHd0tyVsxkRCBFVXFHRwVVWwtkSotCdBR3QDNUU1tSaylFZ3REekd1UwsmWmFUbzF0arYGUMB3NzY0bzR2apxWYLtEe4MVNwU0VClzM&amp;amp;tablename=CJFDLAST2013&amp;amp;dflag=pdfdown 全文链接_x000d__x000a_http://www.cnki.net/KCMS/download.aspx?filename=1xGS0l1MollUGJnTRRXdB9SNJFEVvlzL3YWd6RHeDxkTkFHTid1MMlXWD12TV1EeShkbnRHaSdXRDh2ZwNFWYBHeEl0V35kdpVzQrd2KjdWSz8iQ4h1Q4Y1d2lkYPZ2RyYzZ1NHc50UV08CMqJlaYl0SoJmdykFb&amp;amp;tablename=CJFDLAST2013&amp;amp;dflag=pdfdown 全文链接_x000d__x000a_&lt;/_url&gt;&lt;_volume&gt;v.47&lt;/_volume&gt;&lt;/Details&gt;&lt;Extra&gt;&lt;DBUID&gt;{F2F0BADE-0539-416F-8F99-9BE45C02286C}&lt;/DBUID&gt;&lt;/Extra&gt;&lt;/Item&gt;&lt;/References&gt;&lt;/Group&gt;&lt;/Citation&gt;_x000a_"/>
    <w:docVar w:name="NE.Ref{8E217CD3-CCD0-4AB5-9E53-E02FFCAF878B}" w:val=" ADDIN NE.Ref.{8E217CD3-CCD0-4AB5-9E53-E02FFCAF878B} ADDIN NE.Ref.{8E217CD3-CCD0-4AB5-9E53-E02FFCAF878B}&lt;Citation&gt;&lt;Group&gt;&lt;References&gt;&lt;Item&gt;&lt;ID&gt;797&lt;/ID&gt;&lt;UID&gt;{F06EEC7C-92E9-41AE-BB5D-1061198BBDA8}&lt;/UID&gt;&lt;Title&gt;The analysis of characterization of urban traffic congestion based on mixed speed distribution of taxi GPS data&lt;/Title&gt;&lt;Template&gt;Conference Proceedings&lt;/Template&gt;&lt;Star&gt;0&lt;/Star&gt;&lt;Tag&gt;0&lt;/Tag&gt;&lt;Author&gt;Lu, Shoufeng; Mai, Yanhui; Liu, Ximin&lt;/Author&gt;&lt;Year&gt;2013&lt;/Year&gt;&lt;Details&gt;&lt;_created&gt;60393150&lt;/_created&gt;&lt;_isbn&gt;16609336&lt;/_isbn&gt;&lt;_keywords&gt;Estimation;Gaussian distribution;Global positioning system;Taxicabs;Traffic congestion;Vehicle performance&lt;/_keywords&gt;&lt;_language&gt;English&lt;/_language&gt;&lt;_modified&gt;60393150&lt;/_modified&gt;&lt;_pages&gt;2076 - 2081&lt;/_pages&gt;&lt;_place_published&gt;Guangzhou, China&lt;/_place_published&gt;&lt;_url&gt;http://dx.doi.org/10.4028/www.scientific.net/AMM.241-244.2076&lt;/_url&gt;&lt;_volume&gt;241-244&lt;/_volume&gt;&lt;/Details&gt;&lt;Extra&gt;&lt;DBUID&gt;{804F2F5D-A5AA-4613-84C3-221A8E8AB257}&lt;/DBUID&gt;&lt;/Extra&gt;&lt;/Item&gt;&lt;/References&gt;&lt;/Group&gt;&lt;/Citation&gt;_x000a_"/>
    <w:docVar w:name="NE.Ref{93F65FCB-7058-4781-AB9E-81F904E7E947}" w:val=" ADDIN NE.Ref.{93F65FCB-7058-4781-AB9E-81F904E7E947}&lt;Citation&gt;&lt;Group&gt;&lt;References&gt;&lt;Item&gt;&lt;ID&gt;781&lt;/ID&gt;&lt;UID&gt;{0E71B756-A287-49F3-A711-EBBDAFEC5AFE}&lt;/UID&gt;&lt;Title&gt;基于词共现图的中文微博新闻话题识别&lt;/Title&gt;&lt;Template&gt;Journal Article&lt;/Template&gt;&lt;Star&gt;1&lt;/Star&gt;&lt;Tag&gt;1&lt;/Tag&gt;&lt;Author&gt;赵文清; 侯小可&lt;/Author&gt;&lt;Year&gt;2012&lt;/Year&gt;&lt;Details&gt;&lt;_accessed&gt;59649939&lt;/_accessed&gt;&lt;_author_adr&gt;华北电力大学控制与计算机工程学院;&lt;/_author_adr&gt;&lt;_bibtex_key&gt;赵文清侯小可-781&lt;/_bibtex_key&gt;&lt;_created&gt;59628150&lt;/_created&gt;&lt;_db_provider&gt;CNKI&lt;/_db_provider&gt;&lt;_isbn&gt;1673-4785&lt;/_isbn&gt;&lt;_issue&gt;05&lt;/_issue&gt;&lt;_journal&gt;智能系统学报&lt;/_journal&gt;&lt;_keywords&gt;微博;新闻话题;新闻话题识别;主题词;词共现图&lt;/_keywords&gt;&lt;_label&gt;话题; 数据输出&lt;/_label&gt;&lt;_modified&gt;59628150&lt;/_modified&gt;&lt;_pages&gt;444-449&lt;/_pages&gt;&lt;_url&gt;http://www.cnki.net/KCMS/download.aspx?filename=tJlUtp1SztmdDd3R19GZrN3QZFmcx1mZGVTcGlUYV9UdQlnYOBHcCZjdN5kWm5mVyRFUrcmQIhHR0hmdPJ0cwcVSVVHWFdGRmRlYMNlS1hjYzdmM2EXZ5VDNGRzNldzN18GMlJETnNXNBJ3ZBJzR4lUaTxmZtR1V&amp;amp;tablename=CJFDLAST2013&amp;amp;dflag=pdfdown 全文链接_x000d__x000a_http://www.cnki.net/KCMS/download.aspx?filename=Lp0REhzM2lnemlWOUpHS5hVMQN0LmJXWTFkd4VmVrsUbshTUkZFO180ZSZ3K4VWMVBlNzZ2buplYxVXWFJXcvQzdZN2Sx9CSyQnZmB1dpVjb5J2ckpHTyUTN1h0Mz8GZyg2K28iW3o3QzxUY1pmRxw0bHtiMzMTd&amp;amp;tablename=CJFDLAST2013&amp;amp;dflag=pdfdown 全文链接_x000d__x000a_&lt;/_url&gt;&lt;_volume&gt;v.7;No.37&lt;/_volume&gt;&lt;/Details&gt;&lt;Extra&gt;&lt;DBUID&gt;{F2F0BADE-0539-416F-8F99-9BE45C02286C}&lt;/DBUID&gt;&lt;/Extra&gt;&lt;/Item&gt;&lt;/References&gt;&lt;/Group&gt;&lt;/Citation&gt;_x000a_"/>
    <w:docVar w:name="NE.Ref{946BD7A5-CB70-4917-BED1-FBB288C5DB48}" w:val=" ADDIN NE.Ref.{946BD7A5-CB70-4917-BED1-FBB288C5DB48}&lt;Citation&gt;&lt;Group&gt;&lt;References&gt;&lt;Item&gt;&lt;ID&gt;758&lt;/ID&gt;&lt;UID&gt;{6EA9E44A-35FC-4074-93BE-A3EC744DF9D8}&lt;/UID&gt;&lt;Title&gt;Identifying topical authorities in microblogs&lt;/Title&gt;&lt;Template&gt;Conference Proceedings&lt;/Template&gt;&lt;Star&gt;0&lt;/Star&gt;&lt;Tag&gt;0&lt;/Tag&gt;&lt;Author&gt;Pal, Aditya; Counts, Scott&lt;/Author&gt;&lt;Year&gt;2011&lt;/Year&gt;&lt;Details&gt;&lt;_bibtex_key&gt;PalCounts-758&lt;/_bibtex_key&gt;&lt;_created&gt;59813285&lt;/_created&gt;&lt;_modified&gt;59813285&lt;/_modified&gt;&lt;_pages&gt;45--54&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94C5A0BC-FFD1-48AD-88CC-9C58625323DC}" w:val=" ADDIN NE.Ref.{94C5A0BC-FFD1-48AD-88CC-9C58625323DC} ADDIN NE.Ref.{94C5A0BC-FFD1-48AD-88CC-9C58625323DC}&lt;Citation&gt;&lt;Group&gt;&lt;References&gt;&lt;Item&gt;&lt;ID&gt;797&lt;/ID&gt;&lt;UID&gt;{F06EEC7C-92E9-41AE-BB5D-1061198BBDA8}&lt;/UID&gt;&lt;Title&gt;The analysis of characterization of urban traffic congestion based on mixed speed distribution of taxi GPS data&lt;/Title&gt;&lt;Template&gt;Conference Proceedings&lt;/Template&gt;&lt;Star&gt;0&lt;/Star&gt;&lt;Tag&gt;0&lt;/Tag&gt;&lt;Author&gt;Lu, Shoufeng; Mai, Yanhui; Liu, Ximin&lt;/Author&gt;&lt;Year&gt;2013&lt;/Year&gt;&lt;Details&gt;&lt;_created&gt;60393150&lt;/_created&gt;&lt;_isbn&gt;16609336&lt;/_isbn&gt;&lt;_keywords&gt;Estimation;Gaussian distribution;Global positioning system;Taxicabs;Traffic congestion;Vehicle performance&lt;/_keywords&gt;&lt;_language&gt;English&lt;/_language&gt;&lt;_modified&gt;60393150&lt;/_modified&gt;&lt;_pages&gt;2076 - 2081&lt;/_pages&gt;&lt;_place_published&gt;Guangzhou, China&lt;/_place_published&gt;&lt;_url&gt;http://dx.doi.org/10.4028/www.scientific.net/AMM.241-244.2076&lt;/_url&gt;&lt;_volume&gt;241-244&lt;/_volume&gt;&lt;/Details&gt;&lt;Extra&gt;&lt;DBUID&gt;{804F2F5D-A5AA-4613-84C3-221A8E8AB257}&lt;/DBUID&gt;&lt;/Extra&gt;&lt;/Item&gt;&lt;/References&gt;&lt;/Group&gt;&lt;/Citation&gt;_x000a_"/>
    <w:docVar w:name="NE.Ref{964F997F-449F-42FF-ABC4-28DE8B7189A9}" w:val=" ADDIN NE.Ref.{964F997F-449F-42FF-ABC4-28DE8B7189A9}&lt;Citation&gt;&lt;Group&gt;&lt;References&gt;&lt;Item&gt;&lt;ID&gt;787&lt;/ID&gt;&lt;UID&gt;{CE53AE04-279C-4396-86C0-F3A3F265EE08}&lt;/UID&gt;&lt;Title&gt;Automatic generation of personalized annotation tags for twitter users&lt;/Title&gt;&lt;Template&gt;Conference Proceedings&lt;/Template&gt;&lt;Star&gt;1&lt;/Star&gt;&lt;Tag&gt;0&lt;/Tag&gt;&lt;Author&gt;Wu, Wei; Zhang, Bin; Ostendorf, Mari&lt;/Author&gt;&lt;Year&gt;2010&lt;/Year&gt;&lt;Details&gt;&lt;_bibtex_key&gt;WuZhang-787&lt;/_bibtex_key&gt;&lt;_created&gt;59814252&lt;/_created&gt;&lt;_modified&gt;59814252&lt;/_modified&gt;&lt;_pages&gt;689--692&lt;/_pages&gt;&lt;_subsidiary_author&gt;Association for Computational Linguistics&lt;/_subsidiary_author&gt;&lt;_tertiary_author&gt;Human Language Technologies: The 2010 Annual Conference of the North American Chapter of the Association for Computational Linguistics&lt;/_tertiary_author&gt;&lt;/Details&gt;&lt;Extra&gt;&lt;DBUID&gt;{F2F0BADE-0539-416F-8F99-9BE45C02286C}&lt;/DBUID&gt;&lt;/Extra&gt;&lt;/Item&gt;&lt;/References&gt;&lt;/Group&gt;&lt;/Citation&gt;_x000a_"/>
    <w:docVar w:name="NE.Ref{98DADB05-46D1-4409-A833-290377E55BDF}" w:val=" ADDIN NE.Ref.{98DADB05-46D1-4409-A833-290377E55BDF}&lt;Citation&gt;&lt;Group&gt;&lt;References&gt;&lt;Item&gt;&lt;ID&gt;785&lt;/ID&gt;&lt;UID&gt;{831D299B-59CB-44B5-A8C1-518A090D0FCA}&lt;/UID&gt;&lt;Title&gt;基于情感计算的微博突发事件检测方法研究&lt;/Title&gt;&lt;Template&gt;Journal Article&lt;/Template&gt;&lt;Star&gt;0&lt;/Star&gt;&lt;Tag&gt;0&lt;/Tag&gt;&lt;Author&gt;张鲁民; 贾焰; 周斌&lt;/Author&gt;&lt;Year&gt;2012&lt;/Year&gt;&lt;Details&gt;&lt;_author_adr&gt;国防科学技术大学计算机学院;&lt;/_author_adr&gt;&lt;_bibtex_key&gt;张鲁民贾焰-785&lt;/_bibtex_key&gt;&lt;_created&gt;59628150&lt;/_created&gt;&lt;_db_provider&gt;CNKI&lt;/_db_provider&gt;&lt;_isbn&gt;1671-1122&lt;/_isbn&gt;&lt;_issue&gt;08&lt;/_issue&gt;&lt;_journal&gt;信息网络安全&lt;/_journal&gt;&lt;_keywords&gt;事件监测;情感计算;微博;突发&lt;/_keywords&gt;&lt;_label&gt;话题; 情感信息; 数据输出&lt;/_label&gt;&lt;_modified&gt;59628150&lt;/_modified&gt;&lt;_pages&gt;143-145&lt;/_pages&gt;&lt;_url&gt;http://www.cnki.net/KCMS/download.aspx?filename=4IFSrVFTiNWQykmNwQDMIpmMZlzQxRnNSxEa4dGSRJjb0dVZyBDRLtkTGt2dXZ1NFd2RYRXRpdVdKF2dhlnZ1kmSUNldpp1VHlTSqFXdvETNZBXWMtCcuN3SiZUNJJTVEFmN1YVZZNEWrQ0V5UlMLRXeYh3LmRnW&amp;amp;tablename=CJFD1112&amp;amp;dflag=pdfdown 全文链接_x000d__x000a_http://www.cnki.net/KCMS/download.aspx?filename=YV0Nw1mSBhncIpVTyElQwIHN4tSRmR2RrxUewYkMJNlU2ZGaNNWdIpEMR5mYRJGN6hVcMlGUqNWS1hmVxgVNsVXWl5EN1Qmc1E0R5NkVRhzYWFzaDx0azwkN4klYm1mb1Bzd3kVSUVGTuBjTPlDW1VXOjRXVq1kQ&amp;amp;tablename=CJFD1112&amp;amp;dflag=pdfdown 全文链接_x000d__x000a_&lt;/_url&gt;&lt;_volume&gt;No.140&lt;/_volume&gt;&lt;/Details&gt;&lt;Extra&gt;&lt;DBUID&gt;{F2F0BADE-0539-416F-8F99-9BE45C02286C}&lt;/DBUID&gt;&lt;/Extra&gt;&lt;/Item&gt;&lt;/References&gt;&lt;/Group&gt;&lt;/Citation&gt;_x000a_"/>
    <w:docVar w:name="NE.Ref{99A9936E-0B1F-4FC7-978C-B91FD66BC235}" w:val=" ADDIN NE.Ref.{99A9936E-0B1F-4FC7-978C-B91FD66BC235} ADDIN NE.Ref.{99A9936E-0B1F-4FC7-978C-B91FD66BC235}&lt;Citation&gt;&lt;Group&gt;&lt;References&gt;&lt;Item&gt;&lt;ID&gt;806&lt;/ID&gt;&lt;UID&gt;{C68571C7-891D-4EFE-8C7D-AC9BE067B254}&lt;/UID&gt;&lt;Title&gt;T-drive: Driving directions based on taxi trajectories&lt;/Title&gt;&lt;Template&gt;Conference Proceedings&lt;/Template&gt;&lt;Star&gt;0&lt;/Star&gt;&lt;Tag&gt;0&lt;/Tag&gt;&lt;Author&gt;Yuan, Jing; Zheng, Yu; Zhang, Chengyang; Xie, Wenlei; Xie, Xing; Sun, Guangzhong; Huang, Yan&lt;/Author&gt;&lt;Year&gt;2010&lt;/Year&gt;&lt;Details&gt;&lt;_created&gt;60393156&lt;/_created&gt;&lt;_keywords&gt;Data processing;Information systems;Motor transportation;Roads and streets;Taxicabs;Traffic control;Traffic surveys;Trajectories&lt;/_keywords&gt;&lt;_language&gt;English&lt;/_language&gt;&lt;_modified&gt;60393156&lt;/_modified&gt;&lt;_pages&gt;99 - 108&lt;/_pages&gt;&lt;_place_published&gt;San Jose, CA, United states&lt;/_place_published&gt;&lt;_url&gt;http://dx.doi.org/10.1145/1869790.1869807&lt;/_url&gt;&lt;/Details&gt;&lt;Extra&gt;&lt;DBUID&gt;{804F2F5D-A5AA-4613-84C3-221A8E8AB257}&lt;/DBUID&gt;&lt;/Extra&gt;&lt;/Item&gt;&lt;/References&gt;&lt;/Group&gt;&lt;/Citation&gt;_x000a_"/>
    <w:docVar w:name="NE.Ref{9A91D011-D764-491F-A9E5-6E0D1C176DEC}" w:val=" ADDIN NE.Ref.{9A91D011-D764-491F-A9E5-6E0D1C176DEC} ADDIN NE.Ref.{9A91D011-D764-491F-A9E5-6E0D1C176DEC}&lt;Citation&gt;&lt;Group&gt;&lt;References&gt;&lt;Item&gt;&lt;ID&gt;785&lt;/ID&gt;&lt;UID&gt;{9016083F-56A9-41F9-852D-9A0391E62291}&lt;/UID&gt;&lt;Title&gt;The evolution of big data as a research and scientific topic: overview of the literature&lt;/Title&gt;&lt;Template&gt;Journal Article&lt;/Template&gt;&lt;Star&gt;0&lt;/Star&gt;&lt;Tag&gt;0&lt;/Tag&gt;&lt;Author&gt;Halevi, G; Moed, H&lt;/Author&gt;&lt;Year&gt;2012&lt;/Year&gt;&lt;Details&gt;&lt;_created&gt;60393122&lt;/_created&gt;&lt;_journal&gt;Research Trends, Special Issue on Big Data&lt;/_journal&gt;&lt;_modified&gt;60393122&lt;/_modified&gt;&lt;_pages&gt;3-6&lt;/_pages&gt;&lt;_volume&gt;30&lt;/_volume&gt;&lt;/Details&gt;&lt;Extra&gt;&lt;DBUID&gt;{804F2F5D-A5AA-4613-84C3-221A8E8AB257}&lt;/DBUID&gt;&lt;/Extra&gt;&lt;/Item&gt;&lt;/References&gt;&lt;/Group&gt;&lt;/Citation&gt;_x000a_"/>
    <w:docVar w:name="NE.Ref{9D17BD60-2212-4784-BF09-A6DB94FC3F16}" w:val=" ADDIN NE.Ref.{9D17BD60-2212-4784-BF09-A6DB94FC3F16} ADDIN NE.Ref.{9D17BD60-2212-4784-BF09-A6DB94FC3F16}&lt;Citation&gt;&lt;Group&gt;&lt;References&gt;&lt;Item&gt;&lt;ID&gt;808&lt;/ID&gt;&lt;UID&gt;{14BA4693-BE14-4B5C-BBD2-9BDB3A6FB9A5}&lt;/UID&gt;&lt;Title&gt;A taxi dispatch system considering urban traffic congestion&lt;/Title&gt;&lt;Template&gt;Journal Article&lt;/Template&gt;&lt;Star&gt;0&lt;/Star&gt;&lt;Tag&gt;0&lt;/Tag&gt;&lt;Author&gt;Yao, Zhong-Min; Long, Zhao-Peng; Li, Qiang&lt;/Author&gt;&lt;Year&gt;2013&lt;/Year&gt;&lt;Details&gt;&lt;_created&gt;60393158&lt;/_created&gt;&lt;_isbn&gt;10096744&lt;/_isbn&gt;&lt;_issue&gt;4&lt;/_issue&gt;&lt;_journal&gt;Jiaotong Yunshu Xitong Gongcheng Yu Xinxi/Journal of Transportation Systems Engineering and Information Technology&lt;/_journal&gt;&lt;_keywords&gt;Global positioning system;Intelligent systems;Scheduling;Taxicabs;Traffic congestion&lt;/_keywords&gt;&lt;_language&gt;Chinese&lt;/_language&gt;&lt;_modified&gt;60393158&lt;/_modified&gt;&lt;_pages&gt;42 - 46+53&lt;/_pages&gt;&lt;_place_published&gt;16 Donghuangchenggen North Street, Beijing, 100717, China&lt;/_place_published&gt;&lt;_volume&gt;13&lt;/_volume&gt;&lt;/Details&gt;&lt;Extra&gt;&lt;DBUID&gt;{804F2F5D-A5AA-4613-84C3-221A8E8AB257}&lt;/DBUID&gt;&lt;/Extra&gt;&lt;/Item&gt;&lt;/References&gt;&lt;/Group&gt;&lt;/Citation&gt;_x000a_"/>
    <w:docVar w:name="NE.Ref{9D29A148-AB97-4CA7-8CC4-2F3D27771426}" w:val=" ADDIN NE.Ref.{9D29A148-AB97-4CA7-8CC4-2F3D27771426}&lt;Citation&gt;&lt;Group&gt;&lt;References&gt;&lt;Item&gt;&lt;ID&gt;808&lt;/ID&gt;&lt;UID&gt;{718AB375-F0E8-46CB-8811-C8DCDF24AB00}&lt;/UID&gt;&lt;Title&gt;Classifying sentiment in microblogs: is brevity an advantage?&lt;/Title&gt;&lt;Template&gt;Conference Proceedings&lt;/Template&gt;&lt;Star&gt;1&lt;/Star&gt;&lt;Tag&gt;0&lt;/Tag&gt;&lt;Author&gt;Bermingham, Adam; Smeaton, Alan F&lt;/Author&gt;&lt;Year&gt;2010&lt;/Year&gt;&lt;Details&gt;&lt;_bibtex_key&gt;BerminghamSmeaton-808&lt;/_bibtex_key&gt;&lt;_created&gt;59814463&lt;/_created&gt;&lt;_modified&gt;59814463&lt;/_modified&gt;&lt;_pages&gt;1833--1836&lt;/_pages&gt;&lt;_subsidiary_author&gt;ACM&lt;/_subsidiary_author&gt;&lt;_tertiary_author&gt;Proceedings of the 19th ACM international conference on Information and knowledge management&lt;/_tertiary_author&gt;&lt;/Details&gt;&lt;Extra&gt;&lt;DBUID&gt;{F2F0BADE-0539-416F-8F99-9BE45C02286C}&lt;/DBUID&gt;&lt;/Extra&gt;&lt;/Item&gt;&lt;/References&gt;&lt;/Group&gt;&lt;/Citation&gt;_x000a_"/>
    <w:docVar w:name="NE.Ref{A15BF038-D0CF-41F7-B8DF-7C474EE853D1}" w:val=" ADDIN NE.Ref.{A15BF038-D0CF-41F7-B8DF-7C474EE853D1} ADDIN NE.Ref.{A15BF038-D0CF-41F7-B8DF-7C474EE853D1}&lt;Citation&gt;&lt;Group&gt;&lt;References&gt;&lt;Item&gt;&lt;ID&gt;790&lt;/ID&gt;&lt;UID&gt;{6467A483-0DE4-43E5-B337-AE7962C2DAF1}&lt;/UID&gt;&lt;Title&gt;Taxi origin-destination areas of interest discovering based on functional region division&lt;/Title&gt;&lt;Template&gt;Conference Proceedings&lt;/Template&gt;&lt;Star&gt;0&lt;/Star&gt;&lt;Tag&gt;0&lt;/Tag&gt;&lt;Author&gt;Wan, Xuejin; Kang, Jianchu; Gao, Mengdan; Zhao, Jianling&lt;/Author&gt;&lt;Year&gt;2013&lt;/Year&gt;&lt;Details&gt;&lt;_created&gt;60393143&lt;/_created&gt;&lt;_keywords&gt;Probability distributions&lt;/_keywords&gt;&lt;_language&gt;English&lt;/_language&gt;&lt;_modified&gt;60393143&lt;/_modified&gt;&lt;_pages&gt;365 - 370&lt;/_pages&gt;&lt;_place_published&gt;London, United kingdom&lt;/_place_published&gt;&lt;_url&gt;http://dx.doi.org/10.1109/INTECH.2013.6653677&lt;/_url&gt;&lt;/Details&gt;&lt;Extra&gt;&lt;DBUID&gt;{804F2F5D-A5AA-4613-84C3-221A8E8AB257}&lt;/DBUID&gt;&lt;/Extra&gt;&lt;/Item&gt;&lt;/References&gt;&lt;/Group&gt;&lt;/Citation&gt;_x000a_"/>
    <w:docVar w:name="NE.Ref{A4B3FD39-AF30-4A56-970E-2345378DB28E}" w:val=" ADDIN NE.Ref.{A4B3FD39-AF30-4A56-970E-2345378DB28E} ADDIN NE.Ref.{A4B3FD39-AF30-4A56-970E-2345378DB28E}&lt;Citation&gt;&lt;Group&gt;&lt;References&gt;&lt;Item&gt;&lt;ID&gt;787&lt;/ID&gt;&lt;UID&gt;{2D2F655A-7576-4209-A6E9-65DE97667337}&lt;/UID&gt;&lt;Title&gt;Regulating business by independent commission&lt;/Title&gt;&lt;Template&gt;Book&lt;/Template&gt;&lt;Star&gt;0&lt;/Star&gt;&lt;Tag&gt;0&lt;/Tag&gt;&lt;Author&gt;Bernstein, Marver H&lt;/Author&gt;&lt;Year&gt;1955&lt;/Year&gt;&lt;Details&gt;&lt;_created&gt;60393125&lt;/_created&gt;&lt;_modified&gt;60393125&lt;/_modified&gt;&lt;_publisher&gt;Princeton University Press Princeton&lt;/_publisher&gt;&lt;/Details&gt;&lt;Extra&gt;&lt;DBUID&gt;{804F2F5D-A5AA-4613-84C3-221A8E8AB257}&lt;/DBUID&gt;&lt;/Extra&gt;&lt;/Item&gt;&lt;/References&gt;&lt;/Group&gt;&lt;/Citation&gt;_x000a_"/>
    <w:docVar w:name="NE.Ref{A6A8D792-32D2-422A-8083-7A0F7A87846B}" w:val=" ADDIN NE.Ref.{A6A8D792-32D2-422A-8083-7A0F7A87846B}&lt;Citation&gt;&lt;Group&gt;&lt;References&gt;&lt;Item&gt;&lt;ID&gt;822&lt;/ID&gt;&lt;UID&gt;{FE199B4F-5539-4A39-B9E0-20E74B13FCDB}&lt;/UID&gt;&lt;Title&gt;出租车停靠站点运营效率评价研究&lt;/Title&gt;&lt;Template&gt;Conference Proceedings&lt;/Template&gt;&lt;Star&gt;0&lt;/Star&gt;&lt;Tag&gt;0&lt;/Tag&gt;&lt;Author&gt;Lan, Ma; 马兰; Ke, Jiang; 姜科; Xiucheng, Guo; 过秀成&lt;/Author&gt;&lt;Year&gt;2007&lt;/Year&gt;&lt;Details&gt;&lt;_author_adr&gt;Transportation College of Southeast University Jiangsu Nanjing, 210096; 东南大学交通学院 南京,210096; Transportation College of Southeast University Jiangsu Nanjing, 210096; Shanghai Municipal Planning Institute Shanghai, 200031; 东南大学交通学院 南京,210096;上海市市政规划设计研究院 上海,200031&lt;/_author_adr&gt;&lt;_date&gt;2007-01-01&lt;/_date&gt;&lt;_db_provider&gt;北京万方数据股份有限公司&lt;/_db_provider&gt;&lt;_keywords&gt;公路交通; 出租车站点; 运营效率; 评价指标&lt;/_keywords&gt;&lt;_language&gt;chi&lt;/_language&gt;&lt;_pages&gt;641-644&lt;/_pages&gt;&lt;_place_published&gt;天津&lt;/_place_published&gt;&lt;_secondary_title&gt;第七届全国交通运输领域青年学术会议&lt;/_secondary_title&gt;&lt;_subsidiary_author&gt;中国交通运输协会&lt;/_subsidiary_author&gt;&lt;_tertiary_title&gt;第七届全国交通运输领域青年学术会议论文集&lt;/_tertiary_title&gt;&lt;_url&gt;http://d.wanfangdata.com.cn/Conference_7755262.aspx&lt;/_url&gt;&lt;_created&gt;60420133&lt;/_created&gt;&lt;_modified&gt;60420133&lt;/_modified&gt;&lt;/Details&gt;&lt;Extra&gt;&lt;DBUID&gt;{804F2F5D-A5AA-4613-84C3-221A8E8AB257}&lt;/DBUID&gt;&lt;/Extra&gt;&lt;/Item&gt;&lt;/References&gt;&lt;/Group&gt;&lt;/Citation&gt;_x000a_"/>
    <w:docVar w:name="NE.Ref{A9CEC7CE-CDAC-4772-9517-2B91A13BE645}" w:val=" ADDIN NE.Ref.{A9CEC7CE-CDAC-4772-9517-2B91A13BE645} ADDIN NE.Ref.{A9CEC7CE-CDAC-4772-9517-2B91A13BE645}&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AB759966-4FDF-4E6C-B15F-B41CF7A7E039}" w:val=" ADDIN NE.Ref.{AB759966-4FDF-4E6C-B15F-B41CF7A7E039} ADDIN NE.Ref.{AB759966-4FDF-4E6C-B15F-B41CF7A7E039}&lt;Citation&gt;&lt;Group&gt;&lt;References&gt;&lt;Item&gt;&lt;ID&gt;818&lt;/ID&gt;&lt;UID&gt;{62CDE996-F03A-4926-8FE4-6BE2B8B68AEA}&lt;/UID&gt;&lt;Title&gt;基于改进蚁群算法的出租车路径规划算法&lt;/Title&gt;&lt;Template&gt;Journal Article&lt;/Template&gt;&lt;Star&gt;0&lt;/Star&gt;&lt;Tag&gt;0&lt;/Tag&gt;&lt;Author&gt;谭卫; 赖斌&lt;/Author&gt;&lt;Year&gt;2009&lt;/Year&gt;&lt;Details&gt;&lt;_author_adr&gt;华南理工大学,计算机科学与工程学院,广东,广州,510006&lt;/_author_adr&gt;&lt;_created&gt;60393179&lt;/_created&gt;&lt;_doi&gt;10.3969/j.issn.1674-7720.2009.10.021&lt;/_doi&gt;&lt;_isbn&gt;1001-1927&lt;/_isbn&gt;&lt;_issue&gt;10&lt;/_issue&gt;&lt;_journal&gt;微型机与应用; MICROCOMPUTER &amp;amp;amp; ITS APPLICATIONS&lt;/_journal&gt;&lt;_keywords&gt;交通资源规划 出租车路径规划 蚁群算法 多蚁群&lt;/_keywords&gt;&lt;_language&gt;chi&lt;/_language&gt;&lt;_modified&gt;60393179&lt;/_modified&gt;&lt;_pages&gt;72-74&lt;/_pages&gt;&lt;_translated_author&gt;Wei, TAN; Bin, LAI&lt;/_translated_author&gt;&lt;_url&gt;http://d.wanfangdata.com.cn/Periodical_wxjyyy200910021.aspx&lt;/_url&gt;&lt;_volume&gt;28&lt;/_volume&gt;&lt;/Details&gt;&lt;Extra&gt;&lt;DBUID&gt;{804F2F5D-A5AA-4613-84C3-221A8E8AB257}&lt;/DBUID&gt;&lt;/Extra&gt;&lt;/Item&gt;&lt;/References&gt;&lt;/Group&gt;&lt;/Citation&gt;_x000a_"/>
    <w:docVar w:name="NE.Ref{B109A6F2-A92E-4434-B551-189180ECC0AF}" w:val=" ADDIN NE.Ref.{B109A6F2-A92E-4434-B551-189180ECC0AF}&lt;Citation&gt;&lt;Group&gt;&lt;References&gt;&lt;Item&gt;&lt;ID&gt;744&lt;/ID&gt;&lt;UID&gt;{F04B7C2E-BC58-4766-B2EF-CBC94F998F81}&lt;/UID&gt;&lt;Title&gt;微博网络测量研究&lt;/Title&gt;&lt;Template&gt;Journal Article&lt;/Template&gt;&lt;Star&gt;1&lt;/Star&gt;&lt;Tag&gt;0&lt;/Tag&gt;&lt;Author&gt;樊鹏翼; 王晖; 姜志宏; 李沛&lt;/Author&gt;&lt;Year&gt;2012&lt;/Year&gt;&lt;Details&gt;&lt;_author_adr&gt;国防科学技术大学信息系统与管理学院;&lt;/_author_adr&gt;&lt;_bibtex_key&gt;樊鹏翼王晖-744&lt;/_bibtex_key&gt;&lt;_created&gt;59628150&lt;/_created&gt;&lt;_db_provider&gt;CNKI&lt;/_db_provider&gt;&lt;_isbn&gt;1000-1239&lt;/_isbn&gt;&lt;_issue&gt;04&lt;/_issue&gt;&lt;_journal&gt;计算机研究与发展&lt;/_journal&gt;&lt;_keywords&gt;微博;社会网络;网络测量;拓扑特征;用户行为&lt;/_keywords&gt;&lt;_label&gt;数据采集; 结构特征&lt;/_label&gt;&lt;_modified&gt;59628150&lt;/_modified&gt;&lt;_pages&gt;691-699&lt;/_pages&gt;&lt;_url&gt;http://www.cnki.net/KCMS/download.aspx?filename=M5WMph1VqR3YsBXavMGSJRVZqZkcIxWQ1lXd1kWMal3M4xUUI90Vzh1T2FzNoFkN0JmZyY1YUN2aXxkW5QENUdUcHFWMIhjSLZWbSFTWHJTM21UUhRDaK1mTCBjckJ1ZXZTYpR0TwNGUzQmdBRzbtVTUyVkdNlDe&amp;amp;tablename=CJFD1112&amp;amp;dflag=pdfdown 全文链接_x000d__x000a_http://www.cnki.net/KCMS/download.aspx?filename=lRVWEl0UFJzaT5UeDlXcJhnQWZ0blhEaNlzUuZzSRpneuR1UwlHMjpnVixUVaZkR4pWc540ZyNVZBpkdnZnWrNXawMXcwgkT4ZjbldGaUhjdBF0RrVTOoNUM1RGMO50bDVUV3hXNxZlZFhFeTR3QaR2V1kjNlVkR&amp;amp;tablename=CJFD1112&amp;amp;dflag=pdfdown 全文链接_x000d__x000a_&lt;/_url&gt;&lt;_volume&gt;v.49&lt;/_volume&gt;&lt;/Details&gt;&lt;Extra&gt;&lt;DBUID&gt;{F2F0BADE-0539-416F-8F99-9BE45C02286C}&lt;/DBUID&gt;&lt;/Extra&gt;&lt;/Item&gt;&lt;/References&gt;&lt;/Group&gt;&lt;/Citation&gt;_x000a_"/>
    <w:docVar w:name="NE.Ref{B2632D6C-244D-4758-9A32-B2E14DE5384C}" w:val=" ADDIN NE.Ref.{B2632D6C-244D-4758-9A32-B2E14DE5384C}&lt;Citation&gt;&lt;Group&gt;&lt;References&gt;&lt;Item&gt;&lt;ID&gt;759&lt;/ID&gt;&lt;UID&gt;{93700379-5A05-47DB-9BA5-CD9894A274E3}&lt;/UID&gt;&lt;Title&gt;Topical semantics of twitter links&lt;/Title&gt;&lt;Template&gt;Conference Proceedings&lt;/Template&gt;&lt;Star&gt;0&lt;/Star&gt;&lt;Tag&gt;0&lt;/Tag&gt;&lt;Author&gt;Welch, Michael J; Schonfeld, Uri; He, Dan; Cho, Junghoo&lt;/Author&gt;&lt;Year&gt;2011&lt;/Year&gt;&lt;Details&gt;&lt;_bibtex_key&gt;WelchSchonfeld-759&lt;/_bibtex_key&gt;&lt;_created&gt;59813286&lt;/_created&gt;&lt;_modified&gt;59813286&lt;/_modified&gt;&lt;_pages&gt;327--336&lt;/_pages&gt;&lt;_subsidiary_author&gt;ACM&lt;/_subsidiary_author&gt;&lt;_tertiary_author&gt;Proceedings of the fourth ACM international conference on Web search and data mining&lt;/_tertiary_author&gt;&lt;/Details&gt;&lt;Extra&gt;&lt;DBUID&gt;{F2F0BADE-0539-416F-8F99-9BE45C02286C}&lt;/DBUID&gt;&lt;/Extra&gt;&lt;/Item&gt;&lt;/References&gt;&lt;/Group&gt;&lt;/Citation&gt;_x000a_"/>
    <w:docVar w:name="NE.Ref{B27C4DD4-FDB8-4B05-A1C3-7842DD39EA37}" w:val=" ADDIN NE.Ref.{B27C4DD4-FDB8-4B05-A1C3-7842DD39EA37} ADDIN NE.Ref.{B27C4DD4-FDB8-4B05-A1C3-7842DD39EA37}&lt;Citation&gt;&lt;Group&gt;&lt;References&gt;&lt;Item&gt;&lt;ID&gt;805&lt;/ID&gt;&lt;UID&gt;{BA806327-8D3C-43D3-AEB2-1E221A0BED57}&lt;/UID&gt;&lt;Title&gt;META: A mobility model of MEtropolitan TAxis extracted from GPS traces&lt;/Title&gt;&lt;Template&gt;Conference Proceedings&lt;/Template&gt;&lt;Star&gt;0&lt;/Star&gt;&lt;Tag&gt;0&lt;/Tag&gt;&lt;Author&gt;Huang, Hongyu; Zhu, Yanmin; Li, Xu; Li, Minglu; Wu, Min-You&lt;/Author&gt;&lt;Year&gt;2010&lt;/Year&gt;&lt;Details&gt;&lt;_created&gt;60393156&lt;/_created&gt;&lt;_isbn&gt;15253511&lt;/_isbn&gt;&lt;_keywords&gt;Models;Real time systems;Wireless telecommunication systems&lt;/_keywords&gt;&lt;_language&gt;English&lt;/_language&gt;&lt;_modified&gt;60393156&lt;/_modified&gt;&lt;_place_published&gt;Sydney, NSW, Australia&lt;/_place_published&gt;&lt;_url&gt;http://dx.doi.org/10.1109/WCNC.2010.5506591&lt;/_url&gt;&lt;/Details&gt;&lt;Extra&gt;&lt;DBUID&gt;{804F2F5D-A5AA-4613-84C3-221A8E8AB257}&lt;/DBUID&gt;&lt;/Extra&gt;&lt;/Item&gt;&lt;/References&gt;&lt;/Group&gt;&lt;/Citation&gt;_x000a_"/>
    <w:docVar w:name="NE.Ref{B52F9A03-3185-4049-9F15-9F2A947231BC}" w:val=" ADDIN NE.Ref.{B52F9A03-3185-4049-9F15-9F2A947231BC} ADDIN NE.Ref.{B52F9A03-3185-4049-9F15-9F2A947231BC}&lt;Citation&gt;&lt;Group&gt;&lt;References&gt;&lt;Item&gt;&lt;ID&gt;771&lt;/ID&gt;&lt;UID&gt;{E1AD8BF4-3BE8-4A2D-AC60-9B9FC8B27DD6}&lt;/UID&gt;&lt;Title&gt;以数据为中心的智慧城市研究综述&lt;/Title&gt;&lt;Template&gt;Journal Article&lt;/Template&gt;&lt;Star&gt;0&lt;/Star&gt;&lt;Tag&gt;0&lt;/Tag&gt;&lt;Author&gt;王静远; 李超; 熊璋; 单志广&lt;/Author&gt;&lt;Year&gt;2014&lt;/Year&gt;&lt;Details&gt;&lt;_created&gt;60393061&lt;/_created&gt;&lt;_journal&gt;计算机研究与发展&lt;/_journal&gt;&lt;_modified&gt;60393061&lt;/_modified&gt;&lt;/Details&gt;&lt;Extra&gt;&lt;DBUID&gt;{804F2F5D-A5AA-4613-84C3-221A8E8AB257}&lt;/DBUID&gt;&lt;/Extra&gt;&lt;/Item&gt;&lt;/References&gt;&lt;/Group&gt;&lt;/Citation&gt;_x000a_"/>
    <w:docVar w:name="NE.Ref{B90C8B6D-5FF5-44DB-9130-162273B4EEFE}" w:val=" ADDIN NE.Ref.{B90C8B6D-5FF5-44DB-9130-162273B4EEFE} ADDIN NE.Ref.{B90C8B6D-5FF5-44DB-9130-162273B4EEFE}&lt;Citation&gt;&lt;Group&gt;&lt;References&gt;&lt;Item&gt;&lt;ID&gt;778&lt;/ID&gt;&lt;UID&gt;{C5D69A18-7768-4A13-9FA9-07345C414D8E}&lt;/UID&gt;&lt;Title&gt;Emergence of scaling in random networks&lt;/Title&gt;&lt;Template&gt;Journal Article&lt;/Template&gt;&lt;Star&gt;0&lt;/Star&gt;&lt;Tag&gt;0&lt;/Tag&gt;&lt;Author&gt;Barabási, Albert-László; Albert, Réka&lt;/Author&gt;&lt;Year&gt;1999&lt;/Year&gt;&lt;Details&gt;&lt;_created&gt;60393101&lt;/_created&gt;&lt;_isbn&gt;0036-8075&lt;/_isbn&gt;&lt;_issue&gt;5439&lt;/_issue&gt;&lt;_journal&gt;science&lt;/_journal&gt;&lt;_modified&gt;60393101&lt;/_modified&gt;&lt;_pages&gt;509-512&lt;/_pages&gt;&lt;_volume&gt;286&lt;/_volume&gt;&lt;/Details&gt;&lt;Extra&gt;&lt;DBUID&gt;{804F2F5D-A5AA-4613-84C3-221A8E8AB257}&lt;/DBUID&gt;&lt;/Extra&gt;&lt;/Item&gt;&lt;/References&gt;&lt;/Group&gt;&lt;/Citation&gt;_x000a_"/>
    <w:docVar w:name="NE.Ref{BA413CEC-40FC-45B6-B198-F297DB0584FD}" w:val=" ADDIN NE.Ref.{BA413CEC-40FC-45B6-B198-F297DB0584FD}&lt;Citation&gt;&lt;Group&gt;&lt;References&gt;&lt;Item&gt;&lt;ID&gt;746&lt;/ID&gt;&lt;UID&gt;{F33DAEA2-049A-4FC7-838C-3B12B5C7C28B}&lt;/UID&gt;&lt;Title&gt;微博及中文微博信息处理研究综述&lt;/Title&gt;&lt;Template&gt;Journal Article&lt;/Template&gt;&lt;Star&gt;1&lt;/Star&gt;&lt;Tag&gt;5&lt;/Tag&gt;&lt;Author&gt;文坤梅; 徐帅; 李瑞轩; 辜希武; 李玉华&lt;/Author&gt;&lt;Year&gt;2012&lt;/Year&gt;&lt;Details&gt;&lt;_author_adr&gt;华中科技大学计算机科学与技术学院;&lt;/_author_adr&gt;&lt;_bibtex_key&gt;文坤梅徐帅-746&lt;/_bibtex_key&gt;&lt;_created&gt;59628150&lt;/_created&gt;&lt;_db_provider&gt;CNKI&lt;/_db_provider&gt;&lt;_isbn&gt;1003-0077&lt;/_isbn&gt;&lt;_issue&gt;06&lt;/_issue&gt;&lt;_journal&gt;中文信息学报&lt;/_journal&gt;&lt;_keywords&gt;Twitter;中文微博;信息处理&lt;/_keywords&gt;&lt;_label&gt;综述文献&lt;/_label&gt;&lt;_modified&gt;59628150&lt;/_modified&gt;&lt;_pages&gt;27-37&lt;/_pages&gt;&lt;_url&gt;http://www.cnki.net/KCMS/download.aspx?filename=T5WOyEnYFFTRxo2K6FXTWhWbwonNPV1RFRGU3AXNVFjczUFN3dTNN90SGtidxUzZTJ1d30EdJNVQNFVROVXcGVnV1UXU6F1S5IESBdVTT5kcIxEbFFVWyFla0olbDdVcBNmNzxWSVJFTxc3RF1GT4NXSkBVTupkZ&amp;amp;tablename=CJFDLAST2013&amp;amp;dflag=pdfdown 全文链接_x000d__x000a_http://www.cnki.net/KCMS/download.aspx?filename=DR2LhhUQl90Yxk3akt0bv1GMrdXR3pFTulTOOdzK51EVhlFa4g1VaNHSCxmT5gTcTZ0NhhUdlJFdiBVQllURIx0VndFM0MDO3MmeIpGTsNlcndmUv10YnBjN1JneUhWMKpkTahXbywUVJ5kQ6dWZztmR5Umc5g3T&amp;amp;tablename=CJFDLAST2013&amp;amp;dflag=pdfdown 全文链接_x000d__x000a_&lt;/_url&gt;&lt;_volume&gt;v.26&lt;/_volume&gt;&lt;/Details&gt;&lt;Extra&gt;&lt;DBUID&gt;{F2F0BADE-0539-416F-8F99-9BE45C02286C}&lt;/DBUID&gt;&lt;/Extra&gt;&lt;/Item&gt;&lt;/References&gt;&lt;/Group&gt;&lt;/Citation&gt;_x000a_"/>
    <w:docVar w:name="NE.Ref{BBFDF973-4E87-44BD-A278-509137F28665}" w:val=" ADDIN NE.Ref.{BBFDF973-4E87-44BD-A278-509137F28665} ADDIN NE.Ref.{BBFDF973-4E87-44BD-A278-509137F28665}&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C0F27737-5D45-4121-B224-644D48242A94}" w:val=" ADDIN NE.Ref.{C0F27737-5D45-4121-B224-644D48242A94} ADDIN NE.Ref.{C0F27737-5D45-4121-B224-644D48242A94}&lt;Citation&gt;&lt;Group&gt;&lt;References&gt;&lt;Item&gt;&lt;ID&gt;796&lt;/ID&gt;&lt;UID&gt;{FBE1B0F2-8CCD-4EC7-9EA9-F2D282A1C56E}&lt;/UID&gt;&lt;Title&gt;Discovering traffic bottlenecks in an urban network by spatiotemporal data mining on location-based services&lt;/Title&gt;&lt;Template&gt;Journal Article&lt;/Template&gt;&lt;Star&gt;0&lt;/Star&gt;&lt;Tag&gt;0&lt;/Tag&gt;&lt;Author&gt;Lee, Wei-Hsun; Tseng, Shian-Shyong; Shieh, Jin-Lih; Chen, Hsiao-Han&lt;/Author&gt;&lt;Year&gt;2011&lt;/Year&gt;&lt;Details&gt;&lt;_created&gt;60393149&lt;/_created&gt;&lt;_isbn&gt;15249050&lt;/_isbn&gt;&lt;_issue&gt;4&lt;/_issue&gt;&lt;_journal&gt;IEEE Transactions on Intelligent Transportation Systems&lt;/_journal&gt;&lt;_keywords&gt;Data mining;Heuristic methods;Information management;Intelligent systems;Taxicabs;Traffic congestion&lt;/_keywords&gt;&lt;_language&gt;English&lt;/_language&gt;&lt;_modified&gt;60393149&lt;/_modified&gt;&lt;_pages&gt;1047 - 1056&lt;/_pages&gt;&lt;_place_published&gt;445 Hoes Lane / P.O. Box 1331, Piscataway, NJ 08855-1331, United States&lt;/_place_published&gt;&lt;_url&gt;http://dx.doi.org/10.1109/TITS.2011.2144586&lt;/_url&gt;&lt;_volume&gt;12&lt;/_volume&gt;&lt;/Details&gt;&lt;Extra&gt;&lt;DBUID&gt;{804F2F5D-A5AA-4613-84C3-221A8E8AB257}&lt;/DBUID&gt;&lt;/Extra&gt;&lt;/Item&gt;&lt;/References&gt;&lt;/Group&gt;&lt;/Citation&gt;_x000a_"/>
    <w:docVar w:name="NE.Ref{C508414B-F293-425B-B053-389D27B3A742}" w:val=" ADDIN NE.Ref.{C508414B-F293-425B-B053-389D27B3A742}&lt;Citation&gt;&lt;Group&gt;&lt;References&gt;&lt;Item&gt;&lt;ID&gt;784&lt;/ID&gt;&lt;UID&gt;{2C467BFB-E53E-4EB6-AACB-CAFF7C21B83C}&lt;/UID&gt;&lt;Title&gt;基于情感分布的微博热点事件发现&lt;/Title&gt;&lt;Template&gt;Journal Article&lt;/Template&gt;&lt;Star&gt;1&lt;/Star&gt;&lt;Tag&gt;2&lt;/Tag&gt;&lt;Author&gt;杨亮; 林原; 林鸿飞&lt;/Author&gt;&lt;Year&gt;2012&lt;/Year&gt;&lt;Details&gt;&lt;_author_adr&gt;大连理工大学计算机科学与技术学院;&lt;/_author_adr&gt;&lt;_bibtex_key&gt;杨亮林原-784&lt;/_bibtex_key&gt;&lt;_created&gt;59628150&lt;/_created&gt;&lt;_db_provider&gt;CNKI&lt;/_db_provider&gt;&lt;_isbn&gt;1003-0077&lt;/_isbn&gt;&lt;_issue&gt;01&lt;/_issue&gt;&lt;_journal&gt;中文信息学报&lt;/_journal&gt;&lt;_keywords&gt;微博;热点事件;情感分布语言模型&lt;/_keywords&gt;&lt;_label&gt;情感信息; 数据输出; 话题&lt;/_label&gt;&lt;_modified&gt;59628150&lt;/_modified&gt;&lt;_pages&gt;84-90+109&lt;/_pages&gt;&lt;_url&gt;http://www.cnki.net/KCMS/download.aspx?filename=X10V2EjNYpHdXxkanZlQZpXWoBFZYFlZXhUdlVXT2BHd6hUarIDN1EnbRtEZ4BFckxUMtZWQuZ1QDJna4RTTw9GWWRVcTBzd4ITSWpEamRjbLVUayd1dmBFdZ9ybzRlSsNXNm9CbWNmVIRXQyFnZTZ0VnhWSmV3L&amp;amp;tablename=CJFD1112&amp;amp;dflag=pdfdown 全文链接_x000d__x000a_http://www.cnki.net/KCMS/download.aspx?filename=oBTU1VlV1FFbidWSadVSJJkcKN1aJRUR5kTVIZlQhJFewpHcTZHdihDdDRFNvNUbroVZXdFZrNXWV9GbM9Ea1RHZQ5UYDF3b6VlVppWc4F1LJVGUy02SvlXUTpWb5F2KYRTOttkQrs0Z6FkYnZ2dHpUSsVkbNZkc&amp;amp;tablename=CJFD1112&amp;amp;dflag=pdfdown 全文链接_x000d__x000a_http://www.cnki.net/KCMS/download.aspx?filename=kZDZItEcNx0NzkUSlhEODBzN3BzLV5EZpRGUNFTSX9EN3VUbOdWculUUkVnZyc1KZNGVvQESqF1RV1mQwBVcyAXaW5kM2ZkW0IUdGFTO1UzMxV3VUtUaYF1LkpWSQZWbNN2UzBnWu10Uk12T1JGUktmexUTUa90R&amp;amp;tablename=CJFD1112&amp;amp;dflag=pdfdown 全文链接_x000d__x000a_&lt;/_url&gt;&lt;_volume&gt;v.26&lt;/_volume&gt;&lt;/Details&gt;&lt;Extra&gt;&lt;DBUID&gt;{F2F0BADE-0539-416F-8F99-9BE45C02286C}&lt;/DBUID&gt;&lt;/Extra&gt;&lt;/Item&gt;&lt;/References&gt;&lt;/Group&gt;&lt;/Citation&gt;_x000a_"/>
    <w:docVar w:name="NE.Ref{C65A3538-CF77-4C55-B0C3-AFF25FFE81E9}" w:val=" ADDIN NE.Ref.{C65A3538-CF77-4C55-B0C3-AFF25FFE81E9}&lt;Citation&gt;&lt;Group&gt;&lt;References&gt;&lt;Item&gt;&lt;ID&gt;760&lt;/ID&gt;&lt;UID&gt;{5477E46D-FEF7-435C-B7C6-C83E834417CC}&lt;/UID&gt;&lt;Title&gt;Comparing Information Diffusion Structure in Weblogs and Microblogs.&lt;/Title&gt;&lt;Template&gt;Conference Proceedings&lt;/Template&gt;&lt;Star&gt;0&lt;/Star&gt;&lt;Tag&gt;0&lt;/Tag&gt;&lt;Author&gt;Yang, Jiang; Counts, Scott&lt;/Author&gt;&lt;Year&gt;2010&lt;/Year&gt;&lt;Details&gt;&lt;_bibtex_key&gt;YangCounts-760&lt;/_bibtex_key&gt;&lt;_created&gt;59813892&lt;/_created&gt;&lt;_modified&gt;59813892&lt;/_modified&gt;&lt;_tertiary_author&gt;ICWSM&lt;/_tertiary_author&gt;&lt;/Details&gt;&lt;Extra&gt;&lt;DBUID&gt;{F2F0BADE-0539-416F-8F99-9BE45C02286C}&lt;/DBUID&gt;&lt;/Extra&gt;&lt;/Item&gt;&lt;/References&gt;&lt;/Group&gt;&lt;/Citation&gt;_x000a_"/>
    <w:docVar w:name="NE.Ref{C66B1ACB-2F21-47BF-B1CB-AA319B08F454}" w:val=" ADDIN NE.Ref.{C66B1ACB-2F21-47BF-B1CB-AA319B08F454} ADDIN NE.Ref.{C66B1ACB-2F21-47BF-B1CB-AA319B08F454}&lt;Citation&gt;&lt;Group&gt;&lt;References&gt;&lt;Item&gt;&lt;ID&gt;810&lt;/ID&gt;&lt;UID&gt;{124A7C1D-7A97-47A0-A120-F23BF9D7D865}&lt;/UID&gt;&lt;Title&gt;Adaptive airport taxi dispatch algorithm based on PCA-WNN&lt;/Title&gt;&lt;Template&gt;Conference Proceedings&lt;/Template&gt;&lt;Star&gt;0&lt;/Star&gt;&lt;Tag&gt;0&lt;/Tag&gt;&lt;Author&gt;Zhang, Ke; Leng, Supeng; Xu, Shuo&lt;/Author&gt;&lt;Year&gt;2013&lt;/Year&gt;&lt;Details&gt;&lt;_created&gt;60393158&lt;/_created&gt;&lt;_keywords&gt;Airports;Algorithms;Economics;Motor transportation;Principal component analysis&lt;/_keywords&gt;&lt;_language&gt;English&lt;/_language&gt;&lt;_modified&gt;60393158&lt;/_modified&gt;&lt;_pages&gt;340 - 343&lt;/_pages&gt;&lt;_place_published&gt;Chengdu, Sichuan, China&lt;/_place_published&gt;&lt;_url&gt;http://dx.doi.org/10.1109/DASC.2013.86&lt;/_url&gt;&lt;/Details&gt;&lt;Extra&gt;&lt;DBUID&gt;{804F2F5D-A5AA-4613-84C3-221A8E8AB257}&lt;/DBUID&gt;&lt;/Extra&gt;&lt;/Item&gt;&lt;/References&gt;&lt;/Group&gt;&lt;/Citation&gt;_x000a_"/>
    <w:docVar w:name="NE.Ref{C69DD459-1863-4EF6-A8B1-0ABF0C6EEB82}" w:val=" ADDIN NE.Ref.{C69DD459-1863-4EF6-A8B1-0ABF0C6EEB82} ADDIN NE.Ref.{C69DD459-1863-4EF6-A8B1-0ABF0C6EEB82}&lt;Citation&gt;&lt;Group&gt;&lt;References&gt;&lt;Item&gt;&lt;ID&gt;793&lt;/ID&gt;&lt;UID&gt;{38CBCAB2-A875-40CF-80DA-3F65E0921DCB}&lt;/UID&gt;&lt;Title&gt;Taxi-viewer: Around the corner taxis are!&lt;/Title&gt;&lt;Template&gt;Conference Proceedings&lt;/Template&gt;&lt;Star&gt;0&lt;/Star&gt;&lt;Tag&gt;0&lt;/Tag&gt;&lt;Author&gt;Hu, Ke; He, Zhangguang; Yue, Yang&lt;/Author&gt;&lt;Year&gt;2010&lt;/Year&gt;&lt;Details&gt;&lt;_created&gt;60393147&lt;/_created&gt;&lt;_keywords&gt;Intelligent systems;Profitability;Quality of service;Transportation;Ubiquitous computing;Visualization&lt;/_keywords&gt;&lt;_language&gt;English&lt;/_language&gt;&lt;_modified&gt;60393147&lt;/_modified&gt;&lt;_pages&gt;498 - 500&lt;/_pages&gt;&lt;_place_published&gt;Xi&amp;apos;an, China&lt;/_place_published&gt;&lt;_url&gt;http://dx.doi.org/10.1109/UIC-ATC.2010.52&lt;/_url&gt;&lt;/Details&gt;&lt;Extra&gt;&lt;DBUID&gt;{804F2F5D-A5AA-4613-84C3-221A8E8AB257}&lt;/DBUID&gt;&lt;/Extra&gt;&lt;/Item&gt;&lt;/References&gt;&lt;/Group&gt;&lt;/Citation&gt;_x000a_"/>
    <w:docVar w:name="NE.Ref{C9B1C360-7519-4EAC-9958-6C7017A0CE86}" w:val=" ADDIN NE.Ref.{C9B1C360-7519-4EAC-9958-6C7017A0CE86} ADDIN NE.Ref.{C9B1C360-7519-4EAC-9958-6C7017A0CE86}&lt;Citation&gt;&lt;Group&gt;&lt;References&gt;&lt;Item&gt;&lt;ID&gt;776&lt;/ID&gt;&lt;UID&gt;{EF79E6FF-2E88-4EED-86ED-1EE2979AF9E1}&lt;/UID&gt;&lt;Title&gt;Why we twitter: understanding microblogging usage and communities&lt;/Title&gt;&lt;Template&gt;Conference Proceedings&lt;/Template&gt;&lt;Star&gt;0&lt;/Star&gt;&lt;Tag&gt;0&lt;/Tag&gt;&lt;Author&gt;Java, Akshay; Song, Xiaodan; Finin, Tim; Tseng, Belle&lt;/Author&gt;&lt;Year&gt;2007&lt;/Year&gt;&lt;Details&gt;&lt;_created&gt;60393091&lt;/_created&gt;&lt;_isbn&gt;1595938486&lt;/_isbn&gt;&lt;_modified&gt;60393091&lt;/_modified&gt;&lt;_pages&gt;56-65&lt;/_pages&gt;&lt;_publisher&gt;ACM&lt;/_publisher&gt;&lt;_secondary_title&gt;Proceedings of the 9th WebKDD and 1st SNA-KDD 2007 workshop on Web mining and social network analysis&lt;/_secondary_title&gt;&lt;/Details&gt;&lt;Extra&gt;&lt;DBUID&gt;{804F2F5D-A5AA-4613-84C3-221A8E8AB257}&lt;/DBUID&gt;&lt;/Extra&gt;&lt;/Item&gt;&lt;/References&gt;&lt;/Group&gt;&lt;/Citation&gt;_x000a_"/>
    <w:docVar w:name="NE.Ref{CC56EE06-F46F-4AFC-AB66-9494A5ACF58D}" w:val=" ADDIN NE.Ref.{CC56EE06-F46F-4AFC-AB66-9494A5ACF58D} ADDIN NE.Ref.{CC56EE06-F46F-4AFC-AB66-9494A5ACF58D}&lt;Citation&gt;&lt;Group&gt;&lt;References&gt;&lt;Item&gt;&lt;ID&gt;804&lt;/ID&gt;&lt;UID&gt;{6D545A65-83AA-429A-839D-C27A730146BA}&lt;/UID&gt;&lt;Title&gt;Inferring human mobility patterns from taxicab location traces&lt;/Title&gt;&lt;Template&gt;Conference Proceedings&lt;/Template&gt;&lt;Star&gt;0&lt;/Star&gt;&lt;Tag&gt;0&lt;/Tag&gt;&lt;Author&gt;Ganti, Raghu; Srivatsa, Mudhakar; Ranganathan, Anand; Han, Jiawei&lt;/Author&gt;&lt;Year&gt;2013&lt;/Year&gt;&lt;Details&gt;&lt;_created&gt;60393155&lt;/_created&gt;&lt;_keywords&gt;Drops;Graph theory;Hidden Markov models;Pickups;Sensors;Ubiquitous computing&lt;/_keywords&gt;&lt;_language&gt;English&lt;/_language&gt;&lt;_modified&gt;60393155&lt;/_modified&gt;&lt;_pages&gt;459 - 468&lt;/_pages&gt;&lt;_place_published&gt;Zurich, Switzerland&lt;/_place_published&gt;&lt;_url&gt;http://dx.doi.org/10.1145/2493432.2493466&lt;/_url&gt;&lt;/Details&gt;&lt;Extra&gt;&lt;DBUID&gt;{804F2F5D-A5AA-4613-84C3-221A8E8AB257}&lt;/DBUID&gt;&lt;/Extra&gt;&lt;/Item&gt;&lt;/References&gt;&lt;/Group&gt;&lt;/Citation&gt;_x000a_"/>
    <w:docVar w:name="NE.Ref{D342333D-0BAC-48FF-BBD5-F0342C880A55}" w:val=" ADDIN NE.Ref.{D342333D-0BAC-48FF-BBD5-F0342C880A55} ADDIN NE.Ref.{D342333D-0BAC-48FF-BBD5-F0342C880A55}&lt;Citation&gt;&lt;Group&gt;&lt;References&gt;&lt;Item&gt;&lt;ID&gt;811&lt;/ID&gt;&lt;UID&gt;{7EF01D41-ED4E-4EBF-B690-917299C7DC82}&lt;/UID&gt;&lt;Title&gt;The self-adapted taxi dispatch platform based on geographic information system&lt;/Title&gt;&lt;Template&gt;Conference Proceedings&lt;/Template&gt;&lt;Star&gt;0&lt;/Star&gt;&lt;Tag&gt;0&lt;/Tag&gt;&lt;Author&gt;Ding, Yi-Ren; Xiong, Jing; Liu, Heng-Jian&lt;/Author&gt;&lt;Year&gt;2013&lt;/Year&gt;&lt;Details&gt;&lt;_created&gt;60393159&lt;/_created&gt;&lt;_isbn&gt;18761100&lt;/_isbn&gt;&lt;_keywords&gt;Dynamic models;Geographic information systems;Information systems;Management;Taxicabs&lt;/_keywords&gt;&lt;_language&gt;English&lt;/_language&gt;&lt;_modified&gt;60393159&lt;/_modified&gt;&lt;_pages&gt;771 - 779&lt;/_pages&gt;&lt;_place_published&gt;Hangzhou, China&lt;/_place_published&gt;&lt;_url&gt;http://dx.doi.org/10.1007/978-1-4614-7010-6-86&lt;/_url&gt;&lt;_volume&gt;236 LNEE&lt;/_volume&gt;&lt;/Details&gt;&lt;Extra&gt;&lt;DBUID&gt;{804F2F5D-A5AA-4613-84C3-221A8E8AB257}&lt;/DBUID&gt;&lt;/Extra&gt;&lt;/Item&gt;&lt;/References&gt;&lt;/Group&gt;&lt;/Citation&gt;_x000a_"/>
    <w:docVar w:name="NE.Ref{D42577FF-8371-441F-A633-012DE9AF4DAE}" w:val=" ADDIN NE.Ref.{D42577FF-8371-441F-A633-012DE9AF4DAE} ADDIN NE.Ref.{D42577FF-8371-441F-A633-012DE9AF4DAE}&lt;Citation&gt;&lt;Group&gt;&lt;References&gt;&lt;Item&gt;&lt;ID&gt;814&lt;/ID&gt;&lt;UID&gt;{55B5EED8-3F19-4086-BF36-4C8B83A7B905}&lt;/UID&gt;&lt;Title&gt;Design and implementation of taxi calling and dispatching system based on GPS mobile phone: A research for LBS application teaching case&lt;/Title&gt;&lt;Template&gt;Conference Proceedings&lt;/Template&gt;&lt;Star&gt;0&lt;/Star&gt;&lt;Tag&gt;0&lt;/Tag&gt;&lt;Author&gt;Yu, Jianxin; Zhou, Xiaomin; Zhao, Hongyu&lt;/Author&gt;&lt;Year&gt;2009&lt;/Year&gt;&lt;Details&gt;&lt;_created&gt;60393161&lt;/_created&gt;&lt;_keywords&gt;Computer science;Education computing;Geographic information systems;Global positioning system;Mobile phones;Software prototyping;Telecommunication equipment;Telephone;Telephone sets;Telephone systems&lt;/_keywords&gt;&lt;_language&gt;English&lt;/_language&gt;&lt;_modified&gt;60393161&lt;/_modified&gt;&lt;_pages&gt;1163 - 1169&lt;/_pages&gt;&lt;_place_published&gt;Nanning, China&lt;/_place_published&gt;&lt;_url&gt;http://dx.doi.org/10.1109/ICCSE.2009.5228489&lt;/_url&gt;&lt;/Details&gt;&lt;Extra&gt;&lt;DBUID&gt;{804F2F5D-A5AA-4613-84C3-221A8E8AB257}&lt;/DBUID&gt;&lt;/Extra&gt;&lt;/Item&gt;&lt;/References&gt;&lt;/Group&gt;&lt;/Citation&gt;_x000a_"/>
    <w:docVar w:name="NE.Ref{D47AAB3B-B336-405B-AD50-9135B4433DA7}" w:val=" ADDIN NE.Ref.{D47AAB3B-B336-405B-AD50-9135B4433DA7}&lt;Citation&gt;&lt;Group&gt;&lt;References&gt;&lt;Item&gt;&lt;ID&gt;766&lt;/ID&gt;&lt;UID&gt;{CF897EB5-D60E-46DE-87E6-DB189CAD042C}&lt;/UID&gt;&lt;Title&gt;基于PageRank的微博排名MapReduce算法研究&lt;/Title&gt;&lt;Template&gt;Journal Article&lt;/Template&gt;&lt;Star&gt;1&lt;/Star&gt;&lt;Tag&gt;0&lt;/Tag&gt;&lt;Author&gt;舒琰; 向阳; 张骐; 张熊熊; 张君瑛&lt;/Author&gt;&lt;Year&gt;2013&lt;/Year&gt;&lt;Details&gt;&lt;_author_adr&gt;同济大学电子与信息工程学院;神华和利时信息技术有限公司;上海证券交易所;上海市陈家镇建设发展有限公司;&lt;/_author_adr&gt;&lt;_bibtex_key&gt;舒琰向阳-766&lt;/_bibtex_key&gt;&lt;_created&gt;59628150&lt;/_created&gt;&lt;_db_provider&gt;CNKI&lt;/_db_provider&gt;&lt;_isbn&gt;1005-3751&lt;/_isbn&gt;&lt;_issue&gt;02&lt;/_issue&gt;&lt;_journal&gt;计算机技术与发展&lt;/_journal&gt;&lt;_keywords&gt;微博;PageRank;MapReduce&lt;/_keywords&gt;&lt;_label&gt;数据输出; 微博影响力&lt;/_label&gt;&lt;_modified&gt;59628150&lt;/_modified&gt;&lt;_pages&gt;73-76+81&lt;/_pages&gt;&lt;_url&gt;http://www.cnki.net/KCMS/download.aspx?filename=EU5tiWTl0QyF1SxEFaXB3TvNWePR1Zyc2V0lEcsNDaPZHN4p0SvZENwp0VlpETX9EWJNmS4R3cSVET=0TSDVDTrEXZFd3TCdUN6dEW0hnNu9iRtdzVGFDOVF3NTJHO5EkMylHd2pUW5Z0Q5Jna2gWZydDNNR&amp;amp;tablename=CJFDTEMP&amp;amp;dflag=pdfdown 全文链接_x000d__x000a_http://www.cnki.net/KCMS/download.aspx?filename=6VkZslzQk9SR0ImTZhDRjp3Li9iZW9Ca1ITMCRWcYVWSXVzKr0GWPB1YyAjbodVRRB3SXNkZGFVRw5WWjBzY0NEeMl2dVVHMJxGdrU1NTRkbXBlNT52b5cWa3g1czU2UapncyZ2M3dzLm5UWGtEaBVEejxWa0E2c&amp;amp;tablename=CJFDLAST2013&amp;amp;dflag=pdfdown 全文链接_x000d__x000a_&lt;/_url&gt;&lt;_volume&gt;v.23;No.190&lt;/_volume&gt;&lt;/Details&gt;&lt;Extra&gt;&lt;DBUID&gt;{F2F0BADE-0539-416F-8F99-9BE45C02286C}&lt;/DBUID&gt;&lt;/Extra&gt;&lt;/Item&gt;&lt;/References&gt;&lt;/Group&gt;&lt;/Citation&gt;_x000a_"/>
    <w:docVar w:name="NE.Ref{D5B1607C-84F2-4FF6-8877-4309553C3520}" w:val=" ADDIN NE.Ref.{D5B1607C-84F2-4FF6-8877-4309553C3520}&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D5D95D9D-6D1B-423D-9CAE-172AED670799}" w:val=" ADDIN NE.Ref.{D5D95D9D-6D1B-423D-9CAE-172AED670799} ADDIN NE.Ref.{D5D95D9D-6D1B-423D-9CAE-172AED670799}&lt;Citation&gt;&lt;Group&gt;&lt;References&gt;&lt;Item&gt;&lt;ID&gt;815&lt;/ID&gt;&lt;UID&gt;{0B76C4E5-3970-4F3C-851E-40458D11CF71}&lt;/UID&gt;&lt;Title&gt;Taxi bidirectional search system based on smart phone&lt;/Title&gt;&lt;Template&gt;Conference Proceedings&lt;/Template&gt;&lt;Star&gt;0&lt;/Star&gt;&lt;Tag&gt;0&lt;/Tag&gt;&lt;Author&gt;Xie, Rong; Yan, Ke; Zhou, Jie&lt;/Author&gt;&lt;Year&gt;2014&lt;/Year&gt;&lt;Details&gt;&lt;_created&gt;60393162&lt;/_created&gt;&lt;_isbn&gt;16609336&lt;/_isbn&gt;&lt;_keywords&gt;Data processing;Motor transportation;Safety devices;Smartphones&lt;/_keywords&gt;&lt;_language&gt;English&lt;/_language&gt;&lt;_modified&gt;60393162&lt;/_modified&gt;&lt;_pages&gt;829 - 832&lt;/_pages&gt;&lt;_url&gt;http://dx.doi.org/10.4028/www.scientific.net/AMM.571-572.829&lt;/_url&gt;&lt;_volume&gt;571-572&lt;/_volume&gt;&lt;/Details&gt;&lt;Extra&gt;&lt;DBUID&gt;{804F2F5D-A5AA-4613-84C3-221A8E8AB257}&lt;/DBUID&gt;&lt;/Extra&gt;&lt;/Item&gt;&lt;/References&gt;&lt;/Group&gt;&lt;/Citation&gt;_x000a_"/>
    <w:docVar w:name="NE.Ref{D66AE58C-BE5B-4B16-A228-0A6F66B2CA78}" w:val=" ADDIN NE.Ref.{D66AE58C-BE5B-4B16-A228-0A6F66B2CA78}&lt;Citation&gt;&lt;Group&gt;&lt;References&gt;&lt;Item&gt;&lt;ID&gt;739&lt;/ID&gt;&lt;UID&gt;{EBFD6131-39B9-4309-B3EA-EA35C9229AFE}&lt;/UID&gt;&lt;Title&gt;第32次中国互联网络发展状况调查统计报告&lt;/Title&gt;&lt;Template&gt;Report&lt;/Template&gt;&lt;Star&gt;0&lt;/Star&gt;&lt;Tag&gt;0&lt;/Tag&gt;&lt;Author&gt;中国互联网络信息中心&lt;/Author&gt;&lt;Year&gt;2013&lt;/Year&gt;&lt;Details&gt;&lt;_accessed&gt;59812945&lt;/_accessed&gt;&lt;_bibtex_key&gt;中国互联网络信息中心-739&lt;/_bibtex_key&gt;&lt;_created&gt;59812945&lt;/_created&gt;&lt;_modified&gt;59812946&lt;/_modified&gt;&lt;/Details&gt;&lt;Extra&gt;&lt;DBUID&gt;{F2F0BADE-0539-416F-8F99-9BE45C02286C}&lt;/DBUID&gt;&lt;/Extra&gt;&lt;/Item&gt;&lt;/References&gt;&lt;/Group&gt;&lt;/Citation&gt;_x000a_"/>
    <w:docVar w:name="NE.Ref{D9C3E282-2D23-4B68-9541-4F92B8E8324A}" w:val=" ADDIN NE.Ref.{D9C3E282-2D23-4B68-9541-4F92B8E8324A}&lt;Citation&gt;&lt;Group&gt;&lt;References&gt;&lt;Item&gt;&lt;ID&gt;792&lt;/ID&gt;&lt;UID&gt;{D336D59C-1CF7-4730-844E-25E8C582564F}&lt;/UID&gt;&lt;Title&gt;Information credibility on twitter&lt;/Title&gt;&lt;Template&gt;Conference Proceedings&lt;/Template&gt;&lt;Star&gt;0&lt;/Star&gt;&lt;Tag&gt;0&lt;/Tag&gt;&lt;Author&gt;Castillo, Carlos; Mendoza, Marcelo; Poblete, Barbara&lt;/Author&gt;&lt;Year&gt;2011&lt;/Year&gt;&lt;Details&gt;&lt;_bibtex_key&gt;CastilloMendoza-792&lt;/_bibtex_key&gt;&lt;_created&gt;59814309&lt;/_created&gt;&lt;_modified&gt;59814309&lt;/_modified&gt;&lt;_pages&gt;675--684&lt;/_pages&gt;&lt;_subsidiary_author&gt;ACM&lt;/_subsidiary_author&gt;&lt;_tertiary_author&gt;Proceedings of the 20th international conference on World wide web&lt;/_tertiary_author&gt;&lt;/Details&gt;&lt;Extra&gt;&lt;DBUID&gt;{F2F0BADE-0539-416F-8F99-9BE45C02286C}&lt;/DBUID&gt;&lt;/Extra&gt;&lt;/Item&gt;&lt;/References&gt;&lt;/Group&gt;&lt;/Citation&gt;_x000a_"/>
    <w:docVar w:name="NE.Ref{DAA8B3AB-FA57-4D11-86D8-56FDB7331355}" w:val=" ADDIN NE.Ref.{DAA8B3AB-FA57-4D11-86D8-56FDB7331355}&lt;Citation&gt;&lt;Group&gt;&lt;References&gt;&lt;Item&gt;&lt;ID&gt;789&lt;/ID&gt;&lt;UID&gt;{0D2B58A6-B24B-433D-A878-2BE49B439FA4}&lt;/UID&gt;&lt;Title&gt;基于特征分析的微博用户兴趣发现算法&lt;/Title&gt;&lt;Template&gt;Journal Article&lt;/Template&gt;&lt;Star&gt;1&lt;/Star&gt;&lt;Tag&gt;0&lt;/Tag&gt;&lt;Author&gt;赵岩露; 王晶; 沈奇威&lt;/Author&gt;&lt;Year&gt;2012&lt;/Year&gt;&lt;Details&gt;&lt;_author_adr&gt;北京邮电大学网络与交换技术国家重点实验室;东信北邮信息技术有限公司;&lt;/_author_adr&gt;&lt;_bibtex_key&gt;赵岩露王晶-789&lt;/_bibtex_key&gt;&lt;_created&gt;59628150&lt;/_created&gt;&lt;_db_provider&gt;CNKI&lt;/_db_provider&gt;&lt;_isbn&gt;1008-5599&lt;/_isbn&gt;&lt;_issue&gt;11&lt;/_issue&gt;&lt;_journal&gt;电信工程技术与标准化&lt;/_journal&gt;&lt;_keywords&gt;微博;兴趣模型;特征分析;推荐系统;协同过滤&lt;/_keywords&gt;&lt;_label&gt;数据输出; 用户兴趣&lt;/_label&gt;&lt;_modified&gt;59628150&lt;/_modified&gt;&lt;_pages&gt;79-83&lt;/_pages&gt;&lt;_url&gt;http://www.cnki.net/KCMS/download.aspx?filename=nMvYUVxYVYwUUd1hUQsFHMxJnYk5WTmBHNplTYvcFOiBTdoBTa5RERK9WZhVmWLJzYX1UWldUZrJER=0zbBpGUS92a0FkSvEnctB1KIJWUF9WMTJ0KBRVbzR0Z5QkWK50SG9GNy5EcqBzawxkRyVnN0U2TOV&amp;amp;tablename=CJFDLAST2013&amp;amp;dflag=pdfdown 全文链接_x000d__x000a_http://www.cnki.net/KCMS/download.aspx?filename=jU6xEd6VmSx9SUKN3RsREelhjevJjQlRncLVUNQtWZsVUe5pXTJNjTXhTMRJVbYZXOFNXcL5WTRNWR=0DMVdzZitmdstmaShUUxpEcthVUGt0d5plMCdGdr9GNOtmaYpVN1ljZ20kY2NHczkmRvEjU310dGF&amp;amp;tablename=CJFDLAST2013&amp;amp;dflag=pdfdown 全文链接_x000d__x000a_http://www.cnki.net/KCMS/download.aspx?filename=1RqNVMytmTvxWWWNWZKp3aRN1bQd3UJNVWRtCWGRnczVFcoZUWzgWdL9CM4h0MDZ1MvkXZ3FnWzB3Q=0TWy9mayZjeuRnQ2MVQRRFb2EGNG9yaQl0TRtCbENXYONlUNdHNZN2Nrh3SWlEW2V0LxcHWOx0c3J&amp;amp;tablename=CJFDLAST2013&amp;amp;dflag=pdfdown 全文链接_x000d__x000a_&lt;/_url&gt;&lt;_volume&gt;v.25;No.182&lt;/_volume&gt;&lt;/Details&gt;&lt;Extra&gt;&lt;DBUID&gt;{F2F0BADE-0539-416F-8F99-9BE45C02286C}&lt;/DBUID&gt;&lt;/Extra&gt;&lt;/Item&gt;&lt;/References&gt;&lt;/Group&gt;&lt;/Citation&gt;_x000a_"/>
    <w:docVar w:name="NE.Ref{DE0BFEAA-B7C2-4EE7-A0CF-B8E77BDBBAD5}" w:val=" ADDIN NE.Ref.{DE0BFEAA-B7C2-4EE7-A0CF-B8E77BDBBAD5} ADDIN NE.Ref.{DE0BFEAA-B7C2-4EE7-A0CF-B8E77BDBBAD5}&lt;Citation&gt;&lt;Group&gt;&lt;References&gt;&lt;Item&gt;&lt;ID&gt;809&lt;/ID&gt;&lt;UID&gt;{CA4348E1-C8C0-41D2-8BE5-31247338069C}&lt;/UID&gt;&lt;Title&gt;A novel taxi dispatch system for smart city&lt;/Title&gt;&lt;Template&gt;Conference Proceedings&lt;/Template&gt;&lt;Star&gt;0&lt;/Star&gt;&lt;Tag&gt;0&lt;/Tag&gt;&lt;Author&gt;Zou, Qingnan; Xue, Guangtao; Luo, Yuan; Yu, Jiadi; Zhu, Hongzi&lt;/Author&gt;&lt;Year&gt;2013&lt;/Year&gt;&lt;Details&gt;&lt;_created&gt;60393158&lt;/_created&gt;&lt;_isbn&gt;03029743&lt;/_isbn&gt;&lt;_keywords&gt;Artificial intelligence;Computer science&lt;/_keywords&gt;&lt;_language&gt;English&lt;/_language&gt;&lt;_modified&gt;60393158&lt;/_modified&gt;&lt;_pages&gt;326 - 335&lt;/_pages&gt;&lt;_place_published&gt;Las Vegas, NV, United states&lt;/_place_published&gt;&lt;_url&gt;http://dx.doi.org/10.1007/978-3-642-39351-8_36&lt;/_url&gt;&lt;_volume&gt;8028 LNCS&lt;/_volume&gt;&lt;/Details&gt;&lt;Extra&gt;&lt;DBUID&gt;{804F2F5D-A5AA-4613-84C3-221A8E8AB257}&lt;/DBUID&gt;&lt;/Extra&gt;&lt;/Item&gt;&lt;/References&gt;&lt;/Group&gt;&lt;/Citation&gt;_x000a_"/>
    <w:docVar w:name="NE.Ref{E25E75AD-ED67-4B68-BA86-A64D82788ED0}" w:val=" ADDIN NE.Ref.{E25E75AD-ED67-4B68-BA86-A64D82788ED0} ADDIN NE.Ref.{E25E75AD-ED67-4B68-BA86-A64D82788ED0}&lt;Citation&gt;&lt;Group&gt;&lt;References&gt;&lt;Item&gt;&lt;ID&gt;784&lt;/ID&gt;&lt;UID&gt;{C9CC77E1-3968-4FBE-BA7A-9C4683DA23DA}&lt;/UID&gt;&lt;Title&gt;Themeriver: Visualizing thematic changes in large document collections&lt;/Title&gt;&lt;Template&gt;Journal Article&lt;/Template&gt;&lt;Star&gt;0&lt;/Star&gt;&lt;Tag&gt;0&lt;/Tag&gt;&lt;Author&gt;Havre, Susan; Hetzler, Elizabeth; Whitney, Paul; Nowell, Lucy&lt;/Author&gt;&lt;Year&gt;2002&lt;/Year&gt;&lt;Details&gt;&lt;_created&gt;60393122&lt;/_created&gt;&lt;_isbn&gt;1077-2626&lt;/_isbn&gt;&lt;_issue&gt;1&lt;/_issue&gt;&lt;_journal&gt;Visualization and Computer Graphics, IEEE Transactions on&lt;/_journal&gt;&lt;_modified&gt;60393122&lt;/_modified&gt;&lt;_pages&gt;9-20&lt;/_pages&gt;&lt;_volume&gt;8&lt;/_volume&gt;&lt;/Details&gt;&lt;Extra&gt;&lt;DBUID&gt;{804F2F5D-A5AA-4613-84C3-221A8E8AB257}&lt;/DBUID&gt;&lt;/Extra&gt;&lt;/Item&gt;&lt;/References&gt;&lt;/Group&gt;&lt;/Citation&gt;_x000a_"/>
    <w:docVar w:name="NE.Ref{E43BB67F-A07C-460C-84A2-BBA99EFC468F}" w:val=" ADDIN NE.Ref.{E43BB67F-A07C-460C-84A2-BBA99EFC468F} ADDIN NE.Ref.{E43BB67F-A07C-460C-84A2-BBA99EFC468F}&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E568A8E3-71D0-4E3F-8F17-82FFF04EB41C}" w:val=" ADDIN NE.Ref.{E568A8E3-71D0-4E3F-8F17-82FFF04EB41C} ADDIN NE.Ref.{E568A8E3-71D0-4E3F-8F17-82FFF04EB41C}&lt;Citation&gt;&lt;Group&gt;&lt;References&gt;&lt;Item&gt;&lt;ID&gt;813&lt;/ID&gt;&lt;UID&gt;{50A05FB0-61EA-4D5F-9B50-6A6718A36FEC}&lt;/UID&gt;&lt;Title&gt;Design of Urban-Taxi accurate call service platform based on information self-matching&lt;/Title&gt;&lt;Template&gt;Conference Proceedings&lt;/Template&gt;&lt;Star&gt;0&lt;/Star&gt;&lt;Tag&gt;0&lt;/Tag&gt;&lt;Author&gt;Zhao, Lin; Xing, Jian Ping; Sun, Cong Yi; Sun, Can; Xie, Chun Liu&lt;/Author&gt;&lt;Year&gt;2013&lt;/Year&gt;&lt;Details&gt;&lt;_created&gt;60393160&lt;/_created&gt;&lt;_isbn&gt;16609336&lt;/_isbn&gt;&lt;_keywords&gt;Information science;Loading;Wireless telecommunication systems&lt;/_keywords&gt;&lt;_language&gt;English&lt;/_language&gt;&lt;_modified&gt;60393160&lt;/_modified&gt;&lt;_pages&gt;2833 - 2836&lt;/_pages&gt;&lt;_place_published&gt;Guangzhou, China&lt;/_place_published&gt;&lt;_url&gt;http://dx.doi.org/10.4028/www.scientific.net/AMM.321-324.2833&lt;/_url&gt;&lt;_volume&gt;321-324&lt;/_volume&gt;&lt;/Details&gt;&lt;Extra&gt;&lt;DBUID&gt;{804F2F5D-A5AA-4613-84C3-221A8E8AB257}&lt;/DBUID&gt;&lt;/Extra&gt;&lt;/Item&gt;&lt;/References&gt;&lt;/Group&gt;&lt;/Citation&gt;_x000a_"/>
    <w:docVar w:name="NE.Ref{EDCDB504-0922-4248-A896-F8518F4EDCB4}" w:val=" ADDIN NE.Ref.{EDCDB504-0922-4248-A896-F8518F4EDCB4}&lt;Citation&gt;&lt;Group&gt;&lt;References&gt;&lt;Item&gt;&lt;ID&gt;818&lt;/ID&gt;&lt;UID&gt;{B4B401FE-28CC-40D7-B2A3-402E107F7335}&lt;/UID&gt;&lt;Title&gt;Characterizing Microblogs with Topic Models.&lt;/Title&gt;&lt;Template&gt;Conference Proceedings&lt;/Template&gt;&lt;Star&gt;0&lt;/Star&gt;&lt;Tag&gt;0&lt;/Tag&gt;&lt;Author&gt;Ramage, Daniel; Dumais, Susan T; Liebling, Daniel J&lt;/Author&gt;&lt;Year&gt;2010&lt;/Year&gt;&lt;Details&gt;&lt;_bibtex_key&gt;RamageDumais-818&lt;/_bibtex_key&gt;&lt;_created&gt;59814896&lt;/_created&gt;&lt;_modified&gt;59814896&lt;/_modified&gt;&lt;_tertiary_author&gt;ICWSM&lt;/_tertiary_author&gt;&lt;/Details&gt;&lt;Extra&gt;&lt;DBUID&gt;{F2F0BADE-0539-416F-8F99-9BE45C02286C}&lt;/DBUID&gt;&lt;/Extra&gt;&lt;/Item&gt;&lt;/References&gt;&lt;/Group&gt;&lt;/Citation&gt;_x000a_"/>
    <w:docVar w:name="NE.Ref{EE1FC216-40FA-4DEE-8F5C-B08163BF0B83}" w:val=" ADDIN NE.Ref.{EE1FC216-40FA-4DEE-8F5C-B08163BF0B83}&lt;Citation&gt;&lt;Group&gt;&lt;References&gt;&lt;Item&gt;&lt;ID&gt;793&lt;/ID&gt;&lt;UID&gt;{A68B5216-2E85-4AD1-8C1B-AC0C2FC310B0}&lt;/UID&gt;&lt;Title&gt;Twitter 中近似重复消息的判定方法研究&lt;/Title&gt;&lt;Template&gt;Journal Article&lt;/Template&gt;&lt;Star&gt;0&lt;/Star&gt;&lt;Tag&gt;5&lt;/Tag&gt;&lt;Author&gt;曹鹏; 李静远; 满彤; 刘悦; 程学旗&lt;/Author&gt;&lt;Year&gt;2011&lt;/Year&gt;&lt;Details&gt;&lt;_bibtex_key&gt;曹鹏李静远-793&lt;/_bibtex_key&gt;&lt;_created&gt;59814310&lt;/_created&gt;&lt;_issue&gt;1&lt;/_issue&gt;&lt;_journal&gt;中文信息学报&lt;/_journal&gt;&lt;_modified&gt;59814310&lt;/_modified&gt;&lt;_pages&gt;20--27&lt;/_pages&gt;&lt;_url&gt;http://www.cnki.net/KCMS/download.aspx?filename=ZlXN11EdiF0RwRUdFtyVyllZrA1bUZ1diNXRSlWVrEWa010MWJjZLxmdu9UcuJzb5B3VzoWdvJ1QtF1SatGe1Y0QiJzL592b2V2T5lmZhR0bMplcoF0UzQDZ0kFZx4WV0V1Lv0WbhV0U3QnSxQ3dKpFVDRGerxWb&amp;amp;tablename=CJFD1112&amp;amp;dflag=pdfdown 全文链接_x000d__x000a_&lt;/_url&gt;&lt;_volume&gt;25&lt;/_volume&gt;&lt;/Details&gt;&lt;Extra&gt;&lt;DBUID&gt;{F2F0BADE-0539-416F-8F99-9BE45C02286C}&lt;/DBUID&gt;&lt;/Extra&gt;&lt;/Item&gt;&lt;/References&gt;&lt;/Group&gt;&lt;/Citation&gt;_x000a_"/>
    <w:docVar w:name="NE.Ref{EF3231AE-5495-446D-8DFB-C909C3614FAC}" w:val=" ADDIN NE.Ref.{EF3231AE-5495-446D-8DFB-C909C3614FA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EF6A1317-4F8F-493E-A76D-3A5A5BD86775}" w:val=" ADDIN NE.Ref.{EF6A1317-4F8F-493E-A76D-3A5A5BD86775} ADDIN NE.Ref.{EF6A1317-4F8F-493E-A76D-3A5A5BD86775}&lt;Citation&gt;&lt;Group&gt;&lt;References&gt;&lt;Item&gt;&lt;ID&gt;789&lt;/ID&gt;&lt;UID&gt;{3CCC419D-8332-4DE1-AA4D-ED753B175A2D}&lt;/UID&gt;&lt;Title&gt;北京出租车市场法律规制问题研究&lt;/Title&gt;&lt;Template&gt;Thesis&lt;/Template&gt;&lt;Star&gt;0&lt;/Star&gt;&lt;Tag&gt;0&lt;/Tag&gt;&lt;Author&gt;熊宗鹏&lt;/Author&gt;&lt;Year&gt;2013&lt;/Year&gt;&lt;Details&gt;&lt;_created&gt;60393130&lt;/_created&gt;&lt;_keywords&gt;出租车行业 政府管制 法律规制 市场准入模式&lt;/_keywords&gt;&lt;_language&gt;chi&lt;/_language&gt;&lt;_modified&gt;60393130&lt;/_modified&gt;&lt;_publisher&gt;首都经济贸易大学&lt;/_publisher&gt;&lt;_tertiary_author&gt;谢海霞&lt;/_tertiary_author&gt;&lt;_type_work&gt;硕士&lt;/_type_work&gt;&lt;_url&gt;http://d.wanfangdata.com.cn/Thesis_Y2316360.aspx&lt;/_url&gt;&lt;/Details&gt;&lt;Extra&gt;&lt;DBUID&gt;{804F2F5D-A5AA-4613-84C3-221A8E8AB257}&lt;/DBUID&gt;&lt;/Extra&gt;&lt;/Item&gt;&lt;/References&gt;&lt;/Group&gt;&lt;/Citation&gt;_x000a_"/>
    <w:docVar w:name="NE.Ref{F01D67DF-A8F2-46EA-B1CE-E4C2779501E4}" w:val=" ADDIN NE.Ref.{F01D67DF-A8F2-46EA-B1CE-E4C2779501E4} ADDIN NE.Ref.{F01D67DF-A8F2-46EA-B1CE-E4C2779501E4}&lt;Citation&gt;&lt;Group&gt;&lt;References&gt;&lt;Item&gt;&lt;ID&gt;819&lt;/ID&gt;&lt;UID&gt;{CE81CF3F-F39F-4416-8B51-80FB6B4110DD}&lt;/UID&gt;&lt;Title&gt;城市出租车候客站设置方法研究&lt;/Title&gt;&lt;Template&gt;Journal Article&lt;/Template&gt;&lt;Star&gt;0&lt;/Star&gt;&lt;Tag&gt;0&lt;/Tag&gt;&lt;Author&gt;张欣环; 赵磊; 晏克非&lt;/Author&gt;&lt;Year&gt;2010&lt;/Year&gt;&lt;Details&gt;&lt;_author_adr&gt;同济大学,交通运输工程学院,上海,201804&lt;/_author_adr&gt;&lt;_created&gt;60393179&lt;/_created&gt;&lt;_isbn&gt;1671-3400&lt;/_isbn&gt;&lt;_issue&gt;z1&lt;/_issue&gt;&lt;_journal&gt;交通与运输; TRAFFIC &amp;amp;amp; TRANSPORTATION&lt;/_journal&gt;&lt;_keywords&gt;出租车候客站 直线式出租车候客站 港湾式出租车候客站&lt;/_keywords&gt;&lt;_language&gt;chi&lt;/_language&gt;&lt;_modified&gt;60393179&lt;/_modified&gt;&lt;_pages&gt;15-18&lt;/_pages&gt;&lt;_translated_author&gt;Xin-huan, ZHANG; Lei, ZHAO; Ke-fei, YAN&lt;/_translated_author&gt;&lt;_url&gt;http://d.wanfangdata.com.cn/Periodical_jtyys2010z1005.aspx&lt;/_url&gt;&lt;/Details&gt;&lt;Extra&gt;&lt;DBUID&gt;{804F2F5D-A5AA-4613-84C3-221A8E8AB257}&lt;/DBUID&gt;&lt;/Extra&gt;&lt;/Item&gt;&lt;/References&gt;&lt;/Group&gt;&lt;/Citation&gt;_x000a_"/>
    <w:docVar w:name="NE.Ref{F329C728-862E-4FCD-9591-6DB307E761FE}" w:val=" ADDIN NE.Ref.{F329C728-862E-4FCD-9591-6DB307E761FE}&lt;Citation&gt;&lt;Group&gt;&lt;References&gt;&lt;Item&gt;&lt;ID&gt;797&lt;/ID&gt;&lt;UID&gt;{193B9920-3720-4DF0-B3F7-146FE4EDEE3B}&lt;/UID&gt;&lt;Title&gt;基于链接预测的关系推荐系统研究&lt;/Title&gt;&lt;Template&gt;Thesis&lt;/Template&gt;&lt;Star&gt;1&lt;/Star&gt;&lt;Tag&gt;0&lt;/Tag&gt;&lt;Author&gt;吴铭&lt;/Author&gt;&lt;Year&gt;2012&lt;/Year&gt;&lt;Details&gt;&lt;_bibtex_key&gt;吴铭-797&lt;/_bibtex_key&gt;&lt;_created&gt;59628150&lt;/_created&gt;&lt;_db_provider&gt;CNKI&lt;/_db_provider&gt;&lt;_keywords&gt;链接预测;关系推荐;ERGM;转移概率;社会网络;微博网络&lt;/_keywords&gt;&lt;_label&gt;数据输出; 用户推荐&lt;/_label&gt;&lt;_modified&gt;59628150&lt;/_modified&gt;&lt;_publisher&gt;北京邮电大学&lt;/_publisher&gt;&lt;_tertiary_author&gt;郭军&lt;/_tertiary_author&gt;&lt;_type_work&gt;博士&lt;/_type_work&gt;&lt;_url&gt;http://www.cnki.net/KCMS/download.aspx?filename=2djZUWyc2bI12NthHNpZjarFEdqlHRIlGcrMESY1WSThHNH1kcXFjN6Z0TMpUYNdTS1hXQuR0cOpFe=0zYYNEOCJWOTtmUJNGbr52UPdmNzBTd5BXZqNGS6FzQWpXQvUWavQUWiRXcpplVld0YtlDWxR3cr4&amp;amp;dflag=nhdown&amp;amp;tablename=CDFDLAST2013 全文链接_x000d__x000a_http://www.cnki.net/KCMS/download.aspx?filename=keTxUWHRjRaJmdWpUWyMmZzlWUDdkSVtmNWtWYmxWVptEUORkV3NWNG10UwdmSrEjWYB3QqxkdQJnb=0TTUhUV0tEUXtSaDV3KFhmSQFWUuB1YiJlcTV3Uwp2QY9kQ1UHMXRkaxEmVrdUVSVzdNR1MalXY0d&amp;amp;dflag=nhdown&amp;amp;tablename=CDFDLAST2013 全文链接_x000d__x000a_&lt;/_url&gt;&lt;/Details&gt;&lt;Extra&gt;&lt;DBUID&gt;{F2F0BADE-0539-416F-8F99-9BE45C02286C}&lt;/DBUID&gt;&lt;/Extra&gt;&lt;/Item&gt;&lt;/References&gt;&lt;/Group&gt;&lt;/Citation&gt;_x000a_"/>
    <w:docVar w:name="NE.Ref{F89A2326-C6FB-49A4-AE20-62C5C7188A84}" w:val=" ADDIN NE.Ref.{F89A2326-C6FB-49A4-AE20-62C5C7188A84}&lt;Citation&gt;&lt;Group&gt;&lt;References&gt;&lt;Item&gt;&lt;ID&gt;745&lt;/ID&gt;&lt;UID&gt;{9DFB1C7C-B342-45B2-A35D-EF6EDB06658A}&lt;/UID&gt;&lt;Title&gt;Why we twitter: understanding microblogging usage and communities&lt;/Title&gt;&lt;Template&gt;Conference Proceedings&lt;/Template&gt;&lt;Star&gt;0&lt;/Star&gt;&lt;Tag&gt;0&lt;/Tag&gt;&lt;Author&gt;Java, Akshay; Song, Xiaodan; Finin, Tim; Tseng, Belle&lt;/Author&gt;&lt;Year&gt;2007&lt;/Year&gt;&lt;Details&gt;&lt;_accessed&gt;59813160&lt;/_accessed&gt;&lt;_bibtex_key&gt;JavaSong-745&lt;/_bibtex_key&gt;&lt;_created&gt;59813157&lt;/_created&gt;&lt;_db_updated&gt;ACM&lt;/_db_updated&gt;&lt;_doi&gt;10.1145/1348549.1348556&lt;/_doi&gt;&lt;_isbn&gt;978-1-59593-848-0&lt;/_isbn&gt;&lt;_modified&gt;59813158&lt;/_modified&gt;&lt;_pages&gt;56-65&lt;/_pages&gt;&lt;_place_published&gt;San Jose, California&lt;/_place_published&gt;&lt;_publisher&gt;ACM&lt;/_publisher&gt;&lt;_secondary_title&gt;Proceedings of the 9th WebKDD and 1st SNA-KDD 2007 workshop on Web mining and social network analysis&lt;/_secondary_title&gt;&lt;_url&gt;http://dl.acm.org/citation.cfm?id=1348549.1348556&amp;amp;coll=DL&amp;amp;dl=ACM&amp;amp;CFID=363841217&amp;amp;CFTOKEN=48343890&lt;/_url&gt;&lt;/Details&gt;&lt;Extra&gt;&lt;DBUID&gt;{F2F0BADE-0539-416F-8F99-9BE45C02286C}&lt;/DBUID&gt;&lt;/Extra&gt;&lt;/Item&gt;&lt;/References&gt;&lt;/Group&gt;&lt;/Citation&gt;_x000a_"/>
    <w:docVar w:name="NE.Ref{F9663D0F-F60B-4CF9-92B3-4D7290D53E2C}" w:val=" ADDIN NE.Ref.{F9663D0F-F60B-4CF9-92B3-4D7290D53E2C}&lt;Citation&gt;&lt;Group&gt;&lt;References&gt;&lt;Item&gt;&lt;ID&gt;740&lt;/ID&gt;&lt;UID&gt;{F58CC2C1-8821-4939-A43B-367DE8FB5335}&lt;/UID&gt;&lt;Title&gt;What is Twitter, a social network or a news media?&lt;/Title&gt;&lt;Template&gt;Conference Proceedings&lt;/Template&gt;&lt;Star&gt;0&lt;/Star&gt;&lt;Tag&gt;0&lt;/Tag&gt;&lt;Author&gt;Kwak, Haewoon; Lee, Changhyun; Park, Hosung; Moon, Sue&lt;/Author&gt;&lt;Year&gt;2010&lt;/Year&gt;&lt;Details&gt;&lt;_accessed&gt;59813160&lt;/_accessed&gt;&lt;_bibtex_key&gt;KwakLee-740&lt;/_bibtex_key&gt;&lt;_created&gt;59813132&lt;/_created&gt;&lt;_db_updated&gt;ACM&lt;/_db_updated&gt;&lt;_doi&gt;10.1145/1772690.1772751&lt;/_doi&gt;&lt;_isbn&gt;978-1-60558-799-8&lt;/_isbn&gt;&lt;_modified&gt;59813158&lt;/_modified&gt;&lt;_pages&gt;591-600&lt;/_pages&gt;&lt;_place_published&gt;Raleigh, North Carolina, USA&lt;/_place_published&gt;&lt;_publisher&gt;ACM&lt;/_publisher&gt;&lt;_secondary_title&gt;Proceedings of the 19th international conference on World wide web&lt;/_secondary_title&gt;&lt;_url&gt;http://dl.acm.org/citation.cfm?id=1772690.1772751&amp;amp;coll=DL&amp;amp;dl=ACM&amp;amp;CFID=363841109&amp;amp;CFTOKEN=74131832&lt;/_url&gt;&lt;/Details&gt;&lt;Extra&gt;&lt;DBUID&gt;{F2F0BADE-0539-416F-8F99-9BE45C02286C}&lt;/DBUID&gt;&lt;/Extra&gt;&lt;/Item&gt;&lt;/References&gt;&lt;/Group&gt;&lt;/Citation&gt;_x000a_"/>
    <w:docVar w:name="NE.Ref{FA70793F-B7AF-4A5E-AED0-B1CE756FA54A}" w:val=" ADDIN NE.Ref.{FA70793F-B7AF-4A5E-AED0-B1CE756FA54A}&lt;Citation&gt;&lt;Group&gt;&lt;References&gt;&lt;Item&gt;&lt;ID&gt;778&lt;/ID&gt;&lt;UID&gt;{7962AD26-8208-46C4-8E40-756DFE84AC36}&lt;/UID&gt;&lt;Title&gt;Predicting popular messages in twitter&lt;/Title&gt;&lt;Template&gt;Conference Proceedings&lt;/Template&gt;&lt;Star&gt;0&lt;/Star&gt;&lt;Tag&gt;0&lt;/Tag&gt;&lt;Author&gt;Hong, Liangjie; Dan, Ovidiu; Davison, Brian D&lt;/Author&gt;&lt;Year&gt;2011&lt;/Year&gt;&lt;Details&gt;&lt;_bibtex_key&gt;HongDan-778&lt;/_bibtex_key&gt;&lt;_created&gt;59814205&lt;/_created&gt;&lt;_modified&gt;59814205&lt;/_modified&gt;&lt;_pages&gt;57--58&lt;/_pages&gt;&lt;_subsidiary_author&gt;ACM&lt;/_subsidiary_author&gt;&lt;_tertiary_author&gt;Proceedings of the 20th international conference companion on World wide web&lt;/_tertiary_author&gt;&lt;/Details&gt;&lt;Extra&gt;&lt;DBUID&gt;{F2F0BADE-0539-416F-8F99-9BE45C02286C}&lt;/DBUID&gt;&lt;/Extra&gt;&lt;/Item&gt;&lt;/References&gt;&lt;/Group&gt;&lt;/Citation&gt;_x000a_"/>
    <w:docVar w:name="NE.Ref{FC6EB40B-FC12-4B2E-9659-2B52F777ADA7}" w:val=" ADDIN NE.Ref.{FC6EB40B-FC12-4B2E-9659-2B52F777ADA7} ADDIN NE.Ref.{FC6EB40B-FC12-4B2E-9659-2B52F777ADA7}&lt;Citation&gt;&lt;Group&gt;&lt;References&gt;&lt;Item&gt;&lt;ID&gt;817&lt;/ID&gt;&lt;UID&gt;{1CA46683-7C14-46AE-BC30-F5270034D4B1}&lt;/UID&gt;&lt;Title&gt;Taxi operation and management system based on distributed only taxi stations solving strategy&lt;/Title&gt;&lt;Template&gt;Conference Proceedings&lt;/Template&gt;&lt;Star&gt;0&lt;/Star&gt;&lt;Tag&gt;5&lt;/Tag&gt;&lt;Author&gt;Zhao, Lin; Xing, Jianping&lt;/Author&gt;&lt;Year&gt;2013&lt;/Year&gt;&lt;Details&gt;&lt;_created&gt;60393163&lt;/_created&gt;&lt;_isbn&gt;16609336&lt;/_isbn&gt;&lt;_keywords&gt;Civil aviation;Civil engineering;Emergency traffic control;Management;Traffic congestion&lt;/_keywords&gt;&lt;_language&gt;English&lt;/_language&gt;&lt;_modified&gt;60393182&lt;/_modified&gt;&lt;_pages&gt;1833 - 1836&lt;/_pages&gt;&lt;_place_published&gt;Guilin, China&lt;/_place_published&gt;&lt;_url&gt;http://dx.doi.org/10.4028/www.scientific.net/AMM.253-255.1833&lt;/_url&gt;&lt;_volume&gt;253-255&lt;/_volume&gt;&lt;/Details&gt;&lt;Extra&gt;&lt;DBUID&gt;{804F2F5D-A5AA-4613-84C3-221A8E8AB257}&lt;/DBUID&gt;&lt;/Extra&gt;&lt;/Item&gt;&lt;/References&gt;&lt;/Group&gt;&lt;/Citation&gt;_x000a_"/>
    <w:docVar w:name="NE.Ref{FDF59123-127E-4A04-8717-4141701A8BBE}" w:val=" ADDIN NE.Ref.{FDF59123-127E-4A04-8717-4141701A8BBE}&lt;Citation&gt;&lt;Group&gt;&lt;References&gt;&lt;Item&gt;&lt;ID&gt;796&lt;/ID&gt;&lt;UID&gt;{10B193D1-2BAA-4853-B1F2-98B76AAC5CBF}&lt;/UID&gt;&lt;Title&gt;基于复合分类模型的社交网络恶意用户识别方法&lt;/Title&gt;&lt;Template&gt;Journal Article&lt;/Template&gt;&lt;Star&gt;0&lt;/Star&gt;&lt;Tag&gt;0&lt;/Tag&gt;&lt;Author&gt;谈磊; 连一峰; 陈恺&lt;/Author&gt;&lt;Year&gt;2012&lt;/Year&gt;&lt;Details&gt;&lt;_author_adr&gt;中国科学院软件研究所信息安全国家重点实验室;中国科学院研究生院信息安全国家重点实验室;信息安全共性技术国家工程研究中心;信息网络安全公安部重点实验室(公安部第三研究所);&lt;/_author_adr&gt;&lt;_bibtex_key&gt;谈磊连一峰-796&lt;/_bibtex_key&gt;&lt;_created&gt;59628150&lt;/_created&gt;&lt;_db_provider&gt;CNKI&lt;/_db_provider&gt;&lt;_isbn&gt;1000-386X&lt;/_isbn&gt;&lt;_issue&gt;12&lt;/_issue&gt;&lt;_journal&gt;计算机应用与软件&lt;/_journal&gt;&lt;_keywords&gt;新浪微博;社交网络;自动分类;特征选择;恶意用户&lt;/_keywords&gt;&lt;_label&gt;数据输出; 用户分类; 恶意用户&lt;/_label&gt;&lt;_modified&gt;59628150&lt;/_modified&gt;&lt;_pages&gt;1-5+17&lt;/_pages&gt;&lt;_url&gt;http://www.cnki.net/KCMS/download.aspx?filename=mNmVNJmWiFUV0QTVjFTSzsGZSNkQZhjRwgkezUTSxw2ZydGRuJ3VBBVUVVFdQljM4RTSYRnTJ9kTEV1V1cXW2RTRmJjMMlmQDxWTKR2VhdjZlBVNZtkb0R2bxdHW442NwBTRSt0aNRDTJZHZxNUd3YWcSdDVUd1T&amp;amp;tablename=CJFDLAST2013&amp;amp;dflag=pdfdown 全文链接_x000d__x000a_http://www.cnki.net/KCMS/download.aspx?filename=HtST1dmRsVUNHNHOClldYd1MLhXOallVkd2N2IEV3YWeuFVWuJFNtVES21UciRjeu9kNLhUcQpETkxEU0p1YKN2KIp0KYNHa4EUbl5meGFGMGF0L6N2N0E0K5ATRONVNxRFMq1USqxmQ0NzTrQlYV9mZ5IzTD9Sb&amp;amp;tablename=CJFDLAST2013&amp;amp;dflag=pdfdown 全文链接_x000d__x000a_&lt;/_url&gt;&lt;_volume&gt;v.29&lt;/_volume&gt;&lt;/Details&gt;&lt;Extra&gt;&lt;DBUID&gt;{F2F0BADE-0539-416F-8F99-9BE45C02286C}&lt;/DBUID&gt;&lt;/Extra&gt;&lt;/Item&gt;&lt;/References&gt;&lt;/Group&gt;&lt;/Citation&gt;_x000a_"/>
    <w:docVar w:name="NE.Ref{FE36842C-9D28-4ED9-BFD5-92E01966A80D}" w:val=" ADDIN NE.Ref.{FE36842C-9D28-4ED9-BFD5-92E01966A80D}&lt;Citation&gt;&lt;Group&gt;&lt;References&gt;&lt;Item&gt;&lt;ID&gt;814&lt;/ID&gt;&lt;UID&gt;{140ABCD0-3674-4D87-951F-B0D12D704F9A}&lt;/UID&gt;&lt;Title&gt;基于机器学习的中文微博情感分类实证研究&lt;/Title&gt;&lt;Template&gt;Journal Article&lt;/Template&gt;&lt;Star&gt;1&lt;/Star&gt;&lt;Tag&gt;0&lt;/Tag&gt;&lt;Author&gt;刘志明; 刘鲁&lt;/Author&gt;&lt;Year&gt;2012&lt;/Year&gt;&lt;Details&gt;&lt;_author_adr&gt;北京航空航天大学经济管理学院;&lt;/_author_adr&gt;&lt;_bibtex_key&gt;刘志明刘鲁-814&lt;/_bibtex_key&gt;&lt;_created&gt;59628150&lt;/_created&gt;&lt;_db_provider&gt;CNKI&lt;/_db_provider&gt;&lt;_isbn&gt;1002-8331&lt;/_isbn&gt;&lt;_issue&gt;01&lt;/_issue&gt;&lt;_journal&gt;计算机工程与应用&lt;/_journal&gt;&lt;_keywords&gt;微博;情感分类;机器学习;特征选取;特征项权重&lt;/_keywords&gt;&lt;_label&gt;数据输出; 情感信息&lt;/_label&gt;&lt;_modified&gt;59628150&lt;/_modified&gt;&lt;_pages&gt;1-4&lt;/_pages&gt;&lt;_url&gt;http://www.cnki.net/KCMS/download.aspx?filename=WlHU5EXQU9SbmRTSwAHVtJWTDRXSIl1Qy8CWppFdsVEWzN3NQhTMvdGe3dGdktmT0dmVsp1aXhkYiZWVG9SYOhTR1s0TndHOMpGM6VzRrd2YBRXSyInWil2SVNzYUVlVmREUHtycxoEdCtENX9GeKFTYxo0cQVlb&amp;amp;tablename=CJFD1112&amp;amp;dflag=pdfdown 全文链接_x000d__x000a_http://www.cnki.net/KCMS/download.aspx?filename=4k0auRWN3ZkWrlWeUV0YPZnemJEWyRnRmp0dRtkS5cWd3NXZop1dC9Ua3Q0RFN1QBlkUStETMlVTmBla3VFaMpUOvZTNPxkYNhjR6RXV1NmMLJ2Nz9WePRkakJTRZlWRW50b58ia5EGd3NVcpZjSq9USJhmexo3T&amp;amp;tablename=CJFD1112&amp;amp;dflag=pdfdown 全文链接_x000d__x000a_&lt;/_url&gt;&lt;_volume&gt;v.48;No.740&lt;/_volume&gt;&lt;/Details&gt;&lt;Extra&gt;&lt;DBUID&gt;{F2F0BADE-0539-416F-8F99-9BE45C02286C}&lt;/DBUID&gt;&lt;/Extra&gt;&lt;/Item&gt;&lt;/References&gt;&lt;/Group&gt;&lt;/Citation&gt;_x000a_"/>
    <w:docVar w:name="NE.Ref{FF77FFCA-FD10-4124-BBF2-1881C37DC9FF}" w:val=" ADDIN NE.Ref.{FF77FFCA-FD10-4124-BBF2-1881C37DC9FF}&lt;Citation&gt;&lt;Group&gt;&lt;References&gt;&lt;Item&gt;&lt;ID&gt;813&lt;/ID&gt;&lt;UID&gt;{A33E2130-7094-4D7D-B898-38095B1E7306}&lt;/UID&gt;&lt;Title&gt;基于层次结构的多策略中文微博情感分析和特征抽取&lt;/Title&gt;&lt;Template&gt;Journal Article&lt;/Template&gt;&lt;Star&gt;1&lt;/Star&gt;&lt;Tag&gt;0&lt;/Tag&gt;&lt;Author&gt;谢丽星; 周明; 孙茂松&lt;/Author&gt;&lt;Year&gt;2012&lt;/Year&gt;&lt;Details&gt;&lt;_author_adr&gt;智能技术与系统国家重点实验室清华信息科学与技术国家实验室(筹)清华大学计算机系;微软亚洲研究院;&lt;/_author_adr&gt;&lt;_bibtex_key&gt;谢丽星周明-813&lt;/_bibtex_key&gt;&lt;_created&gt;59628150&lt;/_created&gt;&lt;_db_provider&gt;CNKI&lt;/_db_provider&gt;&lt;_isbn&gt;1003-0077&lt;/_isbn&gt;&lt;_issue&gt;01&lt;/_issue&gt;&lt;_journal&gt;中文信息学报&lt;/_journal&gt;&lt;_keywords&gt;新浪微博;情感分析;SVM&lt;/_keywords&gt;&lt;_label&gt;情感信息; 数据输出&lt;/_label&gt;&lt;_modified&gt;59628150&lt;/_modified&gt;&lt;_pages&gt;73-83&lt;/_pages&gt;&lt;_url&gt;http://www.cnki.net/KCMS/download.aspx?filename=yIVTpVWW5cHNN9yZTt0c0VkUUtyYwEnSmJHWkpmcRVDeN50TzIGZx1UQM9SQ1d1LsZTTYdUarpWYLVnY3tUYkFmeGVmVIpEbtdWUHhkSpd2TLB3NDVVdwFmQw8ibxdWOpVWQ5RkezFTVO90bYpnWGN3bUlDU2V1V&amp;amp;tablename=CJFD1112&amp;amp;dflag=pdfdown 全文链接_x000d__x000a_http://www.cnki.net/KCMS/download.aspx?filename=yMkckVkSFJkRupHcUFTbONHRSV3Z540TqdnexQVRUpFVvgXQxgWQoh1UzB1QOhXSGZzZwc3ZuZmcB1kWlVFSrdFWVZ2ZTR0TYJ0Vy5kUCJ2Q3IjVOpmWpZXRUF3LxkkQndkZ15EUTFzSDhTVqpVePJ1MrAjTFBTU&amp;amp;tablename=CJFD1112&amp;amp;dflag=pdfdown 全文链接_x000d__x000a_&lt;/_url&gt;&lt;_volume&gt;v.26&lt;/_volume&gt;&lt;/Details&gt;&lt;Extra&gt;&lt;DBUID&gt;{F2F0BADE-0539-416F-8F99-9BE45C02286C}&lt;/DBUID&gt;&lt;/Extra&gt;&lt;/Item&gt;&lt;/References&gt;&lt;/Group&gt;&lt;/Citation&gt;_x000a_"/>
    <w:docVar w:name="ne_docsoft" w:val="MSWord"/>
    <w:docVar w:name="ne_docversion" w:val="NoteExpress 2.0"/>
    <w:docVar w:name="ne_stylename" w:val="清华大学学报自然科学"/>
  </w:docVars>
  <w:rsids>
    <w:rsidRoot w:val="00A00A8E"/>
    <w:rsid w:val="00000510"/>
    <w:rsid w:val="00001483"/>
    <w:rsid w:val="00001619"/>
    <w:rsid w:val="000119CD"/>
    <w:rsid w:val="00012804"/>
    <w:rsid w:val="0001523E"/>
    <w:rsid w:val="000159D4"/>
    <w:rsid w:val="00017132"/>
    <w:rsid w:val="000246F3"/>
    <w:rsid w:val="0002679B"/>
    <w:rsid w:val="000276C9"/>
    <w:rsid w:val="00030853"/>
    <w:rsid w:val="00032862"/>
    <w:rsid w:val="00032F5A"/>
    <w:rsid w:val="000418B0"/>
    <w:rsid w:val="000455D0"/>
    <w:rsid w:val="00047875"/>
    <w:rsid w:val="0005034C"/>
    <w:rsid w:val="000511AA"/>
    <w:rsid w:val="00055767"/>
    <w:rsid w:val="000563C8"/>
    <w:rsid w:val="000574BD"/>
    <w:rsid w:val="000619FA"/>
    <w:rsid w:val="00063C2B"/>
    <w:rsid w:val="00067BC7"/>
    <w:rsid w:val="00071412"/>
    <w:rsid w:val="000715A0"/>
    <w:rsid w:val="000721B5"/>
    <w:rsid w:val="0008323C"/>
    <w:rsid w:val="00083D2D"/>
    <w:rsid w:val="000860A9"/>
    <w:rsid w:val="000A5A74"/>
    <w:rsid w:val="000A731C"/>
    <w:rsid w:val="000B3459"/>
    <w:rsid w:val="000B7035"/>
    <w:rsid w:val="000B7C23"/>
    <w:rsid w:val="000C5081"/>
    <w:rsid w:val="000C6E7B"/>
    <w:rsid w:val="000D3597"/>
    <w:rsid w:val="000D3EA2"/>
    <w:rsid w:val="000D7F2B"/>
    <w:rsid w:val="000E0E6D"/>
    <w:rsid w:val="000E25AA"/>
    <w:rsid w:val="000E69EC"/>
    <w:rsid w:val="000E6F80"/>
    <w:rsid w:val="000F6545"/>
    <w:rsid w:val="000F6B80"/>
    <w:rsid w:val="00105E2A"/>
    <w:rsid w:val="00111C34"/>
    <w:rsid w:val="001124D5"/>
    <w:rsid w:val="001126DF"/>
    <w:rsid w:val="00117D75"/>
    <w:rsid w:val="00122793"/>
    <w:rsid w:val="00122CD5"/>
    <w:rsid w:val="00132447"/>
    <w:rsid w:val="00136780"/>
    <w:rsid w:val="00142D0A"/>
    <w:rsid w:val="00143E54"/>
    <w:rsid w:val="00146F68"/>
    <w:rsid w:val="00147CCC"/>
    <w:rsid w:val="00155D22"/>
    <w:rsid w:val="00157365"/>
    <w:rsid w:val="00160539"/>
    <w:rsid w:val="00163825"/>
    <w:rsid w:val="001650DD"/>
    <w:rsid w:val="001663F6"/>
    <w:rsid w:val="001700F2"/>
    <w:rsid w:val="00173B4C"/>
    <w:rsid w:val="00176E88"/>
    <w:rsid w:val="0018120B"/>
    <w:rsid w:val="00185945"/>
    <w:rsid w:val="00186959"/>
    <w:rsid w:val="001930DB"/>
    <w:rsid w:val="001934F6"/>
    <w:rsid w:val="00194E08"/>
    <w:rsid w:val="00194E93"/>
    <w:rsid w:val="00195A86"/>
    <w:rsid w:val="001A0B5A"/>
    <w:rsid w:val="001A5A78"/>
    <w:rsid w:val="001A60D4"/>
    <w:rsid w:val="001A7EFA"/>
    <w:rsid w:val="001B461C"/>
    <w:rsid w:val="001B7286"/>
    <w:rsid w:val="001B7C64"/>
    <w:rsid w:val="001C1D1A"/>
    <w:rsid w:val="001C5307"/>
    <w:rsid w:val="001C5DDA"/>
    <w:rsid w:val="001C64AC"/>
    <w:rsid w:val="001D007E"/>
    <w:rsid w:val="001D28BC"/>
    <w:rsid w:val="001D2DF4"/>
    <w:rsid w:val="001D680D"/>
    <w:rsid w:val="001D77BC"/>
    <w:rsid w:val="001E3FFA"/>
    <w:rsid w:val="001F0EB6"/>
    <w:rsid w:val="00200B7D"/>
    <w:rsid w:val="00201AB6"/>
    <w:rsid w:val="0020227E"/>
    <w:rsid w:val="00203FD6"/>
    <w:rsid w:val="002253F6"/>
    <w:rsid w:val="00230DBB"/>
    <w:rsid w:val="00232D62"/>
    <w:rsid w:val="00237195"/>
    <w:rsid w:val="002456D4"/>
    <w:rsid w:val="00250827"/>
    <w:rsid w:val="0026215D"/>
    <w:rsid w:val="00262E76"/>
    <w:rsid w:val="00270B60"/>
    <w:rsid w:val="00272E86"/>
    <w:rsid w:val="002842F7"/>
    <w:rsid w:val="002857F4"/>
    <w:rsid w:val="00286670"/>
    <w:rsid w:val="0029202C"/>
    <w:rsid w:val="00295C54"/>
    <w:rsid w:val="00297D0D"/>
    <w:rsid w:val="002A4259"/>
    <w:rsid w:val="002A5871"/>
    <w:rsid w:val="002B3435"/>
    <w:rsid w:val="002B5ADD"/>
    <w:rsid w:val="002B6349"/>
    <w:rsid w:val="002B6E95"/>
    <w:rsid w:val="002B7686"/>
    <w:rsid w:val="002C4874"/>
    <w:rsid w:val="002C736A"/>
    <w:rsid w:val="002D0B5F"/>
    <w:rsid w:val="002D3BB3"/>
    <w:rsid w:val="002D3FCE"/>
    <w:rsid w:val="002D75CC"/>
    <w:rsid w:val="002E04FC"/>
    <w:rsid w:val="002E4697"/>
    <w:rsid w:val="002F28E4"/>
    <w:rsid w:val="002F4901"/>
    <w:rsid w:val="003003F9"/>
    <w:rsid w:val="00300AB5"/>
    <w:rsid w:val="003174E1"/>
    <w:rsid w:val="00330199"/>
    <w:rsid w:val="003314FF"/>
    <w:rsid w:val="0033553F"/>
    <w:rsid w:val="003512AD"/>
    <w:rsid w:val="00367C0A"/>
    <w:rsid w:val="00380D55"/>
    <w:rsid w:val="0038733B"/>
    <w:rsid w:val="00387C04"/>
    <w:rsid w:val="003912B5"/>
    <w:rsid w:val="00395D8C"/>
    <w:rsid w:val="00396541"/>
    <w:rsid w:val="003967C5"/>
    <w:rsid w:val="003A1660"/>
    <w:rsid w:val="003A2850"/>
    <w:rsid w:val="003A2EE9"/>
    <w:rsid w:val="003A3590"/>
    <w:rsid w:val="003A5C1F"/>
    <w:rsid w:val="003A6126"/>
    <w:rsid w:val="003B39E6"/>
    <w:rsid w:val="003B4015"/>
    <w:rsid w:val="003B4036"/>
    <w:rsid w:val="003B5158"/>
    <w:rsid w:val="003B55D0"/>
    <w:rsid w:val="003B7645"/>
    <w:rsid w:val="003C0315"/>
    <w:rsid w:val="003C0B91"/>
    <w:rsid w:val="003C306A"/>
    <w:rsid w:val="003D1DFC"/>
    <w:rsid w:val="003D62F1"/>
    <w:rsid w:val="003D701B"/>
    <w:rsid w:val="003E11EE"/>
    <w:rsid w:val="003E525A"/>
    <w:rsid w:val="003E7CA4"/>
    <w:rsid w:val="003F15E5"/>
    <w:rsid w:val="003F585E"/>
    <w:rsid w:val="003F5F56"/>
    <w:rsid w:val="003F6997"/>
    <w:rsid w:val="00401965"/>
    <w:rsid w:val="00405990"/>
    <w:rsid w:val="00410332"/>
    <w:rsid w:val="00413C6D"/>
    <w:rsid w:val="004245C7"/>
    <w:rsid w:val="004300C7"/>
    <w:rsid w:val="00431984"/>
    <w:rsid w:val="00434478"/>
    <w:rsid w:val="00443688"/>
    <w:rsid w:val="0044399B"/>
    <w:rsid w:val="00452227"/>
    <w:rsid w:val="00452B6F"/>
    <w:rsid w:val="00455547"/>
    <w:rsid w:val="00462945"/>
    <w:rsid w:val="0046469B"/>
    <w:rsid w:val="004650DE"/>
    <w:rsid w:val="00465361"/>
    <w:rsid w:val="0046548F"/>
    <w:rsid w:val="00465DCC"/>
    <w:rsid w:val="0046706D"/>
    <w:rsid w:val="00467488"/>
    <w:rsid w:val="00467F71"/>
    <w:rsid w:val="0047088C"/>
    <w:rsid w:val="004854B6"/>
    <w:rsid w:val="00486BEA"/>
    <w:rsid w:val="00491E30"/>
    <w:rsid w:val="004923CD"/>
    <w:rsid w:val="004935EF"/>
    <w:rsid w:val="00494BAF"/>
    <w:rsid w:val="004A2E75"/>
    <w:rsid w:val="004A304D"/>
    <w:rsid w:val="004B2570"/>
    <w:rsid w:val="004B310A"/>
    <w:rsid w:val="004C566B"/>
    <w:rsid w:val="004C7133"/>
    <w:rsid w:val="004D6F52"/>
    <w:rsid w:val="004E532F"/>
    <w:rsid w:val="004F05F1"/>
    <w:rsid w:val="004F2C84"/>
    <w:rsid w:val="004F5EAC"/>
    <w:rsid w:val="005027EF"/>
    <w:rsid w:val="0050388D"/>
    <w:rsid w:val="00511CF2"/>
    <w:rsid w:val="00511F17"/>
    <w:rsid w:val="005151A9"/>
    <w:rsid w:val="0051640F"/>
    <w:rsid w:val="00517C07"/>
    <w:rsid w:val="00520F70"/>
    <w:rsid w:val="00521C6B"/>
    <w:rsid w:val="0052417A"/>
    <w:rsid w:val="00531C80"/>
    <w:rsid w:val="005338C0"/>
    <w:rsid w:val="00534345"/>
    <w:rsid w:val="00536E1D"/>
    <w:rsid w:val="0054016D"/>
    <w:rsid w:val="0054593D"/>
    <w:rsid w:val="005526A0"/>
    <w:rsid w:val="0056125C"/>
    <w:rsid w:val="00561B0C"/>
    <w:rsid w:val="0056427E"/>
    <w:rsid w:val="00564E09"/>
    <w:rsid w:val="00574F85"/>
    <w:rsid w:val="00577EF8"/>
    <w:rsid w:val="00587529"/>
    <w:rsid w:val="005A0808"/>
    <w:rsid w:val="005B024B"/>
    <w:rsid w:val="005B259D"/>
    <w:rsid w:val="005C7AD5"/>
    <w:rsid w:val="005D2793"/>
    <w:rsid w:val="005D374F"/>
    <w:rsid w:val="005E46C4"/>
    <w:rsid w:val="005E6918"/>
    <w:rsid w:val="00607279"/>
    <w:rsid w:val="0063009D"/>
    <w:rsid w:val="00633568"/>
    <w:rsid w:val="00633C7B"/>
    <w:rsid w:val="00635138"/>
    <w:rsid w:val="006409E8"/>
    <w:rsid w:val="00642C6D"/>
    <w:rsid w:val="00647856"/>
    <w:rsid w:val="00650FA1"/>
    <w:rsid w:val="00653245"/>
    <w:rsid w:val="00654D4F"/>
    <w:rsid w:val="0067207F"/>
    <w:rsid w:val="006871AC"/>
    <w:rsid w:val="00690999"/>
    <w:rsid w:val="006974FF"/>
    <w:rsid w:val="006A5EE7"/>
    <w:rsid w:val="006B2168"/>
    <w:rsid w:val="006B2602"/>
    <w:rsid w:val="006B7BEF"/>
    <w:rsid w:val="006C21DA"/>
    <w:rsid w:val="006D1837"/>
    <w:rsid w:val="006D2FDB"/>
    <w:rsid w:val="006D3780"/>
    <w:rsid w:val="006D6C04"/>
    <w:rsid w:val="006E682F"/>
    <w:rsid w:val="006F01BF"/>
    <w:rsid w:val="006F1F45"/>
    <w:rsid w:val="006F78FC"/>
    <w:rsid w:val="00702935"/>
    <w:rsid w:val="00702D4D"/>
    <w:rsid w:val="00703AAE"/>
    <w:rsid w:val="0070755B"/>
    <w:rsid w:val="00714C5F"/>
    <w:rsid w:val="00724CFC"/>
    <w:rsid w:val="00725D99"/>
    <w:rsid w:val="00726315"/>
    <w:rsid w:val="00736AD3"/>
    <w:rsid w:val="00743175"/>
    <w:rsid w:val="00743524"/>
    <w:rsid w:val="00744853"/>
    <w:rsid w:val="007469CB"/>
    <w:rsid w:val="00747032"/>
    <w:rsid w:val="00757355"/>
    <w:rsid w:val="0075736C"/>
    <w:rsid w:val="00757AA2"/>
    <w:rsid w:val="00763D5E"/>
    <w:rsid w:val="00767B3D"/>
    <w:rsid w:val="00767EA6"/>
    <w:rsid w:val="00783A66"/>
    <w:rsid w:val="007855AB"/>
    <w:rsid w:val="00787B5B"/>
    <w:rsid w:val="00787D88"/>
    <w:rsid w:val="007910DC"/>
    <w:rsid w:val="0079218B"/>
    <w:rsid w:val="0079296F"/>
    <w:rsid w:val="00793652"/>
    <w:rsid w:val="00794928"/>
    <w:rsid w:val="0079644D"/>
    <w:rsid w:val="007A25AF"/>
    <w:rsid w:val="007A370B"/>
    <w:rsid w:val="007A4498"/>
    <w:rsid w:val="007B78F9"/>
    <w:rsid w:val="007C3A70"/>
    <w:rsid w:val="007C4058"/>
    <w:rsid w:val="007C43B0"/>
    <w:rsid w:val="007C62D9"/>
    <w:rsid w:val="007D0D0F"/>
    <w:rsid w:val="007E23F1"/>
    <w:rsid w:val="007F0CEE"/>
    <w:rsid w:val="007F1DFD"/>
    <w:rsid w:val="007F4B6E"/>
    <w:rsid w:val="007F4D16"/>
    <w:rsid w:val="008007A1"/>
    <w:rsid w:val="0081131A"/>
    <w:rsid w:val="00816C29"/>
    <w:rsid w:val="00823AED"/>
    <w:rsid w:val="00825ABA"/>
    <w:rsid w:val="00831F46"/>
    <w:rsid w:val="00834C9A"/>
    <w:rsid w:val="00836EAE"/>
    <w:rsid w:val="008423CC"/>
    <w:rsid w:val="008457E0"/>
    <w:rsid w:val="008501D1"/>
    <w:rsid w:val="008501FB"/>
    <w:rsid w:val="00851EFA"/>
    <w:rsid w:val="008561EC"/>
    <w:rsid w:val="00862DE2"/>
    <w:rsid w:val="00863C45"/>
    <w:rsid w:val="0086540F"/>
    <w:rsid w:val="00866F26"/>
    <w:rsid w:val="00867F6D"/>
    <w:rsid w:val="00872019"/>
    <w:rsid w:val="008739DC"/>
    <w:rsid w:val="008807A2"/>
    <w:rsid w:val="00881014"/>
    <w:rsid w:val="008828D5"/>
    <w:rsid w:val="00883DBF"/>
    <w:rsid w:val="00890EBC"/>
    <w:rsid w:val="0089166A"/>
    <w:rsid w:val="00897A2A"/>
    <w:rsid w:val="008B2420"/>
    <w:rsid w:val="008B5CA0"/>
    <w:rsid w:val="008B7A26"/>
    <w:rsid w:val="008C1936"/>
    <w:rsid w:val="008D13AA"/>
    <w:rsid w:val="008D3A6B"/>
    <w:rsid w:val="0090553D"/>
    <w:rsid w:val="00905BCE"/>
    <w:rsid w:val="00910321"/>
    <w:rsid w:val="009126F5"/>
    <w:rsid w:val="00914E1A"/>
    <w:rsid w:val="00914E3F"/>
    <w:rsid w:val="00916478"/>
    <w:rsid w:val="009207B1"/>
    <w:rsid w:val="00922E61"/>
    <w:rsid w:val="00924B6B"/>
    <w:rsid w:val="00925E66"/>
    <w:rsid w:val="009260F3"/>
    <w:rsid w:val="0092624F"/>
    <w:rsid w:val="00941402"/>
    <w:rsid w:val="009453F8"/>
    <w:rsid w:val="0096054A"/>
    <w:rsid w:val="00963228"/>
    <w:rsid w:val="0096406B"/>
    <w:rsid w:val="009658FB"/>
    <w:rsid w:val="00965F18"/>
    <w:rsid w:val="009710D3"/>
    <w:rsid w:val="00971D26"/>
    <w:rsid w:val="009768D1"/>
    <w:rsid w:val="00985841"/>
    <w:rsid w:val="0099024C"/>
    <w:rsid w:val="00990952"/>
    <w:rsid w:val="009A3433"/>
    <w:rsid w:val="009A7573"/>
    <w:rsid w:val="009B3D5A"/>
    <w:rsid w:val="009C2EAF"/>
    <w:rsid w:val="009C648B"/>
    <w:rsid w:val="009C68D6"/>
    <w:rsid w:val="009C6AE4"/>
    <w:rsid w:val="009D0B8C"/>
    <w:rsid w:val="009D25AD"/>
    <w:rsid w:val="009D3572"/>
    <w:rsid w:val="009D705D"/>
    <w:rsid w:val="009E3AC5"/>
    <w:rsid w:val="009F0742"/>
    <w:rsid w:val="009F173D"/>
    <w:rsid w:val="009F5AE4"/>
    <w:rsid w:val="009F5D2A"/>
    <w:rsid w:val="009F7612"/>
    <w:rsid w:val="00A00A8E"/>
    <w:rsid w:val="00A0365E"/>
    <w:rsid w:val="00A070BE"/>
    <w:rsid w:val="00A20109"/>
    <w:rsid w:val="00A20342"/>
    <w:rsid w:val="00A20374"/>
    <w:rsid w:val="00A267CB"/>
    <w:rsid w:val="00A27D7D"/>
    <w:rsid w:val="00A44665"/>
    <w:rsid w:val="00A507FD"/>
    <w:rsid w:val="00A53F10"/>
    <w:rsid w:val="00A54305"/>
    <w:rsid w:val="00A63AA8"/>
    <w:rsid w:val="00A77247"/>
    <w:rsid w:val="00A77886"/>
    <w:rsid w:val="00A77941"/>
    <w:rsid w:val="00A77B80"/>
    <w:rsid w:val="00A802EA"/>
    <w:rsid w:val="00A845C4"/>
    <w:rsid w:val="00A91EC4"/>
    <w:rsid w:val="00A9318E"/>
    <w:rsid w:val="00A96A91"/>
    <w:rsid w:val="00AA1E37"/>
    <w:rsid w:val="00AA41A6"/>
    <w:rsid w:val="00AA69C5"/>
    <w:rsid w:val="00AB12AF"/>
    <w:rsid w:val="00AB1F34"/>
    <w:rsid w:val="00AC1FA8"/>
    <w:rsid w:val="00AC7486"/>
    <w:rsid w:val="00AD0F30"/>
    <w:rsid w:val="00AD602B"/>
    <w:rsid w:val="00AD69F7"/>
    <w:rsid w:val="00AD7F9C"/>
    <w:rsid w:val="00AE1127"/>
    <w:rsid w:val="00AE1B66"/>
    <w:rsid w:val="00AE34C8"/>
    <w:rsid w:val="00AE7364"/>
    <w:rsid w:val="00AE7B02"/>
    <w:rsid w:val="00B04AE2"/>
    <w:rsid w:val="00B108D5"/>
    <w:rsid w:val="00B10B69"/>
    <w:rsid w:val="00B14DD7"/>
    <w:rsid w:val="00B15F0B"/>
    <w:rsid w:val="00B179DA"/>
    <w:rsid w:val="00B2350D"/>
    <w:rsid w:val="00B26302"/>
    <w:rsid w:val="00B26D83"/>
    <w:rsid w:val="00B376B9"/>
    <w:rsid w:val="00B41C8C"/>
    <w:rsid w:val="00B42288"/>
    <w:rsid w:val="00B4668C"/>
    <w:rsid w:val="00B5300C"/>
    <w:rsid w:val="00B5374D"/>
    <w:rsid w:val="00B6404F"/>
    <w:rsid w:val="00B64F94"/>
    <w:rsid w:val="00B65A54"/>
    <w:rsid w:val="00B67DC7"/>
    <w:rsid w:val="00B701D0"/>
    <w:rsid w:val="00B703C7"/>
    <w:rsid w:val="00B70733"/>
    <w:rsid w:val="00B92FCB"/>
    <w:rsid w:val="00B97C2D"/>
    <w:rsid w:val="00BA513E"/>
    <w:rsid w:val="00BA7736"/>
    <w:rsid w:val="00BB0C4E"/>
    <w:rsid w:val="00BB2FF0"/>
    <w:rsid w:val="00BB3C1F"/>
    <w:rsid w:val="00BC2380"/>
    <w:rsid w:val="00BC32CD"/>
    <w:rsid w:val="00BC3A13"/>
    <w:rsid w:val="00BD00AA"/>
    <w:rsid w:val="00BD0CB9"/>
    <w:rsid w:val="00BD16CE"/>
    <w:rsid w:val="00BD2F0C"/>
    <w:rsid w:val="00BE1363"/>
    <w:rsid w:val="00BE19AC"/>
    <w:rsid w:val="00BE4A02"/>
    <w:rsid w:val="00BE53CF"/>
    <w:rsid w:val="00BF4CDD"/>
    <w:rsid w:val="00BF74F1"/>
    <w:rsid w:val="00C12EC3"/>
    <w:rsid w:val="00C13C6E"/>
    <w:rsid w:val="00C159A0"/>
    <w:rsid w:val="00C16E1E"/>
    <w:rsid w:val="00C17C11"/>
    <w:rsid w:val="00C23BC5"/>
    <w:rsid w:val="00C2581E"/>
    <w:rsid w:val="00C26704"/>
    <w:rsid w:val="00C36F1B"/>
    <w:rsid w:val="00C45CB7"/>
    <w:rsid w:val="00C558F1"/>
    <w:rsid w:val="00C726C4"/>
    <w:rsid w:val="00C755D5"/>
    <w:rsid w:val="00C81A99"/>
    <w:rsid w:val="00C8230E"/>
    <w:rsid w:val="00C824B5"/>
    <w:rsid w:val="00C827A3"/>
    <w:rsid w:val="00C834FB"/>
    <w:rsid w:val="00C97394"/>
    <w:rsid w:val="00CA144E"/>
    <w:rsid w:val="00CA2200"/>
    <w:rsid w:val="00CA6C3C"/>
    <w:rsid w:val="00CA7CDB"/>
    <w:rsid w:val="00CB5350"/>
    <w:rsid w:val="00CB54B1"/>
    <w:rsid w:val="00CC5542"/>
    <w:rsid w:val="00CD11EE"/>
    <w:rsid w:val="00CD3152"/>
    <w:rsid w:val="00CD3DCF"/>
    <w:rsid w:val="00CD4068"/>
    <w:rsid w:val="00CD5D9D"/>
    <w:rsid w:val="00CE46B8"/>
    <w:rsid w:val="00CE482D"/>
    <w:rsid w:val="00CF277F"/>
    <w:rsid w:val="00CF2B40"/>
    <w:rsid w:val="00D0744A"/>
    <w:rsid w:val="00D0754B"/>
    <w:rsid w:val="00D104DB"/>
    <w:rsid w:val="00D11CF3"/>
    <w:rsid w:val="00D1368F"/>
    <w:rsid w:val="00D179DA"/>
    <w:rsid w:val="00D20597"/>
    <w:rsid w:val="00D2157D"/>
    <w:rsid w:val="00D2423B"/>
    <w:rsid w:val="00D25C4B"/>
    <w:rsid w:val="00D26715"/>
    <w:rsid w:val="00D329C7"/>
    <w:rsid w:val="00D32A8A"/>
    <w:rsid w:val="00D42482"/>
    <w:rsid w:val="00D4259D"/>
    <w:rsid w:val="00D455BF"/>
    <w:rsid w:val="00D45E92"/>
    <w:rsid w:val="00D46D43"/>
    <w:rsid w:val="00D51560"/>
    <w:rsid w:val="00D51576"/>
    <w:rsid w:val="00D6238E"/>
    <w:rsid w:val="00D64EA9"/>
    <w:rsid w:val="00D6502B"/>
    <w:rsid w:val="00D652FB"/>
    <w:rsid w:val="00D75826"/>
    <w:rsid w:val="00D766CE"/>
    <w:rsid w:val="00D82923"/>
    <w:rsid w:val="00D86A4B"/>
    <w:rsid w:val="00D903DB"/>
    <w:rsid w:val="00D92C54"/>
    <w:rsid w:val="00D94880"/>
    <w:rsid w:val="00D95076"/>
    <w:rsid w:val="00DA0D58"/>
    <w:rsid w:val="00DA0F06"/>
    <w:rsid w:val="00DA164A"/>
    <w:rsid w:val="00DB1D36"/>
    <w:rsid w:val="00DB248B"/>
    <w:rsid w:val="00DB3B46"/>
    <w:rsid w:val="00DB647D"/>
    <w:rsid w:val="00DB7ECE"/>
    <w:rsid w:val="00DC28D0"/>
    <w:rsid w:val="00DC318D"/>
    <w:rsid w:val="00DC4173"/>
    <w:rsid w:val="00DD395B"/>
    <w:rsid w:val="00DD57B8"/>
    <w:rsid w:val="00DE2556"/>
    <w:rsid w:val="00DE7153"/>
    <w:rsid w:val="00DE7BC9"/>
    <w:rsid w:val="00DF0619"/>
    <w:rsid w:val="00DF5B62"/>
    <w:rsid w:val="00DF7D23"/>
    <w:rsid w:val="00E05290"/>
    <w:rsid w:val="00E06E7D"/>
    <w:rsid w:val="00E07B2A"/>
    <w:rsid w:val="00E1707F"/>
    <w:rsid w:val="00E21C8C"/>
    <w:rsid w:val="00E25DA1"/>
    <w:rsid w:val="00E2786F"/>
    <w:rsid w:val="00E33D90"/>
    <w:rsid w:val="00E45E83"/>
    <w:rsid w:val="00E46D7A"/>
    <w:rsid w:val="00E51C48"/>
    <w:rsid w:val="00E524D9"/>
    <w:rsid w:val="00E540A6"/>
    <w:rsid w:val="00E55FB3"/>
    <w:rsid w:val="00E6083F"/>
    <w:rsid w:val="00E66979"/>
    <w:rsid w:val="00E73699"/>
    <w:rsid w:val="00E75C73"/>
    <w:rsid w:val="00E82622"/>
    <w:rsid w:val="00E92591"/>
    <w:rsid w:val="00E92DA4"/>
    <w:rsid w:val="00E92FA2"/>
    <w:rsid w:val="00E947D5"/>
    <w:rsid w:val="00E94EE6"/>
    <w:rsid w:val="00E95591"/>
    <w:rsid w:val="00EA4136"/>
    <w:rsid w:val="00EA5B8C"/>
    <w:rsid w:val="00EA665B"/>
    <w:rsid w:val="00EB31C7"/>
    <w:rsid w:val="00EB3524"/>
    <w:rsid w:val="00EB6A24"/>
    <w:rsid w:val="00EC12B2"/>
    <w:rsid w:val="00ED20CD"/>
    <w:rsid w:val="00ED3721"/>
    <w:rsid w:val="00ED5F4A"/>
    <w:rsid w:val="00EE4E9C"/>
    <w:rsid w:val="00EF1F73"/>
    <w:rsid w:val="00EF4447"/>
    <w:rsid w:val="00F0474E"/>
    <w:rsid w:val="00F05C9B"/>
    <w:rsid w:val="00F14367"/>
    <w:rsid w:val="00F15046"/>
    <w:rsid w:val="00F302FE"/>
    <w:rsid w:val="00F314A1"/>
    <w:rsid w:val="00F32695"/>
    <w:rsid w:val="00F32C40"/>
    <w:rsid w:val="00F41919"/>
    <w:rsid w:val="00F4316D"/>
    <w:rsid w:val="00F50D54"/>
    <w:rsid w:val="00F5264A"/>
    <w:rsid w:val="00F5477A"/>
    <w:rsid w:val="00F55279"/>
    <w:rsid w:val="00F5787C"/>
    <w:rsid w:val="00F60EE0"/>
    <w:rsid w:val="00F67D03"/>
    <w:rsid w:val="00F70D46"/>
    <w:rsid w:val="00F723F3"/>
    <w:rsid w:val="00F730CD"/>
    <w:rsid w:val="00F73D8F"/>
    <w:rsid w:val="00F74167"/>
    <w:rsid w:val="00F83245"/>
    <w:rsid w:val="00F86694"/>
    <w:rsid w:val="00F86F73"/>
    <w:rsid w:val="00F9413A"/>
    <w:rsid w:val="00F96E67"/>
    <w:rsid w:val="00F97236"/>
    <w:rsid w:val="00FA1E25"/>
    <w:rsid w:val="00FA1EDC"/>
    <w:rsid w:val="00FA379C"/>
    <w:rsid w:val="00FB3A1E"/>
    <w:rsid w:val="00FC1E37"/>
    <w:rsid w:val="00FD34F4"/>
    <w:rsid w:val="00FD7A97"/>
    <w:rsid w:val="00FE3627"/>
    <w:rsid w:val="00FF12D8"/>
    <w:rsid w:val="00FF67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E21C8C"/>
    <w:pPr>
      <w:widowControl w:val="0"/>
      <w:spacing w:line="360" w:lineRule="auto"/>
      <w:jc w:val="both"/>
    </w:pPr>
    <w:rPr>
      <w:kern w:val="2"/>
      <w:sz w:val="24"/>
      <w:szCs w:val="24"/>
    </w:rPr>
  </w:style>
  <w:style w:type="paragraph" w:styleId="1">
    <w:name w:val="heading 1"/>
    <w:aliases w:val="章标题"/>
    <w:basedOn w:val="a0"/>
    <w:next w:val="a0"/>
    <w:link w:val="1Char"/>
    <w:qFormat/>
    <w:rsid w:val="00300AB5"/>
    <w:pPr>
      <w:keepNext/>
      <w:keepLines/>
      <w:numPr>
        <w:numId w:val="3"/>
      </w:numPr>
      <w:spacing w:beforeLines="50" w:afterLines="50" w:line="240" w:lineRule="auto"/>
      <w:jc w:val="center"/>
      <w:outlineLvl w:val="0"/>
    </w:pPr>
    <w:rPr>
      <w:rFonts w:eastAsia="黑体"/>
      <w:bCs/>
      <w:kern w:val="44"/>
      <w:sz w:val="32"/>
      <w:szCs w:val="32"/>
    </w:rPr>
  </w:style>
  <w:style w:type="paragraph" w:styleId="2">
    <w:name w:val="heading 2"/>
    <w:aliases w:val="节标题"/>
    <w:basedOn w:val="a0"/>
    <w:next w:val="a0"/>
    <w:link w:val="2Char"/>
    <w:qFormat/>
    <w:rsid w:val="00564E09"/>
    <w:pPr>
      <w:keepNext/>
      <w:keepLines/>
      <w:numPr>
        <w:ilvl w:val="1"/>
        <w:numId w:val="3"/>
      </w:numPr>
      <w:spacing w:beforeLines="50" w:afterLines="50" w:line="240" w:lineRule="auto"/>
      <w:outlineLvl w:val="1"/>
    </w:pPr>
    <w:rPr>
      <w:rFonts w:eastAsia="黑体"/>
      <w:sz w:val="28"/>
      <w:szCs w:val="32"/>
    </w:rPr>
  </w:style>
  <w:style w:type="paragraph" w:styleId="3">
    <w:name w:val="heading 3"/>
    <w:aliases w:val="条标题"/>
    <w:basedOn w:val="a0"/>
    <w:next w:val="a0"/>
    <w:link w:val="3Char"/>
    <w:qFormat/>
    <w:rsid w:val="00B14DD7"/>
    <w:pPr>
      <w:keepNext/>
      <w:keepLines/>
      <w:numPr>
        <w:ilvl w:val="2"/>
        <w:numId w:val="3"/>
      </w:numPr>
      <w:spacing w:beforeLines="50" w:afterLines="50" w:line="240" w:lineRule="auto"/>
      <w:outlineLvl w:val="2"/>
    </w:pPr>
    <w:rPr>
      <w:rFonts w:ascii="黑体" w:eastAsia="黑体"/>
      <w:bCs/>
      <w:szCs w:val="32"/>
    </w:rPr>
  </w:style>
  <w:style w:type="paragraph" w:styleId="4">
    <w:name w:val="heading 4"/>
    <w:aliases w:val="款标题"/>
    <w:basedOn w:val="a0"/>
    <w:next w:val="a0"/>
    <w:link w:val="4Char"/>
    <w:qFormat/>
    <w:rsid w:val="00F86694"/>
    <w:pPr>
      <w:keepNext/>
      <w:keepLines/>
      <w:numPr>
        <w:ilvl w:val="3"/>
        <w:numId w:val="3"/>
      </w:numPr>
      <w:outlineLvl w:val="3"/>
    </w:pPr>
    <w:rPr>
      <w:rFonts w:cstheme="majorBidi"/>
      <w:bCs/>
      <w:szCs w:val="28"/>
    </w:rPr>
  </w:style>
  <w:style w:type="paragraph" w:styleId="5">
    <w:name w:val="heading 5"/>
    <w:aliases w:val="项标题"/>
    <w:basedOn w:val="a0"/>
    <w:next w:val="a0"/>
    <w:link w:val="5Char"/>
    <w:qFormat/>
    <w:rsid w:val="00B14DD7"/>
    <w:pPr>
      <w:keepNext/>
      <w:keepLines/>
      <w:numPr>
        <w:ilvl w:val="4"/>
        <w:numId w:val="3"/>
      </w:numPr>
      <w:outlineLvl w:val="4"/>
    </w:pPr>
    <w:rPr>
      <w:rFonts w:ascii="黑体" w:eastAsia="黑体"/>
      <w:bCs/>
      <w:szCs w:val="28"/>
    </w:rPr>
  </w:style>
  <w:style w:type="paragraph" w:styleId="6">
    <w:name w:val="heading 6"/>
    <w:basedOn w:val="a0"/>
    <w:next w:val="a0"/>
    <w:link w:val="6Char"/>
    <w:semiHidden/>
    <w:unhideWhenUsed/>
    <w:qFormat/>
    <w:rsid w:val="00650FA1"/>
    <w:pPr>
      <w:keepNext/>
      <w:keepLines/>
      <w:spacing w:before="240" w:after="64" w:line="320" w:lineRule="auto"/>
      <w:outlineLvl w:val="5"/>
    </w:pPr>
    <w:rPr>
      <w:rFonts w:asciiTheme="majorHAnsi" w:eastAsiaTheme="majorEastAsia" w:hAnsiTheme="majorHAnsi" w:cstheme="majorBidi"/>
      <w:b/>
      <w:bCs/>
    </w:rPr>
  </w:style>
  <w:style w:type="paragraph" w:styleId="7">
    <w:name w:val="heading 7"/>
    <w:basedOn w:val="a0"/>
    <w:next w:val="a0"/>
    <w:link w:val="7Char"/>
    <w:semiHidden/>
    <w:unhideWhenUsed/>
    <w:qFormat/>
    <w:rsid w:val="00650FA1"/>
    <w:pPr>
      <w:keepNext/>
      <w:keepLines/>
      <w:spacing w:before="240" w:after="64" w:line="320" w:lineRule="auto"/>
      <w:outlineLvl w:val="6"/>
    </w:pPr>
    <w:rPr>
      <w:b/>
      <w:bCs/>
    </w:rPr>
  </w:style>
  <w:style w:type="paragraph" w:styleId="8">
    <w:name w:val="heading 8"/>
    <w:basedOn w:val="a0"/>
    <w:next w:val="a0"/>
    <w:link w:val="8Char"/>
    <w:semiHidden/>
    <w:unhideWhenUsed/>
    <w:qFormat/>
    <w:rsid w:val="00650FA1"/>
    <w:pPr>
      <w:keepNext/>
      <w:keepLines/>
      <w:spacing w:before="240" w:after="64" w:line="320" w:lineRule="auto"/>
      <w:outlineLvl w:val="7"/>
    </w:pPr>
    <w:rPr>
      <w:rFonts w:asciiTheme="majorHAnsi" w:eastAsiaTheme="majorEastAsia" w:hAnsiTheme="majorHAnsi" w:cstheme="majorBidi"/>
    </w:rPr>
  </w:style>
  <w:style w:type="paragraph" w:styleId="9">
    <w:name w:val="heading 9"/>
    <w:basedOn w:val="a0"/>
    <w:next w:val="a0"/>
    <w:link w:val="9Char"/>
    <w:semiHidden/>
    <w:unhideWhenUsed/>
    <w:qFormat/>
    <w:rsid w:val="00650FA1"/>
    <w:pPr>
      <w:keepNext/>
      <w:keepLines/>
      <w:spacing w:before="240" w:after="64" w:line="320" w:lineRule="auto"/>
      <w:outlineLvl w:val="8"/>
    </w:pPr>
    <w:rPr>
      <w:rFonts w:asciiTheme="majorHAnsi" w:eastAsiaTheme="majorEastAsia" w:hAnsiTheme="majorHAnsi" w:cstheme="majorBidi"/>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MTEquationSection">
    <w:name w:val="MTEquationSection"/>
    <w:basedOn w:val="a1"/>
    <w:rsid w:val="00EE4E9C"/>
    <w:rPr>
      <w:vanish/>
      <w:color w:val="FF0000"/>
    </w:rPr>
  </w:style>
  <w:style w:type="paragraph" w:customStyle="1" w:styleId="MTDisplayEquation">
    <w:name w:val="MTDisplayEquation"/>
    <w:basedOn w:val="a0"/>
    <w:next w:val="a0"/>
    <w:link w:val="MTDisplayEquationChar"/>
    <w:rsid w:val="00EE4E9C"/>
    <w:pPr>
      <w:tabs>
        <w:tab w:val="center" w:pos="4540"/>
        <w:tab w:val="right" w:pos="9080"/>
      </w:tabs>
      <w:ind w:firstLineChars="200" w:firstLine="480"/>
    </w:pPr>
  </w:style>
  <w:style w:type="table" w:styleId="a4">
    <w:name w:val="Table Grid"/>
    <w:basedOn w:val="a2"/>
    <w:rsid w:val="003912B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aliases w:val=" Char"/>
    <w:basedOn w:val="a0"/>
    <w:next w:val="a0"/>
    <w:link w:val="Char"/>
    <w:unhideWhenUsed/>
    <w:qFormat/>
    <w:rsid w:val="00405990"/>
    <w:pPr>
      <w:jc w:val="center"/>
    </w:pPr>
    <w:rPr>
      <w:rFonts w:cstheme="majorBidi"/>
      <w:b/>
      <w:sz w:val="21"/>
      <w:szCs w:val="20"/>
    </w:rPr>
  </w:style>
  <w:style w:type="character" w:customStyle="1" w:styleId="1Char">
    <w:name w:val="标题 1 Char"/>
    <w:aliases w:val="章标题 Char"/>
    <w:basedOn w:val="a1"/>
    <w:link w:val="1"/>
    <w:rsid w:val="00300AB5"/>
    <w:rPr>
      <w:rFonts w:eastAsia="黑体"/>
      <w:bCs/>
      <w:kern w:val="44"/>
      <w:sz w:val="32"/>
      <w:szCs w:val="32"/>
    </w:rPr>
  </w:style>
  <w:style w:type="character" w:customStyle="1" w:styleId="2Char">
    <w:name w:val="标题 2 Char"/>
    <w:aliases w:val="节标题 Char"/>
    <w:basedOn w:val="a1"/>
    <w:link w:val="2"/>
    <w:rsid w:val="00564E09"/>
    <w:rPr>
      <w:rFonts w:eastAsia="黑体"/>
      <w:kern w:val="2"/>
      <w:sz w:val="28"/>
      <w:szCs w:val="32"/>
    </w:rPr>
  </w:style>
  <w:style w:type="character" w:customStyle="1" w:styleId="3Char">
    <w:name w:val="标题 3 Char"/>
    <w:aliases w:val="条标题 Char"/>
    <w:basedOn w:val="a1"/>
    <w:link w:val="3"/>
    <w:rsid w:val="00B14DD7"/>
    <w:rPr>
      <w:rFonts w:ascii="黑体" w:eastAsia="黑体"/>
      <w:bCs/>
      <w:kern w:val="2"/>
      <w:sz w:val="24"/>
      <w:szCs w:val="32"/>
    </w:rPr>
  </w:style>
  <w:style w:type="character" w:customStyle="1" w:styleId="4Char">
    <w:name w:val="标题 4 Char"/>
    <w:aliases w:val="款标题 Char"/>
    <w:basedOn w:val="a1"/>
    <w:link w:val="4"/>
    <w:rsid w:val="00F86694"/>
    <w:rPr>
      <w:rFonts w:cstheme="majorBidi"/>
      <w:bCs/>
      <w:kern w:val="2"/>
      <w:sz w:val="24"/>
      <w:szCs w:val="28"/>
    </w:rPr>
  </w:style>
  <w:style w:type="character" w:customStyle="1" w:styleId="5Char">
    <w:name w:val="标题 5 Char"/>
    <w:aliases w:val="项标题 Char"/>
    <w:basedOn w:val="a1"/>
    <w:link w:val="5"/>
    <w:rsid w:val="00B14DD7"/>
    <w:rPr>
      <w:rFonts w:ascii="黑体" w:eastAsia="黑体"/>
      <w:bCs/>
      <w:kern w:val="2"/>
      <w:sz w:val="24"/>
      <w:szCs w:val="28"/>
    </w:rPr>
  </w:style>
  <w:style w:type="character" w:customStyle="1" w:styleId="6Char">
    <w:name w:val="标题 6 Char"/>
    <w:basedOn w:val="a1"/>
    <w:link w:val="6"/>
    <w:semiHidden/>
    <w:rsid w:val="00650FA1"/>
    <w:rPr>
      <w:rFonts w:asciiTheme="majorHAnsi" w:eastAsiaTheme="majorEastAsia" w:hAnsiTheme="majorHAnsi" w:cstheme="majorBidi"/>
      <w:b/>
      <w:bCs/>
      <w:kern w:val="2"/>
      <w:sz w:val="24"/>
      <w:szCs w:val="24"/>
    </w:rPr>
  </w:style>
  <w:style w:type="character" w:customStyle="1" w:styleId="7Char">
    <w:name w:val="标题 7 Char"/>
    <w:basedOn w:val="a1"/>
    <w:link w:val="7"/>
    <w:semiHidden/>
    <w:rsid w:val="00650FA1"/>
    <w:rPr>
      <w:b/>
      <w:bCs/>
      <w:kern w:val="2"/>
      <w:sz w:val="24"/>
      <w:szCs w:val="24"/>
    </w:rPr>
  </w:style>
  <w:style w:type="character" w:customStyle="1" w:styleId="8Char">
    <w:name w:val="标题 8 Char"/>
    <w:basedOn w:val="a1"/>
    <w:link w:val="8"/>
    <w:semiHidden/>
    <w:rsid w:val="00650FA1"/>
    <w:rPr>
      <w:rFonts w:asciiTheme="majorHAnsi" w:eastAsiaTheme="majorEastAsia" w:hAnsiTheme="majorHAnsi" w:cstheme="majorBidi"/>
      <w:kern w:val="2"/>
      <w:sz w:val="24"/>
      <w:szCs w:val="24"/>
    </w:rPr>
  </w:style>
  <w:style w:type="character" w:customStyle="1" w:styleId="9Char">
    <w:name w:val="标题 9 Char"/>
    <w:basedOn w:val="a1"/>
    <w:link w:val="9"/>
    <w:semiHidden/>
    <w:rsid w:val="00650FA1"/>
    <w:rPr>
      <w:rFonts w:asciiTheme="majorHAnsi" w:eastAsiaTheme="majorEastAsia" w:hAnsiTheme="majorHAnsi" w:cstheme="majorBidi"/>
      <w:kern w:val="2"/>
      <w:sz w:val="21"/>
      <w:szCs w:val="21"/>
    </w:rPr>
  </w:style>
  <w:style w:type="numbering" w:customStyle="1" w:styleId="10">
    <w:name w:val="样式1"/>
    <w:uiPriority w:val="99"/>
    <w:rsid w:val="000D7F2B"/>
    <w:pPr>
      <w:numPr>
        <w:numId w:val="2"/>
      </w:numPr>
    </w:pPr>
  </w:style>
  <w:style w:type="numbering" w:customStyle="1" w:styleId="20">
    <w:name w:val="样式2"/>
    <w:uiPriority w:val="99"/>
    <w:rsid w:val="000D7F2B"/>
    <w:pPr>
      <w:numPr>
        <w:numId w:val="1"/>
      </w:numPr>
    </w:pPr>
  </w:style>
  <w:style w:type="character" w:customStyle="1" w:styleId="MTDisplayEquationChar">
    <w:name w:val="MTDisplayEquation Char"/>
    <w:basedOn w:val="a1"/>
    <w:link w:val="MTDisplayEquation"/>
    <w:rsid w:val="00EE4E9C"/>
    <w:rPr>
      <w:kern w:val="2"/>
      <w:sz w:val="24"/>
      <w:szCs w:val="24"/>
    </w:rPr>
  </w:style>
  <w:style w:type="paragraph" w:styleId="a6">
    <w:name w:val="Balloon Text"/>
    <w:basedOn w:val="a0"/>
    <w:link w:val="Char0"/>
    <w:rsid w:val="00EE4E9C"/>
    <w:pPr>
      <w:spacing w:line="240" w:lineRule="auto"/>
    </w:pPr>
    <w:rPr>
      <w:sz w:val="18"/>
      <w:szCs w:val="18"/>
    </w:rPr>
  </w:style>
  <w:style w:type="character" w:customStyle="1" w:styleId="Char0">
    <w:name w:val="批注框文本 Char"/>
    <w:basedOn w:val="a1"/>
    <w:link w:val="a6"/>
    <w:rsid w:val="00EE4E9C"/>
    <w:rPr>
      <w:kern w:val="2"/>
      <w:sz w:val="18"/>
      <w:szCs w:val="18"/>
    </w:rPr>
  </w:style>
  <w:style w:type="table" w:styleId="11">
    <w:name w:val="Table Classic 1"/>
    <w:basedOn w:val="a2"/>
    <w:rsid w:val="0018120B"/>
    <w:pPr>
      <w:widowControl w:val="0"/>
      <w:spacing w:line="360"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a7">
    <w:name w:val="无标号章标题"/>
    <w:basedOn w:val="1"/>
    <w:rsid w:val="003E525A"/>
    <w:pPr>
      <w:spacing w:before="156" w:after="156"/>
    </w:pPr>
    <w:rPr>
      <w:rFonts w:cs="宋体"/>
      <w:bCs w:val="0"/>
      <w:szCs w:val="20"/>
    </w:rPr>
  </w:style>
  <w:style w:type="paragraph" w:styleId="a8">
    <w:name w:val="header"/>
    <w:basedOn w:val="a0"/>
    <w:link w:val="Char1"/>
    <w:rsid w:val="00AE7B0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1">
    <w:name w:val="页眉 Char"/>
    <w:basedOn w:val="a1"/>
    <w:link w:val="a8"/>
    <w:rsid w:val="00AE7B02"/>
    <w:rPr>
      <w:kern w:val="2"/>
      <w:sz w:val="18"/>
      <w:szCs w:val="18"/>
    </w:rPr>
  </w:style>
  <w:style w:type="paragraph" w:styleId="a9">
    <w:name w:val="footer"/>
    <w:basedOn w:val="a0"/>
    <w:link w:val="Char2"/>
    <w:uiPriority w:val="99"/>
    <w:rsid w:val="00201AB6"/>
    <w:pPr>
      <w:tabs>
        <w:tab w:val="center" w:pos="4153"/>
        <w:tab w:val="right" w:pos="8306"/>
      </w:tabs>
      <w:snapToGrid w:val="0"/>
      <w:spacing w:line="240" w:lineRule="auto"/>
      <w:jc w:val="center"/>
    </w:pPr>
    <w:rPr>
      <w:sz w:val="18"/>
      <w:szCs w:val="18"/>
    </w:rPr>
  </w:style>
  <w:style w:type="character" w:customStyle="1" w:styleId="Char2">
    <w:name w:val="页脚 Char"/>
    <w:basedOn w:val="a1"/>
    <w:link w:val="a9"/>
    <w:uiPriority w:val="99"/>
    <w:rsid w:val="00201AB6"/>
    <w:rPr>
      <w:kern w:val="2"/>
      <w:sz w:val="18"/>
      <w:szCs w:val="18"/>
    </w:rPr>
  </w:style>
  <w:style w:type="paragraph" w:styleId="21">
    <w:name w:val="toc 2"/>
    <w:basedOn w:val="a0"/>
    <w:next w:val="a0"/>
    <w:autoRedefine/>
    <w:uiPriority w:val="39"/>
    <w:qFormat/>
    <w:rsid w:val="00574F85"/>
    <w:pPr>
      <w:ind w:leftChars="200" w:left="200"/>
    </w:pPr>
  </w:style>
  <w:style w:type="paragraph" w:styleId="12">
    <w:name w:val="toc 1"/>
    <w:aliases w:val="目录 章节"/>
    <w:basedOn w:val="a0"/>
    <w:next w:val="a0"/>
    <w:autoRedefine/>
    <w:uiPriority w:val="39"/>
    <w:qFormat/>
    <w:rsid w:val="00574F85"/>
    <w:rPr>
      <w:rFonts w:eastAsia="黑体"/>
    </w:rPr>
  </w:style>
  <w:style w:type="paragraph" w:styleId="30">
    <w:name w:val="toc 3"/>
    <w:basedOn w:val="a0"/>
    <w:next w:val="a0"/>
    <w:autoRedefine/>
    <w:uiPriority w:val="39"/>
    <w:qFormat/>
    <w:rsid w:val="000D3597"/>
    <w:pPr>
      <w:spacing w:line="300" w:lineRule="auto"/>
      <w:ind w:leftChars="400" w:left="400"/>
    </w:pPr>
  </w:style>
  <w:style w:type="paragraph" w:customStyle="1" w:styleId="aa">
    <w:name w:val="目录"/>
    <w:basedOn w:val="a0"/>
    <w:next w:val="a0"/>
    <w:rsid w:val="00AE7B02"/>
    <w:pPr>
      <w:jc w:val="center"/>
    </w:pPr>
    <w:rPr>
      <w:rFonts w:ascii="黑体" w:eastAsia="黑体" w:hAnsi="黑体" w:cs="宋体"/>
      <w:b/>
      <w:bCs/>
      <w:sz w:val="36"/>
      <w:szCs w:val="20"/>
    </w:rPr>
  </w:style>
  <w:style w:type="character" w:styleId="ab">
    <w:name w:val="Hyperlink"/>
    <w:basedOn w:val="a1"/>
    <w:uiPriority w:val="99"/>
    <w:unhideWhenUsed/>
    <w:rsid w:val="00AE7B02"/>
    <w:rPr>
      <w:color w:val="0000FF" w:themeColor="hyperlink"/>
      <w:u w:val="single"/>
    </w:rPr>
  </w:style>
  <w:style w:type="paragraph" w:styleId="TOC">
    <w:name w:val="TOC Heading"/>
    <w:basedOn w:val="1"/>
    <w:next w:val="a0"/>
    <w:uiPriority w:val="39"/>
    <w:semiHidden/>
    <w:unhideWhenUsed/>
    <w:qFormat/>
    <w:rsid w:val="00851EFA"/>
    <w:pPr>
      <w:widowControl/>
      <w:numPr>
        <w:numId w:val="0"/>
      </w:numPr>
      <w:spacing w:beforeLines="0" w:afterLines="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ac">
    <w:name w:val="table of figures"/>
    <w:basedOn w:val="a0"/>
    <w:next w:val="a0"/>
    <w:uiPriority w:val="99"/>
    <w:rsid w:val="00F15046"/>
  </w:style>
  <w:style w:type="paragraph" w:customStyle="1" w:styleId="ad">
    <w:name w:val="封面 分类号"/>
    <w:basedOn w:val="a0"/>
    <w:rsid w:val="00A507FD"/>
    <w:pPr>
      <w:spacing w:before="50" w:after="50"/>
    </w:pPr>
    <w:rPr>
      <w:rFonts w:eastAsia="黑体" w:cs="宋体"/>
      <w:b/>
      <w:bCs/>
      <w:szCs w:val="20"/>
    </w:rPr>
  </w:style>
  <w:style w:type="paragraph" w:styleId="ae">
    <w:name w:val="Body Text Indent"/>
    <w:basedOn w:val="a0"/>
    <w:link w:val="Char3"/>
    <w:rsid w:val="00C16E1E"/>
    <w:pPr>
      <w:ind w:firstLineChars="200" w:firstLine="200"/>
    </w:pPr>
    <w:rPr>
      <w:szCs w:val="20"/>
    </w:rPr>
  </w:style>
  <w:style w:type="character" w:customStyle="1" w:styleId="Char3">
    <w:name w:val="正文文本缩进 Char"/>
    <w:basedOn w:val="a1"/>
    <w:link w:val="ae"/>
    <w:rsid w:val="00C16E1E"/>
    <w:rPr>
      <w:kern w:val="2"/>
      <w:sz w:val="24"/>
    </w:rPr>
  </w:style>
  <w:style w:type="paragraph" w:customStyle="1" w:styleId="af">
    <w:name w:val="封面 学位论文"/>
    <w:basedOn w:val="a0"/>
    <w:rsid w:val="00A507FD"/>
    <w:pPr>
      <w:spacing w:before="50" w:after="50"/>
      <w:jc w:val="center"/>
    </w:pPr>
    <w:rPr>
      <w:rFonts w:eastAsia="华文行楷" w:cs="宋体"/>
      <w:sz w:val="84"/>
      <w:szCs w:val="20"/>
    </w:rPr>
  </w:style>
  <w:style w:type="paragraph" w:customStyle="1" w:styleId="af0">
    <w:name w:val="封面 标题"/>
    <w:basedOn w:val="a0"/>
    <w:rsid w:val="00A507FD"/>
    <w:pPr>
      <w:spacing w:before="50" w:after="50"/>
      <w:jc w:val="center"/>
    </w:pPr>
    <w:rPr>
      <w:rFonts w:cs="宋体"/>
      <w:b/>
      <w:bCs/>
      <w:sz w:val="64"/>
      <w:szCs w:val="20"/>
    </w:rPr>
  </w:style>
  <w:style w:type="paragraph" w:customStyle="1" w:styleId="af1">
    <w:name w:val="封面 作者"/>
    <w:basedOn w:val="a0"/>
    <w:rsid w:val="003D62F1"/>
    <w:pPr>
      <w:ind w:leftChars="800" w:left="800"/>
    </w:pPr>
    <w:rPr>
      <w:rFonts w:eastAsia="黑体" w:cs="宋体"/>
      <w:spacing w:val="40"/>
      <w:sz w:val="28"/>
      <w:szCs w:val="20"/>
    </w:rPr>
  </w:style>
  <w:style w:type="paragraph" w:customStyle="1" w:styleId="af2">
    <w:name w:val="封面 英文标题"/>
    <w:basedOn w:val="a0"/>
    <w:rsid w:val="00A507FD"/>
    <w:pPr>
      <w:spacing w:line="240" w:lineRule="auto"/>
      <w:jc w:val="center"/>
    </w:pPr>
    <w:rPr>
      <w:rFonts w:cs="宋体"/>
      <w:b/>
      <w:bCs/>
      <w:sz w:val="36"/>
      <w:szCs w:val="20"/>
    </w:rPr>
  </w:style>
  <w:style w:type="paragraph" w:customStyle="1" w:styleId="af3">
    <w:name w:val="封面 英文学位"/>
    <w:basedOn w:val="a0"/>
    <w:rsid w:val="00A507FD"/>
    <w:pPr>
      <w:spacing w:line="240" w:lineRule="auto"/>
      <w:jc w:val="center"/>
    </w:pPr>
    <w:rPr>
      <w:rFonts w:cs="宋体"/>
      <w:sz w:val="28"/>
      <w:szCs w:val="20"/>
    </w:rPr>
  </w:style>
  <w:style w:type="paragraph" w:customStyle="1" w:styleId="af4">
    <w:name w:val="封面 英文作者"/>
    <w:basedOn w:val="a0"/>
    <w:rsid w:val="00A507FD"/>
    <w:pPr>
      <w:spacing w:line="240" w:lineRule="auto"/>
      <w:ind w:leftChars="800" w:left="1920" w:firstLine="601"/>
    </w:pPr>
    <w:rPr>
      <w:rFonts w:cs="宋体"/>
      <w:b/>
      <w:bCs/>
      <w:sz w:val="30"/>
      <w:szCs w:val="20"/>
    </w:rPr>
  </w:style>
  <w:style w:type="paragraph" w:customStyle="1" w:styleId="af5">
    <w:name w:val="封面 英文系名"/>
    <w:basedOn w:val="a0"/>
    <w:next w:val="a0"/>
    <w:rsid w:val="00A507FD"/>
    <w:pPr>
      <w:spacing w:line="240" w:lineRule="auto"/>
      <w:jc w:val="center"/>
    </w:pPr>
    <w:rPr>
      <w:rFonts w:cs="宋体"/>
      <w:sz w:val="30"/>
      <w:szCs w:val="20"/>
    </w:rPr>
  </w:style>
  <w:style w:type="paragraph" w:customStyle="1" w:styleId="af6">
    <w:name w:val="扉页 标题"/>
    <w:basedOn w:val="a0"/>
    <w:rsid w:val="00C755D5"/>
    <w:pPr>
      <w:spacing w:before="50" w:after="50"/>
      <w:jc w:val="center"/>
    </w:pPr>
    <w:rPr>
      <w:rFonts w:ascii="黑体" w:eastAsia="黑体" w:cs="宋体"/>
      <w:sz w:val="48"/>
      <w:szCs w:val="20"/>
    </w:rPr>
  </w:style>
  <w:style w:type="paragraph" w:customStyle="1" w:styleId="af7">
    <w:name w:val="扉页 学位论文"/>
    <w:basedOn w:val="a0"/>
    <w:rsid w:val="00C755D5"/>
    <w:pPr>
      <w:jc w:val="center"/>
    </w:pPr>
    <w:rPr>
      <w:rFonts w:ascii="黑体" w:eastAsia="黑体" w:hAnsi="黑体" w:cs="宋体"/>
      <w:sz w:val="36"/>
      <w:szCs w:val="20"/>
    </w:rPr>
  </w:style>
  <w:style w:type="paragraph" w:customStyle="1" w:styleId="af8">
    <w:name w:val="扉页 作者"/>
    <w:basedOn w:val="a0"/>
    <w:rsid w:val="00C755D5"/>
    <w:pPr>
      <w:spacing w:line="480" w:lineRule="auto"/>
    </w:pPr>
    <w:rPr>
      <w:rFonts w:cs="宋体"/>
      <w:szCs w:val="20"/>
    </w:rPr>
  </w:style>
  <w:style w:type="paragraph" w:customStyle="1" w:styleId="af9">
    <w:name w:val="声明 标题"/>
    <w:basedOn w:val="a0"/>
    <w:next w:val="a0"/>
    <w:rsid w:val="00C755D5"/>
    <w:pPr>
      <w:jc w:val="center"/>
    </w:pPr>
    <w:rPr>
      <w:rFonts w:eastAsia="黑体" w:cs="宋体"/>
      <w:sz w:val="32"/>
      <w:szCs w:val="20"/>
    </w:rPr>
  </w:style>
  <w:style w:type="paragraph" w:customStyle="1" w:styleId="afa">
    <w:name w:val="摘要"/>
    <w:basedOn w:val="a0"/>
    <w:next w:val="a0"/>
    <w:rsid w:val="00F41919"/>
    <w:pPr>
      <w:jc w:val="center"/>
    </w:pPr>
    <w:rPr>
      <w:rFonts w:eastAsia="黑体" w:cs="宋体"/>
      <w:b/>
      <w:bCs/>
      <w:sz w:val="32"/>
      <w:szCs w:val="20"/>
    </w:rPr>
  </w:style>
  <w:style w:type="paragraph" w:customStyle="1" w:styleId="Char4">
    <w:name w:val="Char"/>
    <w:basedOn w:val="a0"/>
    <w:rsid w:val="00DD57B8"/>
    <w:pPr>
      <w:widowControl/>
      <w:spacing w:after="160" w:line="240" w:lineRule="exact"/>
      <w:jc w:val="left"/>
    </w:pPr>
    <w:rPr>
      <w:rFonts w:ascii="Arial" w:eastAsia="Times New Roman" w:hAnsi="Arial" w:cs="Verdana"/>
      <w:b/>
      <w:kern w:val="0"/>
      <w:lang w:eastAsia="en-US"/>
    </w:rPr>
  </w:style>
  <w:style w:type="character" w:styleId="afb">
    <w:name w:val="Placeholder Text"/>
    <w:basedOn w:val="a1"/>
    <w:uiPriority w:val="99"/>
    <w:semiHidden/>
    <w:rsid w:val="00DD57B8"/>
    <w:rPr>
      <w:color w:val="808080"/>
    </w:rPr>
  </w:style>
  <w:style w:type="paragraph" w:customStyle="1" w:styleId="105">
    <w:name w:val="样式 目录 1目录 章节 + 段前: 0.5 行"/>
    <w:basedOn w:val="12"/>
    <w:rsid w:val="000D3597"/>
    <w:rPr>
      <w:rFonts w:cs="宋体"/>
      <w:szCs w:val="20"/>
    </w:rPr>
  </w:style>
  <w:style w:type="paragraph" w:customStyle="1" w:styleId="1051">
    <w:name w:val="样式 目录 1目录 章节 + 段前: 0.5 行1"/>
    <w:basedOn w:val="12"/>
    <w:rsid w:val="00574F85"/>
    <w:rPr>
      <w:rFonts w:cs="宋体"/>
      <w:szCs w:val="20"/>
    </w:rPr>
  </w:style>
  <w:style w:type="paragraph" w:styleId="afc">
    <w:name w:val="footnote text"/>
    <w:basedOn w:val="a0"/>
    <w:link w:val="Char5"/>
    <w:rsid w:val="0086540F"/>
    <w:pPr>
      <w:snapToGrid w:val="0"/>
      <w:jc w:val="left"/>
    </w:pPr>
    <w:rPr>
      <w:sz w:val="18"/>
      <w:szCs w:val="18"/>
    </w:rPr>
  </w:style>
  <w:style w:type="character" w:customStyle="1" w:styleId="Char5">
    <w:name w:val="脚注文本 Char"/>
    <w:basedOn w:val="a1"/>
    <w:link w:val="afc"/>
    <w:rsid w:val="0086540F"/>
    <w:rPr>
      <w:kern w:val="2"/>
      <w:sz w:val="18"/>
      <w:szCs w:val="18"/>
    </w:rPr>
  </w:style>
  <w:style w:type="character" w:styleId="afd">
    <w:name w:val="footnote reference"/>
    <w:basedOn w:val="a1"/>
    <w:rsid w:val="0086540F"/>
    <w:rPr>
      <w:vertAlign w:val="superscript"/>
    </w:rPr>
  </w:style>
  <w:style w:type="paragraph" w:customStyle="1" w:styleId="afe">
    <w:name w:val="毕业论文正文格式"/>
    <w:basedOn w:val="a0"/>
    <w:link w:val="Char6"/>
    <w:qFormat/>
    <w:rsid w:val="00300AB5"/>
    <w:pPr>
      <w:tabs>
        <w:tab w:val="left" w:pos="720"/>
      </w:tabs>
      <w:ind w:firstLineChars="200" w:firstLine="480"/>
    </w:pPr>
  </w:style>
  <w:style w:type="character" w:customStyle="1" w:styleId="Char6">
    <w:name w:val="毕业论文正文格式 Char"/>
    <w:basedOn w:val="a1"/>
    <w:link w:val="afe"/>
    <w:rsid w:val="00300AB5"/>
    <w:rPr>
      <w:kern w:val="2"/>
      <w:sz w:val="24"/>
      <w:szCs w:val="24"/>
    </w:rPr>
  </w:style>
  <w:style w:type="paragraph" w:styleId="aff">
    <w:name w:val="Document Map"/>
    <w:basedOn w:val="a0"/>
    <w:link w:val="Char7"/>
    <w:rsid w:val="00300AB5"/>
    <w:rPr>
      <w:rFonts w:ascii="宋体"/>
      <w:sz w:val="18"/>
      <w:szCs w:val="18"/>
    </w:rPr>
  </w:style>
  <w:style w:type="character" w:customStyle="1" w:styleId="Char7">
    <w:name w:val="文档结构图 Char"/>
    <w:basedOn w:val="a1"/>
    <w:link w:val="aff"/>
    <w:rsid w:val="00300AB5"/>
    <w:rPr>
      <w:rFonts w:ascii="宋体"/>
      <w:kern w:val="2"/>
      <w:sz w:val="18"/>
      <w:szCs w:val="18"/>
    </w:rPr>
  </w:style>
  <w:style w:type="paragraph" w:styleId="aff0">
    <w:name w:val="List Paragraph"/>
    <w:basedOn w:val="a0"/>
    <w:uiPriority w:val="99"/>
    <w:qFormat/>
    <w:rsid w:val="00B14DD7"/>
    <w:pPr>
      <w:ind w:firstLineChars="200" w:firstLine="420"/>
    </w:pPr>
  </w:style>
  <w:style w:type="character" w:customStyle="1" w:styleId="Char">
    <w:name w:val="题注 Char"/>
    <w:aliases w:val=" Char Char"/>
    <w:link w:val="a5"/>
    <w:rsid w:val="00AB1F34"/>
    <w:rPr>
      <w:rFonts w:cstheme="majorBidi"/>
      <w:b/>
      <w:kern w:val="2"/>
      <w:sz w:val="21"/>
    </w:rPr>
  </w:style>
  <w:style w:type="paragraph" w:customStyle="1" w:styleId="aff1">
    <w:name w:val="论文正文呀"/>
    <w:basedOn w:val="a0"/>
    <w:qFormat/>
    <w:rsid w:val="00EB31C7"/>
    <w:pPr>
      <w:ind w:firstLineChars="200" w:firstLine="480"/>
    </w:pPr>
    <w:rPr>
      <w:rFonts w:cs="宋体"/>
      <w:szCs w:val="20"/>
    </w:rPr>
  </w:style>
  <w:style w:type="paragraph" w:customStyle="1" w:styleId="a">
    <w:name w:val="四级标题"/>
    <w:basedOn w:val="3"/>
    <w:link w:val="Char8"/>
    <w:qFormat/>
    <w:rsid w:val="002253F6"/>
    <w:pPr>
      <w:numPr>
        <w:numId w:val="4"/>
      </w:numPr>
      <w:spacing w:before="156" w:after="156"/>
    </w:pPr>
    <w:rPr>
      <w:rFonts w:ascii="Times New Roman"/>
    </w:rPr>
  </w:style>
  <w:style w:type="character" w:customStyle="1" w:styleId="Char8">
    <w:name w:val="四级标题 Char"/>
    <w:link w:val="a"/>
    <w:rsid w:val="002253F6"/>
    <w:rPr>
      <w:rFonts w:eastAsia="黑体"/>
      <w:bCs/>
      <w:kern w:val="2"/>
      <w:sz w:val="24"/>
      <w:szCs w:val="32"/>
    </w:rPr>
  </w:style>
  <w:style w:type="paragraph" w:customStyle="1" w:styleId="22">
    <w:name w:val="节标题2"/>
    <w:basedOn w:val="1"/>
    <w:link w:val="2Char0"/>
    <w:qFormat/>
    <w:rsid w:val="004B2570"/>
    <w:pPr>
      <w:numPr>
        <w:numId w:val="0"/>
      </w:numPr>
      <w:spacing w:before="156" w:after="156"/>
      <w:ind w:left="992" w:hanging="992"/>
      <w:jc w:val="left"/>
    </w:pPr>
    <w:rPr>
      <w:sz w:val="28"/>
      <w:szCs w:val="28"/>
    </w:rPr>
  </w:style>
  <w:style w:type="paragraph" w:customStyle="1" w:styleId="23">
    <w:name w:val="条标题2"/>
    <w:basedOn w:val="1"/>
    <w:link w:val="2Char1"/>
    <w:qFormat/>
    <w:rsid w:val="004B2570"/>
    <w:pPr>
      <w:numPr>
        <w:numId w:val="0"/>
      </w:numPr>
      <w:spacing w:before="156" w:after="156"/>
      <w:ind w:left="1418" w:hanging="567"/>
      <w:jc w:val="left"/>
    </w:pPr>
    <w:rPr>
      <w:sz w:val="28"/>
      <w:szCs w:val="28"/>
    </w:rPr>
  </w:style>
  <w:style w:type="character" w:customStyle="1" w:styleId="2Char1">
    <w:name w:val="条标题2 Char"/>
    <w:link w:val="23"/>
    <w:rsid w:val="004B2570"/>
    <w:rPr>
      <w:rFonts w:eastAsia="黑体"/>
      <w:bCs/>
      <w:kern w:val="44"/>
      <w:sz w:val="28"/>
      <w:szCs w:val="28"/>
    </w:rPr>
  </w:style>
  <w:style w:type="character" w:customStyle="1" w:styleId="2Char0">
    <w:name w:val="节标题2 Char"/>
    <w:link w:val="22"/>
    <w:rsid w:val="00B92FCB"/>
    <w:rPr>
      <w:rFonts w:eastAsia="黑体"/>
      <w:bCs/>
      <w:kern w:val="44"/>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F:\360data\&#37325;&#35201;&#25968;&#25454;\&#26700;&#38754;\NRDC1202-TPL0-&#21271;&#33322;&#30805;&#22763;&#23398;&#20301;&#35770;&#25991;&#24320;&#39064;&#25253;&#21578;&#27169;&#26495;-20131013-1-zt.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E1032B-8ABA-4C1D-9B8A-4B91FACDF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NRDC1202-TPL0-北航硕士学位论文开题报告模板-20131013-1-zt.dotx</Template>
  <TotalTime>0</TotalTime>
  <Pages>27</Pages>
  <Words>10831</Words>
  <Characters>14515</Characters>
  <Application>Microsoft Office Word</Application>
  <DocSecurity>0</DocSecurity>
  <Lines>518</Lines>
  <Paragraphs>436</Paragraphs>
  <ScaleCrop>false</ScaleCrop>
  <Manager/>
  <Company/>
  <LinksUpToDate>false</LinksUpToDate>
  <CharactersWithSpaces>24910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北航硕士学位论文开题报告模板</dc:title>
  <dc:subject>开题报告模板</dc:subject>
  <dc:creator/>
  <cp:keywords>开题报告 模板</cp:keywords>
  <dc:description>NE.Ref</dc:description>
  <cp:lastModifiedBy/>
  <cp:revision>1</cp:revision>
  <dcterms:created xsi:type="dcterms:W3CDTF">2014-11-28T12:09:00Z</dcterms:created>
  <dcterms:modified xsi:type="dcterms:W3CDTF">2015-03-31T00:49:00Z</dcterms:modified>
  <cp:category>模板</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y fmtid="{D5CDD505-2E9C-101B-9397-08002B2CF9AE}" pid="4" name="MTEquationSection">
    <vt:lpwstr>1</vt:lpwstr>
  </property>
</Properties>
</file>