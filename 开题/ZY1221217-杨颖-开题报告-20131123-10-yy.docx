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32" w:rsidRPr="00017132" w:rsidRDefault="00017132" w:rsidP="00017132"/>
    <w:p w:rsidR="00017132" w:rsidRPr="00DA0F06" w:rsidRDefault="003D62F1" w:rsidP="003D62F1">
      <w:pPr>
        <w:pStyle w:val="af"/>
      </w:pPr>
      <w:r w:rsidRPr="003D62F1">
        <w:rPr>
          <w:noProof/>
        </w:rPr>
        <w:drawing>
          <wp:inline distT="0" distB="0" distL="0" distR="0">
            <wp:extent cx="2677795" cy="522605"/>
            <wp:effectExtent l="19050" t="0" r="8255" b="0"/>
            <wp:docPr id="2" name="图片 2"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2"/>
                    <pic:cNvPicPr>
                      <a:picLocks noChangeAspect="1" noChangeArrowheads="1"/>
                    </pic:cNvPicPr>
                  </pic:nvPicPr>
                  <pic:blipFill>
                    <a:blip r:embed="rId8" cstate="print"/>
                    <a:srcRect/>
                    <a:stretch>
                      <a:fillRect/>
                    </a:stretch>
                  </pic:blipFill>
                  <pic:spPr bwMode="auto">
                    <a:xfrm>
                      <a:off x="0" y="0"/>
                      <a:ext cx="2677795" cy="522605"/>
                    </a:xfrm>
                    <a:prstGeom prst="rect">
                      <a:avLst/>
                    </a:prstGeom>
                    <a:noFill/>
                    <a:ln w="9525">
                      <a:noFill/>
                      <a:miter lim="800000"/>
                      <a:headEnd/>
                      <a:tailEnd/>
                    </a:ln>
                  </pic:spPr>
                </pic:pic>
              </a:graphicData>
            </a:graphic>
          </wp:inline>
        </w:drawing>
      </w:r>
    </w:p>
    <w:p w:rsidR="00017132" w:rsidRPr="00017132" w:rsidRDefault="00017132" w:rsidP="00A507FD">
      <w:pPr>
        <w:pStyle w:val="ae"/>
      </w:pPr>
      <w:r w:rsidRPr="00017132">
        <w:rPr>
          <w:rFonts w:hint="eastAsia"/>
        </w:rPr>
        <w:t>硕</w:t>
      </w:r>
      <w:r w:rsidRPr="00017132">
        <w:rPr>
          <w:rFonts w:hint="eastAsia"/>
        </w:rPr>
        <w:t xml:space="preserve"> </w:t>
      </w:r>
      <w:r w:rsidRPr="00017132">
        <w:t>士</w:t>
      </w:r>
      <w:r w:rsidRPr="00017132">
        <w:rPr>
          <w:rFonts w:hint="eastAsia"/>
        </w:rPr>
        <w:t xml:space="preserve"> </w:t>
      </w:r>
      <w:r w:rsidRPr="00017132">
        <w:rPr>
          <w:rFonts w:hint="eastAsia"/>
        </w:rPr>
        <w:t>学</w:t>
      </w:r>
      <w:r w:rsidRPr="00017132">
        <w:rPr>
          <w:rFonts w:hint="eastAsia"/>
        </w:rPr>
        <w:t xml:space="preserve"> </w:t>
      </w:r>
      <w:r w:rsidRPr="00017132">
        <w:rPr>
          <w:rFonts w:hint="eastAsia"/>
        </w:rPr>
        <w:t>位</w:t>
      </w:r>
      <w:r w:rsidRPr="00017132">
        <w:rPr>
          <w:rFonts w:hint="eastAsia"/>
        </w:rPr>
        <w:t xml:space="preserve"> </w:t>
      </w:r>
      <w:r w:rsidRPr="00017132">
        <w:t>论</w:t>
      </w:r>
      <w:r w:rsidRPr="00017132">
        <w:rPr>
          <w:rFonts w:hint="eastAsia"/>
        </w:rPr>
        <w:t xml:space="preserve"> </w:t>
      </w:r>
      <w:r w:rsidRPr="00017132">
        <w:t>文</w:t>
      </w:r>
      <w:r w:rsidR="003D62F1">
        <w:rPr>
          <w:rFonts w:hint="eastAsia"/>
        </w:rPr>
        <w:br/>
      </w:r>
      <w:r w:rsidR="003D62F1">
        <w:rPr>
          <w:rFonts w:hint="eastAsia"/>
          <w:color w:val="000000"/>
          <w:szCs w:val="56"/>
        </w:rPr>
        <w:t>开题报告</w:t>
      </w:r>
    </w:p>
    <w:p w:rsidR="00017132" w:rsidRPr="00017132" w:rsidRDefault="00017132" w:rsidP="00017132"/>
    <w:p w:rsidR="00017132" w:rsidRPr="00A507FD" w:rsidRDefault="00A00A8E" w:rsidP="00A507FD">
      <w:pPr>
        <w:pStyle w:val="af"/>
      </w:pPr>
      <w:r w:rsidRPr="00661F64">
        <w:rPr>
          <w:color w:val="000000"/>
          <w:szCs w:val="64"/>
        </w:rPr>
        <w:t>融合行业的微博话题检测与情感分析技术</w:t>
      </w:r>
      <w:r>
        <w:rPr>
          <w:rFonts w:hint="eastAsia"/>
          <w:color w:val="000000"/>
          <w:szCs w:val="64"/>
        </w:rPr>
        <w:t>的研究与实现</w:t>
      </w:r>
    </w:p>
    <w:p w:rsidR="00017132" w:rsidRPr="00017132" w:rsidRDefault="00017132" w:rsidP="00017132"/>
    <w:p w:rsidR="003A2EE9" w:rsidRPr="003A2EE9" w:rsidRDefault="003A2EE9" w:rsidP="003A2EE9">
      <w:pPr>
        <w:ind w:leftChars="800" w:left="1920"/>
        <w:rPr>
          <w:rFonts w:eastAsia="黑体" w:cs="宋体"/>
          <w:spacing w:val="40"/>
          <w:sz w:val="28"/>
          <w:szCs w:val="20"/>
        </w:rPr>
      </w:pPr>
      <w:r w:rsidRPr="002F4901">
        <w:rPr>
          <w:rFonts w:eastAsia="黑体" w:cs="宋体" w:hint="eastAsia"/>
          <w:spacing w:val="186"/>
          <w:kern w:val="0"/>
          <w:sz w:val="28"/>
          <w:szCs w:val="20"/>
          <w:fitText w:val="2240" w:id="462752265"/>
        </w:rPr>
        <w:t>作者姓</w:t>
      </w:r>
      <w:r w:rsidRPr="002F4901">
        <w:rPr>
          <w:rFonts w:eastAsia="黑体" w:cs="宋体" w:hint="eastAsia"/>
          <w:spacing w:val="2"/>
          <w:kern w:val="0"/>
          <w:sz w:val="28"/>
          <w:szCs w:val="20"/>
          <w:fitText w:val="2240" w:id="462752265"/>
        </w:rPr>
        <w:t>名</w:t>
      </w:r>
      <w:r w:rsidRPr="003A2EE9">
        <w:rPr>
          <w:rFonts w:eastAsia="黑体" w:cs="宋体" w:hint="eastAsia"/>
          <w:spacing w:val="40"/>
          <w:sz w:val="28"/>
          <w:szCs w:val="20"/>
        </w:rPr>
        <w:t xml:space="preserve">  </w:t>
      </w:r>
      <w:r w:rsidRPr="003A2EE9">
        <w:rPr>
          <w:rFonts w:eastAsia="黑体" w:cs="宋体" w:hint="eastAsia"/>
          <w:spacing w:val="40"/>
          <w:sz w:val="28"/>
          <w:szCs w:val="20"/>
        </w:rPr>
        <w:t>杨</w:t>
      </w:r>
      <w:r w:rsidRPr="003A2EE9">
        <w:rPr>
          <w:rFonts w:eastAsia="黑体" w:cs="宋体" w:hint="eastAsia"/>
          <w:spacing w:val="40"/>
          <w:sz w:val="28"/>
          <w:szCs w:val="20"/>
        </w:rPr>
        <w:t xml:space="preserve">   </w:t>
      </w:r>
      <w:r w:rsidRPr="003A2EE9">
        <w:rPr>
          <w:rFonts w:eastAsia="黑体" w:cs="宋体" w:hint="eastAsia"/>
          <w:spacing w:val="40"/>
          <w:sz w:val="28"/>
          <w:szCs w:val="20"/>
        </w:rPr>
        <w:t>颖</w:t>
      </w:r>
    </w:p>
    <w:p w:rsidR="003A2EE9" w:rsidRPr="003A2EE9" w:rsidRDefault="003A2EE9" w:rsidP="003A2EE9">
      <w:pPr>
        <w:ind w:leftChars="800" w:left="1920"/>
        <w:rPr>
          <w:rFonts w:eastAsia="黑体" w:cs="宋体"/>
          <w:spacing w:val="40"/>
          <w:sz w:val="28"/>
          <w:szCs w:val="20"/>
        </w:rPr>
      </w:pPr>
      <w:r w:rsidRPr="002F4901">
        <w:rPr>
          <w:rFonts w:eastAsia="黑体" w:cs="宋体" w:hint="eastAsia"/>
          <w:color w:val="000000"/>
          <w:spacing w:val="58"/>
          <w:kern w:val="0"/>
          <w:sz w:val="28"/>
          <w:szCs w:val="20"/>
          <w:fitText w:val="2240" w:id="462752266"/>
        </w:rPr>
        <w:t>作</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58"/>
          <w:kern w:val="0"/>
          <w:sz w:val="28"/>
          <w:szCs w:val="20"/>
          <w:fitText w:val="2240" w:id="462752266"/>
        </w:rPr>
        <w:t>者</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58"/>
          <w:kern w:val="0"/>
          <w:sz w:val="28"/>
          <w:szCs w:val="20"/>
          <w:fitText w:val="2240" w:id="462752266"/>
        </w:rPr>
        <w:t>学</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2"/>
          <w:kern w:val="0"/>
          <w:sz w:val="28"/>
          <w:szCs w:val="20"/>
          <w:fitText w:val="2240" w:id="462752266"/>
        </w:rPr>
        <w:t>号</w:t>
      </w:r>
      <w:r w:rsidRPr="003A2EE9">
        <w:rPr>
          <w:rFonts w:eastAsia="黑体" w:cs="宋体" w:hint="eastAsia"/>
          <w:color w:val="000000"/>
          <w:kern w:val="0"/>
          <w:sz w:val="28"/>
          <w:szCs w:val="20"/>
        </w:rPr>
        <w:t xml:space="preserve">   </w:t>
      </w:r>
      <w:r w:rsidRPr="003A2EE9">
        <w:rPr>
          <w:rFonts w:eastAsia="黑体" w:cs="宋体"/>
          <w:color w:val="000000"/>
          <w:kern w:val="0"/>
          <w:sz w:val="28"/>
          <w:szCs w:val="20"/>
        </w:rPr>
        <w:t>ZY1221217</w:t>
      </w:r>
    </w:p>
    <w:p w:rsidR="003A2EE9" w:rsidRPr="003A2EE9" w:rsidRDefault="00EA1717" w:rsidP="003A2EE9">
      <w:pPr>
        <w:ind w:leftChars="800" w:left="1920"/>
        <w:rPr>
          <w:rFonts w:eastAsia="黑体" w:cs="宋体"/>
          <w:spacing w:val="40"/>
          <w:sz w:val="28"/>
          <w:szCs w:val="28"/>
        </w:rPr>
      </w:pPr>
      <w:r>
        <w:rPr>
          <w:rFonts w:eastAsia="黑体" w:cs="宋体"/>
          <w:noProof/>
          <w:spacing w:val="40"/>
          <w:sz w:val="28"/>
          <w:szCs w:val="20"/>
        </w:rPr>
        <w:pict>
          <v:line id="_x0000_s1039" style="position:absolute;left:0;text-align:left;z-index:251660288" from="65.95pt,5.65pt" to="101.95pt,5.65pt" o:allowincell="f" stroked="f"/>
        </w:pict>
      </w:r>
      <w:r>
        <w:rPr>
          <w:rFonts w:eastAsia="黑体" w:cs="宋体"/>
          <w:noProof/>
          <w:spacing w:val="40"/>
          <w:sz w:val="28"/>
          <w:szCs w:val="20"/>
        </w:rPr>
        <w:pict>
          <v:line id="_x0000_s1040" style="position:absolute;left:0;text-align:left;z-index:251661312" from="66pt,90.55pt" to="102pt,90.55pt" o:allowincell="f" stroked="f"/>
        </w:pict>
      </w:r>
      <w:r w:rsidR="003A2EE9" w:rsidRPr="002F4901">
        <w:rPr>
          <w:rFonts w:eastAsia="黑体" w:cs="宋体"/>
          <w:spacing w:val="58"/>
          <w:kern w:val="0"/>
          <w:sz w:val="28"/>
          <w:szCs w:val="20"/>
          <w:fitText w:val="2240" w:id="462752267"/>
        </w:rPr>
        <w:t>学</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58"/>
          <w:kern w:val="0"/>
          <w:sz w:val="28"/>
          <w:szCs w:val="20"/>
          <w:fitText w:val="2240" w:id="462752267"/>
        </w:rPr>
        <w:t>科</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58"/>
          <w:kern w:val="0"/>
          <w:sz w:val="28"/>
          <w:szCs w:val="20"/>
          <w:fitText w:val="2240" w:id="462752267"/>
        </w:rPr>
        <w:t>专</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2"/>
          <w:kern w:val="0"/>
          <w:sz w:val="28"/>
          <w:szCs w:val="20"/>
          <w:fitText w:val="2240" w:id="462752267"/>
        </w:rPr>
        <w:t>业</w:t>
      </w:r>
      <w:r w:rsidR="003A2EE9" w:rsidRPr="003A2EE9">
        <w:rPr>
          <w:rFonts w:eastAsia="黑体" w:cs="宋体" w:hint="eastAsia"/>
          <w:kern w:val="0"/>
          <w:sz w:val="28"/>
          <w:szCs w:val="20"/>
        </w:rPr>
        <w:t xml:space="preserve">   </w:t>
      </w:r>
      <w:r w:rsidR="003A2EE9" w:rsidRPr="003A2EE9">
        <w:rPr>
          <w:rFonts w:eastAsia="黑体" w:cs="宋体" w:hint="eastAsia"/>
          <w:spacing w:val="40"/>
          <w:sz w:val="28"/>
          <w:szCs w:val="20"/>
        </w:rPr>
        <w:t>软件工程</w:t>
      </w:r>
    </w:p>
    <w:p w:rsidR="003A2EE9" w:rsidRPr="003A2EE9" w:rsidRDefault="003A2EE9" w:rsidP="003A2EE9">
      <w:pPr>
        <w:ind w:leftChars="800" w:left="1920"/>
        <w:rPr>
          <w:rFonts w:eastAsia="黑体" w:cs="宋体"/>
          <w:spacing w:val="40"/>
          <w:sz w:val="28"/>
          <w:szCs w:val="20"/>
        </w:rPr>
      </w:pPr>
      <w:r w:rsidRPr="002F4901">
        <w:rPr>
          <w:rFonts w:eastAsia="黑体" w:cs="宋体" w:hint="eastAsia"/>
          <w:color w:val="000000"/>
          <w:spacing w:val="58"/>
          <w:kern w:val="0"/>
          <w:sz w:val="28"/>
          <w:szCs w:val="20"/>
          <w:fitText w:val="2240" w:id="462752268"/>
        </w:rPr>
        <w:t>专</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58"/>
          <w:kern w:val="0"/>
          <w:sz w:val="28"/>
          <w:szCs w:val="20"/>
          <w:fitText w:val="2240" w:id="462752268"/>
        </w:rPr>
        <w:t>业</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58"/>
          <w:kern w:val="0"/>
          <w:sz w:val="28"/>
          <w:szCs w:val="20"/>
          <w:fitText w:val="2240" w:id="462752268"/>
        </w:rPr>
        <w:t>方</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2"/>
          <w:kern w:val="0"/>
          <w:sz w:val="28"/>
          <w:szCs w:val="20"/>
          <w:fitText w:val="2240" w:id="462752268"/>
        </w:rPr>
        <w:t>向</w:t>
      </w:r>
      <w:r w:rsidRPr="003A2EE9">
        <w:rPr>
          <w:rFonts w:eastAsia="黑体" w:cs="宋体" w:hint="eastAsia"/>
          <w:color w:val="000000"/>
          <w:kern w:val="0"/>
          <w:sz w:val="28"/>
          <w:szCs w:val="20"/>
        </w:rPr>
        <w:t xml:space="preserve">   </w:t>
      </w:r>
      <w:r w:rsidRPr="003A2EE9">
        <w:rPr>
          <w:rFonts w:eastAsia="黑体" w:cs="宋体" w:hint="eastAsia"/>
          <w:spacing w:val="40"/>
          <w:sz w:val="28"/>
          <w:szCs w:val="20"/>
        </w:rPr>
        <w:t>软件工程与管理</w:t>
      </w:r>
    </w:p>
    <w:p w:rsidR="003A2EE9" w:rsidRPr="003A2EE9" w:rsidRDefault="003A2EE9" w:rsidP="003A2EE9">
      <w:pPr>
        <w:ind w:leftChars="800" w:left="1920"/>
        <w:rPr>
          <w:rFonts w:eastAsia="黑体" w:cs="宋体"/>
          <w:spacing w:val="40"/>
          <w:sz w:val="28"/>
          <w:szCs w:val="20"/>
        </w:rPr>
      </w:pPr>
      <w:r w:rsidRPr="003A2EE9">
        <w:rPr>
          <w:rFonts w:eastAsia="黑体" w:cs="宋体" w:hint="eastAsia"/>
          <w:color w:val="000000"/>
          <w:spacing w:val="56"/>
          <w:kern w:val="0"/>
          <w:sz w:val="28"/>
          <w:szCs w:val="20"/>
          <w:fitText w:val="2240" w:id="462752269"/>
        </w:rPr>
        <w:t>学院</w:t>
      </w:r>
      <w:r w:rsidRPr="003A2EE9">
        <w:rPr>
          <w:rFonts w:eastAsia="黑体" w:cs="宋体"/>
          <w:color w:val="000000"/>
          <w:spacing w:val="56"/>
          <w:kern w:val="0"/>
          <w:sz w:val="28"/>
          <w:szCs w:val="20"/>
          <w:fitText w:val="2240" w:id="462752269"/>
        </w:rPr>
        <w:t>指导教</w:t>
      </w:r>
      <w:r w:rsidRPr="003A2EE9">
        <w:rPr>
          <w:rFonts w:eastAsia="黑体" w:cs="宋体"/>
          <w:color w:val="000000"/>
          <w:kern w:val="0"/>
          <w:sz w:val="28"/>
          <w:szCs w:val="20"/>
          <w:fitText w:val="2240" w:id="462752269"/>
        </w:rPr>
        <w:t>师</w:t>
      </w:r>
      <w:r w:rsidRPr="003A2EE9">
        <w:rPr>
          <w:rFonts w:eastAsia="黑体" w:cs="宋体" w:hint="eastAsia"/>
          <w:spacing w:val="40"/>
          <w:sz w:val="28"/>
          <w:szCs w:val="20"/>
        </w:rPr>
        <w:t xml:space="preserve">  </w:t>
      </w:r>
      <w:r w:rsidRPr="003A2EE9">
        <w:rPr>
          <w:rFonts w:eastAsia="黑体" w:cs="宋体" w:hint="eastAsia"/>
          <w:spacing w:val="40"/>
          <w:sz w:val="28"/>
          <w:szCs w:val="20"/>
        </w:rPr>
        <w:t>王海泉</w:t>
      </w:r>
      <w:r w:rsidRPr="003A2EE9">
        <w:rPr>
          <w:rFonts w:eastAsia="黑体" w:cs="宋体" w:hint="eastAsia"/>
          <w:spacing w:val="40"/>
          <w:sz w:val="28"/>
          <w:szCs w:val="20"/>
        </w:rPr>
        <w:t xml:space="preserve"> </w:t>
      </w:r>
      <w:r w:rsidRPr="003A2EE9">
        <w:rPr>
          <w:rFonts w:eastAsia="黑体" w:cs="宋体" w:hint="eastAsia"/>
          <w:spacing w:val="40"/>
          <w:sz w:val="28"/>
          <w:szCs w:val="20"/>
        </w:rPr>
        <w:t>讲师</w:t>
      </w:r>
    </w:p>
    <w:p w:rsidR="003A2EE9" w:rsidRPr="003A2EE9" w:rsidRDefault="003A2EE9" w:rsidP="003A2EE9">
      <w:pPr>
        <w:ind w:leftChars="800" w:left="1920"/>
        <w:rPr>
          <w:rFonts w:eastAsia="黑体" w:cs="宋体"/>
          <w:spacing w:val="40"/>
          <w:sz w:val="28"/>
          <w:szCs w:val="20"/>
        </w:rPr>
      </w:pPr>
      <w:r w:rsidRPr="003A2EE9">
        <w:rPr>
          <w:rFonts w:eastAsia="黑体" w:cs="宋体" w:hint="eastAsia"/>
          <w:color w:val="000000"/>
          <w:spacing w:val="56"/>
          <w:kern w:val="0"/>
          <w:sz w:val="28"/>
          <w:szCs w:val="20"/>
          <w:fitText w:val="2240" w:id="462752270"/>
        </w:rPr>
        <w:t>企业实习导</w:t>
      </w:r>
      <w:r w:rsidRPr="003A2EE9">
        <w:rPr>
          <w:rFonts w:eastAsia="黑体" w:cs="宋体" w:hint="eastAsia"/>
          <w:color w:val="000000"/>
          <w:kern w:val="0"/>
          <w:sz w:val="28"/>
          <w:szCs w:val="20"/>
          <w:fitText w:val="2240" w:id="462752270"/>
        </w:rPr>
        <w:t>师</w:t>
      </w:r>
      <w:r w:rsidRPr="003A2EE9">
        <w:rPr>
          <w:rFonts w:eastAsia="黑体" w:cs="宋体" w:hint="eastAsia"/>
          <w:color w:val="000000"/>
          <w:kern w:val="0"/>
          <w:sz w:val="28"/>
          <w:szCs w:val="20"/>
        </w:rPr>
        <w:t xml:space="preserve">   </w:t>
      </w:r>
      <w:r w:rsidRPr="003A2EE9">
        <w:rPr>
          <w:rFonts w:eastAsia="黑体" w:cs="宋体" w:hint="eastAsia"/>
          <w:spacing w:val="40"/>
          <w:sz w:val="28"/>
          <w:szCs w:val="20"/>
        </w:rPr>
        <w:t>周礼元</w:t>
      </w:r>
    </w:p>
    <w:p w:rsidR="003A2EE9" w:rsidRPr="003A2EE9" w:rsidRDefault="003A2EE9" w:rsidP="003A2EE9">
      <w:pPr>
        <w:ind w:leftChars="800" w:left="1920"/>
        <w:rPr>
          <w:rFonts w:eastAsia="黑体" w:cs="宋体"/>
          <w:sz w:val="28"/>
          <w:szCs w:val="20"/>
        </w:rPr>
      </w:pPr>
      <w:r w:rsidRPr="003A2EE9">
        <w:rPr>
          <w:rFonts w:eastAsia="黑体" w:cs="宋体" w:hint="eastAsia"/>
          <w:color w:val="000000"/>
          <w:sz w:val="28"/>
          <w:szCs w:val="28"/>
        </w:rPr>
        <w:t>企业实习导师单位</w:t>
      </w:r>
      <w:r w:rsidRPr="003A2EE9">
        <w:rPr>
          <w:rFonts w:eastAsia="黑体" w:cs="宋体" w:hint="eastAsia"/>
          <w:color w:val="000000"/>
          <w:sz w:val="28"/>
          <w:szCs w:val="28"/>
        </w:rPr>
        <w:t xml:space="preserve">   </w:t>
      </w:r>
      <w:r w:rsidRPr="003A2EE9">
        <w:rPr>
          <w:rFonts w:eastAsia="黑体" w:cs="宋体" w:hint="eastAsia"/>
          <w:color w:val="000000"/>
          <w:sz w:val="28"/>
          <w:szCs w:val="28"/>
        </w:rPr>
        <w:t>北京三源合众科技有限公司</w:t>
      </w:r>
    </w:p>
    <w:p w:rsidR="003A2EE9" w:rsidRPr="003A2EE9" w:rsidRDefault="003A2EE9" w:rsidP="003A2EE9">
      <w:pPr>
        <w:ind w:leftChars="800" w:left="1920"/>
        <w:rPr>
          <w:rFonts w:eastAsia="黑体" w:cs="宋体"/>
          <w:spacing w:val="40"/>
          <w:sz w:val="28"/>
          <w:szCs w:val="20"/>
        </w:rPr>
      </w:pPr>
      <w:r w:rsidRPr="003A2EE9">
        <w:rPr>
          <w:rFonts w:eastAsia="黑体" w:cs="宋体" w:hint="eastAsia"/>
          <w:spacing w:val="58"/>
          <w:kern w:val="0"/>
          <w:sz w:val="28"/>
          <w:szCs w:val="20"/>
          <w:fitText w:val="2240" w:id="462752271"/>
        </w:rPr>
        <w:t>培</w:t>
      </w:r>
      <w:r w:rsidRPr="003A2EE9">
        <w:rPr>
          <w:rFonts w:eastAsia="黑体" w:cs="宋体" w:hint="eastAsia"/>
          <w:spacing w:val="58"/>
          <w:kern w:val="0"/>
          <w:sz w:val="28"/>
          <w:szCs w:val="20"/>
          <w:fitText w:val="2240" w:id="462752271"/>
        </w:rPr>
        <w:t xml:space="preserve"> </w:t>
      </w:r>
      <w:r w:rsidRPr="003A2EE9">
        <w:rPr>
          <w:rFonts w:eastAsia="黑体" w:cs="宋体" w:hint="eastAsia"/>
          <w:spacing w:val="58"/>
          <w:kern w:val="0"/>
          <w:sz w:val="28"/>
          <w:szCs w:val="20"/>
          <w:fitText w:val="2240" w:id="462752271"/>
        </w:rPr>
        <w:t>养</w:t>
      </w:r>
      <w:r w:rsidRPr="003A2EE9">
        <w:rPr>
          <w:rFonts w:eastAsia="黑体" w:cs="宋体" w:hint="eastAsia"/>
          <w:spacing w:val="58"/>
          <w:kern w:val="0"/>
          <w:sz w:val="28"/>
          <w:szCs w:val="20"/>
          <w:fitText w:val="2240" w:id="462752271"/>
        </w:rPr>
        <w:t xml:space="preserve"> </w:t>
      </w:r>
      <w:r w:rsidRPr="003A2EE9">
        <w:rPr>
          <w:rFonts w:eastAsia="黑体" w:cs="宋体" w:hint="eastAsia"/>
          <w:spacing w:val="58"/>
          <w:kern w:val="0"/>
          <w:sz w:val="28"/>
          <w:szCs w:val="20"/>
          <w:fitText w:val="2240" w:id="462752271"/>
        </w:rPr>
        <w:t>院</w:t>
      </w:r>
      <w:r w:rsidRPr="003A2EE9">
        <w:rPr>
          <w:rFonts w:eastAsia="黑体" w:cs="宋体" w:hint="eastAsia"/>
          <w:spacing w:val="58"/>
          <w:kern w:val="0"/>
          <w:sz w:val="28"/>
          <w:szCs w:val="20"/>
          <w:fitText w:val="2240" w:id="462752271"/>
        </w:rPr>
        <w:t xml:space="preserve"> </w:t>
      </w:r>
      <w:r w:rsidRPr="003A2EE9">
        <w:rPr>
          <w:rFonts w:eastAsia="黑体" w:cs="宋体" w:hint="eastAsia"/>
          <w:spacing w:val="2"/>
          <w:kern w:val="0"/>
          <w:sz w:val="28"/>
          <w:szCs w:val="20"/>
          <w:fitText w:val="2240" w:id="462752271"/>
        </w:rPr>
        <w:t>系</w:t>
      </w:r>
      <w:r w:rsidRPr="003A2EE9">
        <w:rPr>
          <w:rFonts w:eastAsia="黑体" w:cs="宋体"/>
          <w:spacing w:val="40"/>
          <w:sz w:val="28"/>
          <w:szCs w:val="20"/>
        </w:rPr>
        <w:t xml:space="preserve"> </w:t>
      </w:r>
      <w:r w:rsidRPr="003A2EE9">
        <w:rPr>
          <w:rFonts w:eastAsia="黑体" w:cs="宋体" w:hint="eastAsia"/>
          <w:spacing w:val="40"/>
          <w:sz w:val="28"/>
          <w:szCs w:val="20"/>
        </w:rPr>
        <w:t xml:space="preserve"> </w:t>
      </w:r>
      <w:r w:rsidRPr="003A2EE9">
        <w:rPr>
          <w:rFonts w:eastAsia="黑体" w:cs="宋体" w:hint="eastAsia"/>
          <w:spacing w:val="40"/>
          <w:sz w:val="28"/>
          <w:szCs w:val="20"/>
        </w:rPr>
        <w:t>软件学院</w:t>
      </w:r>
    </w:p>
    <w:p w:rsidR="003A2EE9" w:rsidRPr="003A2EE9" w:rsidRDefault="003A2EE9" w:rsidP="003A2EE9">
      <w:pPr>
        <w:ind w:leftChars="800" w:left="1920"/>
        <w:rPr>
          <w:rFonts w:eastAsia="黑体" w:cs="宋体"/>
          <w:color w:val="000000"/>
          <w:spacing w:val="40"/>
          <w:sz w:val="28"/>
          <w:szCs w:val="20"/>
        </w:rPr>
      </w:pPr>
      <w:r w:rsidRPr="003A2EE9">
        <w:rPr>
          <w:rFonts w:eastAsia="黑体" w:cs="宋体"/>
          <w:color w:val="000000"/>
          <w:spacing w:val="56"/>
          <w:kern w:val="0"/>
          <w:sz w:val="28"/>
          <w:szCs w:val="20"/>
          <w:fitText w:val="2240" w:id="462752272"/>
        </w:rPr>
        <w:t>论文起止时</w:t>
      </w:r>
      <w:r w:rsidRPr="003A2EE9">
        <w:rPr>
          <w:rFonts w:eastAsia="黑体" w:cs="宋体"/>
          <w:color w:val="000000"/>
          <w:kern w:val="0"/>
          <w:sz w:val="28"/>
          <w:szCs w:val="20"/>
          <w:fitText w:val="2240" w:id="462752272"/>
        </w:rPr>
        <w:t>间</w:t>
      </w:r>
      <w:r w:rsidRPr="003A2EE9">
        <w:rPr>
          <w:rFonts w:eastAsia="黑体" w:cs="宋体" w:hint="eastAsia"/>
          <w:color w:val="000000"/>
          <w:kern w:val="0"/>
          <w:sz w:val="28"/>
          <w:szCs w:val="20"/>
        </w:rPr>
        <w:t xml:space="preserve">   </w:t>
      </w:r>
      <w:r w:rsidRPr="003A2EE9">
        <w:rPr>
          <w:rFonts w:eastAsia="黑体" w:cs="宋体" w:hint="eastAsia"/>
          <w:color w:val="000000"/>
          <w:spacing w:val="40"/>
          <w:sz w:val="28"/>
          <w:szCs w:val="20"/>
        </w:rPr>
        <w:t>2013</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11</w:t>
      </w:r>
      <w:r w:rsidRPr="003A2EE9">
        <w:rPr>
          <w:rFonts w:eastAsia="黑体" w:cs="宋体" w:hint="eastAsia"/>
          <w:color w:val="000000"/>
          <w:spacing w:val="40"/>
          <w:sz w:val="28"/>
          <w:szCs w:val="20"/>
        </w:rPr>
        <w:t>月</w:t>
      </w:r>
      <w:r w:rsidRPr="003A2EE9">
        <w:rPr>
          <w:rFonts w:eastAsia="黑体" w:cs="宋体" w:hint="eastAsia"/>
          <w:color w:val="000000"/>
          <w:spacing w:val="40"/>
          <w:sz w:val="28"/>
          <w:szCs w:val="20"/>
        </w:rPr>
        <w:t>-2014</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12</w:t>
      </w:r>
      <w:r w:rsidRPr="003A2EE9">
        <w:rPr>
          <w:rFonts w:eastAsia="黑体" w:cs="宋体" w:hint="eastAsia"/>
          <w:color w:val="000000"/>
          <w:spacing w:val="40"/>
          <w:sz w:val="28"/>
          <w:szCs w:val="20"/>
        </w:rPr>
        <w:t>月</w:t>
      </w:r>
    </w:p>
    <w:p w:rsidR="00574F85" w:rsidRDefault="003A2EE9" w:rsidP="00A00A8E">
      <w:pPr>
        <w:ind w:leftChars="800" w:left="1920"/>
        <w:rPr>
          <w:highlight w:val="yellow"/>
        </w:rPr>
      </w:pPr>
      <w:r w:rsidRPr="003A2EE9">
        <w:rPr>
          <w:rFonts w:eastAsia="黑体" w:cs="宋体" w:hint="eastAsia"/>
          <w:color w:val="000000"/>
          <w:kern w:val="0"/>
          <w:sz w:val="28"/>
          <w:szCs w:val="20"/>
          <w:fitText w:val="2240" w:id="462752256"/>
        </w:rPr>
        <w:t>开题报告提交时间</w:t>
      </w:r>
      <w:r w:rsidRPr="003A2EE9">
        <w:rPr>
          <w:rFonts w:eastAsia="黑体" w:cs="宋体" w:hint="eastAsia"/>
          <w:color w:val="000000"/>
          <w:kern w:val="0"/>
          <w:sz w:val="28"/>
          <w:szCs w:val="20"/>
        </w:rPr>
        <w:t xml:space="preserve">   </w:t>
      </w:r>
      <w:r w:rsidRPr="003A2EE9">
        <w:rPr>
          <w:rFonts w:eastAsia="黑体" w:cs="宋体" w:hint="eastAsia"/>
          <w:color w:val="000000"/>
          <w:spacing w:val="40"/>
          <w:sz w:val="28"/>
          <w:szCs w:val="20"/>
        </w:rPr>
        <w:t>2013</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11</w:t>
      </w:r>
      <w:r w:rsidRPr="003A2EE9">
        <w:rPr>
          <w:rFonts w:eastAsia="黑体" w:cs="宋体" w:hint="eastAsia"/>
          <w:color w:val="000000"/>
          <w:spacing w:val="40"/>
          <w:sz w:val="28"/>
          <w:szCs w:val="20"/>
        </w:rPr>
        <w:t>月</w:t>
      </w:r>
      <w:r w:rsidR="00574F85" w:rsidRPr="00574F85">
        <w:br w:type="page"/>
      </w:r>
    </w:p>
    <w:p w:rsidR="00AE7B02" w:rsidRPr="00AE7B02" w:rsidRDefault="00CC5542" w:rsidP="00F41919">
      <w:pPr>
        <w:pStyle w:val="a9"/>
      </w:pPr>
      <w:r w:rsidRPr="00017132">
        <w:lastRenderedPageBreak/>
        <w:fldChar w:fldCharType="begin"/>
      </w:r>
      <w:r w:rsidR="0018120B" w:rsidRPr="00017132">
        <w:instrText xml:space="preserve"> MACROBUTTON MTEditEquationSection2 </w:instrText>
      </w:r>
      <w:r w:rsidR="0018120B" w:rsidRPr="00017132">
        <w:rPr>
          <w:rStyle w:val="MTEquationSection"/>
          <w:color w:val="auto"/>
        </w:rPr>
        <w:instrText>Equation Chapter 6 Section 6</w:instrText>
      </w:r>
      <w:r w:rsidRPr="00017132">
        <w:fldChar w:fldCharType="begin"/>
      </w:r>
      <w:r w:rsidR="0018120B" w:rsidRPr="00017132">
        <w:instrText xml:space="preserve"> SEQ MTEqn \r \h \* MERGEFORMAT </w:instrText>
      </w:r>
      <w:r w:rsidRPr="00017132">
        <w:fldChar w:fldCharType="end"/>
      </w:r>
      <w:r w:rsidRPr="00017132">
        <w:fldChar w:fldCharType="begin"/>
      </w:r>
      <w:r w:rsidR="0018120B" w:rsidRPr="00017132">
        <w:instrText xml:space="preserve"> SEQ MTSec \r 6 \h \* MERGEFORMAT </w:instrText>
      </w:r>
      <w:r w:rsidRPr="00017132">
        <w:fldChar w:fldCharType="end"/>
      </w:r>
      <w:r w:rsidRPr="00017132">
        <w:fldChar w:fldCharType="begin"/>
      </w:r>
      <w:r w:rsidR="0018120B" w:rsidRPr="00017132">
        <w:instrText xml:space="preserve"> SEQ MTChap \r 6 \h \* MERGEFORMAT </w:instrText>
      </w:r>
      <w:r w:rsidRPr="00017132">
        <w:fldChar w:fldCharType="end"/>
      </w:r>
      <w:r w:rsidRPr="00017132">
        <w:fldChar w:fldCharType="end"/>
      </w:r>
      <w:r w:rsidR="00AE7B02" w:rsidRPr="00AE7B02">
        <w:rPr>
          <w:rFonts w:hint="eastAsia"/>
        </w:rPr>
        <w:t>目</w:t>
      </w:r>
      <w:r w:rsidR="00851EFA">
        <w:rPr>
          <w:rFonts w:hint="eastAsia"/>
        </w:rPr>
        <w:t xml:space="preserve">  </w:t>
      </w:r>
      <w:r w:rsidR="00AE7B02" w:rsidRPr="00AE7B02">
        <w:rPr>
          <w:rFonts w:hint="eastAsia"/>
        </w:rPr>
        <w:t>录</w:t>
      </w:r>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r>
        <w:fldChar w:fldCharType="begin"/>
      </w:r>
      <w:r w:rsidR="00574F85">
        <w:instrText xml:space="preserve"> TOC \o "1-3" \h \z \u </w:instrText>
      </w:r>
      <w:r>
        <w:fldChar w:fldCharType="separate"/>
      </w:r>
      <w:hyperlink w:anchor="_Toc372986634" w:history="1">
        <w:r w:rsidR="002F4901" w:rsidRPr="00DE26F0">
          <w:rPr>
            <w:rStyle w:val="aa"/>
            <w:noProof/>
          </w:rPr>
          <w:t>1</w:t>
        </w:r>
        <w:r w:rsidR="002F4901">
          <w:rPr>
            <w:rFonts w:asciiTheme="minorHAnsi" w:eastAsiaTheme="minorEastAsia" w:hAnsiTheme="minorHAnsi" w:cstheme="minorBidi"/>
            <w:noProof/>
            <w:sz w:val="21"/>
            <w:szCs w:val="22"/>
          </w:rPr>
          <w:tab/>
        </w:r>
        <w:r w:rsidR="002F4901" w:rsidRPr="00DE26F0">
          <w:rPr>
            <w:rStyle w:val="aa"/>
            <w:rFonts w:hint="eastAsia"/>
            <w:noProof/>
          </w:rPr>
          <w:t>课题来源和意义</w:t>
        </w:r>
        <w:r w:rsidR="002F4901">
          <w:rPr>
            <w:noProof/>
            <w:webHidden/>
          </w:rPr>
          <w:tab/>
        </w:r>
        <w:r>
          <w:rPr>
            <w:noProof/>
            <w:webHidden/>
          </w:rPr>
          <w:fldChar w:fldCharType="begin"/>
        </w:r>
        <w:r w:rsidR="002F4901">
          <w:rPr>
            <w:noProof/>
            <w:webHidden/>
          </w:rPr>
          <w:instrText xml:space="preserve"> PAGEREF _Toc372986634 \h </w:instrText>
        </w:r>
        <w:r>
          <w:rPr>
            <w:noProof/>
            <w:webHidden/>
          </w:rPr>
        </w:r>
        <w:r>
          <w:rPr>
            <w:noProof/>
            <w:webHidden/>
          </w:rPr>
          <w:fldChar w:fldCharType="separate"/>
        </w:r>
        <w:r w:rsidR="002F4901">
          <w:rPr>
            <w:noProof/>
            <w:webHidden/>
          </w:rPr>
          <w:t>1</w:t>
        </w:r>
        <w:r>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5" w:history="1">
        <w:r w:rsidR="002F4901" w:rsidRPr="00DE26F0">
          <w:rPr>
            <w:rStyle w:val="aa"/>
            <w:rFonts w:cs="Arial"/>
            <w:noProof/>
          </w:rPr>
          <w:t>1.1</w:t>
        </w:r>
        <w:r w:rsidR="002F4901">
          <w:rPr>
            <w:rFonts w:asciiTheme="minorHAnsi" w:eastAsiaTheme="minorEastAsia" w:hAnsiTheme="minorHAnsi" w:cstheme="minorBidi"/>
            <w:noProof/>
            <w:sz w:val="21"/>
            <w:szCs w:val="22"/>
          </w:rPr>
          <w:tab/>
        </w:r>
        <w:r w:rsidR="002F4901" w:rsidRPr="00DE26F0">
          <w:rPr>
            <w:rStyle w:val="aa"/>
            <w:rFonts w:hint="eastAsia"/>
            <w:noProof/>
          </w:rPr>
          <w:t>课题来源</w:t>
        </w:r>
        <w:r w:rsidR="002F4901">
          <w:rPr>
            <w:noProof/>
            <w:webHidden/>
          </w:rPr>
          <w:tab/>
        </w:r>
        <w:r w:rsidR="00CC5542">
          <w:rPr>
            <w:noProof/>
            <w:webHidden/>
          </w:rPr>
          <w:fldChar w:fldCharType="begin"/>
        </w:r>
        <w:r w:rsidR="002F4901">
          <w:rPr>
            <w:noProof/>
            <w:webHidden/>
          </w:rPr>
          <w:instrText xml:space="preserve"> PAGEREF _Toc372986635 \h </w:instrText>
        </w:r>
        <w:r w:rsidR="00CC5542">
          <w:rPr>
            <w:noProof/>
            <w:webHidden/>
          </w:rPr>
        </w:r>
        <w:r w:rsidR="00CC5542">
          <w:rPr>
            <w:noProof/>
            <w:webHidden/>
          </w:rPr>
          <w:fldChar w:fldCharType="separate"/>
        </w:r>
        <w:r w:rsidR="002F4901">
          <w:rPr>
            <w:noProof/>
            <w:webHidden/>
          </w:rPr>
          <w:t>1</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6" w:history="1">
        <w:r w:rsidR="002F4901" w:rsidRPr="00DE26F0">
          <w:rPr>
            <w:rStyle w:val="aa"/>
            <w:rFonts w:cs="Arial"/>
            <w:noProof/>
          </w:rPr>
          <w:t>1.2</w:t>
        </w:r>
        <w:r w:rsidR="002F4901">
          <w:rPr>
            <w:rFonts w:asciiTheme="minorHAnsi" w:eastAsiaTheme="minorEastAsia" w:hAnsiTheme="minorHAnsi" w:cstheme="minorBidi"/>
            <w:noProof/>
            <w:sz w:val="21"/>
            <w:szCs w:val="22"/>
          </w:rPr>
          <w:tab/>
        </w:r>
        <w:r w:rsidR="002F4901" w:rsidRPr="00DE26F0">
          <w:rPr>
            <w:rStyle w:val="aa"/>
            <w:rFonts w:hint="eastAsia"/>
            <w:noProof/>
          </w:rPr>
          <w:t>课题背景</w:t>
        </w:r>
        <w:r w:rsidR="002F4901">
          <w:rPr>
            <w:noProof/>
            <w:webHidden/>
          </w:rPr>
          <w:tab/>
        </w:r>
        <w:r w:rsidR="00CC5542">
          <w:rPr>
            <w:noProof/>
            <w:webHidden/>
          </w:rPr>
          <w:fldChar w:fldCharType="begin"/>
        </w:r>
        <w:r w:rsidR="002F4901">
          <w:rPr>
            <w:noProof/>
            <w:webHidden/>
          </w:rPr>
          <w:instrText xml:space="preserve"> PAGEREF _Toc372986636 \h </w:instrText>
        </w:r>
        <w:r w:rsidR="00CC5542">
          <w:rPr>
            <w:noProof/>
            <w:webHidden/>
          </w:rPr>
        </w:r>
        <w:r w:rsidR="00CC5542">
          <w:rPr>
            <w:noProof/>
            <w:webHidden/>
          </w:rPr>
          <w:fldChar w:fldCharType="separate"/>
        </w:r>
        <w:r w:rsidR="002F4901">
          <w:rPr>
            <w:noProof/>
            <w:webHidden/>
          </w:rPr>
          <w:t>1</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7" w:history="1">
        <w:r w:rsidR="002F4901" w:rsidRPr="00DE26F0">
          <w:rPr>
            <w:rStyle w:val="aa"/>
            <w:rFonts w:cs="Arial"/>
            <w:noProof/>
          </w:rPr>
          <w:t>1.3</w:t>
        </w:r>
        <w:r w:rsidR="002F4901">
          <w:rPr>
            <w:rFonts w:asciiTheme="minorHAnsi" w:eastAsiaTheme="minorEastAsia" w:hAnsiTheme="minorHAnsi" w:cstheme="minorBidi"/>
            <w:noProof/>
            <w:sz w:val="21"/>
            <w:szCs w:val="22"/>
          </w:rPr>
          <w:tab/>
        </w:r>
        <w:r w:rsidR="002F4901" w:rsidRPr="00DE26F0">
          <w:rPr>
            <w:rStyle w:val="aa"/>
            <w:rFonts w:hint="eastAsia"/>
            <w:noProof/>
          </w:rPr>
          <w:t>选题意义</w:t>
        </w:r>
        <w:r w:rsidR="002F4901">
          <w:rPr>
            <w:noProof/>
            <w:webHidden/>
          </w:rPr>
          <w:tab/>
        </w:r>
        <w:r w:rsidR="00CC5542">
          <w:rPr>
            <w:noProof/>
            <w:webHidden/>
          </w:rPr>
          <w:fldChar w:fldCharType="begin"/>
        </w:r>
        <w:r w:rsidR="002F4901">
          <w:rPr>
            <w:noProof/>
            <w:webHidden/>
          </w:rPr>
          <w:instrText xml:space="preserve"> PAGEREF _Toc372986637 \h </w:instrText>
        </w:r>
        <w:r w:rsidR="00CC5542">
          <w:rPr>
            <w:noProof/>
            <w:webHidden/>
          </w:rPr>
        </w:r>
        <w:r w:rsidR="00CC5542">
          <w:rPr>
            <w:noProof/>
            <w:webHidden/>
          </w:rPr>
          <w:fldChar w:fldCharType="separate"/>
        </w:r>
        <w:r w:rsidR="002F4901">
          <w:rPr>
            <w:noProof/>
            <w:webHidden/>
          </w:rPr>
          <w:t>1</w:t>
        </w:r>
        <w:r w:rsidR="00CC5542">
          <w:rPr>
            <w:noProof/>
            <w:webHidden/>
          </w:rPr>
          <w:fldChar w:fldCharType="end"/>
        </w:r>
      </w:hyperlink>
    </w:p>
    <w:p w:rsidR="002F4901" w:rsidRDefault="00EA1717">
      <w:pPr>
        <w:pStyle w:val="12"/>
        <w:tabs>
          <w:tab w:val="left" w:pos="400"/>
          <w:tab w:val="right" w:leader="dot" w:pos="9061"/>
        </w:tabs>
        <w:rPr>
          <w:rFonts w:asciiTheme="minorHAnsi" w:eastAsiaTheme="minorEastAsia" w:hAnsiTheme="minorHAnsi" w:cstheme="minorBidi"/>
          <w:noProof/>
          <w:sz w:val="21"/>
          <w:szCs w:val="22"/>
        </w:rPr>
      </w:pPr>
      <w:hyperlink w:anchor="_Toc372986638" w:history="1">
        <w:r w:rsidR="002F4901" w:rsidRPr="00DE26F0">
          <w:rPr>
            <w:rStyle w:val="aa"/>
            <w:noProof/>
          </w:rPr>
          <w:t>2</w:t>
        </w:r>
        <w:r w:rsidR="002F4901">
          <w:rPr>
            <w:rFonts w:asciiTheme="minorHAnsi" w:eastAsiaTheme="minorEastAsia" w:hAnsiTheme="minorHAnsi" w:cstheme="minorBidi"/>
            <w:noProof/>
            <w:sz w:val="21"/>
            <w:szCs w:val="22"/>
          </w:rPr>
          <w:tab/>
        </w:r>
        <w:r w:rsidR="002F4901" w:rsidRPr="00DE26F0">
          <w:rPr>
            <w:rStyle w:val="aa"/>
            <w:rFonts w:hint="eastAsia"/>
            <w:noProof/>
          </w:rPr>
          <w:t>国内外相关研究现状</w:t>
        </w:r>
        <w:r w:rsidR="002F4901">
          <w:rPr>
            <w:noProof/>
            <w:webHidden/>
          </w:rPr>
          <w:tab/>
        </w:r>
        <w:r w:rsidR="00CC5542">
          <w:rPr>
            <w:noProof/>
            <w:webHidden/>
          </w:rPr>
          <w:fldChar w:fldCharType="begin"/>
        </w:r>
        <w:r w:rsidR="002F4901">
          <w:rPr>
            <w:noProof/>
            <w:webHidden/>
          </w:rPr>
          <w:instrText xml:space="preserve"> PAGEREF _Toc372986638 \h </w:instrText>
        </w:r>
        <w:r w:rsidR="00CC5542">
          <w:rPr>
            <w:noProof/>
            <w:webHidden/>
          </w:rPr>
        </w:r>
        <w:r w:rsidR="00CC5542">
          <w:rPr>
            <w:noProof/>
            <w:webHidden/>
          </w:rPr>
          <w:fldChar w:fldCharType="separate"/>
        </w:r>
        <w:r w:rsidR="002F4901">
          <w:rPr>
            <w:noProof/>
            <w:webHidden/>
          </w:rPr>
          <w:t>3</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9" w:history="1">
        <w:r w:rsidR="002F4901" w:rsidRPr="00DE26F0">
          <w:rPr>
            <w:rStyle w:val="aa"/>
            <w:rFonts w:cs="Arial"/>
            <w:noProof/>
            <w:kern w:val="0"/>
          </w:rPr>
          <w:t>2.1</w:t>
        </w:r>
        <w:r w:rsidR="002F4901">
          <w:rPr>
            <w:rFonts w:asciiTheme="minorHAnsi" w:eastAsiaTheme="minorEastAsia" w:hAnsiTheme="minorHAnsi" w:cstheme="minorBidi"/>
            <w:noProof/>
            <w:sz w:val="21"/>
            <w:szCs w:val="22"/>
          </w:rPr>
          <w:tab/>
        </w:r>
        <w:r w:rsidR="002F4901" w:rsidRPr="00DE26F0">
          <w:rPr>
            <w:rStyle w:val="aa"/>
            <w:rFonts w:hint="eastAsia"/>
            <w:noProof/>
            <w:kern w:val="0"/>
          </w:rPr>
          <w:t>微博</w:t>
        </w:r>
        <w:r w:rsidR="002F4901" w:rsidRPr="00DE26F0">
          <w:rPr>
            <w:rStyle w:val="aa"/>
            <w:rFonts w:hint="eastAsia"/>
            <w:noProof/>
          </w:rPr>
          <w:t>用户</w:t>
        </w:r>
        <w:r w:rsidR="002F4901" w:rsidRPr="00DE26F0">
          <w:rPr>
            <w:rStyle w:val="aa"/>
            <w:rFonts w:hint="eastAsia"/>
            <w:noProof/>
            <w:kern w:val="0"/>
          </w:rPr>
          <w:t>网络特性研究现状</w:t>
        </w:r>
        <w:r w:rsidR="002F4901">
          <w:rPr>
            <w:noProof/>
            <w:webHidden/>
          </w:rPr>
          <w:tab/>
        </w:r>
        <w:r w:rsidR="00CC5542">
          <w:rPr>
            <w:noProof/>
            <w:webHidden/>
          </w:rPr>
          <w:fldChar w:fldCharType="begin"/>
        </w:r>
        <w:r w:rsidR="002F4901">
          <w:rPr>
            <w:noProof/>
            <w:webHidden/>
          </w:rPr>
          <w:instrText xml:space="preserve"> PAGEREF _Toc372986639 \h </w:instrText>
        </w:r>
        <w:r w:rsidR="00CC5542">
          <w:rPr>
            <w:noProof/>
            <w:webHidden/>
          </w:rPr>
        </w:r>
        <w:r w:rsidR="00CC5542">
          <w:rPr>
            <w:noProof/>
            <w:webHidden/>
          </w:rPr>
          <w:fldChar w:fldCharType="separate"/>
        </w:r>
        <w:r w:rsidR="002F4901">
          <w:rPr>
            <w:noProof/>
            <w:webHidden/>
          </w:rPr>
          <w:t>3</w:t>
        </w:r>
        <w:r w:rsidR="00CC5542">
          <w:rPr>
            <w:noProof/>
            <w:webHidden/>
          </w:rPr>
          <w:fldChar w:fldCharType="end"/>
        </w:r>
      </w:hyperlink>
    </w:p>
    <w:p w:rsidR="002F4901" w:rsidRDefault="00EA1717"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0" w:history="1">
        <w:r w:rsidR="002F4901" w:rsidRPr="00DE26F0">
          <w:rPr>
            <w:rStyle w:val="aa"/>
            <w:rFonts w:cs="Arial"/>
            <w:noProof/>
          </w:rPr>
          <w:t>2.1.1</w:t>
        </w:r>
        <w:r w:rsidR="002F4901">
          <w:rPr>
            <w:rFonts w:asciiTheme="minorHAnsi" w:eastAsiaTheme="minorEastAsia" w:hAnsiTheme="minorHAnsi" w:cstheme="minorBidi"/>
            <w:noProof/>
            <w:sz w:val="21"/>
            <w:szCs w:val="22"/>
          </w:rPr>
          <w:tab/>
        </w:r>
        <w:r w:rsidR="002F4901" w:rsidRPr="00DE26F0">
          <w:rPr>
            <w:rStyle w:val="aa"/>
            <w:rFonts w:hint="eastAsia"/>
            <w:noProof/>
          </w:rPr>
          <w:t>基本社会网络特性研究</w:t>
        </w:r>
        <w:r w:rsidR="002F4901">
          <w:rPr>
            <w:noProof/>
            <w:webHidden/>
          </w:rPr>
          <w:tab/>
        </w:r>
        <w:r w:rsidR="00CC5542">
          <w:rPr>
            <w:noProof/>
            <w:webHidden/>
          </w:rPr>
          <w:fldChar w:fldCharType="begin"/>
        </w:r>
        <w:r w:rsidR="002F4901">
          <w:rPr>
            <w:noProof/>
            <w:webHidden/>
          </w:rPr>
          <w:instrText xml:space="preserve"> PAGEREF _Toc372986640 \h </w:instrText>
        </w:r>
        <w:r w:rsidR="00CC5542">
          <w:rPr>
            <w:noProof/>
            <w:webHidden/>
          </w:rPr>
        </w:r>
        <w:r w:rsidR="00CC5542">
          <w:rPr>
            <w:noProof/>
            <w:webHidden/>
          </w:rPr>
          <w:fldChar w:fldCharType="separate"/>
        </w:r>
        <w:r w:rsidR="002F4901">
          <w:rPr>
            <w:noProof/>
            <w:webHidden/>
          </w:rPr>
          <w:t>3</w:t>
        </w:r>
        <w:r w:rsidR="00CC5542">
          <w:rPr>
            <w:noProof/>
            <w:webHidden/>
          </w:rPr>
          <w:fldChar w:fldCharType="end"/>
        </w:r>
      </w:hyperlink>
    </w:p>
    <w:p w:rsidR="002F4901" w:rsidRDefault="00EA1717"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1" w:history="1">
        <w:r w:rsidR="002F4901" w:rsidRPr="00DE26F0">
          <w:rPr>
            <w:rStyle w:val="aa"/>
            <w:rFonts w:cs="Arial"/>
            <w:noProof/>
          </w:rPr>
          <w:t>2.1.2</w:t>
        </w:r>
        <w:r w:rsidR="002F4901">
          <w:rPr>
            <w:rFonts w:asciiTheme="minorHAnsi" w:eastAsiaTheme="minorEastAsia" w:hAnsiTheme="minorHAnsi" w:cstheme="minorBidi"/>
            <w:noProof/>
            <w:sz w:val="21"/>
            <w:szCs w:val="22"/>
          </w:rPr>
          <w:tab/>
        </w:r>
        <w:r w:rsidR="002F4901" w:rsidRPr="00DE26F0">
          <w:rPr>
            <w:rStyle w:val="aa"/>
            <w:rFonts w:hint="eastAsia"/>
            <w:noProof/>
          </w:rPr>
          <w:t>用户影响力研究</w:t>
        </w:r>
        <w:r w:rsidR="002F4901">
          <w:rPr>
            <w:noProof/>
            <w:webHidden/>
          </w:rPr>
          <w:tab/>
        </w:r>
        <w:r w:rsidR="00CC5542">
          <w:rPr>
            <w:noProof/>
            <w:webHidden/>
          </w:rPr>
          <w:fldChar w:fldCharType="begin"/>
        </w:r>
        <w:r w:rsidR="002F4901">
          <w:rPr>
            <w:noProof/>
            <w:webHidden/>
          </w:rPr>
          <w:instrText xml:space="preserve"> PAGEREF _Toc372986641 \h </w:instrText>
        </w:r>
        <w:r w:rsidR="00CC5542">
          <w:rPr>
            <w:noProof/>
            <w:webHidden/>
          </w:rPr>
        </w:r>
        <w:r w:rsidR="00CC5542">
          <w:rPr>
            <w:noProof/>
            <w:webHidden/>
          </w:rPr>
          <w:fldChar w:fldCharType="separate"/>
        </w:r>
        <w:r w:rsidR="002F4901">
          <w:rPr>
            <w:noProof/>
            <w:webHidden/>
          </w:rPr>
          <w:t>4</w:t>
        </w:r>
        <w:r w:rsidR="00CC5542">
          <w:rPr>
            <w:noProof/>
            <w:webHidden/>
          </w:rPr>
          <w:fldChar w:fldCharType="end"/>
        </w:r>
      </w:hyperlink>
    </w:p>
    <w:p w:rsidR="002F4901" w:rsidRDefault="00EA1717"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2" w:history="1">
        <w:r w:rsidR="002F4901" w:rsidRPr="00DE26F0">
          <w:rPr>
            <w:rStyle w:val="aa"/>
            <w:rFonts w:cs="Arial"/>
            <w:noProof/>
          </w:rPr>
          <w:t>2.1.3</w:t>
        </w:r>
        <w:r w:rsidR="002F4901">
          <w:rPr>
            <w:rFonts w:asciiTheme="minorHAnsi" w:eastAsiaTheme="minorEastAsia" w:hAnsiTheme="minorHAnsi" w:cstheme="minorBidi"/>
            <w:noProof/>
            <w:sz w:val="21"/>
            <w:szCs w:val="22"/>
          </w:rPr>
          <w:tab/>
        </w:r>
        <w:r w:rsidR="002F4901" w:rsidRPr="00DE26F0">
          <w:rPr>
            <w:rStyle w:val="aa"/>
            <w:rFonts w:hint="eastAsia"/>
            <w:noProof/>
            <w:kern w:val="0"/>
          </w:rPr>
          <w:t>用户特征分析与分类研究</w:t>
        </w:r>
        <w:r w:rsidR="002F4901">
          <w:rPr>
            <w:noProof/>
            <w:webHidden/>
          </w:rPr>
          <w:tab/>
        </w:r>
        <w:r w:rsidR="00CC5542">
          <w:rPr>
            <w:noProof/>
            <w:webHidden/>
          </w:rPr>
          <w:fldChar w:fldCharType="begin"/>
        </w:r>
        <w:r w:rsidR="002F4901">
          <w:rPr>
            <w:noProof/>
            <w:webHidden/>
          </w:rPr>
          <w:instrText xml:space="preserve"> PAGEREF _Toc372986642 \h </w:instrText>
        </w:r>
        <w:r w:rsidR="00CC5542">
          <w:rPr>
            <w:noProof/>
            <w:webHidden/>
          </w:rPr>
        </w:r>
        <w:r w:rsidR="00CC5542">
          <w:rPr>
            <w:noProof/>
            <w:webHidden/>
          </w:rPr>
          <w:fldChar w:fldCharType="separate"/>
        </w:r>
        <w:r w:rsidR="002F4901">
          <w:rPr>
            <w:noProof/>
            <w:webHidden/>
          </w:rPr>
          <w:t>5</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3" w:history="1">
        <w:r w:rsidR="002F4901" w:rsidRPr="00DE26F0">
          <w:rPr>
            <w:rStyle w:val="aa"/>
            <w:rFonts w:cs="Arial"/>
            <w:noProof/>
          </w:rPr>
          <w:t>2.2</w:t>
        </w:r>
        <w:r w:rsidR="002F4901">
          <w:rPr>
            <w:rFonts w:asciiTheme="minorHAnsi" w:eastAsiaTheme="minorEastAsia" w:hAnsiTheme="minorHAnsi" w:cstheme="minorBidi"/>
            <w:noProof/>
            <w:sz w:val="21"/>
            <w:szCs w:val="22"/>
          </w:rPr>
          <w:tab/>
        </w:r>
        <w:r w:rsidR="002F4901" w:rsidRPr="00DE26F0">
          <w:rPr>
            <w:rStyle w:val="aa"/>
            <w:rFonts w:hint="eastAsia"/>
            <w:noProof/>
          </w:rPr>
          <w:t>微博内容的语义信息研究现状</w:t>
        </w:r>
        <w:r w:rsidR="002F4901">
          <w:rPr>
            <w:noProof/>
            <w:webHidden/>
          </w:rPr>
          <w:tab/>
        </w:r>
        <w:r w:rsidR="00CC5542">
          <w:rPr>
            <w:noProof/>
            <w:webHidden/>
          </w:rPr>
          <w:fldChar w:fldCharType="begin"/>
        </w:r>
        <w:r w:rsidR="002F4901">
          <w:rPr>
            <w:noProof/>
            <w:webHidden/>
          </w:rPr>
          <w:instrText xml:space="preserve"> PAGEREF _Toc372986643 \h </w:instrText>
        </w:r>
        <w:r w:rsidR="00CC5542">
          <w:rPr>
            <w:noProof/>
            <w:webHidden/>
          </w:rPr>
        </w:r>
        <w:r w:rsidR="00CC5542">
          <w:rPr>
            <w:noProof/>
            <w:webHidden/>
          </w:rPr>
          <w:fldChar w:fldCharType="separate"/>
        </w:r>
        <w:r w:rsidR="002F4901">
          <w:rPr>
            <w:noProof/>
            <w:webHidden/>
          </w:rPr>
          <w:t>6</w:t>
        </w:r>
        <w:r w:rsidR="00CC5542">
          <w:rPr>
            <w:noProof/>
            <w:webHidden/>
          </w:rPr>
          <w:fldChar w:fldCharType="end"/>
        </w:r>
      </w:hyperlink>
    </w:p>
    <w:p w:rsidR="002F4901" w:rsidRDefault="00EA1717"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4" w:history="1">
        <w:r w:rsidR="002F4901" w:rsidRPr="00DE26F0">
          <w:rPr>
            <w:rStyle w:val="aa"/>
            <w:rFonts w:cs="Arial"/>
            <w:noProof/>
            <w:kern w:val="0"/>
          </w:rPr>
          <w:t>2.2.1</w:t>
        </w:r>
        <w:r w:rsidR="002F4901">
          <w:rPr>
            <w:rFonts w:asciiTheme="minorHAnsi" w:eastAsiaTheme="minorEastAsia" w:hAnsiTheme="minorHAnsi" w:cstheme="minorBidi"/>
            <w:noProof/>
            <w:sz w:val="21"/>
            <w:szCs w:val="22"/>
          </w:rPr>
          <w:tab/>
        </w:r>
        <w:r w:rsidR="002F4901" w:rsidRPr="00DE26F0">
          <w:rPr>
            <w:rStyle w:val="aa"/>
            <w:rFonts w:hint="eastAsia"/>
            <w:noProof/>
            <w:kern w:val="0"/>
          </w:rPr>
          <w:t>话题检测</w:t>
        </w:r>
        <w:r w:rsidR="002F4901">
          <w:rPr>
            <w:noProof/>
            <w:webHidden/>
          </w:rPr>
          <w:tab/>
        </w:r>
        <w:r w:rsidR="00CC5542">
          <w:rPr>
            <w:noProof/>
            <w:webHidden/>
          </w:rPr>
          <w:fldChar w:fldCharType="begin"/>
        </w:r>
        <w:r w:rsidR="002F4901">
          <w:rPr>
            <w:noProof/>
            <w:webHidden/>
          </w:rPr>
          <w:instrText xml:space="preserve"> PAGEREF _Toc372986644 \h </w:instrText>
        </w:r>
        <w:r w:rsidR="00CC5542">
          <w:rPr>
            <w:noProof/>
            <w:webHidden/>
          </w:rPr>
        </w:r>
        <w:r w:rsidR="00CC5542">
          <w:rPr>
            <w:noProof/>
            <w:webHidden/>
          </w:rPr>
          <w:fldChar w:fldCharType="separate"/>
        </w:r>
        <w:r w:rsidR="002F4901">
          <w:rPr>
            <w:noProof/>
            <w:webHidden/>
          </w:rPr>
          <w:t>6</w:t>
        </w:r>
        <w:r w:rsidR="00CC5542">
          <w:rPr>
            <w:noProof/>
            <w:webHidden/>
          </w:rPr>
          <w:fldChar w:fldCharType="end"/>
        </w:r>
      </w:hyperlink>
    </w:p>
    <w:p w:rsidR="002F4901" w:rsidRDefault="00EA1717"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5" w:history="1">
        <w:r w:rsidR="002F4901" w:rsidRPr="00DE26F0">
          <w:rPr>
            <w:rStyle w:val="aa"/>
            <w:rFonts w:cs="Arial"/>
            <w:noProof/>
            <w:kern w:val="0"/>
          </w:rPr>
          <w:t>2.2.2</w:t>
        </w:r>
        <w:r w:rsidR="002F4901">
          <w:rPr>
            <w:rFonts w:asciiTheme="minorHAnsi" w:eastAsiaTheme="minorEastAsia" w:hAnsiTheme="minorHAnsi" w:cstheme="minorBidi"/>
            <w:noProof/>
            <w:sz w:val="21"/>
            <w:szCs w:val="22"/>
          </w:rPr>
          <w:tab/>
        </w:r>
        <w:r w:rsidR="002F4901" w:rsidRPr="00DE26F0">
          <w:rPr>
            <w:rStyle w:val="aa"/>
            <w:rFonts w:hint="eastAsia"/>
            <w:noProof/>
            <w:kern w:val="0"/>
          </w:rPr>
          <w:t>情感分析</w:t>
        </w:r>
        <w:r w:rsidR="002F4901">
          <w:rPr>
            <w:noProof/>
            <w:webHidden/>
          </w:rPr>
          <w:tab/>
        </w:r>
        <w:r w:rsidR="00CC5542">
          <w:rPr>
            <w:noProof/>
            <w:webHidden/>
          </w:rPr>
          <w:fldChar w:fldCharType="begin"/>
        </w:r>
        <w:r w:rsidR="002F4901">
          <w:rPr>
            <w:noProof/>
            <w:webHidden/>
          </w:rPr>
          <w:instrText xml:space="preserve"> PAGEREF _Toc372986645 \h </w:instrText>
        </w:r>
        <w:r w:rsidR="00CC5542">
          <w:rPr>
            <w:noProof/>
            <w:webHidden/>
          </w:rPr>
        </w:r>
        <w:r w:rsidR="00CC5542">
          <w:rPr>
            <w:noProof/>
            <w:webHidden/>
          </w:rPr>
          <w:fldChar w:fldCharType="separate"/>
        </w:r>
        <w:r w:rsidR="002F4901">
          <w:rPr>
            <w:noProof/>
            <w:webHidden/>
          </w:rPr>
          <w:t>7</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6" w:history="1">
        <w:r w:rsidR="002F4901" w:rsidRPr="00DE26F0">
          <w:rPr>
            <w:rStyle w:val="aa"/>
            <w:rFonts w:cs="Arial"/>
            <w:noProof/>
          </w:rPr>
          <w:t>2.3</w:t>
        </w:r>
        <w:r w:rsidR="002F4901">
          <w:rPr>
            <w:rFonts w:asciiTheme="minorHAnsi" w:eastAsiaTheme="minorEastAsia" w:hAnsiTheme="minorHAnsi" w:cstheme="minorBidi"/>
            <w:noProof/>
            <w:sz w:val="21"/>
            <w:szCs w:val="22"/>
          </w:rPr>
          <w:tab/>
        </w:r>
        <w:r w:rsidR="002F4901" w:rsidRPr="00DE26F0">
          <w:rPr>
            <w:rStyle w:val="aa"/>
            <w:rFonts w:hint="eastAsia"/>
            <w:noProof/>
          </w:rPr>
          <w:t>有待解决的问题</w:t>
        </w:r>
        <w:r w:rsidR="002F4901">
          <w:rPr>
            <w:noProof/>
            <w:webHidden/>
          </w:rPr>
          <w:tab/>
        </w:r>
        <w:r w:rsidR="00CC5542">
          <w:rPr>
            <w:noProof/>
            <w:webHidden/>
          </w:rPr>
          <w:fldChar w:fldCharType="begin"/>
        </w:r>
        <w:r w:rsidR="002F4901">
          <w:rPr>
            <w:noProof/>
            <w:webHidden/>
          </w:rPr>
          <w:instrText xml:space="preserve"> PAGEREF _Toc372986646 \h </w:instrText>
        </w:r>
        <w:r w:rsidR="00CC5542">
          <w:rPr>
            <w:noProof/>
            <w:webHidden/>
          </w:rPr>
        </w:r>
        <w:r w:rsidR="00CC5542">
          <w:rPr>
            <w:noProof/>
            <w:webHidden/>
          </w:rPr>
          <w:fldChar w:fldCharType="separate"/>
        </w:r>
        <w:r w:rsidR="002F4901">
          <w:rPr>
            <w:noProof/>
            <w:webHidden/>
          </w:rPr>
          <w:t>8</w:t>
        </w:r>
        <w:r w:rsidR="00CC5542">
          <w:rPr>
            <w:noProof/>
            <w:webHidden/>
          </w:rPr>
          <w:fldChar w:fldCharType="end"/>
        </w:r>
      </w:hyperlink>
    </w:p>
    <w:p w:rsidR="002F4901" w:rsidRDefault="00EA1717">
      <w:pPr>
        <w:pStyle w:val="12"/>
        <w:tabs>
          <w:tab w:val="left" w:pos="400"/>
          <w:tab w:val="right" w:leader="dot" w:pos="9061"/>
        </w:tabs>
        <w:rPr>
          <w:rFonts w:asciiTheme="minorHAnsi" w:eastAsiaTheme="minorEastAsia" w:hAnsiTheme="minorHAnsi" w:cstheme="minorBidi"/>
          <w:noProof/>
          <w:sz w:val="21"/>
          <w:szCs w:val="22"/>
        </w:rPr>
      </w:pPr>
      <w:hyperlink w:anchor="_Toc372986647" w:history="1">
        <w:r w:rsidR="002F4901" w:rsidRPr="00DE26F0">
          <w:rPr>
            <w:rStyle w:val="aa"/>
            <w:noProof/>
          </w:rPr>
          <w:t>3</w:t>
        </w:r>
        <w:r w:rsidR="002F4901">
          <w:rPr>
            <w:rFonts w:asciiTheme="minorHAnsi" w:eastAsiaTheme="minorEastAsia" w:hAnsiTheme="minorHAnsi" w:cstheme="minorBidi"/>
            <w:noProof/>
            <w:sz w:val="21"/>
            <w:szCs w:val="22"/>
          </w:rPr>
          <w:tab/>
        </w:r>
        <w:r w:rsidR="002F4901" w:rsidRPr="00DE26F0">
          <w:rPr>
            <w:rStyle w:val="aa"/>
            <w:rFonts w:hint="eastAsia"/>
            <w:noProof/>
          </w:rPr>
          <w:t>论文研究方案</w:t>
        </w:r>
        <w:r w:rsidR="002F4901">
          <w:rPr>
            <w:noProof/>
            <w:webHidden/>
          </w:rPr>
          <w:tab/>
        </w:r>
        <w:r w:rsidR="00CC5542">
          <w:rPr>
            <w:noProof/>
            <w:webHidden/>
          </w:rPr>
          <w:fldChar w:fldCharType="begin"/>
        </w:r>
        <w:r w:rsidR="002F4901">
          <w:rPr>
            <w:noProof/>
            <w:webHidden/>
          </w:rPr>
          <w:instrText xml:space="preserve"> PAGEREF _Toc372986647 \h </w:instrText>
        </w:r>
        <w:r w:rsidR="00CC5542">
          <w:rPr>
            <w:noProof/>
            <w:webHidden/>
          </w:rPr>
        </w:r>
        <w:r w:rsidR="00CC5542">
          <w:rPr>
            <w:noProof/>
            <w:webHidden/>
          </w:rPr>
          <w:fldChar w:fldCharType="separate"/>
        </w:r>
        <w:r w:rsidR="002F4901">
          <w:rPr>
            <w:noProof/>
            <w:webHidden/>
          </w:rPr>
          <w:t>10</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8" w:history="1">
        <w:r w:rsidR="002F4901" w:rsidRPr="00DE26F0">
          <w:rPr>
            <w:rStyle w:val="aa"/>
            <w:rFonts w:cs="Arial"/>
            <w:noProof/>
          </w:rPr>
          <w:t>3.1</w:t>
        </w:r>
        <w:r w:rsidR="002F4901">
          <w:rPr>
            <w:rFonts w:asciiTheme="minorHAnsi" w:eastAsiaTheme="minorEastAsia" w:hAnsiTheme="minorHAnsi" w:cstheme="minorBidi"/>
            <w:noProof/>
            <w:sz w:val="21"/>
            <w:szCs w:val="22"/>
          </w:rPr>
          <w:tab/>
        </w:r>
        <w:r w:rsidR="002F4901" w:rsidRPr="00DE26F0">
          <w:rPr>
            <w:rStyle w:val="aa"/>
            <w:rFonts w:hint="eastAsia"/>
            <w:noProof/>
          </w:rPr>
          <w:t>研究目标</w:t>
        </w:r>
        <w:r w:rsidR="002F4901">
          <w:rPr>
            <w:noProof/>
            <w:webHidden/>
          </w:rPr>
          <w:tab/>
        </w:r>
        <w:r w:rsidR="00CC5542">
          <w:rPr>
            <w:noProof/>
            <w:webHidden/>
          </w:rPr>
          <w:fldChar w:fldCharType="begin"/>
        </w:r>
        <w:r w:rsidR="002F4901">
          <w:rPr>
            <w:noProof/>
            <w:webHidden/>
          </w:rPr>
          <w:instrText xml:space="preserve"> PAGEREF _Toc372986648 \h </w:instrText>
        </w:r>
        <w:r w:rsidR="00CC5542">
          <w:rPr>
            <w:noProof/>
            <w:webHidden/>
          </w:rPr>
        </w:r>
        <w:r w:rsidR="00CC5542">
          <w:rPr>
            <w:noProof/>
            <w:webHidden/>
          </w:rPr>
          <w:fldChar w:fldCharType="separate"/>
        </w:r>
        <w:r w:rsidR="002F4901">
          <w:rPr>
            <w:noProof/>
            <w:webHidden/>
          </w:rPr>
          <w:t>10</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9" w:history="1">
        <w:r w:rsidR="002F4901" w:rsidRPr="00DE26F0">
          <w:rPr>
            <w:rStyle w:val="aa"/>
            <w:rFonts w:cs="Arial"/>
            <w:noProof/>
          </w:rPr>
          <w:t>3.2</w:t>
        </w:r>
        <w:r w:rsidR="002F4901">
          <w:rPr>
            <w:rFonts w:asciiTheme="minorHAnsi" w:eastAsiaTheme="minorEastAsia" w:hAnsiTheme="minorHAnsi" w:cstheme="minorBidi"/>
            <w:noProof/>
            <w:sz w:val="21"/>
            <w:szCs w:val="22"/>
          </w:rPr>
          <w:tab/>
        </w:r>
        <w:r w:rsidR="002F4901" w:rsidRPr="00DE26F0">
          <w:rPr>
            <w:rStyle w:val="aa"/>
            <w:rFonts w:hint="eastAsia"/>
            <w:noProof/>
          </w:rPr>
          <w:t>研究任务</w:t>
        </w:r>
        <w:r w:rsidR="002F4901">
          <w:rPr>
            <w:noProof/>
            <w:webHidden/>
          </w:rPr>
          <w:tab/>
        </w:r>
        <w:r w:rsidR="00CC5542">
          <w:rPr>
            <w:noProof/>
            <w:webHidden/>
          </w:rPr>
          <w:fldChar w:fldCharType="begin"/>
        </w:r>
        <w:r w:rsidR="002F4901">
          <w:rPr>
            <w:noProof/>
            <w:webHidden/>
          </w:rPr>
          <w:instrText xml:space="preserve"> PAGEREF _Toc372986649 \h </w:instrText>
        </w:r>
        <w:r w:rsidR="00CC5542">
          <w:rPr>
            <w:noProof/>
            <w:webHidden/>
          </w:rPr>
        </w:r>
        <w:r w:rsidR="00CC5542">
          <w:rPr>
            <w:noProof/>
            <w:webHidden/>
          </w:rPr>
          <w:fldChar w:fldCharType="separate"/>
        </w:r>
        <w:r w:rsidR="002F4901">
          <w:rPr>
            <w:noProof/>
            <w:webHidden/>
          </w:rPr>
          <w:t>10</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0" w:history="1">
        <w:r w:rsidR="002F4901" w:rsidRPr="00DE26F0">
          <w:rPr>
            <w:rStyle w:val="aa"/>
            <w:rFonts w:cs="Arial"/>
            <w:noProof/>
          </w:rPr>
          <w:t>3.3</w:t>
        </w:r>
        <w:r w:rsidR="002F4901">
          <w:rPr>
            <w:rFonts w:asciiTheme="minorHAnsi" w:eastAsiaTheme="minorEastAsia" w:hAnsiTheme="minorHAnsi" w:cstheme="minorBidi"/>
            <w:noProof/>
            <w:sz w:val="21"/>
            <w:szCs w:val="22"/>
          </w:rPr>
          <w:tab/>
        </w:r>
        <w:r w:rsidR="002F4901" w:rsidRPr="00DE26F0">
          <w:rPr>
            <w:rStyle w:val="aa"/>
            <w:rFonts w:hint="eastAsia"/>
            <w:noProof/>
          </w:rPr>
          <w:t>系统总体解决方案</w:t>
        </w:r>
        <w:r w:rsidR="002F4901">
          <w:rPr>
            <w:noProof/>
            <w:webHidden/>
          </w:rPr>
          <w:tab/>
        </w:r>
        <w:r w:rsidR="00CC5542">
          <w:rPr>
            <w:noProof/>
            <w:webHidden/>
          </w:rPr>
          <w:fldChar w:fldCharType="begin"/>
        </w:r>
        <w:r w:rsidR="002F4901">
          <w:rPr>
            <w:noProof/>
            <w:webHidden/>
          </w:rPr>
          <w:instrText xml:space="preserve"> PAGEREF _Toc372986650 \h </w:instrText>
        </w:r>
        <w:r w:rsidR="00CC5542">
          <w:rPr>
            <w:noProof/>
            <w:webHidden/>
          </w:rPr>
        </w:r>
        <w:r w:rsidR="00CC5542">
          <w:rPr>
            <w:noProof/>
            <w:webHidden/>
          </w:rPr>
          <w:fldChar w:fldCharType="separate"/>
        </w:r>
        <w:r w:rsidR="002F4901">
          <w:rPr>
            <w:noProof/>
            <w:webHidden/>
          </w:rPr>
          <w:t>10</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1" w:history="1">
        <w:r w:rsidR="002F4901" w:rsidRPr="00DE26F0">
          <w:rPr>
            <w:rStyle w:val="aa"/>
            <w:rFonts w:cs="Arial"/>
            <w:noProof/>
          </w:rPr>
          <w:t>3.4</w:t>
        </w:r>
        <w:r w:rsidR="002F4901">
          <w:rPr>
            <w:rFonts w:asciiTheme="minorHAnsi" w:eastAsiaTheme="minorEastAsia" w:hAnsiTheme="minorHAnsi" w:cstheme="minorBidi"/>
            <w:noProof/>
            <w:sz w:val="21"/>
            <w:szCs w:val="22"/>
          </w:rPr>
          <w:tab/>
        </w:r>
        <w:r w:rsidR="002F4901" w:rsidRPr="00DE26F0">
          <w:rPr>
            <w:rStyle w:val="aa"/>
            <w:rFonts w:hint="eastAsia"/>
            <w:noProof/>
          </w:rPr>
          <w:t>拟解决的关键问题</w:t>
        </w:r>
        <w:r w:rsidR="002F4901">
          <w:rPr>
            <w:noProof/>
            <w:webHidden/>
          </w:rPr>
          <w:tab/>
        </w:r>
        <w:r w:rsidR="00CC5542">
          <w:rPr>
            <w:noProof/>
            <w:webHidden/>
          </w:rPr>
          <w:fldChar w:fldCharType="begin"/>
        </w:r>
        <w:r w:rsidR="002F4901">
          <w:rPr>
            <w:noProof/>
            <w:webHidden/>
          </w:rPr>
          <w:instrText xml:space="preserve"> PAGEREF _Toc372986651 \h </w:instrText>
        </w:r>
        <w:r w:rsidR="00CC5542">
          <w:rPr>
            <w:noProof/>
            <w:webHidden/>
          </w:rPr>
        </w:r>
        <w:r w:rsidR="00CC5542">
          <w:rPr>
            <w:noProof/>
            <w:webHidden/>
          </w:rPr>
          <w:fldChar w:fldCharType="separate"/>
        </w:r>
        <w:r w:rsidR="002F4901">
          <w:rPr>
            <w:noProof/>
            <w:webHidden/>
          </w:rPr>
          <w:t>12</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2" w:history="1">
        <w:r w:rsidR="002F4901" w:rsidRPr="00DE26F0">
          <w:rPr>
            <w:rStyle w:val="aa"/>
            <w:rFonts w:cs="Arial"/>
            <w:noProof/>
          </w:rPr>
          <w:t>3.5</w:t>
        </w:r>
        <w:r w:rsidR="002F4901">
          <w:rPr>
            <w:rFonts w:asciiTheme="minorHAnsi" w:eastAsiaTheme="minorEastAsia" w:hAnsiTheme="minorHAnsi" w:cstheme="minorBidi"/>
            <w:noProof/>
            <w:sz w:val="21"/>
            <w:szCs w:val="22"/>
          </w:rPr>
          <w:tab/>
        </w:r>
        <w:r w:rsidR="002F4901" w:rsidRPr="00DE26F0">
          <w:rPr>
            <w:rStyle w:val="aa"/>
            <w:rFonts w:hint="eastAsia"/>
            <w:noProof/>
          </w:rPr>
          <w:t>拟采取的技术路线</w:t>
        </w:r>
        <w:r w:rsidR="002F4901">
          <w:rPr>
            <w:noProof/>
            <w:webHidden/>
          </w:rPr>
          <w:tab/>
        </w:r>
        <w:r w:rsidR="00CC5542">
          <w:rPr>
            <w:noProof/>
            <w:webHidden/>
          </w:rPr>
          <w:fldChar w:fldCharType="begin"/>
        </w:r>
        <w:r w:rsidR="002F4901">
          <w:rPr>
            <w:noProof/>
            <w:webHidden/>
          </w:rPr>
          <w:instrText xml:space="preserve"> PAGEREF _Toc372986652 \h </w:instrText>
        </w:r>
        <w:r w:rsidR="00CC5542">
          <w:rPr>
            <w:noProof/>
            <w:webHidden/>
          </w:rPr>
        </w:r>
        <w:r w:rsidR="00CC5542">
          <w:rPr>
            <w:noProof/>
            <w:webHidden/>
          </w:rPr>
          <w:fldChar w:fldCharType="separate"/>
        </w:r>
        <w:r w:rsidR="002F4901">
          <w:rPr>
            <w:noProof/>
            <w:webHidden/>
          </w:rPr>
          <w:t>12</w:t>
        </w:r>
        <w:r w:rsidR="00CC5542">
          <w:rPr>
            <w:noProof/>
            <w:webHidden/>
          </w:rPr>
          <w:fldChar w:fldCharType="end"/>
        </w:r>
      </w:hyperlink>
    </w:p>
    <w:p w:rsidR="002F4901" w:rsidRDefault="00EA1717"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3" w:history="1">
        <w:r w:rsidR="002F4901" w:rsidRPr="00DE26F0">
          <w:rPr>
            <w:rStyle w:val="aa"/>
            <w:rFonts w:cs="Arial"/>
            <w:noProof/>
          </w:rPr>
          <w:t>3.6</w:t>
        </w:r>
        <w:r w:rsidR="002F4901">
          <w:rPr>
            <w:rFonts w:asciiTheme="minorHAnsi" w:eastAsiaTheme="minorEastAsia" w:hAnsiTheme="minorHAnsi" w:cstheme="minorBidi"/>
            <w:noProof/>
            <w:sz w:val="21"/>
            <w:szCs w:val="22"/>
          </w:rPr>
          <w:tab/>
        </w:r>
        <w:r w:rsidR="002F4901" w:rsidRPr="00DE26F0">
          <w:rPr>
            <w:rStyle w:val="aa"/>
            <w:rFonts w:hint="eastAsia"/>
            <w:noProof/>
          </w:rPr>
          <w:t>可能的创新之处</w:t>
        </w:r>
        <w:r w:rsidR="002F4901">
          <w:rPr>
            <w:noProof/>
            <w:webHidden/>
          </w:rPr>
          <w:tab/>
        </w:r>
        <w:r w:rsidR="00CC5542">
          <w:rPr>
            <w:noProof/>
            <w:webHidden/>
          </w:rPr>
          <w:fldChar w:fldCharType="begin"/>
        </w:r>
        <w:r w:rsidR="002F4901">
          <w:rPr>
            <w:noProof/>
            <w:webHidden/>
          </w:rPr>
          <w:instrText xml:space="preserve"> PAGEREF _Toc372986653 \h </w:instrText>
        </w:r>
        <w:r w:rsidR="00CC5542">
          <w:rPr>
            <w:noProof/>
            <w:webHidden/>
          </w:rPr>
        </w:r>
        <w:r w:rsidR="00CC5542">
          <w:rPr>
            <w:noProof/>
            <w:webHidden/>
          </w:rPr>
          <w:fldChar w:fldCharType="separate"/>
        </w:r>
        <w:r w:rsidR="002F4901">
          <w:rPr>
            <w:noProof/>
            <w:webHidden/>
          </w:rPr>
          <w:t>13</w:t>
        </w:r>
        <w:r w:rsidR="00CC5542">
          <w:rPr>
            <w:noProof/>
            <w:webHidden/>
          </w:rPr>
          <w:fldChar w:fldCharType="end"/>
        </w:r>
      </w:hyperlink>
    </w:p>
    <w:p w:rsidR="002F4901" w:rsidRDefault="00EA1717">
      <w:pPr>
        <w:pStyle w:val="12"/>
        <w:tabs>
          <w:tab w:val="left" w:pos="400"/>
          <w:tab w:val="right" w:leader="dot" w:pos="9061"/>
        </w:tabs>
        <w:rPr>
          <w:rFonts w:asciiTheme="minorHAnsi" w:eastAsiaTheme="minorEastAsia" w:hAnsiTheme="minorHAnsi" w:cstheme="minorBidi"/>
          <w:noProof/>
          <w:sz w:val="21"/>
          <w:szCs w:val="22"/>
        </w:rPr>
      </w:pPr>
      <w:hyperlink w:anchor="_Toc372986654" w:history="1">
        <w:r w:rsidR="002F4901" w:rsidRPr="00DE26F0">
          <w:rPr>
            <w:rStyle w:val="aa"/>
            <w:noProof/>
          </w:rPr>
          <w:t>4</w:t>
        </w:r>
        <w:r w:rsidR="002F4901">
          <w:rPr>
            <w:rFonts w:asciiTheme="minorHAnsi" w:eastAsiaTheme="minorEastAsia" w:hAnsiTheme="minorHAnsi" w:cstheme="minorBidi"/>
            <w:noProof/>
            <w:sz w:val="21"/>
            <w:szCs w:val="22"/>
          </w:rPr>
          <w:tab/>
        </w:r>
        <w:r w:rsidR="002F4901" w:rsidRPr="00DE26F0">
          <w:rPr>
            <w:rStyle w:val="aa"/>
            <w:rFonts w:hint="eastAsia"/>
            <w:noProof/>
          </w:rPr>
          <w:t>预期达</w:t>
        </w:r>
        <w:r w:rsidR="002F4901" w:rsidRPr="00DE26F0">
          <w:rPr>
            <w:rStyle w:val="aa"/>
            <w:rFonts w:hint="eastAsia"/>
            <w:noProof/>
          </w:rPr>
          <w:t>到</w:t>
        </w:r>
        <w:r w:rsidR="002F4901" w:rsidRPr="00DE26F0">
          <w:rPr>
            <w:rStyle w:val="aa"/>
            <w:rFonts w:hint="eastAsia"/>
            <w:noProof/>
          </w:rPr>
          <w:t>的目标和研究成果</w:t>
        </w:r>
        <w:r w:rsidR="002F4901">
          <w:rPr>
            <w:noProof/>
            <w:webHidden/>
          </w:rPr>
          <w:tab/>
        </w:r>
        <w:r w:rsidR="00CC5542">
          <w:rPr>
            <w:noProof/>
            <w:webHidden/>
          </w:rPr>
          <w:fldChar w:fldCharType="begin"/>
        </w:r>
        <w:r w:rsidR="002F4901">
          <w:rPr>
            <w:noProof/>
            <w:webHidden/>
          </w:rPr>
          <w:instrText xml:space="preserve"> PAGEREF _Toc372986654 \h </w:instrText>
        </w:r>
        <w:r w:rsidR="00CC5542">
          <w:rPr>
            <w:noProof/>
            <w:webHidden/>
          </w:rPr>
        </w:r>
        <w:r w:rsidR="00CC5542">
          <w:rPr>
            <w:noProof/>
            <w:webHidden/>
          </w:rPr>
          <w:fldChar w:fldCharType="separate"/>
        </w:r>
        <w:r w:rsidR="002F4901">
          <w:rPr>
            <w:noProof/>
            <w:webHidden/>
          </w:rPr>
          <w:t>14</w:t>
        </w:r>
        <w:r w:rsidR="00CC5542">
          <w:rPr>
            <w:noProof/>
            <w:webHidden/>
          </w:rPr>
          <w:fldChar w:fldCharType="end"/>
        </w:r>
      </w:hyperlink>
    </w:p>
    <w:p w:rsidR="002F4901" w:rsidRDefault="00EA1717">
      <w:pPr>
        <w:pStyle w:val="12"/>
        <w:tabs>
          <w:tab w:val="left" w:pos="400"/>
          <w:tab w:val="right" w:leader="dot" w:pos="9061"/>
        </w:tabs>
        <w:rPr>
          <w:rFonts w:asciiTheme="minorHAnsi" w:eastAsiaTheme="minorEastAsia" w:hAnsiTheme="minorHAnsi" w:cstheme="minorBidi"/>
          <w:noProof/>
          <w:sz w:val="21"/>
          <w:szCs w:val="22"/>
        </w:rPr>
      </w:pPr>
      <w:hyperlink w:anchor="_Toc372986655" w:history="1">
        <w:r w:rsidR="002F4901" w:rsidRPr="00DE26F0">
          <w:rPr>
            <w:rStyle w:val="aa"/>
            <w:noProof/>
          </w:rPr>
          <w:t>5</w:t>
        </w:r>
        <w:r w:rsidR="002F4901">
          <w:rPr>
            <w:rFonts w:asciiTheme="minorHAnsi" w:eastAsiaTheme="minorEastAsia" w:hAnsiTheme="minorHAnsi" w:cstheme="minorBidi"/>
            <w:noProof/>
            <w:sz w:val="21"/>
            <w:szCs w:val="22"/>
          </w:rPr>
          <w:tab/>
        </w:r>
        <w:r w:rsidR="002F4901" w:rsidRPr="00DE26F0">
          <w:rPr>
            <w:rStyle w:val="aa"/>
            <w:rFonts w:hint="eastAsia"/>
            <w:noProof/>
          </w:rPr>
          <w:t>论文工作计划</w:t>
        </w:r>
        <w:r w:rsidR="002F4901">
          <w:rPr>
            <w:noProof/>
            <w:webHidden/>
          </w:rPr>
          <w:tab/>
        </w:r>
        <w:r w:rsidR="00CC5542">
          <w:rPr>
            <w:noProof/>
            <w:webHidden/>
          </w:rPr>
          <w:fldChar w:fldCharType="begin"/>
        </w:r>
        <w:r w:rsidR="002F4901">
          <w:rPr>
            <w:noProof/>
            <w:webHidden/>
          </w:rPr>
          <w:instrText xml:space="preserve"> PAGEREF _Toc372986655 \h </w:instrText>
        </w:r>
        <w:r w:rsidR="00CC5542">
          <w:rPr>
            <w:noProof/>
            <w:webHidden/>
          </w:rPr>
        </w:r>
        <w:r w:rsidR="00CC5542">
          <w:rPr>
            <w:noProof/>
            <w:webHidden/>
          </w:rPr>
          <w:fldChar w:fldCharType="separate"/>
        </w:r>
        <w:r w:rsidR="002F4901">
          <w:rPr>
            <w:noProof/>
            <w:webHidden/>
          </w:rPr>
          <w:t>15</w:t>
        </w:r>
        <w:r w:rsidR="00CC5542">
          <w:rPr>
            <w:noProof/>
            <w:webHidden/>
          </w:rPr>
          <w:fldChar w:fldCharType="end"/>
        </w:r>
      </w:hyperlink>
    </w:p>
    <w:p w:rsidR="002F4901" w:rsidRDefault="00EA1717">
      <w:pPr>
        <w:pStyle w:val="12"/>
        <w:tabs>
          <w:tab w:val="right" w:leader="dot" w:pos="9061"/>
        </w:tabs>
        <w:rPr>
          <w:rFonts w:asciiTheme="minorHAnsi" w:eastAsiaTheme="minorEastAsia" w:hAnsiTheme="minorHAnsi" w:cstheme="minorBidi"/>
          <w:noProof/>
          <w:sz w:val="21"/>
          <w:szCs w:val="22"/>
        </w:rPr>
      </w:pPr>
      <w:hyperlink w:anchor="_Toc372986656" w:history="1">
        <w:r w:rsidR="002F4901" w:rsidRPr="00DE26F0">
          <w:rPr>
            <w:rStyle w:val="aa"/>
            <w:rFonts w:hint="eastAsia"/>
            <w:noProof/>
          </w:rPr>
          <w:t>参考文献</w:t>
        </w:r>
        <w:r w:rsidR="002F4901">
          <w:rPr>
            <w:noProof/>
            <w:webHidden/>
          </w:rPr>
          <w:tab/>
        </w:r>
        <w:r w:rsidR="00CC5542">
          <w:rPr>
            <w:noProof/>
            <w:webHidden/>
          </w:rPr>
          <w:fldChar w:fldCharType="begin"/>
        </w:r>
        <w:r w:rsidR="002F4901">
          <w:rPr>
            <w:noProof/>
            <w:webHidden/>
          </w:rPr>
          <w:instrText xml:space="preserve"> PAGEREF _Toc372986656 \h </w:instrText>
        </w:r>
        <w:r w:rsidR="00CC5542">
          <w:rPr>
            <w:noProof/>
            <w:webHidden/>
          </w:rPr>
        </w:r>
        <w:r w:rsidR="00CC5542">
          <w:rPr>
            <w:noProof/>
            <w:webHidden/>
          </w:rPr>
          <w:fldChar w:fldCharType="separate"/>
        </w:r>
        <w:r w:rsidR="002F4901">
          <w:rPr>
            <w:noProof/>
            <w:webHidden/>
          </w:rPr>
          <w:t>16</w:t>
        </w:r>
        <w:r w:rsidR="00CC5542">
          <w:rPr>
            <w:noProof/>
            <w:webHidden/>
          </w:rPr>
          <w:fldChar w:fldCharType="end"/>
        </w:r>
      </w:hyperlink>
    </w:p>
    <w:p w:rsidR="00AE7B02" w:rsidRDefault="00CC5542" w:rsidP="00574F85">
      <w:pPr>
        <w:pStyle w:val="1051"/>
      </w:pPr>
      <w:r>
        <w:fldChar w:fldCharType="end"/>
      </w:r>
    </w:p>
    <w:p w:rsidR="00EB6A24" w:rsidRDefault="00AE7B02" w:rsidP="00111C34">
      <w:pPr>
        <w:pStyle w:val="a9"/>
        <w:sectPr w:rsidR="00EB6A24" w:rsidSect="00EB6A24">
          <w:headerReference w:type="even" r:id="rId9"/>
          <w:footerReference w:type="even" r:id="rId10"/>
          <w:pgSz w:w="11906" w:h="16838" w:code="9"/>
          <w:pgMar w:top="1418" w:right="1134" w:bottom="1418" w:left="1701" w:header="851" w:footer="850" w:gutter="0"/>
          <w:pgNumType w:start="1"/>
          <w:cols w:space="425"/>
          <w:titlePg/>
          <w:docGrid w:type="lines" w:linePitch="326"/>
        </w:sectPr>
      </w:pPr>
      <w:r>
        <w:br w:type="page"/>
      </w:r>
    </w:p>
    <w:p w:rsidR="009F7612" w:rsidRPr="00300AB5" w:rsidRDefault="00230DBB" w:rsidP="0029202C">
      <w:pPr>
        <w:pStyle w:val="1"/>
        <w:spacing w:before="163" w:after="163"/>
      </w:pPr>
      <w:bookmarkStart w:id="0" w:name="_Toc372986634"/>
      <w:r w:rsidRPr="00300AB5">
        <w:rPr>
          <w:rFonts w:hint="eastAsia"/>
        </w:rPr>
        <w:lastRenderedPageBreak/>
        <w:t>课题来源和意义</w:t>
      </w:r>
      <w:bookmarkEnd w:id="0"/>
    </w:p>
    <w:p w:rsidR="00300AB5" w:rsidRPr="00300AB5" w:rsidRDefault="00300AB5" w:rsidP="0029202C">
      <w:pPr>
        <w:pStyle w:val="2"/>
        <w:spacing w:before="163" w:after="163"/>
      </w:pPr>
      <w:bookmarkStart w:id="1" w:name="_Toc367708923"/>
      <w:bookmarkStart w:id="2" w:name="_Toc372986635"/>
      <w:r w:rsidRPr="00300AB5">
        <w:t>课题来源</w:t>
      </w:r>
      <w:bookmarkEnd w:id="1"/>
      <w:bookmarkEnd w:id="2"/>
    </w:p>
    <w:p w:rsidR="00300AB5" w:rsidRPr="00300AB5" w:rsidRDefault="00300AB5" w:rsidP="00300AB5">
      <w:pPr>
        <w:ind w:firstLineChars="200" w:firstLine="480"/>
        <w:rPr>
          <w:szCs w:val="20"/>
        </w:rPr>
      </w:pPr>
      <w:r w:rsidRPr="00300AB5">
        <w:rPr>
          <w:szCs w:val="20"/>
        </w:rPr>
        <w:t>本课题来源于网络技术北京市重点实验室。</w:t>
      </w:r>
    </w:p>
    <w:p w:rsidR="00300AB5" w:rsidRPr="00300AB5" w:rsidRDefault="00300AB5" w:rsidP="0029202C">
      <w:pPr>
        <w:pStyle w:val="2"/>
        <w:spacing w:before="163" w:after="163"/>
      </w:pPr>
      <w:bookmarkStart w:id="3" w:name="_Toc367708924"/>
      <w:bookmarkStart w:id="4" w:name="_Toc372986636"/>
      <w:r w:rsidRPr="00300AB5">
        <w:t>课题背景</w:t>
      </w:r>
      <w:bookmarkEnd w:id="3"/>
      <w:bookmarkEnd w:id="4"/>
    </w:p>
    <w:p w:rsidR="00300AB5" w:rsidRPr="00300AB5" w:rsidRDefault="00300AB5" w:rsidP="00300AB5">
      <w:pPr>
        <w:tabs>
          <w:tab w:val="left" w:pos="720"/>
        </w:tabs>
        <w:ind w:firstLineChars="200" w:firstLine="480"/>
      </w:pPr>
      <w:r w:rsidRPr="00300AB5">
        <w:t>微博</w:t>
      </w:r>
      <w:r w:rsidRPr="00300AB5">
        <w:t>(Microblog)</w:t>
      </w:r>
      <w:r w:rsidRPr="00300AB5">
        <w:t>即微型博客，是一种集成化、开放化的互联网社交服务，用户可通过</w:t>
      </w:r>
      <w:r w:rsidRPr="00300AB5">
        <w:t>Web</w:t>
      </w:r>
      <w:r w:rsidRPr="00300AB5">
        <w:t>、即时通信、电子邮件和手机等方式用很短的文字描述其当前状态。随着移动通信网络和</w:t>
      </w:r>
      <w:r w:rsidRPr="00300AB5">
        <w:t>Web</w:t>
      </w:r>
      <w:r w:rsidRPr="00300AB5">
        <w:t>技术的不断发展，微博逐渐成为人们日常交流、通信、娱乐的基本工具。</w:t>
      </w:r>
    </w:p>
    <w:p w:rsidR="00300AB5" w:rsidRPr="00300AB5" w:rsidRDefault="00300AB5" w:rsidP="00300AB5">
      <w:pPr>
        <w:tabs>
          <w:tab w:val="left" w:pos="720"/>
        </w:tabs>
        <w:ind w:firstLineChars="200" w:firstLine="480"/>
      </w:pPr>
      <w:r w:rsidRPr="00300AB5">
        <w:t>微博的出现以</w:t>
      </w:r>
      <w:r w:rsidRPr="00300AB5">
        <w:t>2006</w:t>
      </w:r>
      <w:r w:rsidRPr="00300AB5">
        <w:t>年推特</w:t>
      </w:r>
      <w:r w:rsidRPr="00300AB5">
        <w:t>(Twitter)</w:t>
      </w:r>
      <w:r w:rsidRPr="00300AB5">
        <w:t>的创办为标志，从</w:t>
      </w:r>
      <w:r w:rsidRPr="00300AB5">
        <w:t>2008</w:t>
      </w:r>
      <w:r w:rsidRPr="00300AB5">
        <w:t>年开始</w:t>
      </w:r>
      <w:r w:rsidRPr="00300AB5">
        <w:t>Twitter</w:t>
      </w:r>
      <w:r w:rsidRPr="00300AB5">
        <w:t>得到了广泛的应用。自</w:t>
      </w:r>
      <w:r w:rsidRPr="00300AB5">
        <w:t>2009</w:t>
      </w:r>
      <w:r w:rsidRPr="00300AB5">
        <w:t>年中国各主流门户推出了各自的微博产品，微博在中国也得到了迅猛发展，以新浪微博为代表，包括腾讯、搜狐、网易、凤凰等其他门户纷纷加入微博阵营，用户数目与日剧增，截至</w:t>
      </w:r>
      <w:r w:rsidRPr="00300AB5">
        <w:t>2013</w:t>
      </w:r>
      <w:r w:rsidRPr="00300AB5">
        <w:t>年</w:t>
      </w:r>
      <w:r w:rsidRPr="00300AB5">
        <w:t>6</w:t>
      </w:r>
      <w:r w:rsidRPr="00300AB5">
        <w:t>月底，我国微博用户规模达到</w:t>
      </w:r>
      <w:r w:rsidRPr="00300AB5">
        <w:t>3.31</w:t>
      </w:r>
      <w:r w:rsidRPr="00300AB5">
        <w:t>亿</w:t>
      </w:r>
      <w:r w:rsidR="00CC5542" w:rsidRPr="00300AB5">
        <w:rPr>
          <w:vertAlign w:val="superscript"/>
        </w:rPr>
        <w:fldChar w:fldCharType="begin"/>
      </w:r>
      <w:r w:rsidR="00195A86">
        <w:rPr>
          <w:vertAlign w:val="superscript"/>
        </w:rPr>
        <w:instrText xml:space="preserve"> ADDIN NE.Ref.{D66AE58C-BE5B-4B16-A228-0A6F66B2CA78}</w:instrText>
      </w:r>
      <w:r w:rsidR="00CC5542" w:rsidRPr="00300AB5">
        <w:rPr>
          <w:vertAlign w:val="superscript"/>
        </w:rPr>
        <w:fldChar w:fldCharType="separate"/>
      </w:r>
      <w:r w:rsidR="00195A86">
        <w:rPr>
          <w:color w:val="080000"/>
          <w:kern w:val="0"/>
          <w:vertAlign w:val="superscript"/>
        </w:rPr>
        <w:t>[1]</w:t>
      </w:r>
      <w:r w:rsidR="00CC5542" w:rsidRPr="00300AB5">
        <w:rPr>
          <w:vertAlign w:val="superscript"/>
        </w:rPr>
        <w:fldChar w:fldCharType="end"/>
      </w:r>
      <w:r w:rsidRPr="00300AB5">
        <w:t>。通过微博这样的工具能够将人的社会行为以数据的形式加以记录和保存，这就为研究者提供了一个大范围的、长时间的、连续的人群的各种行为和互动的可靠数据来源，通过对这些数据的分析挖掘，有可能发现其中蕴含着的关于个人行为、群体行为和群体间社会交互行为的特征和规律。</w:t>
      </w:r>
    </w:p>
    <w:p w:rsidR="00300AB5" w:rsidRPr="00300AB5" w:rsidRDefault="00300AB5" w:rsidP="00300AB5">
      <w:pPr>
        <w:tabs>
          <w:tab w:val="left" w:pos="720"/>
        </w:tabs>
        <w:ind w:firstLineChars="200" w:firstLine="480"/>
      </w:pPr>
      <w:r w:rsidRPr="00300AB5">
        <w:t>目前，对微博的研究主要从两方面展开：一是分析微博的社会网络特性，微博是一种新兴的社会网络，因此也具有社会网络的各种特性，微博社会网络可以划分为两类，微博用户形成的社会网络和微博消息在传播过程中形成的社会网络，很多研究都是围绕这两种类型的社会网络展开特性分析；二是分析微博内容中蕴含的语义信息，微博信息呈现文本碎片化、海量等特点，信息利用成本高，无法直接获取微博中蕴含的语义信息，因此很多研究试图从微博内容中挖掘语义信息，特别是情感语义，用于发现用户对于热点事件的观点。</w:t>
      </w:r>
    </w:p>
    <w:p w:rsidR="00300AB5" w:rsidRPr="00300AB5" w:rsidRDefault="00300AB5" w:rsidP="00834C9A">
      <w:pPr>
        <w:pStyle w:val="2"/>
        <w:spacing w:before="163" w:after="163"/>
      </w:pPr>
      <w:bookmarkStart w:id="5" w:name="_Toc367708925"/>
      <w:bookmarkStart w:id="6" w:name="_Toc372986637"/>
      <w:r w:rsidRPr="00300AB5">
        <w:t>选题意义</w:t>
      </w:r>
      <w:bookmarkEnd w:id="5"/>
      <w:bookmarkEnd w:id="6"/>
    </w:p>
    <w:p w:rsidR="00300AB5" w:rsidRPr="00300AB5" w:rsidRDefault="00300AB5" w:rsidP="00300AB5">
      <w:pPr>
        <w:ind w:firstLineChars="200" w:firstLine="480"/>
      </w:pPr>
      <w:r w:rsidRPr="00300AB5">
        <w:t>通过微博这样的工具能够将人的社会行为以数据的形式加以记录和保存，这就为研究者提供了一个大范围的、长时间的、连续的人群的各种行为和互动的可靠数据来源，</w:t>
      </w:r>
      <w:r w:rsidRPr="00300AB5">
        <w:lastRenderedPageBreak/>
        <w:t>通过对这些数据的分析挖掘，有可能发现其中蕴含着的关于个人行为、群体行为和群体间社会交互行为的特征和规律。</w:t>
      </w:r>
    </w:p>
    <w:p w:rsidR="00DD395B" w:rsidRDefault="00300AB5" w:rsidP="00DD395B">
      <w:pPr>
        <w:ind w:firstLineChars="200" w:firstLine="480"/>
        <w:rPr>
          <w:color w:val="333333"/>
        </w:rPr>
      </w:pPr>
      <w:r w:rsidRPr="00300AB5">
        <w:t>在人类社会关系中，个人所从事的行业是一种重要的社会关系。行业是一种反映了生产力</w:t>
      </w:r>
      <w:r w:rsidR="00564E09">
        <w:t>三要素（劳动者、劳动对象、劳动资料）不同排列组合的经济活动，</w:t>
      </w:r>
      <w:r w:rsidRPr="00300AB5">
        <w:t>能够直接反映人们在社会行业地位及拥有资源等方面的关系，这种结构关系不是体现在个体活动之间，而是体现了社会构成要素之间的关系。在现有研究的基础之上，引入</w:t>
      </w:r>
      <w:r w:rsidRPr="00300AB5">
        <w:t>“</w:t>
      </w:r>
      <w:r w:rsidRPr="00300AB5">
        <w:t>行业</w:t>
      </w:r>
      <w:r w:rsidRPr="00300AB5">
        <w:t>”</w:t>
      </w:r>
      <w:r w:rsidRPr="00300AB5">
        <w:t>这一重要的社会关系，能够更为准确的分析个体和群体的行为，特别是对社会热点事件所涉及的专业性，从而更好的引导舆论。</w:t>
      </w:r>
      <w:r w:rsidRPr="00DD395B">
        <w:t>例如在昆明、大连、厦门各地爆发的反对</w:t>
      </w:r>
      <w:r w:rsidRPr="00DD395B">
        <w:t>“PX”</w:t>
      </w:r>
      <w:r w:rsidRPr="00DD395B">
        <w:t>化工厂的社会群体性事件中，涉及到相当专业的化工、生物和医学的内容，在这样的背景下，如果能够及时搜集并整理化工行业人士对此问题的看法，并形成相对全面的，具有代表性的行业观点，将大大有助于实现微博舆论的监测、引导以及控制</w:t>
      </w:r>
      <w:r w:rsidR="00E45E83" w:rsidRPr="00DD395B">
        <w:rPr>
          <w:rFonts w:hint="eastAsia"/>
        </w:rPr>
        <w:t>。</w:t>
      </w:r>
      <w:bookmarkStart w:id="7" w:name="_Toc310880518"/>
      <w:bookmarkStart w:id="8" w:name="_Toc367710256"/>
      <w:r w:rsidR="00DD395B">
        <w:rPr>
          <w:color w:val="333333"/>
        </w:rPr>
        <w:br w:type="page"/>
      </w:r>
    </w:p>
    <w:p w:rsidR="00564E09" w:rsidRDefault="00230DBB" w:rsidP="0029202C">
      <w:pPr>
        <w:pStyle w:val="1"/>
        <w:spacing w:before="163" w:after="163"/>
      </w:pPr>
      <w:bookmarkStart w:id="9" w:name="_Toc372986638"/>
      <w:r w:rsidRPr="001740A4">
        <w:rPr>
          <w:rFonts w:hint="eastAsia"/>
        </w:rPr>
        <w:lastRenderedPageBreak/>
        <w:t>国内外相关研究现状</w:t>
      </w:r>
      <w:bookmarkStart w:id="10" w:name="_Toc310880521"/>
      <w:bookmarkStart w:id="11" w:name="_Toc367710261"/>
      <w:bookmarkEnd w:id="7"/>
      <w:bookmarkEnd w:id="8"/>
      <w:bookmarkEnd w:id="9"/>
    </w:p>
    <w:p w:rsidR="00834C9A" w:rsidRPr="00834C9A" w:rsidRDefault="00834C9A" w:rsidP="00834C9A">
      <w:pPr>
        <w:tabs>
          <w:tab w:val="left" w:pos="720"/>
        </w:tabs>
        <w:ind w:firstLineChars="200" w:firstLine="480"/>
      </w:pPr>
      <w:r>
        <w:rPr>
          <w:rFonts w:hint="eastAsia"/>
        </w:rPr>
        <w:t>本课题主要涉及微博用户网络特性研究和内容的语义信息研究，因此对这两方面研究现状进行介绍，并分析得到有待解决的问题。</w:t>
      </w:r>
    </w:p>
    <w:p w:rsidR="00564E09" w:rsidRPr="00B14DD7" w:rsidRDefault="00564E09" w:rsidP="0029202C">
      <w:pPr>
        <w:pStyle w:val="2"/>
        <w:spacing w:before="163" w:after="163"/>
        <w:rPr>
          <w:kern w:val="0"/>
        </w:rPr>
      </w:pPr>
      <w:bookmarkStart w:id="12" w:name="_Toc367653569"/>
      <w:bookmarkStart w:id="13" w:name="_Toc372556606"/>
      <w:bookmarkStart w:id="14" w:name="_Toc372986639"/>
      <w:r w:rsidRPr="00B14DD7">
        <w:rPr>
          <w:kern w:val="0"/>
        </w:rPr>
        <w:t>微博</w:t>
      </w:r>
      <w:r w:rsidR="000B3459" w:rsidRPr="00B14DD7">
        <w:t>用户</w:t>
      </w:r>
      <w:r w:rsidRPr="00B14DD7">
        <w:rPr>
          <w:kern w:val="0"/>
        </w:rPr>
        <w:t>网络特性研究</w:t>
      </w:r>
      <w:bookmarkEnd w:id="12"/>
      <w:bookmarkEnd w:id="13"/>
      <w:r w:rsidRPr="00B14DD7">
        <w:rPr>
          <w:rFonts w:hint="eastAsia"/>
          <w:kern w:val="0"/>
        </w:rPr>
        <w:t>现状</w:t>
      </w:r>
      <w:bookmarkEnd w:id="14"/>
    </w:p>
    <w:p w:rsidR="00564E09" w:rsidRPr="00B14DD7" w:rsidRDefault="00564E09" w:rsidP="0029202C">
      <w:pPr>
        <w:pStyle w:val="3"/>
        <w:spacing w:before="163" w:after="163"/>
      </w:pPr>
      <w:bookmarkStart w:id="15" w:name="_Toc367653571"/>
      <w:bookmarkStart w:id="16" w:name="_Toc372556608"/>
      <w:bookmarkStart w:id="17" w:name="_Toc372986640"/>
      <w:r w:rsidRPr="00B14DD7">
        <w:t>基本社会网络特性研究</w:t>
      </w:r>
      <w:bookmarkEnd w:id="15"/>
      <w:bookmarkEnd w:id="16"/>
      <w:bookmarkEnd w:id="17"/>
    </w:p>
    <w:p w:rsidR="000B3459" w:rsidRDefault="00564E09" w:rsidP="00B14DD7">
      <w:pPr>
        <w:tabs>
          <w:tab w:val="left" w:pos="720"/>
        </w:tabs>
        <w:ind w:firstLineChars="200" w:firstLine="480"/>
      </w:pPr>
      <w:r w:rsidRPr="00E757E5">
        <w:t>自</w:t>
      </w:r>
      <w:r w:rsidRPr="00E757E5">
        <w:t>2006</w:t>
      </w:r>
      <w:r w:rsidRPr="00E757E5">
        <w:t>年</w:t>
      </w:r>
      <w:r w:rsidRPr="00E757E5">
        <w:t>Twitter</w:t>
      </w:r>
      <w:r w:rsidRPr="00E757E5">
        <w:t>获得广泛应用后，微博这一新兴社会网络逐渐引起学术领域的关注，研究人员对其社会网络特性进行了相关分析。</w:t>
      </w:r>
      <w:r w:rsidRPr="00E757E5">
        <w:t>Java</w:t>
      </w:r>
      <w:r w:rsidRPr="00E757E5">
        <w:t>等人</w:t>
      </w:r>
      <w:r w:rsidR="00CC5542">
        <w:rPr>
          <w:vertAlign w:val="superscript"/>
        </w:rPr>
        <w:fldChar w:fldCharType="begin"/>
      </w:r>
      <w:r w:rsidR="00195A86">
        <w:rPr>
          <w:vertAlign w:val="superscript"/>
        </w:rPr>
        <w:instrText xml:space="preserve"> ADDIN NE.Ref.{F89A2326-C6FB-49A4-AE20-62C5C7188A84}</w:instrText>
      </w:r>
      <w:r w:rsidR="00CC5542">
        <w:rPr>
          <w:vertAlign w:val="superscript"/>
        </w:rPr>
        <w:fldChar w:fldCharType="separate"/>
      </w:r>
      <w:r w:rsidR="00195A86">
        <w:rPr>
          <w:color w:val="080000"/>
          <w:kern w:val="0"/>
          <w:vertAlign w:val="superscript"/>
        </w:rPr>
        <w:t>[2]</w:t>
      </w:r>
      <w:r w:rsidR="00CC5542">
        <w:rPr>
          <w:vertAlign w:val="superscript"/>
        </w:rPr>
        <w:fldChar w:fldCharType="end"/>
      </w:r>
      <w:r w:rsidRPr="00E757E5">
        <w:t>对</w:t>
      </w:r>
      <w:r w:rsidRPr="00E757E5">
        <w:t>Twitter</w:t>
      </w:r>
      <w:r w:rsidRPr="00E757E5">
        <w:t>的基本功能及特点进行了详细介绍，并对其社会网络特性进行了初步分析，数据集包括</w:t>
      </w:r>
      <w:r w:rsidRPr="00E757E5">
        <w:t>76,177</w:t>
      </w:r>
      <w:r w:rsidRPr="00E757E5">
        <w:t>个用户和</w:t>
      </w:r>
      <w:r w:rsidRPr="00E757E5">
        <w:t>1,348,543</w:t>
      </w:r>
      <w:r w:rsidRPr="00E757E5">
        <w:t>条微博信息，结果表明</w:t>
      </w:r>
      <w:r w:rsidRPr="00E757E5">
        <w:t>Twitter</w:t>
      </w:r>
      <w:r w:rsidRPr="00E757E5">
        <w:t>表现出一定的幂律分布和小世界等特性；同时还研究了</w:t>
      </w:r>
      <w:r w:rsidRPr="00E757E5">
        <w:t>Twitter</w:t>
      </w:r>
      <w:r w:rsidRPr="00E757E5">
        <w:t>用户社会网络的拓扑结构和地理位置等特征，并从个人和社区两个不同层次对用户使用</w:t>
      </w:r>
      <w:r w:rsidRPr="00E757E5">
        <w:t>Twitter</w:t>
      </w:r>
      <w:r w:rsidRPr="00E757E5">
        <w:t>的意图进行了分析，结果表明用户一般通过</w:t>
      </w:r>
      <w:r w:rsidRPr="00E757E5">
        <w:t>Twitter</w:t>
      </w:r>
      <w:r w:rsidRPr="00E757E5">
        <w:t>讨论日常事件或共享信息。</w:t>
      </w:r>
      <w:r w:rsidRPr="00E757E5">
        <w:t>Kwak</w:t>
      </w:r>
      <w:r w:rsidRPr="00E757E5">
        <w:t>等人</w:t>
      </w:r>
      <w:r w:rsidR="00CC5542">
        <w:rPr>
          <w:vertAlign w:val="superscript"/>
        </w:rPr>
        <w:fldChar w:fldCharType="begin"/>
      </w:r>
      <w:r w:rsidR="00195A86">
        <w:rPr>
          <w:vertAlign w:val="superscript"/>
        </w:rPr>
        <w:instrText xml:space="preserve"> ADDIN NE.Ref.{D5B1607C-84F2-4FF6-8877-4309553C3520}</w:instrText>
      </w:r>
      <w:r w:rsidR="00CC5542">
        <w:rPr>
          <w:vertAlign w:val="superscript"/>
        </w:rPr>
        <w:fldChar w:fldCharType="separate"/>
      </w:r>
      <w:r w:rsidR="00195A86">
        <w:rPr>
          <w:color w:val="080000"/>
          <w:kern w:val="0"/>
          <w:vertAlign w:val="superscript"/>
        </w:rPr>
        <w:t>[3]</w:t>
      </w:r>
      <w:r w:rsidR="00CC5542">
        <w:rPr>
          <w:vertAlign w:val="superscript"/>
        </w:rPr>
        <w:fldChar w:fldCharType="end"/>
      </w:r>
      <w:r w:rsidRPr="00E757E5">
        <w:t>对整个</w:t>
      </w:r>
      <w:r w:rsidRPr="00E757E5">
        <w:t>Twitter</w:t>
      </w:r>
      <w:r w:rsidRPr="00E757E5">
        <w:t>进行了定量分析，数据集包括</w:t>
      </w:r>
      <w:r w:rsidRPr="00E757E5">
        <w:t>Twitter</w:t>
      </w:r>
      <w:r w:rsidRPr="00E757E5">
        <w:t>上的</w:t>
      </w:r>
      <w:r w:rsidRPr="00E757E5">
        <w:t>4,170</w:t>
      </w:r>
      <w:r w:rsidRPr="00E757E5">
        <w:t>万用户、</w:t>
      </w:r>
      <w:r w:rsidRPr="00E757E5">
        <w:t>14.7</w:t>
      </w:r>
      <w:r w:rsidRPr="00E757E5">
        <w:t>亿用户社会关系、</w:t>
      </w:r>
      <w:r w:rsidRPr="00E757E5">
        <w:t>4,262</w:t>
      </w:r>
      <w:r w:rsidRPr="00E757E5">
        <w:t>个热点话题和</w:t>
      </w:r>
      <w:r w:rsidRPr="00E757E5">
        <w:t>1.06</w:t>
      </w:r>
      <w:r w:rsidRPr="00E757E5">
        <w:t>亿微博等大量数据信息，通过分析</w:t>
      </w:r>
      <w:r w:rsidRPr="00E757E5">
        <w:t>Twitter</w:t>
      </w:r>
      <w:r w:rsidRPr="00E757E5">
        <w:t>用户间</w:t>
      </w:r>
      <w:r w:rsidRPr="00E757E5">
        <w:rPr>
          <w:rFonts w:hint="eastAsia"/>
        </w:rPr>
        <w:t>“</w:t>
      </w:r>
      <w:r w:rsidRPr="00E757E5">
        <w:t>关注</w:t>
      </w:r>
      <w:r w:rsidRPr="00E757E5">
        <w:t>—</w:t>
      </w:r>
      <w:r w:rsidRPr="00E757E5">
        <w:t>被关注</w:t>
      </w:r>
      <w:r w:rsidRPr="00E757E5">
        <w:rPr>
          <w:rFonts w:hint="eastAsia"/>
        </w:rPr>
        <w:t>”</w:t>
      </w:r>
      <w:r w:rsidRPr="00E757E5">
        <w:t>的拓扑结构，对</w:t>
      </w:r>
      <w:r w:rsidRPr="00E757E5">
        <w:t>Twitter</w:t>
      </w:r>
      <w:r w:rsidRPr="00E757E5">
        <w:t>用户社会网络统计特性进行了分析，统计结果表明</w:t>
      </w:r>
      <w:bookmarkStart w:id="18" w:name="OLE_LINK1"/>
      <w:bookmarkStart w:id="19" w:name="OLE_LINK2"/>
      <w:r w:rsidRPr="00E757E5">
        <w:t>Twitter</w:t>
      </w:r>
      <w:bookmarkEnd w:id="18"/>
      <w:bookmarkEnd w:id="19"/>
      <w:r w:rsidRPr="00E757E5">
        <w:t>在一定程度上表现出用户间的互惠性，但其社会网络特性较一般社会网络存在一定的偏差，例如，用户的</w:t>
      </w:r>
      <w:r w:rsidRPr="00E757E5">
        <w:t>follow</w:t>
      </w:r>
      <w:r w:rsidRPr="00E757E5">
        <w:t>数并不呈现幂律分布以及分割度更小等不同于一般社会网络的基本特性。</w:t>
      </w:r>
      <w:bookmarkStart w:id="20" w:name="OLE_LINK3"/>
      <w:bookmarkStart w:id="21" w:name="OLE_LINK4"/>
    </w:p>
    <w:p w:rsidR="00564E09" w:rsidRPr="00E757E5" w:rsidRDefault="00B14DD7" w:rsidP="00B14DD7">
      <w:pPr>
        <w:tabs>
          <w:tab w:val="left" w:pos="720"/>
        </w:tabs>
        <w:ind w:firstLineChars="200" w:firstLine="480"/>
      </w:pPr>
      <w:r w:rsidRPr="00E757E5">
        <w:rPr>
          <w:rFonts w:hAnsi="Tahoma"/>
          <w:color w:val="000000"/>
          <w:kern w:val="0"/>
          <w:lang w:val="zh-CN"/>
        </w:rPr>
        <w:t>国内</w:t>
      </w:r>
      <w:r>
        <w:rPr>
          <w:rFonts w:hAnsi="Tahoma" w:hint="eastAsia"/>
          <w:color w:val="000000"/>
          <w:kern w:val="0"/>
          <w:lang w:val="zh-CN"/>
        </w:rPr>
        <w:t>的</w:t>
      </w:r>
      <w:r w:rsidR="00564E09" w:rsidRPr="00E757E5">
        <w:rPr>
          <w:rFonts w:hAnsi="Tahoma"/>
          <w:color w:val="000000"/>
          <w:kern w:val="0"/>
          <w:lang w:val="zh-CN"/>
        </w:rPr>
        <w:t>樊鹏翼等人</w:t>
      </w:r>
      <w:bookmarkEnd w:id="20"/>
      <w:bookmarkEnd w:id="21"/>
      <w:r w:rsidR="00CC5542">
        <w:rPr>
          <w:vertAlign w:val="superscript"/>
        </w:rPr>
        <w:fldChar w:fldCharType="begin"/>
      </w:r>
      <w:r w:rsidR="00195A86">
        <w:rPr>
          <w:vertAlign w:val="superscript"/>
        </w:rPr>
        <w:instrText xml:space="preserve"> ADDIN NE.Ref.{1F72FDCC-A74B-4C09-9DB4-76798BA537B7}</w:instrText>
      </w:r>
      <w:r w:rsidR="00CC5542">
        <w:rPr>
          <w:vertAlign w:val="superscript"/>
        </w:rPr>
        <w:fldChar w:fldCharType="separate"/>
      </w:r>
      <w:r w:rsidR="00195A86">
        <w:rPr>
          <w:color w:val="080000"/>
          <w:kern w:val="0"/>
          <w:vertAlign w:val="superscript"/>
        </w:rPr>
        <w:t>[4]</w:t>
      </w:r>
      <w:r w:rsidR="00CC5542">
        <w:rPr>
          <w:vertAlign w:val="superscript"/>
        </w:rPr>
        <w:fldChar w:fldCharType="end"/>
      </w:r>
      <w:r w:rsidR="00564E09" w:rsidRPr="00E757E5">
        <w:rPr>
          <w:rFonts w:hAnsi="Tahoma"/>
          <w:color w:val="000000"/>
          <w:kern w:val="0"/>
          <w:lang w:val="zh-CN"/>
        </w:rPr>
        <w:t>对新浪微博开展了主动测量，并结合已有的在线社会网络测量结果，对新浪微博的网络拓扑和用户行为特征进行了分析和比较。主要发现包括：</w:t>
      </w:r>
      <w:r w:rsidR="00564E09" w:rsidRPr="00E757E5">
        <w:rPr>
          <w:color w:val="000000"/>
          <w:kern w:val="0"/>
          <w:lang w:val="zh-CN"/>
        </w:rPr>
        <w:t>1</w:t>
      </w:r>
      <w:r w:rsidR="00564E09" w:rsidRPr="00E757E5">
        <w:rPr>
          <w:rFonts w:hAnsi="Tahoma"/>
          <w:color w:val="000000"/>
          <w:kern w:val="0"/>
          <w:lang w:val="zh-CN"/>
        </w:rPr>
        <w:t>）新浪微博网络具有小世界特性；</w:t>
      </w:r>
      <w:r w:rsidR="00564E09" w:rsidRPr="00E757E5">
        <w:rPr>
          <w:color w:val="000000"/>
          <w:kern w:val="0"/>
          <w:lang w:val="zh-CN"/>
        </w:rPr>
        <w:t>2</w:t>
      </w:r>
      <w:r w:rsidR="00564E09" w:rsidRPr="00E757E5">
        <w:rPr>
          <w:rFonts w:hAnsi="Tahoma"/>
          <w:color w:val="000000"/>
          <w:kern w:val="0"/>
          <w:lang w:val="zh-CN"/>
        </w:rPr>
        <w:t>）新浪微博网络的入度分布属于幂次分布，而出度分布表现为某种分段</w:t>
      </w:r>
      <w:r w:rsidR="00564E09">
        <w:rPr>
          <w:rFonts w:hAnsi="Tahoma" w:hint="eastAsia"/>
          <w:color w:val="000000"/>
          <w:kern w:val="0"/>
          <w:lang w:val="zh-CN"/>
        </w:rPr>
        <w:t>幂律</w:t>
      </w:r>
      <w:r w:rsidR="00564E09" w:rsidRPr="00E757E5">
        <w:rPr>
          <w:rFonts w:hAnsi="Tahoma"/>
          <w:color w:val="000000"/>
          <w:kern w:val="0"/>
          <w:lang w:val="zh-CN"/>
        </w:rPr>
        <w:t>函数；</w:t>
      </w:r>
      <w:r w:rsidR="00564E09" w:rsidRPr="00E757E5">
        <w:rPr>
          <w:color w:val="000000"/>
          <w:kern w:val="0"/>
          <w:lang w:val="zh-CN"/>
        </w:rPr>
        <w:t>3</w:t>
      </w:r>
      <w:r w:rsidR="00564E09" w:rsidRPr="00E757E5">
        <w:rPr>
          <w:rFonts w:hAnsi="Tahoma"/>
          <w:color w:val="000000"/>
          <w:kern w:val="0"/>
          <w:lang w:val="zh-CN"/>
        </w:rPr>
        <w:t>）与类似社会网络相比，新浪微博网络的出入度不具有相关性；</w:t>
      </w:r>
      <w:r w:rsidR="00564E09" w:rsidRPr="00E757E5">
        <w:rPr>
          <w:color w:val="000000"/>
          <w:kern w:val="0"/>
          <w:lang w:val="zh-CN"/>
        </w:rPr>
        <w:t>4</w:t>
      </w:r>
      <w:r w:rsidR="00564E09" w:rsidRPr="00E757E5">
        <w:rPr>
          <w:rFonts w:hAnsi="Tahoma"/>
          <w:color w:val="000000"/>
          <w:kern w:val="0"/>
          <w:lang w:val="zh-CN"/>
        </w:rPr>
        <w:t>）新浪微博网络属于同配网络。夏虎</w:t>
      </w:r>
      <w:r w:rsidR="00CC5542">
        <w:rPr>
          <w:rFonts w:hAnsi="Tahoma"/>
          <w:color w:val="000000"/>
          <w:kern w:val="0"/>
          <w:lang w:val="zh-CN"/>
        </w:rPr>
        <w:fldChar w:fldCharType="begin"/>
      </w:r>
      <w:r w:rsidR="00195A86">
        <w:rPr>
          <w:rFonts w:hAnsi="Tahoma"/>
          <w:color w:val="000000"/>
          <w:kern w:val="0"/>
          <w:lang w:val="zh-CN"/>
        </w:rPr>
        <w:instrText xml:space="preserve"> ADDIN NE.Ref.{1B1EECF8-7475-4A5B-864F-7D0DF29B5369}</w:instrText>
      </w:r>
      <w:r w:rsidR="00CC5542">
        <w:rPr>
          <w:rFonts w:hAnsi="Tahoma"/>
          <w:color w:val="000000"/>
          <w:kern w:val="0"/>
          <w:lang w:val="zh-CN"/>
        </w:rPr>
        <w:fldChar w:fldCharType="separate"/>
      </w:r>
      <w:r w:rsidR="00195A86">
        <w:rPr>
          <w:color w:val="080000"/>
          <w:kern w:val="0"/>
          <w:vertAlign w:val="superscript"/>
        </w:rPr>
        <w:t>[5]</w:t>
      </w:r>
      <w:r w:rsidR="00CC5542">
        <w:rPr>
          <w:rFonts w:hAnsi="Tahoma"/>
          <w:color w:val="000000"/>
          <w:kern w:val="0"/>
          <w:lang w:val="zh-CN"/>
        </w:rPr>
        <w:fldChar w:fldCharType="end"/>
      </w:r>
      <w:r w:rsidR="00564E09" w:rsidRPr="00E757E5">
        <w:rPr>
          <w:rFonts w:hAnsi="Tahoma"/>
          <w:color w:val="000000"/>
          <w:kern w:val="0"/>
          <w:lang w:val="zh-CN"/>
        </w:rPr>
        <w:t>计算了新浪微博、腾讯微博以及</w:t>
      </w:r>
      <w:r w:rsidR="00564E09" w:rsidRPr="00E757E5">
        <w:t>Twitter</w:t>
      </w:r>
      <w:r w:rsidR="00564E09" w:rsidRPr="00E757E5">
        <w:rPr>
          <w:rFonts w:hAnsi="Tahoma"/>
          <w:color w:val="000000"/>
          <w:kern w:val="0"/>
          <w:lang w:val="zh-CN"/>
        </w:rPr>
        <w:t>三个数据集的网络基本特征，通过对比找出不同移动社交网络的相同点和不同点，经过对比分析</w:t>
      </w:r>
      <w:r w:rsidR="00564E09" w:rsidRPr="00E757E5">
        <w:t>发现腾讯微博度分布的中间部分是由朋友关系占主体，因此比较适合于进行基于朋友的推荐；而在新浪微博中，度分布的中段以后是由大度节点占主体，比较适合于进行基于关键节点的推荐。</w:t>
      </w:r>
    </w:p>
    <w:p w:rsidR="00564E09" w:rsidRPr="00E757E5" w:rsidRDefault="00564E09" w:rsidP="0029202C">
      <w:pPr>
        <w:pStyle w:val="3"/>
        <w:spacing w:before="163" w:after="163"/>
      </w:pPr>
      <w:bookmarkStart w:id="22" w:name="_Toc367653572"/>
      <w:bookmarkStart w:id="23" w:name="_Toc372556609"/>
      <w:bookmarkStart w:id="24" w:name="_Toc372986641"/>
      <w:r w:rsidRPr="00E757E5">
        <w:lastRenderedPageBreak/>
        <w:t>用户影响力研究</w:t>
      </w:r>
      <w:bookmarkEnd w:id="22"/>
      <w:bookmarkEnd w:id="23"/>
      <w:bookmarkEnd w:id="24"/>
    </w:p>
    <w:p w:rsidR="00564E09" w:rsidRPr="00E757E5" w:rsidRDefault="00564E09" w:rsidP="00564E09">
      <w:pPr>
        <w:tabs>
          <w:tab w:val="left" w:pos="720"/>
        </w:tabs>
        <w:ind w:firstLineChars="200" w:firstLine="480"/>
      </w:pPr>
      <w:r w:rsidRPr="00E757E5">
        <w:t>在用户网络中发现用户影响力不仅有助于用户推荐，对于微博网络中的商业运营模式也有着重要的意义，如利用用户影响力实现广告推送等。因此，用户影响力探测也是微博用户网络特性分析中的一个研究热点。微博用户影响力探测的方法可分为两类。一种方法是利用用户关系网络图的整体拓扑结构探测用户影响力；另外一种方法则是通过用户发布微博的网络传播影响力间接探测用户影响力。</w:t>
      </w:r>
    </w:p>
    <w:p w:rsidR="00564E09" w:rsidRPr="00E757E5" w:rsidRDefault="00564E09" w:rsidP="00564E09">
      <w:pPr>
        <w:tabs>
          <w:tab w:val="left" w:pos="720"/>
        </w:tabs>
        <w:ind w:firstLineChars="200" w:firstLine="480"/>
      </w:pPr>
      <w:r w:rsidRPr="00E757E5">
        <w:t>基于用户关系网络图的方法从两个不同的角度去度量用户影响力。最简单直接的方法是利用用户的关注数大小，即网络图中节点度的大小，来评定用户影响力的大小。这种方法计算简单但效果不佳。另一种方法则是将用户这种</w:t>
      </w:r>
      <w:r w:rsidRPr="00E757E5">
        <w:rPr>
          <w:rFonts w:hint="eastAsia"/>
        </w:rPr>
        <w:t>“</w:t>
      </w:r>
      <w:r w:rsidRPr="00E757E5">
        <w:t>关注</w:t>
      </w:r>
      <w:r w:rsidRPr="00E757E5">
        <w:t>—</w:t>
      </w:r>
      <w:r w:rsidRPr="00E757E5">
        <w:t>被关注</w:t>
      </w:r>
      <w:r w:rsidRPr="00E757E5">
        <w:rPr>
          <w:rFonts w:hint="eastAsia"/>
        </w:rPr>
        <w:t>”</w:t>
      </w:r>
      <w:r w:rsidRPr="00E757E5">
        <w:t>关系看作是</w:t>
      </w:r>
      <w:r w:rsidRPr="00E757E5">
        <w:t>Web</w:t>
      </w:r>
      <w:r w:rsidRPr="00E757E5">
        <w:t>网页间的超链接关系，利用</w:t>
      </w:r>
      <w:r w:rsidRPr="00E757E5">
        <w:t>Web</w:t>
      </w:r>
      <w:r w:rsidRPr="00E757E5">
        <w:t>网页排名中常用的</w:t>
      </w:r>
      <w:r w:rsidRPr="00E757E5">
        <w:t>PageRank</w:t>
      </w:r>
      <w:r w:rsidRPr="00E757E5">
        <w:t>和</w:t>
      </w:r>
      <w:r w:rsidRPr="00E757E5">
        <w:t>HITS</w:t>
      </w:r>
      <w:r w:rsidRPr="00E757E5">
        <w:t>等算法进行用户影响力评定。例如，</w:t>
      </w:r>
      <w:r w:rsidRPr="00E757E5">
        <w:t>Java</w:t>
      </w:r>
      <w:r w:rsidRPr="00E757E5">
        <w:t>等人</w:t>
      </w:r>
      <w:r w:rsidR="00CC5542">
        <w:rPr>
          <w:vertAlign w:val="superscript"/>
        </w:rPr>
        <w:fldChar w:fldCharType="begin"/>
      </w:r>
      <w:r w:rsidR="00195A86">
        <w:rPr>
          <w:vertAlign w:val="superscript"/>
        </w:rPr>
        <w:instrText xml:space="preserve"> ADDIN NE.Ref.{595139D0-5E4D-4E30-8470-CC12037D31A2}</w:instrText>
      </w:r>
      <w:r w:rsidR="00CC5542">
        <w:rPr>
          <w:vertAlign w:val="superscript"/>
        </w:rPr>
        <w:fldChar w:fldCharType="separate"/>
      </w:r>
      <w:r w:rsidR="00195A86">
        <w:rPr>
          <w:color w:val="080000"/>
          <w:kern w:val="0"/>
          <w:vertAlign w:val="superscript"/>
        </w:rPr>
        <w:t>[2]</w:t>
      </w:r>
      <w:r w:rsidR="00CC5542">
        <w:rPr>
          <w:vertAlign w:val="superscript"/>
        </w:rPr>
        <w:fldChar w:fldCharType="end"/>
      </w:r>
      <w:r w:rsidRPr="00E757E5">
        <w:t>利用</w:t>
      </w:r>
      <w:r w:rsidRPr="00E757E5">
        <w:t>HITS</w:t>
      </w:r>
      <w:r w:rsidRPr="00E757E5">
        <w:t>算法对</w:t>
      </w:r>
      <w:r w:rsidRPr="00E757E5">
        <w:t>Twitter</w:t>
      </w:r>
      <w:r w:rsidRPr="00E757E5">
        <w:t>用户网络图中用户影响力进行探测；</w:t>
      </w:r>
      <w:r w:rsidRPr="00E757E5">
        <w:t>Kwak</w:t>
      </w:r>
      <w:r w:rsidRPr="00E757E5">
        <w:t>等人</w:t>
      </w:r>
      <w:r w:rsidR="00CC5542">
        <w:rPr>
          <w:vertAlign w:val="superscript"/>
        </w:rPr>
        <w:fldChar w:fldCharType="begin"/>
      </w:r>
      <w:r w:rsidR="00195A86">
        <w:rPr>
          <w:vertAlign w:val="superscript"/>
        </w:rPr>
        <w:instrText xml:space="preserve"> ADDIN NE.Ref.{44F8243B-9E39-4628-ABF6-DB48668A2AE9}</w:instrText>
      </w:r>
      <w:r w:rsidR="00CC5542">
        <w:rPr>
          <w:vertAlign w:val="superscript"/>
        </w:rPr>
        <w:fldChar w:fldCharType="separate"/>
      </w:r>
      <w:r w:rsidR="00195A86">
        <w:rPr>
          <w:color w:val="080000"/>
          <w:kern w:val="0"/>
          <w:vertAlign w:val="superscript"/>
        </w:rPr>
        <w:t>[3]</w:t>
      </w:r>
      <w:r w:rsidR="00CC5542">
        <w:rPr>
          <w:vertAlign w:val="superscript"/>
        </w:rPr>
        <w:fldChar w:fldCharType="end"/>
      </w:r>
      <w:r w:rsidRPr="00E757E5">
        <w:t>则利用</w:t>
      </w:r>
      <w:r w:rsidRPr="00E757E5">
        <w:t>PageRank</w:t>
      </w:r>
      <w:r w:rsidRPr="00E757E5">
        <w:t>算法对</w:t>
      </w:r>
      <w:r w:rsidRPr="00E757E5">
        <w:t>Twitter</w:t>
      </w:r>
      <w:r w:rsidRPr="00E757E5">
        <w:t>中的用户影响力进行探测，并通过用户的跟随者数和用户发布微博的转发数等不同方法与之进行对比。</w:t>
      </w:r>
    </w:p>
    <w:p w:rsidR="00564E09" w:rsidRPr="00E757E5" w:rsidRDefault="00564E09" w:rsidP="00564E09">
      <w:pPr>
        <w:tabs>
          <w:tab w:val="left" w:pos="720"/>
        </w:tabs>
        <w:ind w:firstLineChars="200" w:firstLine="480"/>
      </w:pPr>
      <w:r w:rsidRPr="00E757E5">
        <w:t>基于微博在整个用户网络中的传播覆盖度，即用户发布微博的被转发次数或其他用户在微博中提到该用户的次数，来度量用户的影响力大小。如</w:t>
      </w:r>
      <w:r w:rsidRPr="00E757E5">
        <w:t>Cha</w:t>
      </w:r>
      <w:r w:rsidRPr="00E757E5">
        <w:t>等人</w:t>
      </w:r>
      <w:r w:rsidR="00CC5542">
        <w:fldChar w:fldCharType="begin"/>
      </w:r>
      <w:r w:rsidR="00195A86">
        <w:instrText xml:space="preserve"> ADDIN NE.Ref.{1EAAE21F-5150-4777-8D7F-B92533006D7E}</w:instrText>
      </w:r>
      <w:r w:rsidR="00CC5542">
        <w:fldChar w:fldCharType="separate"/>
      </w:r>
      <w:r w:rsidR="00195A86">
        <w:rPr>
          <w:color w:val="080000"/>
          <w:kern w:val="0"/>
          <w:vertAlign w:val="superscript"/>
        </w:rPr>
        <w:t>[6]</w:t>
      </w:r>
      <w:r w:rsidR="00CC5542">
        <w:fldChar w:fldCharType="end"/>
      </w:r>
      <w:r w:rsidRPr="00E757E5">
        <w:t>对比分析了</w:t>
      </w:r>
      <w:r w:rsidRPr="00E757E5">
        <w:t>3</w:t>
      </w:r>
      <w:r w:rsidRPr="00E757E5">
        <w:t>种不同的用户影响力度量方法：用户的跟随者数、用户的微博转发数和用户在微博中通过</w:t>
      </w:r>
      <w:r w:rsidRPr="00E757E5">
        <w:rPr>
          <w:rFonts w:hint="eastAsia"/>
        </w:rPr>
        <w:t>“</w:t>
      </w:r>
      <w:r w:rsidRPr="00E757E5">
        <w:t>@</w:t>
      </w:r>
      <w:r w:rsidRPr="00E757E5">
        <w:rPr>
          <w:rFonts w:hint="eastAsia"/>
        </w:rPr>
        <w:t>”</w:t>
      </w:r>
      <w:r w:rsidRPr="00E757E5">
        <w:t>被关联的次数，认为用户的跟随者数越多，并不能真正说明该用户在用户群中的认可度越高，而用户的微博转发数以及用户在微博中通过</w:t>
      </w:r>
      <w:r w:rsidRPr="00E757E5">
        <w:rPr>
          <w:rFonts w:hint="eastAsia"/>
        </w:rPr>
        <w:t>“</w:t>
      </w:r>
      <w:r w:rsidRPr="00E757E5">
        <w:t>@</w:t>
      </w:r>
      <w:r w:rsidRPr="00E757E5">
        <w:rPr>
          <w:rFonts w:hint="eastAsia"/>
        </w:rPr>
        <w:t>”</w:t>
      </w:r>
      <w:r w:rsidRPr="00E757E5">
        <w:t>被关联的次数则能更准确地度量用户的实际影响力。</w:t>
      </w:r>
      <w:r w:rsidRPr="00E757E5">
        <w:t>Ye</w:t>
      </w:r>
      <w:r w:rsidRPr="00E757E5">
        <w:t>等人</w:t>
      </w:r>
      <w:r w:rsidR="00CC5542">
        <w:rPr>
          <w:vertAlign w:val="superscript"/>
        </w:rPr>
        <w:fldChar w:fldCharType="begin"/>
      </w:r>
      <w:r w:rsidR="00195A86">
        <w:rPr>
          <w:vertAlign w:val="superscript"/>
        </w:rPr>
        <w:instrText xml:space="preserve"> ADDIN NE.Ref.{129C5325-73D3-40C8-BFD1-1543FD641375}</w:instrText>
      </w:r>
      <w:r w:rsidR="00CC5542">
        <w:rPr>
          <w:vertAlign w:val="superscript"/>
        </w:rPr>
        <w:fldChar w:fldCharType="separate"/>
      </w:r>
      <w:r w:rsidR="00195A86">
        <w:rPr>
          <w:color w:val="080000"/>
          <w:kern w:val="0"/>
          <w:vertAlign w:val="superscript"/>
        </w:rPr>
        <w:t>[7]</w:t>
      </w:r>
      <w:r w:rsidR="00CC5542">
        <w:rPr>
          <w:vertAlign w:val="superscript"/>
        </w:rPr>
        <w:fldChar w:fldCharType="end"/>
      </w:r>
      <w:r w:rsidRPr="00E757E5">
        <w:t>将社交影响力划分为</w:t>
      </w:r>
      <w:r w:rsidRPr="00E757E5">
        <w:t>3</w:t>
      </w:r>
      <w:r w:rsidRPr="00E757E5">
        <w:t>种影响力和</w:t>
      </w:r>
      <w:r w:rsidRPr="00E757E5">
        <w:t>5</w:t>
      </w:r>
      <w:r w:rsidRPr="00E757E5">
        <w:t>种排序准则，分别是粉丝数量影响力、回复影响力、转推影响力，按粉丝数、消息数（回复和转推）、响应用户数（回复者和转推者）的排序准则。通过采用斯皮尔曼等级相关系数和肯德尔等级相关系数</w:t>
      </w:r>
      <w:r w:rsidRPr="00E757E5">
        <w:rPr>
          <w:rFonts w:hint="eastAsia"/>
        </w:rPr>
        <w:t>(</w:t>
      </w:r>
      <w:r w:rsidRPr="00E757E5">
        <w:t>Kendall Tau Rank Correlation Coefficient</w:t>
      </w:r>
      <w:r w:rsidRPr="00E757E5">
        <w:rPr>
          <w:rFonts w:hint="eastAsia"/>
        </w:rPr>
        <w:t>)</w:t>
      </w:r>
      <w:r w:rsidRPr="00E757E5">
        <w:t>，对</w:t>
      </w:r>
      <w:r w:rsidRPr="00E757E5">
        <w:t>5</w:t>
      </w:r>
      <w:r w:rsidRPr="00E757E5">
        <w:t>种排序准则进行了计算比较，认为拥有最多回复者的用户集合是最稳定的，并按照回复者数量进行社交影响力排序作为标准。</w:t>
      </w:r>
    </w:p>
    <w:p w:rsidR="00564E09" w:rsidRPr="00E757E5" w:rsidRDefault="00564E09" w:rsidP="00564E09">
      <w:pPr>
        <w:tabs>
          <w:tab w:val="left" w:pos="720"/>
        </w:tabs>
        <w:ind w:firstLineChars="200" w:firstLine="480"/>
      </w:pPr>
      <w:r w:rsidRPr="00E757E5">
        <w:t>国内的舒琰等人</w:t>
      </w:r>
      <w:r w:rsidR="00CC5542">
        <w:rPr>
          <w:vertAlign w:val="superscript"/>
        </w:rPr>
        <w:fldChar w:fldCharType="begin"/>
      </w:r>
      <w:r w:rsidR="00195A86">
        <w:rPr>
          <w:vertAlign w:val="superscript"/>
        </w:rPr>
        <w:instrText xml:space="preserve"> ADDIN NE.Ref.{D47AAB3B-B336-405B-AD50-9135B4433DA7}</w:instrText>
      </w:r>
      <w:r w:rsidR="00CC5542">
        <w:rPr>
          <w:vertAlign w:val="superscript"/>
        </w:rPr>
        <w:fldChar w:fldCharType="separate"/>
      </w:r>
      <w:r w:rsidR="00195A86">
        <w:rPr>
          <w:color w:val="080000"/>
          <w:kern w:val="0"/>
          <w:vertAlign w:val="superscript"/>
        </w:rPr>
        <w:t>[8]</w:t>
      </w:r>
      <w:r w:rsidR="00CC5542">
        <w:rPr>
          <w:vertAlign w:val="superscript"/>
        </w:rPr>
        <w:fldChar w:fldCharType="end"/>
      </w:r>
      <w:r w:rsidRPr="00E757E5">
        <w:t>结合网页</w:t>
      </w:r>
      <w:r w:rsidRPr="00E757E5">
        <w:t>PageRank</w:t>
      </w:r>
      <w:r w:rsidRPr="00E757E5">
        <w:t>算法，</w:t>
      </w:r>
      <w:r>
        <w:rPr>
          <w:rFonts w:hint="eastAsia"/>
        </w:rPr>
        <w:t>针对微博单纯通过对比粉丝人数的排名，提出了一种新的根据粉丝重要性的排名算法。首先通过抓取大量的用户数据，建立</w:t>
      </w:r>
      <w:r>
        <w:rPr>
          <w:rFonts w:hint="eastAsia"/>
        </w:rPr>
        <w:t>PageRank</w:t>
      </w:r>
      <w:r>
        <w:rPr>
          <w:rFonts w:hint="eastAsia"/>
        </w:rPr>
        <w:t>矩阵，结合传统网页</w:t>
      </w:r>
      <w:r>
        <w:rPr>
          <w:rFonts w:hint="eastAsia"/>
        </w:rPr>
        <w:t>PageRank</w:t>
      </w:r>
      <w:r>
        <w:rPr>
          <w:rFonts w:hint="eastAsia"/>
        </w:rPr>
        <w:t>的计算方法来计算微博用户的</w:t>
      </w:r>
      <w:r>
        <w:rPr>
          <w:rFonts w:hint="eastAsia"/>
        </w:rPr>
        <w:t>PageRank</w:t>
      </w:r>
      <w:r>
        <w:rPr>
          <w:rFonts w:hint="eastAsia"/>
        </w:rPr>
        <w:t>值。</w:t>
      </w:r>
      <w:r w:rsidRPr="00E757E5">
        <w:t>该算法能有效减少垃圾用户对微博排名的影响，来提高排名的公平性与准确性。</w:t>
      </w:r>
    </w:p>
    <w:p w:rsidR="00564E09" w:rsidRPr="00E757E5" w:rsidRDefault="00564E09" w:rsidP="0029202C">
      <w:pPr>
        <w:pStyle w:val="3"/>
        <w:spacing w:before="163" w:after="163"/>
      </w:pPr>
      <w:bookmarkStart w:id="25" w:name="_Toc367653573"/>
      <w:bookmarkStart w:id="26" w:name="_Toc372556610"/>
      <w:bookmarkStart w:id="27" w:name="_Toc372986642"/>
      <w:r w:rsidRPr="00E757E5">
        <w:rPr>
          <w:kern w:val="0"/>
        </w:rPr>
        <w:lastRenderedPageBreak/>
        <w:t>用户特征分析与分类研究</w:t>
      </w:r>
      <w:bookmarkEnd w:id="25"/>
      <w:bookmarkEnd w:id="26"/>
      <w:bookmarkEnd w:id="27"/>
    </w:p>
    <w:p w:rsidR="00564E09" w:rsidRDefault="00564E09" w:rsidP="00564E09">
      <w:pPr>
        <w:tabs>
          <w:tab w:val="left" w:pos="720"/>
        </w:tabs>
        <w:ind w:firstLineChars="200" w:firstLine="480"/>
      </w:pPr>
      <w:r w:rsidRPr="00E757E5">
        <w:t>现实社会网络中，用户间各种不同的关联关系是不尽相同的。例如，用户</w:t>
      </w:r>
      <w:r w:rsidRPr="00E757E5">
        <w:t>A</w:t>
      </w:r>
      <w:r w:rsidRPr="00E757E5">
        <w:t>与用户</w:t>
      </w:r>
      <w:r w:rsidRPr="00E757E5">
        <w:t>B</w:t>
      </w:r>
      <w:r w:rsidRPr="00E757E5">
        <w:t>是基于朋友关系建立的关联关系，而用户</w:t>
      </w:r>
      <w:r w:rsidRPr="00E757E5">
        <w:t>A</w:t>
      </w:r>
      <w:r w:rsidRPr="00E757E5">
        <w:t>与用户</w:t>
      </w:r>
      <w:r w:rsidRPr="00E757E5">
        <w:t>C</w:t>
      </w:r>
      <w:r w:rsidRPr="00E757E5">
        <w:t>可能存在一种敌对的关联关系。微博作为现实社会网络在虚拟互联网中的具体展现，相应地，微博用户社会网络中不同类型的链接关系也必然存在差异，研究用户间不同的链接关系对于更深入的理解微博社会网络特性有着重要的作用。例如，</w:t>
      </w:r>
      <w:r w:rsidRPr="00E757E5">
        <w:t>Krishnamurthy</w:t>
      </w:r>
      <w:r w:rsidRPr="00E757E5">
        <w:t>等人</w:t>
      </w:r>
      <w:r w:rsidR="00CC5542">
        <w:rPr>
          <w:vertAlign w:val="superscript"/>
        </w:rPr>
        <w:fldChar w:fldCharType="begin"/>
      </w:r>
      <w:r w:rsidR="00195A86">
        <w:rPr>
          <w:vertAlign w:val="superscript"/>
        </w:rPr>
        <w:instrText xml:space="preserve"> ADDIN NE.Ref.{8985114D-6FE9-4EA5-9228-8B17F17E6851}</w:instrText>
      </w:r>
      <w:r w:rsidR="00CC5542">
        <w:rPr>
          <w:vertAlign w:val="superscript"/>
        </w:rPr>
        <w:fldChar w:fldCharType="separate"/>
      </w:r>
      <w:r w:rsidR="00195A86">
        <w:rPr>
          <w:color w:val="080000"/>
          <w:kern w:val="0"/>
          <w:vertAlign w:val="superscript"/>
        </w:rPr>
        <w:t>[9]</w:t>
      </w:r>
      <w:r w:rsidR="00CC5542">
        <w:rPr>
          <w:vertAlign w:val="superscript"/>
        </w:rPr>
        <w:fldChar w:fldCharType="end"/>
      </w:r>
      <w:r w:rsidRPr="00E757E5">
        <w:t>通过分析</w:t>
      </w:r>
      <w:r w:rsidRPr="00E757E5">
        <w:t>Twitter</w:t>
      </w:r>
      <w:r w:rsidRPr="00E757E5">
        <w:t>用户关注和被关注数之间的关系分析了用户的特征，将用户分为三类：广播人</w:t>
      </w:r>
      <w:r w:rsidRPr="00E757E5">
        <w:t>(broadcaster )</w:t>
      </w:r>
      <w:r w:rsidRPr="00E757E5">
        <w:t>、一般人</w:t>
      </w:r>
      <w:r w:rsidRPr="00E757E5">
        <w:t>(acquaintance)</w:t>
      </w:r>
      <w:r w:rsidRPr="00E757E5">
        <w:t>和垃圾虫</w:t>
      </w:r>
      <w:r w:rsidRPr="00E757E5">
        <w:t>(miscreant)</w:t>
      </w:r>
      <w:r w:rsidRPr="00E757E5">
        <w:t>。</w:t>
      </w:r>
      <w:r w:rsidRPr="00E757E5">
        <w:t>Pal</w:t>
      </w:r>
      <w:r w:rsidRPr="00E757E5">
        <w:t>等人</w:t>
      </w:r>
      <w:r w:rsidR="00CC5542">
        <w:rPr>
          <w:vertAlign w:val="superscript"/>
        </w:rPr>
        <w:fldChar w:fldCharType="begin"/>
      </w:r>
      <w:r w:rsidR="00195A86">
        <w:rPr>
          <w:vertAlign w:val="superscript"/>
        </w:rPr>
        <w:instrText xml:space="preserve"> ADDIN NE.Ref.{946BD7A5-CB70-4917-BED1-FBB288C5DB48}</w:instrText>
      </w:r>
      <w:r w:rsidR="00CC5542">
        <w:rPr>
          <w:vertAlign w:val="superscript"/>
        </w:rPr>
        <w:fldChar w:fldCharType="separate"/>
      </w:r>
      <w:r w:rsidR="00195A86">
        <w:rPr>
          <w:color w:val="080000"/>
          <w:kern w:val="0"/>
          <w:vertAlign w:val="superscript"/>
        </w:rPr>
        <w:t>[10]</w:t>
      </w:r>
      <w:r w:rsidR="00CC5542">
        <w:rPr>
          <w:vertAlign w:val="superscript"/>
        </w:rPr>
        <w:fldChar w:fldCharType="end"/>
      </w:r>
      <w:r w:rsidRPr="00E757E5">
        <w:t>收集同一主题中的微博，然后提取该主题下所有微博发布者的特征，并根据其特征将用户聚成两类，将所聚类别中的作者进行排序，并找出最具权威的用户，实验结果对权威用户的发现提供了许多有用特征。</w:t>
      </w:r>
      <w:r w:rsidRPr="00E757E5">
        <w:t>Welch</w:t>
      </w:r>
      <w:r w:rsidRPr="00E757E5">
        <w:t>等人</w:t>
      </w:r>
      <w:r w:rsidR="00CC5542">
        <w:rPr>
          <w:vertAlign w:val="superscript"/>
        </w:rPr>
        <w:fldChar w:fldCharType="begin"/>
      </w:r>
      <w:r w:rsidR="00195A86">
        <w:rPr>
          <w:vertAlign w:val="superscript"/>
        </w:rPr>
        <w:instrText xml:space="preserve"> ADDIN NE.Ref.{B2632D6C-244D-4758-9A32-B2E14DE5384C}</w:instrText>
      </w:r>
      <w:r w:rsidR="00CC5542">
        <w:rPr>
          <w:vertAlign w:val="superscript"/>
        </w:rPr>
        <w:fldChar w:fldCharType="separate"/>
      </w:r>
      <w:r w:rsidR="00195A86">
        <w:rPr>
          <w:color w:val="080000"/>
          <w:kern w:val="0"/>
          <w:vertAlign w:val="superscript"/>
        </w:rPr>
        <w:t>[11]</w:t>
      </w:r>
      <w:r w:rsidR="00CC5542">
        <w:rPr>
          <w:vertAlign w:val="superscript"/>
        </w:rPr>
        <w:fldChar w:fldCharType="end"/>
      </w:r>
      <w:r w:rsidRPr="00E757E5">
        <w:t>认为在</w:t>
      </w:r>
      <w:r w:rsidRPr="00E757E5">
        <w:t>Twitter</w:t>
      </w:r>
      <w:r w:rsidRPr="00E757E5">
        <w:t>网络结构图中不同节点之间的边代表用户间不同的链接关系，分别针对用户间的</w:t>
      </w:r>
      <w:r w:rsidRPr="00E757E5">
        <w:t xml:space="preserve">follow </w:t>
      </w:r>
      <w:r w:rsidRPr="00E757E5">
        <w:t>关系和微博转发关系进行了相应的分析，并指出利用这种链接关系对用户排名算法有较好的改进。而前文提到的国内研究者</w:t>
      </w:r>
      <w:r w:rsidRPr="00E757E5">
        <w:rPr>
          <w:rFonts w:hAnsi="Tahoma"/>
          <w:color w:val="000000"/>
          <w:kern w:val="0"/>
          <w:lang w:val="zh-CN"/>
        </w:rPr>
        <w:t>樊鹏翼等人</w:t>
      </w:r>
      <w:r w:rsidR="00CC5542">
        <w:rPr>
          <w:vertAlign w:val="superscript"/>
        </w:rPr>
        <w:fldChar w:fldCharType="begin"/>
      </w:r>
      <w:r w:rsidR="00195A86">
        <w:rPr>
          <w:vertAlign w:val="superscript"/>
        </w:rPr>
        <w:instrText xml:space="preserve"> ADDIN NE.Ref.{B109A6F2-A92E-4434-B551-189180ECC0AF}</w:instrText>
      </w:r>
      <w:r w:rsidR="00CC5542">
        <w:rPr>
          <w:vertAlign w:val="superscript"/>
        </w:rPr>
        <w:fldChar w:fldCharType="separate"/>
      </w:r>
      <w:r w:rsidR="00195A86">
        <w:rPr>
          <w:color w:val="080000"/>
          <w:kern w:val="0"/>
          <w:vertAlign w:val="superscript"/>
        </w:rPr>
        <w:t>[4]</w:t>
      </w:r>
      <w:r w:rsidR="00CC5542">
        <w:rPr>
          <w:vertAlign w:val="superscript"/>
        </w:rPr>
        <w:fldChar w:fldCharType="end"/>
      </w:r>
      <w:r w:rsidRPr="00E757E5">
        <w:t>发现新浪微博用户发博时间具有明显的日分布和周分布模式以及新浪微博用户博文数目分布表现为威布尔分布的特性。</w:t>
      </w:r>
    </w:p>
    <w:p w:rsidR="00195A86" w:rsidRPr="00E45E83" w:rsidRDefault="00195A86" w:rsidP="00195A86">
      <w:pPr>
        <w:ind w:firstLineChars="200" w:firstLine="480"/>
        <w:rPr>
          <w:rFonts w:eastAsiaTheme="minorEastAsia"/>
        </w:rPr>
      </w:pPr>
      <w:r w:rsidRPr="00E45E83">
        <w:rPr>
          <w:rFonts w:eastAsiaTheme="minorEastAsia"/>
        </w:rPr>
        <w:t>目前将微博内容挖掘和用户行业分析结合的研究比较少。</w:t>
      </w:r>
      <w:r w:rsidRPr="00E45E83">
        <w:rPr>
          <w:rFonts w:eastAsiaTheme="minorEastAsia"/>
        </w:rPr>
        <w:t>Zhou</w:t>
      </w:r>
      <w:r w:rsidRPr="00E45E83">
        <w:rPr>
          <w:rFonts w:eastAsiaTheme="minorEastAsia" w:hint="eastAsia"/>
        </w:rPr>
        <w:t>等人</w:t>
      </w:r>
      <w:r w:rsidR="00CC5542" w:rsidRPr="00E45E83">
        <w:rPr>
          <w:rFonts w:eastAsiaTheme="minorEastAsia"/>
        </w:rPr>
        <w:fldChar w:fldCharType="begin"/>
      </w:r>
      <w:r>
        <w:rPr>
          <w:rFonts w:eastAsiaTheme="minorEastAsia"/>
        </w:rPr>
        <w:instrText xml:space="preserve"> ADDIN NE.Ref.{6F7E6C51-D6FC-4946-B83A-502E7E1EC39E}</w:instrText>
      </w:r>
      <w:r w:rsidR="00CC5542" w:rsidRPr="00E45E83">
        <w:rPr>
          <w:rFonts w:eastAsiaTheme="minorEastAsia"/>
        </w:rPr>
        <w:fldChar w:fldCharType="separate"/>
      </w:r>
      <w:r>
        <w:rPr>
          <w:color w:val="080000"/>
          <w:kern w:val="0"/>
          <w:vertAlign w:val="superscript"/>
        </w:rPr>
        <w:t>[12]</w:t>
      </w:r>
      <w:r w:rsidR="00CC5542" w:rsidRPr="00E45E83">
        <w:rPr>
          <w:rFonts w:eastAsiaTheme="minorEastAsia"/>
        </w:rPr>
        <w:fldChar w:fldCharType="end"/>
      </w:r>
      <w:r w:rsidRPr="00E45E83">
        <w:rPr>
          <w:rFonts w:eastAsiaTheme="minorEastAsia" w:hint="eastAsia"/>
        </w:rPr>
        <w:t>在利用微博消息内容、用户行为以及用户关系这三种数据进行用户行业分类问题上进行了探索，使用序列最小优化算法对从房地产、娱乐、体育、</w:t>
      </w:r>
      <w:r w:rsidRPr="00E45E83">
        <w:rPr>
          <w:rFonts w:eastAsiaTheme="minorEastAsia" w:hint="eastAsia"/>
        </w:rPr>
        <w:t>IT</w:t>
      </w:r>
      <w:r w:rsidRPr="00E45E83">
        <w:rPr>
          <w:rFonts w:eastAsiaTheme="minorEastAsia" w:hint="eastAsia"/>
        </w:rPr>
        <w:t>这</w:t>
      </w:r>
      <w:r w:rsidRPr="00E45E83">
        <w:rPr>
          <w:rFonts w:eastAsiaTheme="minorEastAsia" w:hint="eastAsia"/>
        </w:rPr>
        <w:t>4</w:t>
      </w:r>
      <w:r w:rsidRPr="00E45E83">
        <w:rPr>
          <w:rFonts w:eastAsiaTheme="minorEastAsia" w:hint="eastAsia"/>
        </w:rPr>
        <w:t>个行业各获取</w:t>
      </w:r>
      <w:r w:rsidRPr="00E45E83">
        <w:rPr>
          <w:rFonts w:eastAsiaTheme="minorEastAsia" w:hint="eastAsia"/>
        </w:rPr>
        <w:t>500</w:t>
      </w:r>
      <w:r w:rsidRPr="00E45E83">
        <w:rPr>
          <w:rFonts w:eastAsiaTheme="minorEastAsia" w:hint="eastAsia"/>
        </w:rPr>
        <w:t>名实名认证用户的数据进行训练，得到</w:t>
      </w:r>
      <w:r w:rsidRPr="00E45E83">
        <w:rPr>
          <w:rFonts w:eastAsiaTheme="minorEastAsia"/>
        </w:rPr>
        <w:t>21</w:t>
      </w:r>
      <w:r w:rsidRPr="00E45E83">
        <w:rPr>
          <w:rFonts w:eastAsiaTheme="minorEastAsia" w:hint="eastAsia"/>
        </w:rPr>
        <w:t>,</w:t>
      </w:r>
      <w:r w:rsidRPr="00E45E83">
        <w:rPr>
          <w:rFonts w:eastAsiaTheme="minorEastAsia"/>
        </w:rPr>
        <w:t>974</w:t>
      </w:r>
      <w:r w:rsidRPr="00E45E83">
        <w:rPr>
          <w:rFonts w:eastAsiaTheme="minorEastAsia" w:hint="eastAsia"/>
        </w:rPr>
        <w:t>个用于分类的特征词，实验表明该方法能够较为准确的对用户行业进行分类。然而文章中并没有考虑用户所发微博的评论数和转发数，以及用户间共同好友数目这些重要的关系衡量指标。</w:t>
      </w:r>
      <w:r w:rsidRPr="00E45E83">
        <w:rPr>
          <w:rFonts w:eastAsiaTheme="minorEastAsia"/>
        </w:rPr>
        <w:t>加利福尼亚大学伯克利分校的一个项目</w:t>
      </w:r>
      <w:r w:rsidRPr="00E45E83">
        <w:rPr>
          <w:rFonts w:eastAsiaTheme="minorEastAsia"/>
          <w:vertAlign w:val="superscript"/>
        </w:rPr>
        <w:footnoteReference w:id="1"/>
      </w:r>
      <w:r w:rsidRPr="00E45E83">
        <w:rPr>
          <w:rFonts w:eastAsiaTheme="minorEastAsia"/>
        </w:rPr>
        <w:t>中提到了针对</w:t>
      </w:r>
      <w:r w:rsidRPr="00E45E83">
        <w:t>twitter</w:t>
      </w:r>
      <w:r w:rsidRPr="00E45E83">
        <w:rPr>
          <w:rFonts w:eastAsiaTheme="minorEastAsia"/>
        </w:rPr>
        <w:t>所做的一个行业分析的工具，它是首先通过</w:t>
      </w:r>
      <w:r w:rsidRPr="00E45E83">
        <w:t>Klout scores</w:t>
      </w:r>
      <w:r w:rsidRPr="00E45E83">
        <w:rPr>
          <w:rFonts w:eastAsiaTheme="minorEastAsia"/>
        </w:rPr>
        <w:t>得到行业领袖的人选，再由行业领袖所发布的信息得到行业的特征，最后根据</w:t>
      </w:r>
      <w:r w:rsidRPr="00E45E83">
        <w:t>K-means</w:t>
      </w:r>
      <w:r w:rsidRPr="00E45E83">
        <w:rPr>
          <w:rFonts w:eastAsiaTheme="minorEastAsia"/>
        </w:rPr>
        <w:t>聚类进行用户行业分析得出用户所属的行业。它的目的主要是帮助求职者快速建立一个行业专业人士的关注圈。</w:t>
      </w:r>
    </w:p>
    <w:p w:rsidR="00195A86" w:rsidRPr="00E45E83" w:rsidRDefault="00195A86" w:rsidP="00195A86">
      <w:pPr>
        <w:ind w:firstLineChars="200" w:firstLine="480"/>
        <w:rPr>
          <w:rFonts w:eastAsiaTheme="minorEastAsia"/>
        </w:rPr>
      </w:pPr>
      <w:r w:rsidRPr="00E45E83">
        <w:rPr>
          <w:rFonts w:eastAsiaTheme="minorEastAsia" w:hint="eastAsia"/>
        </w:rPr>
        <w:t>以上两种方法都与行业领袖的选取有很大的关系，</w:t>
      </w:r>
      <w:r w:rsidRPr="00E45E83">
        <w:rPr>
          <w:rFonts w:eastAsiaTheme="minorEastAsia"/>
        </w:rPr>
        <w:t>这种方法的难点和缺陷在于</w:t>
      </w:r>
      <w:r w:rsidRPr="00E45E83">
        <w:rPr>
          <w:rFonts w:eastAsiaTheme="minorEastAsia" w:hint="eastAsia"/>
        </w:rPr>
        <w:t>：</w:t>
      </w:r>
    </w:p>
    <w:p w:rsidR="00195A86" w:rsidRPr="00E45E83" w:rsidRDefault="00195A86" w:rsidP="00DB248B">
      <w:pPr>
        <w:numPr>
          <w:ilvl w:val="0"/>
          <w:numId w:val="4"/>
        </w:numPr>
        <w:rPr>
          <w:rFonts w:eastAsiaTheme="minorEastAsia"/>
        </w:rPr>
      </w:pPr>
      <w:r w:rsidRPr="00E45E83">
        <w:rPr>
          <w:rFonts w:eastAsiaTheme="minorEastAsia"/>
        </w:rPr>
        <w:t>行业领袖的选择是否足够和全面对最后的结果有很大影响</w:t>
      </w:r>
      <w:r w:rsidRPr="00E45E83">
        <w:rPr>
          <w:rFonts w:eastAsiaTheme="minorEastAsia" w:hint="eastAsia"/>
        </w:rPr>
        <w:t>。</w:t>
      </w:r>
    </w:p>
    <w:p w:rsidR="00195A86" w:rsidRPr="00834C9A" w:rsidRDefault="00195A86" w:rsidP="00DB248B">
      <w:pPr>
        <w:numPr>
          <w:ilvl w:val="0"/>
          <w:numId w:val="4"/>
        </w:numPr>
        <w:rPr>
          <w:rFonts w:eastAsiaTheme="minorEastAsia"/>
        </w:rPr>
      </w:pPr>
      <w:r w:rsidRPr="00E45E83">
        <w:rPr>
          <w:rFonts w:eastAsiaTheme="minorEastAsia"/>
        </w:rPr>
        <w:lastRenderedPageBreak/>
        <w:t>从行业领袖</w:t>
      </w:r>
      <w:bookmarkStart w:id="28" w:name="OLE_LINK5"/>
      <w:bookmarkStart w:id="29" w:name="OLE_LINK6"/>
      <w:r w:rsidRPr="00E45E83">
        <w:rPr>
          <w:rFonts w:eastAsiaTheme="minorEastAsia"/>
        </w:rPr>
        <w:t>所发布的信息中提取出行业特征也</w:t>
      </w:r>
      <w:bookmarkEnd w:id="28"/>
      <w:bookmarkEnd w:id="29"/>
      <w:r w:rsidRPr="00E45E83">
        <w:rPr>
          <w:rFonts w:eastAsiaTheme="minorEastAsia"/>
        </w:rPr>
        <w:t>有一定的难度和偏差，因为行业领袖发布的信息不一定与行业有很大关联。</w:t>
      </w:r>
    </w:p>
    <w:p w:rsidR="000B3459" w:rsidRPr="00661F64" w:rsidRDefault="000B3459" w:rsidP="0029202C">
      <w:pPr>
        <w:pStyle w:val="2"/>
        <w:spacing w:before="163" w:after="163"/>
      </w:pPr>
      <w:bookmarkStart w:id="30" w:name="_Toc367708933"/>
      <w:bookmarkStart w:id="31" w:name="_Toc372986643"/>
      <w:r w:rsidRPr="00661F64">
        <w:t>微博内容的语义信息研究</w:t>
      </w:r>
      <w:bookmarkEnd w:id="30"/>
      <w:r>
        <w:rPr>
          <w:rFonts w:hint="eastAsia"/>
        </w:rPr>
        <w:t>现状</w:t>
      </w:r>
      <w:bookmarkEnd w:id="31"/>
    </w:p>
    <w:p w:rsidR="00AD0F30" w:rsidRPr="006936DC" w:rsidRDefault="00AD0F30" w:rsidP="00AD0F30">
      <w:pPr>
        <w:tabs>
          <w:tab w:val="left" w:pos="720"/>
        </w:tabs>
        <w:ind w:firstLineChars="200" w:firstLine="480"/>
      </w:pPr>
      <w:r w:rsidRPr="006936DC">
        <w:t>微博不仅具有社会网络的结构性特征，微博内容本身也包含了丰富的语义信息。基于微博内容的语义分析，其研究工作主要是从用户发布的微博内容中挖掘出有价值的信息，可分为面向事实</w:t>
      </w:r>
      <w:r w:rsidRPr="006936DC">
        <w:t>(Fact-Oriented)</w:t>
      </w:r>
      <w:r w:rsidRPr="006936DC">
        <w:t>的文本挖掘和面向观点</w:t>
      </w:r>
      <w:r w:rsidRPr="006936DC">
        <w:t>(Opinion-Oriented)</w:t>
      </w:r>
      <w:r w:rsidRPr="006936DC">
        <w:t>的文本挖掘两类。其中面向事实的文本挖掘主要包括热点话题检测</w:t>
      </w:r>
      <w:r>
        <w:rPr>
          <w:rFonts w:hint="eastAsia"/>
        </w:rPr>
        <w:t>等，</w:t>
      </w:r>
      <w:r w:rsidRPr="006936DC">
        <w:t>而面向观点的文本挖掘即情感分析或观点挖掘是指从用户发布的信息中挖掘出其对讨论主题的潜在情感信息。</w:t>
      </w:r>
    </w:p>
    <w:p w:rsidR="00AD0F30" w:rsidRPr="006936DC" w:rsidRDefault="00AD0F30" w:rsidP="0029202C">
      <w:pPr>
        <w:pStyle w:val="3"/>
        <w:spacing w:before="163" w:after="163"/>
        <w:rPr>
          <w:kern w:val="0"/>
        </w:rPr>
      </w:pPr>
      <w:bookmarkStart w:id="32" w:name="_Toc372986644"/>
      <w:r>
        <w:rPr>
          <w:rFonts w:hint="eastAsia"/>
          <w:kern w:val="0"/>
        </w:rPr>
        <w:t>话题检测</w:t>
      </w:r>
      <w:bookmarkEnd w:id="32"/>
    </w:p>
    <w:p w:rsidR="00AD0F30" w:rsidRPr="006936DC" w:rsidRDefault="00AD0F30" w:rsidP="00AD0F30">
      <w:pPr>
        <w:tabs>
          <w:tab w:val="left" w:pos="720"/>
        </w:tabs>
        <w:ind w:firstLineChars="200" w:firstLine="480"/>
      </w:pPr>
      <w:r w:rsidRPr="006936DC">
        <w:t>话题检测与跟踪</w:t>
      </w:r>
      <w:r w:rsidRPr="006936DC">
        <w:rPr>
          <w:rFonts w:hint="eastAsia"/>
        </w:rPr>
        <w:t>(</w:t>
      </w:r>
      <w:r w:rsidRPr="006936DC">
        <w:t>Topic Detection and Tracking, TDT)</w:t>
      </w:r>
      <w:r w:rsidRPr="006936DC">
        <w:t>是文本挖掘的一个方向，旨在帮助人们应对信息过载问题。话题检测有一些广为人知的方法，例如</w:t>
      </w:r>
      <w:r w:rsidRPr="006936DC">
        <w:t>CMU</w:t>
      </w:r>
      <w:r w:rsidRPr="006936DC">
        <w:t>、</w:t>
      </w:r>
      <w:r w:rsidRPr="006936DC">
        <w:t>UMass</w:t>
      </w:r>
      <w:r w:rsidRPr="006936DC">
        <w:t>和</w:t>
      </w:r>
      <w:r w:rsidRPr="006936DC">
        <w:t>Dragon</w:t>
      </w:r>
      <w:r w:rsidRPr="006936DC">
        <w:t>等</w:t>
      </w:r>
      <w:r w:rsidR="00CC5542">
        <w:fldChar w:fldCharType="begin"/>
      </w:r>
      <w:r w:rsidR="00195A86">
        <w:instrText xml:space="preserve"> ADDIN NE.Ref.{2217323E-185B-493F-A281-7BB489E7F439}</w:instrText>
      </w:r>
      <w:r w:rsidR="00CC5542">
        <w:fldChar w:fldCharType="separate"/>
      </w:r>
      <w:r w:rsidR="00195A86">
        <w:rPr>
          <w:color w:val="080000"/>
          <w:kern w:val="0"/>
          <w:vertAlign w:val="superscript"/>
        </w:rPr>
        <w:t>[13]</w:t>
      </w:r>
      <w:r w:rsidR="00CC5542">
        <w:fldChar w:fldCharType="end"/>
      </w:r>
      <w:r w:rsidRPr="006936DC">
        <w:t>。这些算法各有特点，但是主要的处理对象是新闻媒体的长篇报道，不能有效地适用于微博消息。</w:t>
      </w:r>
      <w:r w:rsidRPr="006936DC">
        <w:t>Zhao</w:t>
      </w:r>
      <w:r w:rsidRPr="006936DC">
        <w:t>等人</w:t>
      </w:r>
      <w:r w:rsidR="00CC5542">
        <w:fldChar w:fldCharType="begin"/>
      </w:r>
      <w:r w:rsidR="00195A86">
        <w:instrText xml:space="preserve"> ADDIN NE.Ref.{6E895119-4337-407B-A18D-63853C211BEB}</w:instrText>
      </w:r>
      <w:r w:rsidR="00CC5542">
        <w:fldChar w:fldCharType="separate"/>
      </w:r>
      <w:r w:rsidR="00195A86">
        <w:rPr>
          <w:color w:val="080000"/>
          <w:kern w:val="0"/>
          <w:vertAlign w:val="superscript"/>
        </w:rPr>
        <w:t>[14]</w:t>
      </w:r>
      <w:r w:rsidR="00CC5542">
        <w:fldChar w:fldCharType="end"/>
      </w:r>
      <w:r w:rsidRPr="006936DC">
        <w:t>提出了非监督</w:t>
      </w:r>
      <w:r w:rsidRPr="006936DC">
        <w:t>LDA</w:t>
      </w:r>
      <w:r w:rsidRPr="006936DC">
        <w:t>话题模型的改进形式</w:t>
      </w:r>
      <w:r w:rsidRPr="006936DC">
        <w:t>Twitter-LDA</w:t>
      </w:r>
      <w:r w:rsidRPr="006936DC">
        <w:t>模型，对</w:t>
      </w:r>
      <w:r w:rsidRPr="006936DC">
        <w:t>Twitter</w:t>
      </w:r>
      <w:r w:rsidRPr="006936DC">
        <w:t>与纽约时报在信息传播力</w:t>
      </w:r>
      <w:r w:rsidRPr="006936DC">
        <w:t>(</w:t>
      </w:r>
      <w:r w:rsidRPr="006936DC">
        <w:t>包括内容和速度两方面</w:t>
      </w:r>
      <w:r w:rsidRPr="006936DC">
        <w:t>)</w:t>
      </w:r>
      <w:r w:rsidRPr="006936DC">
        <w:t>进行了对比，并认为</w:t>
      </w:r>
      <w:r w:rsidRPr="006936DC">
        <w:t>Twitter</w:t>
      </w:r>
      <w:r w:rsidRPr="006936DC">
        <w:t>传播力更强。</w:t>
      </w:r>
      <w:r w:rsidRPr="006936DC">
        <w:t>Hong</w:t>
      </w:r>
      <w:r w:rsidRPr="006936DC">
        <w:t>等人</w:t>
      </w:r>
      <w:r w:rsidR="00CC5542">
        <w:rPr>
          <w:vertAlign w:val="superscript"/>
        </w:rPr>
        <w:fldChar w:fldCharType="begin"/>
      </w:r>
      <w:r w:rsidR="00195A86">
        <w:rPr>
          <w:vertAlign w:val="superscript"/>
        </w:rPr>
        <w:instrText xml:space="preserve"> ADDIN NE.Ref.{FA70793F-B7AF-4A5E-AED0-B1CE756FA54A}</w:instrText>
      </w:r>
      <w:r w:rsidR="00CC5542">
        <w:rPr>
          <w:vertAlign w:val="superscript"/>
        </w:rPr>
        <w:fldChar w:fldCharType="separate"/>
      </w:r>
      <w:r w:rsidR="00195A86">
        <w:rPr>
          <w:color w:val="080000"/>
          <w:kern w:val="0"/>
          <w:vertAlign w:val="superscript"/>
        </w:rPr>
        <w:t>[15]</w:t>
      </w:r>
      <w:r w:rsidR="00CC5542">
        <w:rPr>
          <w:vertAlign w:val="superscript"/>
        </w:rPr>
        <w:fldChar w:fldCharType="end"/>
      </w:r>
      <w:r w:rsidRPr="006936DC">
        <w:t>利用微博的转发次数作为度量微博流行程度的度量标准，并利用机器学习的方法，通过分析微博的内容、微博的时间特性、消息和用户的元数据以及用户社会网络图作为特征，预测新的微博发布后在多长时间内会被转发。赵文清等人</w:t>
      </w:r>
      <w:r w:rsidR="00CC5542">
        <w:rPr>
          <w:vertAlign w:val="superscript"/>
        </w:rPr>
        <w:fldChar w:fldCharType="begin"/>
      </w:r>
      <w:r w:rsidR="00195A86">
        <w:rPr>
          <w:vertAlign w:val="superscript"/>
        </w:rPr>
        <w:instrText xml:space="preserve"> ADDIN NE.Ref.{93F65FCB-7058-4781-AB9E-81F904E7E947}</w:instrText>
      </w:r>
      <w:r w:rsidR="00CC5542">
        <w:rPr>
          <w:vertAlign w:val="superscript"/>
        </w:rPr>
        <w:fldChar w:fldCharType="separate"/>
      </w:r>
      <w:r w:rsidR="00195A86">
        <w:rPr>
          <w:color w:val="080000"/>
          <w:kern w:val="0"/>
          <w:vertAlign w:val="superscript"/>
        </w:rPr>
        <w:t>[16]</w:t>
      </w:r>
      <w:r w:rsidR="00CC5542">
        <w:rPr>
          <w:vertAlign w:val="superscript"/>
        </w:rPr>
        <w:fldChar w:fldCharType="end"/>
      </w:r>
      <w:r w:rsidRPr="006936DC">
        <w:t>给出一种基于词共现图的方法来识别微博中的新闻话题。该方法首先在微博数据预处理之后，综合相对词频和词频增加率两个因素抽取微博数据中的主题词，然后根据主题词间的共现度构建词共现图，把词共现图中每个不连通的簇集看成一个新闻话题，并使用每个簇集中包含信息量较大的几个主题词来表示微博新闻话题。马彬等人</w:t>
      </w:r>
      <w:r w:rsidR="00CC5542">
        <w:rPr>
          <w:vertAlign w:val="superscript"/>
        </w:rPr>
        <w:fldChar w:fldCharType="begin"/>
      </w:r>
      <w:r w:rsidR="00195A86">
        <w:rPr>
          <w:vertAlign w:val="superscript"/>
        </w:rPr>
        <w:instrText xml:space="preserve"> ADDIN NE.Ref.{6D7242C6-CD4C-478C-B787-4E9B90FEA10D}</w:instrText>
      </w:r>
      <w:r w:rsidR="00CC5542">
        <w:rPr>
          <w:vertAlign w:val="superscript"/>
        </w:rPr>
        <w:fldChar w:fldCharType="separate"/>
      </w:r>
      <w:r w:rsidR="00195A86">
        <w:rPr>
          <w:color w:val="080000"/>
          <w:kern w:val="0"/>
          <w:vertAlign w:val="superscript"/>
        </w:rPr>
        <w:t>[17]</w:t>
      </w:r>
      <w:r w:rsidR="00CC5542">
        <w:rPr>
          <w:vertAlign w:val="superscript"/>
        </w:rPr>
        <w:fldChar w:fldCharType="end"/>
      </w:r>
      <w:r w:rsidRPr="006936DC">
        <w:t>提出了基于线索树的双层聚类的话题检测方法，通过利用融合了时序特征和作者信息的话题模型</w:t>
      </w:r>
      <w:r w:rsidRPr="006936DC">
        <w:t>(Temporal-Author-Topic, TAT)</w:t>
      </w:r>
      <w:r w:rsidRPr="006936DC">
        <w:t>进行线索树内的局部聚类，借以实现垃圾微博的过滤，最后利用整合后的线索树进行全局话题检测。郑斐然等人</w:t>
      </w:r>
      <w:r w:rsidR="00CC5542">
        <w:rPr>
          <w:vertAlign w:val="superscript"/>
        </w:rPr>
        <w:fldChar w:fldCharType="begin"/>
      </w:r>
      <w:r w:rsidR="00195A86">
        <w:rPr>
          <w:vertAlign w:val="superscript"/>
        </w:rPr>
        <w:instrText xml:space="preserve"> ADDIN NE.Ref.{5645B4B4-7415-425A-AB5E-544D10CE67C8}</w:instrText>
      </w:r>
      <w:r w:rsidR="00CC5542">
        <w:rPr>
          <w:vertAlign w:val="superscript"/>
        </w:rPr>
        <w:fldChar w:fldCharType="separate"/>
      </w:r>
      <w:r w:rsidR="00195A86">
        <w:rPr>
          <w:color w:val="080000"/>
          <w:kern w:val="0"/>
          <w:vertAlign w:val="superscript"/>
        </w:rPr>
        <w:t>[18]</w:t>
      </w:r>
      <w:r w:rsidR="00CC5542">
        <w:rPr>
          <w:vertAlign w:val="superscript"/>
        </w:rPr>
        <w:fldChar w:fldCharType="end"/>
      </w:r>
      <w:r w:rsidRPr="006936DC">
        <w:t>综合考虑短文本中的词频和增长速度而构造复合权值，用以量化词语是新闻词汇的程度；在话题构造中使用了上下文的相关度模型来支撑增量式聚类算法，相比于语义相似度模型，其更能适应该问题的特点。另一类方法是通过情感变化来发现热点话题。杨亮等人</w:t>
      </w:r>
      <w:r w:rsidR="00CC5542">
        <w:rPr>
          <w:vertAlign w:val="superscript"/>
        </w:rPr>
        <w:fldChar w:fldCharType="begin"/>
      </w:r>
      <w:r w:rsidR="00195A86">
        <w:rPr>
          <w:vertAlign w:val="superscript"/>
        </w:rPr>
        <w:instrText xml:space="preserve"> ADDIN NE.Ref.{C508414B-F293-425B-B053-389D27B3A742}</w:instrText>
      </w:r>
      <w:r w:rsidR="00CC5542">
        <w:rPr>
          <w:vertAlign w:val="superscript"/>
        </w:rPr>
        <w:fldChar w:fldCharType="separate"/>
      </w:r>
      <w:r w:rsidR="00195A86">
        <w:rPr>
          <w:color w:val="080000"/>
          <w:kern w:val="0"/>
          <w:vertAlign w:val="superscript"/>
        </w:rPr>
        <w:t>[19]</w:t>
      </w:r>
      <w:r w:rsidR="00CC5542">
        <w:rPr>
          <w:vertAlign w:val="superscript"/>
        </w:rPr>
        <w:fldChar w:fldCharType="end"/>
      </w:r>
      <w:r w:rsidRPr="006936DC">
        <w:t>依据</w:t>
      </w:r>
      <w:r w:rsidRPr="006936DC">
        <w:lastRenderedPageBreak/>
        <w:t>热点事件的出现会使用户所发微博中情感词数量增多，情感发生变化，提出了情感分布语言模型，通过分析相邻时段间情感分布语言模型间的差异，实现对热点事件的发现。张鲁民等人</w:t>
      </w:r>
      <w:r w:rsidR="00CC5542">
        <w:rPr>
          <w:vertAlign w:val="superscript"/>
        </w:rPr>
        <w:fldChar w:fldCharType="begin"/>
      </w:r>
      <w:r w:rsidR="00195A86">
        <w:rPr>
          <w:vertAlign w:val="superscript"/>
        </w:rPr>
        <w:instrText xml:space="preserve"> ADDIN NE.Ref.{98DADB05-46D1-4409-A833-290377E55BDF}</w:instrText>
      </w:r>
      <w:r w:rsidR="00CC5542">
        <w:rPr>
          <w:vertAlign w:val="superscript"/>
        </w:rPr>
        <w:fldChar w:fldCharType="separate"/>
      </w:r>
      <w:r w:rsidR="00195A86">
        <w:rPr>
          <w:color w:val="080000"/>
          <w:kern w:val="0"/>
          <w:vertAlign w:val="superscript"/>
        </w:rPr>
        <w:t>[20]</w:t>
      </w:r>
      <w:r w:rsidR="00CC5542">
        <w:rPr>
          <w:vertAlign w:val="superscript"/>
        </w:rPr>
        <w:fldChar w:fldCharType="end"/>
      </w:r>
      <w:r w:rsidRPr="006936DC">
        <w:t>通过构建情感向量，采用改进的</w:t>
      </w:r>
      <w:r w:rsidRPr="006936DC">
        <w:t>Kleinberg</w:t>
      </w:r>
      <w:r w:rsidRPr="006936DC">
        <w:t>方法对情感状态进行监测，发现突发事件情感特征及突发期，并采用谱聚类方法对处于突发期的博文进行聚类分析，抽取突发事件。田野</w:t>
      </w:r>
      <w:r w:rsidR="00CC5542">
        <w:rPr>
          <w:vertAlign w:val="superscript"/>
        </w:rPr>
        <w:fldChar w:fldCharType="begin"/>
      </w:r>
      <w:r w:rsidR="00195A86">
        <w:rPr>
          <w:vertAlign w:val="superscript"/>
        </w:rPr>
        <w:instrText xml:space="preserve"> ADDIN NE.Ref.{3A80D02C-A6E1-412C-A986-AEBCBEA288B7}</w:instrText>
      </w:r>
      <w:r w:rsidR="00CC5542">
        <w:rPr>
          <w:vertAlign w:val="superscript"/>
        </w:rPr>
        <w:fldChar w:fldCharType="separate"/>
      </w:r>
      <w:r w:rsidR="00195A86">
        <w:rPr>
          <w:color w:val="080000"/>
          <w:kern w:val="0"/>
          <w:vertAlign w:val="superscript"/>
        </w:rPr>
        <w:t>[21]</w:t>
      </w:r>
      <w:r w:rsidR="00CC5542">
        <w:rPr>
          <w:vertAlign w:val="superscript"/>
        </w:rPr>
        <w:fldChar w:fldCharType="end"/>
      </w:r>
      <w:r w:rsidRPr="006936DC">
        <w:t>提出了结合了</w:t>
      </w:r>
      <w:r w:rsidRPr="006936DC">
        <w:t>MACD</w:t>
      </w:r>
      <w:r w:rsidRPr="006936DC">
        <w:t>算法</w:t>
      </w:r>
      <w:r w:rsidRPr="006936DC">
        <w:t>(Moving Average Convergence and Divergence</w:t>
      </w:r>
      <w:r w:rsidRPr="006936DC">
        <w:t>，指数平滑异同移动平均线</w:t>
      </w:r>
      <w:r w:rsidRPr="006936DC">
        <w:t>)</w:t>
      </w:r>
      <w:r w:rsidRPr="006936DC">
        <w:t>和</w:t>
      </w:r>
      <w:r w:rsidRPr="006936DC">
        <w:t>LDA</w:t>
      </w:r>
      <w:r w:rsidRPr="006936DC">
        <w:t>算法</w:t>
      </w:r>
      <w:r w:rsidRPr="006936DC">
        <w:t>(Latent Dirichlet Allocation</w:t>
      </w:r>
      <w:r w:rsidRPr="006936DC">
        <w:t>，潜在狄利克雷分布</w:t>
      </w:r>
      <w:r w:rsidRPr="006936DC">
        <w:t>)</w:t>
      </w:r>
      <w:r w:rsidRPr="006936DC">
        <w:t>的话题检测方法，分别进行突发事件内容的获取和已知事件的相关词扩展。利用</w:t>
      </w:r>
      <w:r w:rsidRPr="006936DC">
        <w:t xml:space="preserve"> MACD </w:t>
      </w:r>
      <w:r w:rsidRPr="006936DC">
        <w:t>算法，计算微博文本中单位时间片的词频变化，利用短周期移动平均线和长周期移动平均线之间的聚合及分离情况，识别平台文本流中讨论量突增内容，以此抽取有可能成为讨论热点的事件。利用</w:t>
      </w:r>
      <w:r w:rsidRPr="006936DC">
        <w:t>LDA</w:t>
      </w:r>
      <w:r w:rsidRPr="006936DC">
        <w:t>算法，计算事件相关的</w:t>
      </w:r>
      <w:r w:rsidRPr="006936DC">
        <w:rPr>
          <w:rFonts w:hint="eastAsia"/>
        </w:rPr>
        <w:t>“</w:t>
      </w:r>
      <w:r w:rsidRPr="006936DC">
        <w:t>词袋</w:t>
      </w:r>
      <w:r w:rsidRPr="006936DC">
        <w:rPr>
          <w:rFonts w:hint="eastAsia"/>
        </w:rPr>
        <w:t>”</w:t>
      </w:r>
      <w:r w:rsidRPr="006936DC">
        <w:t>内容及各相关词在该事件中的关联权重，以若干词组合的方式作为关键词查询的补充，以此扩展事件相关内容的抽取结果。周刚等人</w:t>
      </w:r>
      <w:r w:rsidR="00CC5542">
        <w:rPr>
          <w:vertAlign w:val="superscript"/>
        </w:rPr>
        <w:fldChar w:fldCharType="begin"/>
      </w:r>
      <w:r w:rsidR="00195A86">
        <w:rPr>
          <w:vertAlign w:val="superscript"/>
        </w:rPr>
        <w:instrText xml:space="preserve"> ADDIN NE.Ref.{87EEC7CE-A8D5-4F6B-9179-FA7D5D27411B}</w:instrText>
      </w:r>
      <w:r w:rsidR="00CC5542">
        <w:rPr>
          <w:vertAlign w:val="superscript"/>
        </w:rPr>
        <w:fldChar w:fldCharType="separate"/>
      </w:r>
      <w:r w:rsidR="00195A86">
        <w:rPr>
          <w:color w:val="080000"/>
          <w:kern w:val="0"/>
          <w:vertAlign w:val="superscript"/>
        </w:rPr>
        <w:t>[22]</w:t>
      </w:r>
      <w:r w:rsidR="00CC5542">
        <w:rPr>
          <w:vertAlign w:val="superscript"/>
        </w:rPr>
        <w:fldChar w:fldCharType="end"/>
      </w:r>
      <w:r w:rsidRPr="006936DC">
        <w:t>基于微博中联系人存在的关注和粉丝等结构化信息、帖子之间转发评论等内在关联关系，提出了针对微博的</w:t>
      </w:r>
      <w:r w:rsidRPr="006936DC">
        <w:t>MB-SinglePass</w:t>
      </w:r>
      <w:r w:rsidRPr="006936DC">
        <w:t>话题检测算法。该算法针对微博短文本特征稀疏的问题，利用同义词典，引入了微博特征扩展技术，丰富了特征信息。同时，针对单一使用余弦相似度、雅各比相似度和语义相似度的不足，采用了组合相似度策略。</w:t>
      </w:r>
    </w:p>
    <w:p w:rsidR="00AD0F30" w:rsidRPr="006936DC" w:rsidRDefault="00AD0F30" w:rsidP="0029202C">
      <w:pPr>
        <w:pStyle w:val="3"/>
        <w:spacing w:before="163" w:after="163"/>
        <w:rPr>
          <w:kern w:val="0"/>
        </w:rPr>
      </w:pPr>
      <w:bookmarkStart w:id="33" w:name="_Toc367653581"/>
      <w:bookmarkStart w:id="34" w:name="_Toc372556618"/>
      <w:bookmarkStart w:id="35" w:name="_Toc372986645"/>
      <w:r>
        <w:rPr>
          <w:rFonts w:hint="eastAsia"/>
          <w:kern w:val="0"/>
        </w:rPr>
        <w:t>情感分析</w:t>
      </w:r>
      <w:bookmarkEnd w:id="33"/>
      <w:bookmarkEnd w:id="34"/>
      <w:bookmarkEnd w:id="35"/>
    </w:p>
    <w:p w:rsidR="00AD0F30" w:rsidRPr="006936DC" w:rsidRDefault="00AD0F30" w:rsidP="00AD0F30">
      <w:pPr>
        <w:tabs>
          <w:tab w:val="left" w:pos="720"/>
        </w:tabs>
        <w:ind w:firstLineChars="200" w:firstLine="480"/>
      </w:pPr>
      <w:r w:rsidRPr="006936DC">
        <w:t>情感分析也可称为观点挖掘，随着</w:t>
      </w:r>
      <w:r w:rsidRPr="006936DC">
        <w:t>Web2.0</w:t>
      </w:r>
      <w:r w:rsidRPr="006936DC">
        <w:t>的发展，越来越多的用户在网络上发布具有不同情感趋向的信息，研究这些用户信息中潜在的情感信息，挖掘用户的潜在观点一直是研究的热点，但已有的观点挖掘研究主要集中于在线产品评论或传统博客上，较少有针对微博的观点挖掘研究。</w:t>
      </w:r>
    </w:p>
    <w:p w:rsidR="00AD0F30" w:rsidRPr="00F74167" w:rsidRDefault="00AD0F30" w:rsidP="00195A86">
      <w:pPr>
        <w:ind w:firstLineChars="200" w:firstLine="480"/>
        <w:rPr>
          <w:rFonts w:eastAsiaTheme="minorEastAsia"/>
        </w:rPr>
      </w:pPr>
      <w:r w:rsidRPr="00B505D7">
        <w:t>微博</w:t>
      </w:r>
      <w:r>
        <w:rPr>
          <w:rFonts w:hint="eastAsia"/>
        </w:rPr>
        <w:t>中的</w:t>
      </w:r>
      <w:r w:rsidRPr="00B505D7">
        <w:t>用户和用户之间存在社会网络关系，用户通过微博所体现的观点集之间也存在语义上的关联关系，而事件特征之间同样存在隐含的关系。这些隐含的关联对情感分析会产生潜在的影响。</w:t>
      </w:r>
      <w:r w:rsidRPr="00B505D7">
        <w:t>Bermingham</w:t>
      </w:r>
      <w:r w:rsidRPr="00B505D7">
        <w:t>等人</w:t>
      </w:r>
      <w:r w:rsidR="00CC5542">
        <w:fldChar w:fldCharType="begin"/>
      </w:r>
      <w:r w:rsidR="00195A86">
        <w:instrText xml:space="preserve"> ADDIN NE.Ref.{9D29A148-AB97-4CA7-8CC4-2F3D27771426}</w:instrText>
      </w:r>
      <w:r w:rsidR="00CC5542">
        <w:fldChar w:fldCharType="separate"/>
      </w:r>
      <w:r w:rsidR="00195A86">
        <w:rPr>
          <w:color w:val="080000"/>
          <w:kern w:val="0"/>
          <w:vertAlign w:val="superscript"/>
        </w:rPr>
        <w:t>[23]</w:t>
      </w:r>
      <w:r w:rsidR="00CC5542">
        <w:fldChar w:fldCharType="end"/>
      </w:r>
      <w:r w:rsidRPr="00B505D7">
        <w:t>研究</w:t>
      </w:r>
      <w:r>
        <w:rPr>
          <w:rFonts w:hint="eastAsia"/>
        </w:rPr>
        <w:t>发现</w:t>
      </w:r>
      <w:r w:rsidRPr="00B505D7">
        <w:t>针对微博进行情感分析相对传统博客的效果将会更好，微博已经成为情感分析与观点挖掘的有效文本领域。</w:t>
      </w:r>
      <w:r w:rsidRPr="00B505D7">
        <w:t>Go</w:t>
      </w:r>
      <w:r w:rsidRPr="00B505D7">
        <w:t>等人</w:t>
      </w:r>
      <w:r w:rsidR="00CC5542">
        <w:fldChar w:fldCharType="begin"/>
      </w:r>
      <w:r w:rsidR="00195A86">
        <w:instrText xml:space="preserve"> ADDIN NE.Ref.{252D0733-244E-4DE0-9629-95066E4FBCE3}</w:instrText>
      </w:r>
      <w:r w:rsidR="00CC5542">
        <w:fldChar w:fldCharType="separate"/>
      </w:r>
      <w:r w:rsidR="00195A86">
        <w:rPr>
          <w:color w:val="080000"/>
          <w:kern w:val="0"/>
          <w:vertAlign w:val="superscript"/>
        </w:rPr>
        <w:t>[24]</w:t>
      </w:r>
      <w:r w:rsidR="00CC5542">
        <w:fldChar w:fldCharType="end"/>
      </w:r>
      <w:r w:rsidRPr="00B505D7">
        <w:t>利用机器学习的方法对微博消息进行情感分类，即判断一条微博消息的情感倾向是正面还是负面。在训练集的选择上，利用微博中的表情作为类别标记，然后利用朴素贝叶斯和支持向量机等不同的分类算法训练分类器，从而实现微博的情感分类。在应用方面，</w:t>
      </w:r>
      <w:r w:rsidRPr="008326D4">
        <w:rPr>
          <w:rFonts w:hint="eastAsia"/>
        </w:rPr>
        <w:lastRenderedPageBreak/>
        <w:t>基于</w:t>
      </w:r>
      <w:r w:rsidRPr="008326D4">
        <w:rPr>
          <w:rFonts w:hint="eastAsia"/>
        </w:rPr>
        <w:t>Twitter</w:t>
      </w:r>
      <w:r w:rsidRPr="008326D4">
        <w:rPr>
          <w:rFonts w:hint="eastAsia"/>
        </w:rPr>
        <w:t>的实时搜索引擎</w:t>
      </w:r>
      <w:r w:rsidRPr="00B505D7">
        <w:t>TweetFeel</w:t>
      </w:r>
      <w:r w:rsidRPr="00092762">
        <w:rPr>
          <w:vertAlign w:val="superscript"/>
        </w:rPr>
        <w:footnoteReference w:id="2"/>
      </w:r>
      <w:r>
        <w:rPr>
          <w:rFonts w:hint="eastAsia"/>
        </w:rPr>
        <w:t>能够判断信息是负面情绪</w:t>
      </w:r>
      <w:r w:rsidRPr="008326D4">
        <w:rPr>
          <w:rFonts w:hint="eastAsia"/>
        </w:rPr>
        <w:t>还是正面，然后用一个计数器进行对比</w:t>
      </w:r>
      <w:r>
        <w:rPr>
          <w:rFonts w:hint="eastAsia"/>
        </w:rPr>
        <w:t>。</w:t>
      </w:r>
      <w:r w:rsidRPr="00B505D7">
        <w:t>国内研究方面，谢丽星等人</w:t>
      </w:r>
      <w:r w:rsidR="00CC5542">
        <w:fldChar w:fldCharType="begin"/>
      </w:r>
      <w:r w:rsidR="00195A86">
        <w:instrText xml:space="preserve"> ADDIN NE.Ref.{FF77FFCA-FD10-4124-BBF2-1881C37DC9FF}</w:instrText>
      </w:r>
      <w:r w:rsidR="00CC5542">
        <w:fldChar w:fldCharType="separate"/>
      </w:r>
      <w:r w:rsidR="00195A86">
        <w:rPr>
          <w:color w:val="080000"/>
          <w:kern w:val="0"/>
          <w:vertAlign w:val="superscript"/>
        </w:rPr>
        <w:t>[25]</w:t>
      </w:r>
      <w:r w:rsidR="00CC5542">
        <w:fldChar w:fldCharType="end"/>
      </w:r>
      <w:r w:rsidRPr="00B505D7">
        <w:t>对于三种情感分析的方法进行了深入研究，包括表情符号的规则方法、情感词典的规则方法、基于</w:t>
      </w:r>
      <w:r w:rsidRPr="00B505D7">
        <w:t>SVM</w:t>
      </w:r>
      <w:r w:rsidRPr="00B505D7">
        <w:t>的层次结构的多策略方法，实验表明基于</w:t>
      </w:r>
      <w:r w:rsidRPr="00B505D7">
        <w:t>SVM</w:t>
      </w:r>
      <w:r w:rsidRPr="00B505D7">
        <w:t>的层次结构多策略方法效果最好。其次，针对层次结构的多策略方法的特征选择进行了详细分析，包括主题无关、主题相关的特征。实验表明引入主题相关的特征的准确率高于使用主题无关的特征时获得的准确率。刘志明等人</w:t>
      </w:r>
      <w:r w:rsidR="00CC5542">
        <w:fldChar w:fldCharType="begin"/>
      </w:r>
      <w:r w:rsidR="00195A86">
        <w:instrText xml:space="preserve"> ADDIN NE.Ref.{FE36842C-9D28-4ED9-BFD5-92E01966A80D}</w:instrText>
      </w:r>
      <w:r w:rsidR="00CC5542">
        <w:fldChar w:fldCharType="separate"/>
      </w:r>
      <w:r w:rsidR="00195A86">
        <w:rPr>
          <w:color w:val="080000"/>
          <w:kern w:val="0"/>
          <w:vertAlign w:val="superscript"/>
        </w:rPr>
        <w:t>[26]</w:t>
      </w:r>
      <w:r w:rsidR="00CC5542">
        <w:fldChar w:fldCharType="end"/>
      </w:r>
      <w:r w:rsidRPr="00B505D7">
        <w:t>使用三种机器学习算法、三种特征选取算法以及三种特征项权重计算方法对微博进行了情感分类的实证研究。实验结果表明，针对不同的特征权重计算方法，</w:t>
      </w:r>
      <w:r w:rsidRPr="00B505D7">
        <w:t>SVM</w:t>
      </w:r>
      <w:r w:rsidRPr="00B505D7">
        <w:t>和贝叶斯分类算法各有优势，信息增益特征选取方法相比于其他的方法效果明显要好。综合考虑三种因素，采用</w:t>
      </w:r>
      <w:r w:rsidRPr="00B505D7">
        <w:t>SVM</w:t>
      </w:r>
      <w:r w:rsidRPr="00B505D7">
        <w:t>和信息增益，以及</w:t>
      </w:r>
      <w:bookmarkStart w:id="38" w:name="OLE_LINK10"/>
      <w:bookmarkStart w:id="39" w:name="OLE_LINK11"/>
      <w:r w:rsidRPr="00B505D7">
        <w:t>TF-IDF</w:t>
      </w:r>
      <w:bookmarkEnd w:id="38"/>
      <w:bookmarkEnd w:id="39"/>
      <w:r w:rsidRPr="00B505D7">
        <w:t>作为特征项权重，三者结合对微博的情感分类效果最好。庞磊等人</w:t>
      </w:r>
      <w:r w:rsidR="00CC5542">
        <w:fldChar w:fldCharType="begin"/>
      </w:r>
      <w:r w:rsidR="00195A86">
        <w:instrText xml:space="preserve"> ADDIN NE.Ref.{5928A9DF-42D5-49D1-865E-FB36EA337D0B}</w:instrText>
      </w:r>
      <w:r w:rsidR="00CC5542">
        <w:fldChar w:fldCharType="separate"/>
      </w:r>
      <w:r w:rsidR="00195A86">
        <w:rPr>
          <w:color w:val="080000"/>
          <w:kern w:val="0"/>
          <w:vertAlign w:val="superscript"/>
        </w:rPr>
        <w:t>[27]</w:t>
      </w:r>
      <w:r w:rsidR="00CC5542">
        <w:fldChar w:fldCharType="end"/>
      </w:r>
      <w:r w:rsidRPr="00B505D7">
        <w:t>提出一种基于情绪知识的非监督情感分类方法，利用情绪词和表情图片这两种情绪知识对大规模微博非标注语料进行筛选并自动标注，用自动标注好的语料作为训练集构建微博情感文本分类器，对微博文本进行情感极性自动分类。同时，王昊等人</w:t>
      </w:r>
      <w:r w:rsidR="00CC5542">
        <w:fldChar w:fldCharType="begin"/>
      </w:r>
      <w:r w:rsidR="00195A86">
        <w:instrText xml:space="preserve"> ADDIN NE.Ref.{5181C4D1-C084-4B54-804A-61B79133D612}</w:instrText>
      </w:r>
      <w:r w:rsidR="00CC5542">
        <w:fldChar w:fldCharType="separate"/>
      </w:r>
      <w:r w:rsidR="00195A86">
        <w:rPr>
          <w:color w:val="080000"/>
          <w:kern w:val="0"/>
          <w:vertAlign w:val="superscript"/>
        </w:rPr>
        <w:t>[28]</w:t>
      </w:r>
      <w:r w:rsidR="00CC5542">
        <w:fldChar w:fldCharType="end"/>
      </w:r>
      <w:r w:rsidRPr="00B505D7">
        <w:t>利用基于情感的</w:t>
      </w:r>
      <w:r w:rsidRPr="00B505D7">
        <w:t>HITS</w:t>
      </w:r>
      <w:r w:rsidRPr="00B505D7">
        <w:t>算法对日本地震发生后一周内爬取的新浪微博进行事件分析，同时采用基于规则的情感分类的方法分析人们在特定主题词下表现的情感。</w:t>
      </w:r>
    </w:p>
    <w:p w:rsidR="00564E09" w:rsidRDefault="00E45E83" w:rsidP="0029202C">
      <w:pPr>
        <w:pStyle w:val="2"/>
        <w:spacing w:before="163" w:after="163"/>
      </w:pPr>
      <w:bookmarkStart w:id="40" w:name="_Toc372986646"/>
      <w:r>
        <w:rPr>
          <w:rFonts w:hint="eastAsia"/>
        </w:rPr>
        <w:t>有待解决的问题</w:t>
      </w:r>
      <w:bookmarkEnd w:id="40"/>
    </w:p>
    <w:p w:rsidR="00E45E83" w:rsidRPr="00D14296" w:rsidRDefault="00E45E83" w:rsidP="00E45E83">
      <w:pPr>
        <w:ind w:firstLineChars="200" w:firstLine="480"/>
        <w:rPr>
          <w:rFonts w:ascii="Arial" w:hAnsi="Arial"/>
          <w:szCs w:val="21"/>
        </w:rPr>
      </w:pPr>
      <w:r w:rsidRPr="00D14296">
        <w:rPr>
          <w:rFonts w:ascii="Arial" w:hAnsi="Arial" w:hint="eastAsia"/>
          <w:szCs w:val="21"/>
        </w:rPr>
        <w:t>根据</w:t>
      </w:r>
      <w:r>
        <w:rPr>
          <w:rFonts w:ascii="Arial" w:hAnsi="Arial" w:hint="eastAsia"/>
          <w:szCs w:val="21"/>
        </w:rPr>
        <w:t>以上介绍</w:t>
      </w:r>
      <w:r w:rsidRPr="00D14296">
        <w:rPr>
          <w:rFonts w:ascii="Arial" w:hAnsi="Arial" w:hint="eastAsia"/>
          <w:szCs w:val="21"/>
        </w:rPr>
        <w:t>的现状，</w:t>
      </w:r>
      <w:r>
        <w:rPr>
          <w:rFonts w:ascii="Arial" w:hAnsi="Arial" w:hint="eastAsia"/>
          <w:szCs w:val="21"/>
        </w:rPr>
        <w:t>可以发现</w:t>
      </w:r>
      <w:r>
        <w:t>现有研究中往往忽略了微博用户的社会属性对其行为和社会关系的影响</w:t>
      </w:r>
      <w:r>
        <w:rPr>
          <w:rFonts w:hint="eastAsia"/>
        </w:rPr>
        <w:t>，具体问题</w:t>
      </w:r>
      <w:r w:rsidRPr="00D14296">
        <w:rPr>
          <w:rFonts w:ascii="Arial" w:hAnsi="Arial" w:hint="eastAsia"/>
          <w:szCs w:val="21"/>
        </w:rPr>
        <w:t>总结</w:t>
      </w:r>
      <w:r>
        <w:rPr>
          <w:rFonts w:hint="eastAsia"/>
        </w:rPr>
        <w:t>如下</w:t>
      </w:r>
      <w:r w:rsidRPr="00D14296">
        <w:rPr>
          <w:rFonts w:ascii="Arial" w:hAnsi="Arial" w:hint="eastAsia"/>
          <w:szCs w:val="21"/>
        </w:rPr>
        <w:t>：</w:t>
      </w:r>
    </w:p>
    <w:p w:rsidR="00E45E83" w:rsidRPr="00D14296" w:rsidRDefault="00E45E83" w:rsidP="00DB248B">
      <w:pPr>
        <w:pStyle w:val="aff"/>
        <w:numPr>
          <w:ilvl w:val="0"/>
          <w:numId w:val="5"/>
        </w:numPr>
        <w:ind w:firstLineChars="0"/>
      </w:pPr>
      <w:r>
        <w:rPr>
          <w:rFonts w:hint="eastAsia"/>
        </w:rPr>
        <w:t>在针对</w:t>
      </w:r>
      <w:r w:rsidRPr="00F52766">
        <w:t>微博网络开展测量研究</w:t>
      </w:r>
      <w:r w:rsidRPr="00D14296">
        <w:rPr>
          <w:rFonts w:hAnsi="Arial"/>
          <w:color w:val="333333"/>
        </w:rPr>
        <w:t>时</w:t>
      </w:r>
      <w:r w:rsidRPr="00F52766">
        <w:t>大多从</w:t>
      </w:r>
      <w:r w:rsidRPr="00D14296">
        <w:rPr>
          <w:rFonts w:hAnsi="Arial"/>
          <w:color w:val="333333"/>
        </w:rPr>
        <w:t>社会个体层次的结构，即微观结构入手，</w:t>
      </w:r>
      <w:r w:rsidRPr="00F52766">
        <w:t>了解微博系统的拓扑结构特征、用户行为特征等信息，缺乏从</w:t>
      </w:r>
      <w:r w:rsidRPr="00D14296">
        <w:rPr>
          <w:rFonts w:hAnsi="Arial"/>
          <w:color w:val="333333"/>
        </w:rPr>
        <w:t>宏观结构（</w:t>
      </w:r>
      <w:hyperlink r:id="rId11" w:tooltip="组织" w:history="1">
        <w:r w:rsidRPr="00F52766">
          <w:t>组织</w:t>
        </w:r>
      </w:hyperlink>
      <w:r w:rsidRPr="00F52766">
        <w:t>或</w:t>
      </w:r>
      <w:r w:rsidRPr="00D14296">
        <w:rPr>
          <w:rFonts w:hAnsi="Arial"/>
          <w:color w:val="333333"/>
        </w:rPr>
        <w:t>群体层次的结构）对微博网络的研究。</w:t>
      </w:r>
    </w:p>
    <w:p w:rsidR="00E45E83" w:rsidRPr="00554D67" w:rsidRDefault="00E45E83" w:rsidP="00DB248B">
      <w:pPr>
        <w:pStyle w:val="aff"/>
        <w:numPr>
          <w:ilvl w:val="0"/>
          <w:numId w:val="5"/>
        </w:numPr>
        <w:ind w:firstLineChars="0"/>
      </w:pPr>
      <w:r>
        <w:rPr>
          <w:rFonts w:hAnsi="Arial" w:hint="eastAsia"/>
          <w:color w:val="333333"/>
        </w:rPr>
        <w:t>在进行话题检测时缺乏对行业的关注，娱乐、体育等关注度较高的行业出现的话题容易被发现，而医生、航空航天等关注度较低的行业人士热烈讨论的话题不易被发现。</w:t>
      </w:r>
    </w:p>
    <w:p w:rsidR="00E45E83" w:rsidRDefault="00E45E83" w:rsidP="00DB248B">
      <w:pPr>
        <w:pStyle w:val="aff"/>
        <w:numPr>
          <w:ilvl w:val="0"/>
          <w:numId w:val="5"/>
        </w:numPr>
        <w:ind w:firstLineChars="0"/>
      </w:pPr>
      <w:r>
        <w:rPr>
          <w:rFonts w:hint="eastAsia"/>
        </w:rPr>
        <w:t>在进行情感分析时缺乏对行业的区分，在</w:t>
      </w:r>
      <w:r w:rsidRPr="00BD322E">
        <w:t>社会热点事件涉及</w:t>
      </w:r>
      <w:r>
        <w:rPr>
          <w:rFonts w:hint="eastAsia"/>
        </w:rPr>
        <w:t>一定</w:t>
      </w:r>
      <w:r w:rsidRPr="00BD322E">
        <w:t>专业性</w:t>
      </w:r>
      <w:r>
        <w:rPr>
          <w:rFonts w:hint="eastAsia"/>
        </w:rPr>
        <w:t>时</w:t>
      </w:r>
      <w:r w:rsidRPr="00BD322E">
        <w:t>，</w:t>
      </w:r>
      <w:r w:rsidRPr="00554D67">
        <w:rPr>
          <w:color w:val="333333"/>
        </w:rPr>
        <w:t>及时搜集并整理</w:t>
      </w:r>
      <w:r>
        <w:rPr>
          <w:rFonts w:hint="eastAsia"/>
          <w:color w:val="333333"/>
        </w:rPr>
        <w:t>该行业的</w:t>
      </w:r>
      <w:r w:rsidRPr="00554D67">
        <w:rPr>
          <w:color w:val="333333"/>
        </w:rPr>
        <w:t>人士对此问题的看法，并形成相对全面的，具有代表性</w:t>
      </w:r>
      <w:r w:rsidRPr="00554D67">
        <w:rPr>
          <w:color w:val="333333"/>
        </w:rPr>
        <w:lastRenderedPageBreak/>
        <w:t>的行业观点，将大大有助于实现微博舆论的监测、引导以及控制。</w:t>
      </w:r>
    </w:p>
    <w:p w:rsidR="00DD395B" w:rsidRDefault="00DD395B">
      <w:pPr>
        <w:widowControl/>
        <w:spacing w:line="240" w:lineRule="auto"/>
        <w:jc w:val="left"/>
        <w:rPr>
          <w:rFonts w:eastAsia="黑体"/>
          <w:bCs/>
          <w:kern w:val="44"/>
          <w:sz w:val="32"/>
          <w:szCs w:val="32"/>
        </w:rPr>
      </w:pPr>
      <w:r>
        <w:br w:type="page"/>
      </w:r>
    </w:p>
    <w:p w:rsidR="00834C9A" w:rsidRDefault="00230DBB" w:rsidP="00834C9A">
      <w:pPr>
        <w:pStyle w:val="1"/>
        <w:spacing w:before="163" w:after="163"/>
      </w:pPr>
      <w:bookmarkStart w:id="41" w:name="_Toc372986647"/>
      <w:r w:rsidRPr="001740A4">
        <w:rPr>
          <w:rFonts w:hint="eastAsia"/>
        </w:rPr>
        <w:lastRenderedPageBreak/>
        <w:t>论文</w:t>
      </w:r>
      <w:bookmarkEnd w:id="10"/>
      <w:r w:rsidRPr="001740A4">
        <w:rPr>
          <w:rFonts w:hint="eastAsia"/>
        </w:rPr>
        <w:t>研究方案</w:t>
      </w:r>
      <w:bookmarkStart w:id="42" w:name="_Toc310880522"/>
      <w:bookmarkStart w:id="43" w:name="_Toc367710262"/>
      <w:bookmarkStart w:id="44" w:name="_Toc372985507"/>
      <w:bookmarkStart w:id="45" w:name="_Toc367710271"/>
      <w:bookmarkEnd w:id="11"/>
      <w:bookmarkEnd w:id="41"/>
    </w:p>
    <w:p w:rsidR="00834C9A" w:rsidRDefault="00834C9A" w:rsidP="00834C9A">
      <w:pPr>
        <w:pStyle w:val="2"/>
        <w:spacing w:before="163" w:after="163"/>
      </w:pPr>
      <w:bookmarkStart w:id="46" w:name="_Toc372986648"/>
      <w:r w:rsidRPr="001740A4">
        <w:rPr>
          <w:rFonts w:hint="eastAsia"/>
        </w:rPr>
        <w:t>研究目标</w:t>
      </w:r>
      <w:bookmarkEnd w:id="42"/>
      <w:bookmarkEnd w:id="43"/>
      <w:bookmarkEnd w:id="44"/>
      <w:bookmarkEnd w:id="46"/>
    </w:p>
    <w:p w:rsidR="00834C9A" w:rsidRPr="00897A2A" w:rsidRDefault="00834C9A" w:rsidP="00834C9A">
      <w:pPr>
        <w:tabs>
          <w:tab w:val="left" w:pos="720"/>
        </w:tabs>
        <w:ind w:firstLineChars="200" w:firstLine="480"/>
      </w:pPr>
      <w:r w:rsidRPr="00897A2A">
        <w:t>现有对中文微博的研究仍然处于探索阶段，未考虑用户社会属性对其行为和社会关系的影响。本</w:t>
      </w:r>
      <w:r>
        <w:rPr>
          <w:rFonts w:hint="eastAsia"/>
        </w:rPr>
        <w:t>课题的目标</w:t>
      </w:r>
      <w:r w:rsidRPr="00897A2A">
        <w:t>是研究并实现融合行业分析的微博话题检测与情感分析技术，该技术具有以下特点：</w:t>
      </w:r>
    </w:p>
    <w:p w:rsidR="00834C9A" w:rsidRDefault="00834C9A" w:rsidP="00DB248B">
      <w:pPr>
        <w:pStyle w:val="aff"/>
        <w:numPr>
          <w:ilvl w:val="0"/>
          <w:numId w:val="7"/>
        </w:numPr>
        <w:tabs>
          <w:tab w:val="left" w:pos="720"/>
        </w:tabs>
        <w:ind w:firstLineChars="0"/>
      </w:pPr>
      <w:r>
        <w:rPr>
          <w:rFonts w:hint="eastAsia"/>
        </w:rPr>
        <w:t>能够</w:t>
      </w:r>
      <w:r w:rsidRPr="00897A2A">
        <w:t>有效识别用户行业</w:t>
      </w:r>
      <w:r>
        <w:rPr>
          <w:rFonts w:hint="eastAsia"/>
        </w:rPr>
        <w:t>；</w:t>
      </w:r>
    </w:p>
    <w:p w:rsidR="00834C9A" w:rsidRPr="0079644D" w:rsidRDefault="00834C9A" w:rsidP="00DB248B">
      <w:pPr>
        <w:pStyle w:val="aff"/>
        <w:numPr>
          <w:ilvl w:val="0"/>
          <w:numId w:val="7"/>
        </w:numPr>
        <w:tabs>
          <w:tab w:val="left" w:pos="720"/>
        </w:tabs>
        <w:ind w:firstLineChars="0"/>
      </w:pPr>
      <w:r>
        <w:rPr>
          <w:rFonts w:hint="eastAsia"/>
        </w:rPr>
        <w:t>从行业这一宏观角度</w:t>
      </w:r>
      <w:r w:rsidRPr="00F52766">
        <w:t>开展</w:t>
      </w:r>
      <w:r>
        <w:rPr>
          <w:rFonts w:hint="eastAsia"/>
        </w:rPr>
        <w:t>微博网络</w:t>
      </w:r>
      <w:r w:rsidRPr="00F52766">
        <w:t>测量研究</w:t>
      </w:r>
      <w:r>
        <w:rPr>
          <w:rFonts w:hint="eastAsia"/>
        </w:rPr>
        <w:t>，</w:t>
      </w:r>
      <w:r w:rsidRPr="00F52766">
        <w:rPr>
          <w:rFonts w:hAnsi="Arial"/>
          <w:color w:val="333333"/>
        </w:rPr>
        <w:t>全面认识微博网络关系</w:t>
      </w:r>
      <w:r>
        <w:rPr>
          <w:rFonts w:hAnsi="Arial" w:hint="eastAsia"/>
          <w:color w:val="333333"/>
        </w:rPr>
        <w:t>；</w:t>
      </w:r>
    </w:p>
    <w:p w:rsidR="00834C9A" w:rsidRDefault="00834C9A" w:rsidP="00DB248B">
      <w:pPr>
        <w:pStyle w:val="aff"/>
        <w:numPr>
          <w:ilvl w:val="0"/>
          <w:numId w:val="7"/>
        </w:numPr>
        <w:tabs>
          <w:tab w:val="left" w:pos="720"/>
        </w:tabs>
        <w:ind w:firstLineChars="0"/>
      </w:pPr>
      <w:r w:rsidRPr="00897A2A">
        <w:t>在已有的微博相关研究成果的基础上，充分考虑中文自然语言处理技术和中文微博自身的特点</w:t>
      </w:r>
      <w:r>
        <w:rPr>
          <w:rFonts w:hint="eastAsia"/>
        </w:rPr>
        <w:t>，</w:t>
      </w:r>
      <w:r w:rsidRPr="00897A2A">
        <w:t>检测行业内话题</w:t>
      </w:r>
      <w:r>
        <w:rPr>
          <w:rFonts w:hint="eastAsia"/>
        </w:rPr>
        <w:t>；</w:t>
      </w:r>
    </w:p>
    <w:p w:rsidR="00834C9A" w:rsidRPr="00897A2A" w:rsidRDefault="00834C9A" w:rsidP="00DB248B">
      <w:pPr>
        <w:pStyle w:val="aff"/>
        <w:numPr>
          <w:ilvl w:val="0"/>
          <w:numId w:val="7"/>
        </w:numPr>
        <w:tabs>
          <w:tab w:val="left" w:pos="720"/>
        </w:tabs>
        <w:ind w:firstLineChars="0"/>
      </w:pPr>
      <w:r w:rsidRPr="00897A2A">
        <w:t>挖掘微博社会网络所隐含的语义信息及情感关联</w:t>
      </w:r>
      <w:r>
        <w:rPr>
          <w:rFonts w:hint="eastAsia"/>
        </w:rPr>
        <w:t>，计算</w:t>
      </w:r>
      <w:r w:rsidRPr="00897A2A">
        <w:t>行业内用户</w:t>
      </w:r>
      <w:r>
        <w:rPr>
          <w:rFonts w:hint="eastAsia"/>
        </w:rPr>
        <w:t>情感分布。</w:t>
      </w:r>
    </w:p>
    <w:p w:rsidR="00834C9A" w:rsidRDefault="00834C9A" w:rsidP="00834C9A">
      <w:pPr>
        <w:pStyle w:val="2"/>
        <w:spacing w:before="163" w:after="163"/>
      </w:pPr>
      <w:bookmarkStart w:id="47" w:name="_Toc310880523"/>
      <w:bookmarkStart w:id="48" w:name="_Toc367710263"/>
      <w:bookmarkStart w:id="49" w:name="_Toc372985508"/>
      <w:bookmarkStart w:id="50" w:name="_Toc372986649"/>
      <w:r w:rsidRPr="001740A4">
        <w:rPr>
          <w:rFonts w:hint="eastAsia"/>
        </w:rPr>
        <w:t>研究任务</w:t>
      </w:r>
      <w:bookmarkEnd w:id="47"/>
      <w:bookmarkEnd w:id="48"/>
      <w:bookmarkEnd w:id="49"/>
      <w:bookmarkEnd w:id="50"/>
    </w:p>
    <w:p w:rsidR="00834C9A" w:rsidRPr="0079644D" w:rsidRDefault="00834C9A" w:rsidP="00834C9A">
      <w:pPr>
        <w:tabs>
          <w:tab w:val="left" w:pos="720"/>
        </w:tabs>
        <w:ind w:firstLineChars="200" w:firstLine="480"/>
      </w:pPr>
      <w:r w:rsidRPr="0079644D">
        <w:t>针对上述的研究目标，本课题的主要研究内容如下：</w:t>
      </w:r>
    </w:p>
    <w:p w:rsidR="00834C9A" w:rsidRDefault="00834C9A" w:rsidP="00DB248B">
      <w:pPr>
        <w:pStyle w:val="aff"/>
        <w:numPr>
          <w:ilvl w:val="0"/>
          <w:numId w:val="8"/>
        </w:numPr>
        <w:tabs>
          <w:tab w:val="left" w:pos="720"/>
        </w:tabs>
        <w:ind w:firstLineChars="0"/>
      </w:pPr>
      <w:r>
        <w:t>设计并实现获取大量</w:t>
      </w:r>
      <w:r w:rsidRPr="0079644D">
        <w:t>微博数据的方法；</w:t>
      </w:r>
    </w:p>
    <w:p w:rsidR="00834C9A" w:rsidRDefault="00834C9A" w:rsidP="00DB248B">
      <w:pPr>
        <w:pStyle w:val="aff"/>
        <w:numPr>
          <w:ilvl w:val="0"/>
          <w:numId w:val="8"/>
        </w:numPr>
        <w:tabs>
          <w:tab w:val="left" w:pos="720"/>
        </w:tabs>
        <w:ind w:firstLineChars="0"/>
      </w:pPr>
      <w:r>
        <w:rPr>
          <w:rFonts w:hint="eastAsia"/>
        </w:rPr>
        <w:t>结合微博特点，</w:t>
      </w:r>
      <w:r w:rsidRPr="0079644D">
        <w:t>设计并实现</w:t>
      </w:r>
      <w:r>
        <w:rPr>
          <w:rFonts w:hint="eastAsia"/>
        </w:rPr>
        <w:t>针对微博的行业分类方法；</w:t>
      </w:r>
    </w:p>
    <w:p w:rsidR="00834C9A" w:rsidRDefault="00834C9A" w:rsidP="00DB248B">
      <w:pPr>
        <w:pStyle w:val="aff"/>
        <w:numPr>
          <w:ilvl w:val="0"/>
          <w:numId w:val="8"/>
        </w:numPr>
        <w:tabs>
          <w:tab w:val="left" w:pos="720"/>
        </w:tabs>
        <w:ind w:firstLineChars="0"/>
      </w:pPr>
      <w:r>
        <w:rPr>
          <w:rFonts w:hint="eastAsia"/>
        </w:rPr>
        <w:t>分析各行业子网络的拓扑结构，包括网络平均路径长度、网络直径、聚集系数、集中趋势（中心度）、节点度分布，比较并分析各子图异同；</w:t>
      </w:r>
    </w:p>
    <w:p w:rsidR="00834C9A" w:rsidRDefault="00834C9A" w:rsidP="00DB248B">
      <w:pPr>
        <w:pStyle w:val="aff"/>
        <w:numPr>
          <w:ilvl w:val="0"/>
          <w:numId w:val="8"/>
        </w:numPr>
        <w:tabs>
          <w:tab w:val="left" w:pos="720"/>
        </w:tabs>
        <w:ind w:firstLineChars="0"/>
      </w:pPr>
      <w:r>
        <w:rPr>
          <w:rFonts w:hint="eastAsia"/>
        </w:rPr>
        <w:t>分析各行业用户行为特征，包括用户时间分布以及用户博文分布，比较并分析特征异同；</w:t>
      </w:r>
    </w:p>
    <w:p w:rsidR="00834C9A" w:rsidRPr="0079644D" w:rsidRDefault="00834C9A" w:rsidP="00DB248B">
      <w:pPr>
        <w:pStyle w:val="aff"/>
        <w:numPr>
          <w:ilvl w:val="0"/>
          <w:numId w:val="8"/>
        </w:numPr>
        <w:tabs>
          <w:tab w:val="left" w:pos="720"/>
        </w:tabs>
        <w:ind w:firstLineChars="0"/>
      </w:pPr>
      <w:r w:rsidRPr="0079644D">
        <w:t>结合行业特点，</w:t>
      </w:r>
      <w:r>
        <w:rPr>
          <w:rFonts w:hint="eastAsia"/>
        </w:rPr>
        <w:t>实现并改进</w:t>
      </w:r>
      <w:r w:rsidRPr="0079644D">
        <w:t>话题检测方法；</w:t>
      </w:r>
    </w:p>
    <w:p w:rsidR="00834C9A" w:rsidRPr="0079644D" w:rsidRDefault="00834C9A" w:rsidP="00DB248B">
      <w:pPr>
        <w:pStyle w:val="aff"/>
        <w:numPr>
          <w:ilvl w:val="0"/>
          <w:numId w:val="8"/>
        </w:numPr>
        <w:tabs>
          <w:tab w:val="left" w:pos="720"/>
        </w:tabs>
        <w:ind w:firstLineChars="0"/>
      </w:pPr>
      <w:r w:rsidRPr="0079644D">
        <w:t>分析中文微博自身的特点，实现</w:t>
      </w:r>
      <w:r>
        <w:rPr>
          <w:rFonts w:hint="eastAsia"/>
        </w:rPr>
        <w:t>并改进</w:t>
      </w:r>
      <w:r w:rsidRPr="0079644D">
        <w:t>用户情感分析方法；</w:t>
      </w:r>
    </w:p>
    <w:p w:rsidR="00834C9A" w:rsidRDefault="00834C9A" w:rsidP="00DB248B">
      <w:pPr>
        <w:pStyle w:val="aff"/>
        <w:numPr>
          <w:ilvl w:val="0"/>
          <w:numId w:val="8"/>
        </w:numPr>
        <w:tabs>
          <w:tab w:val="left" w:pos="720"/>
        </w:tabs>
        <w:ind w:firstLineChars="0"/>
      </w:pPr>
      <w:r w:rsidRPr="0079644D">
        <w:t>研究相关领域的评价指标，设计系统评估方案</w:t>
      </w:r>
      <w:r>
        <w:rPr>
          <w:rFonts w:hint="eastAsia"/>
        </w:rPr>
        <w:t>。</w:t>
      </w:r>
    </w:p>
    <w:p w:rsidR="00834C9A" w:rsidRDefault="00834C9A" w:rsidP="00834C9A">
      <w:pPr>
        <w:pStyle w:val="2"/>
        <w:spacing w:before="163" w:after="163"/>
      </w:pPr>
      <w:bookmarkStart w:id="51" w:name="_Toc367710265"/>
      <w:bookmarkStart w:id="52" w:name="_Toc372985509"/>
      <w:bookmarkStart w:id="53" w:name="_Toc372986650"/>
      <w:r>
        <w:rPr>
          <w:rFonts w:hint="eastAsia"/>
        </w:rPr>
        <w:t>系统总体解决方案</w:t>
      </w:r>
      <w:bookmarkEnd w:id="51"/>
      <w:bookmarkEnd w:id="52"/>
      <w:bookmarkEnd w:id="53"/>
    </w:p>
    <w:p w:rsidR="00834C9A" w:rsidRDefault="00834C9A" w:rsidP="00834C9A">
      <w:pPr>
        <w:pStyle w:val="afd"/>
      </w:pPr>
      <w:r w:rsidRPr="00661F64">
        <w:t>根据研究现状和研究目标，</w:t>
      </w:r>
      <w:r>
        <w:rPr>
          <w:rFonts w:hint="eastAsia"/>
        </w:rPr>
        <w:t>拟采取的</w:t>
      </w:r>
      <w:r>
        <w:t>系统总体方案</w:t>
      </w:r>
      <w:r w:rsidRPr="00661F64">
        <w:t>如图</w:t>
      </w:r>
      <w:r w:rsidRPr="00661F64">
        <w:t>1</w:t>
      </w:r>
      <w:r w:rsidRPr="00661F64">
        <w:t>所示。</w:t>
      </w:r>
    </w:p>
    <w:p w:rsidR="00834C9A" w:rsidRPr="00661F64" w:rsidRDefault="00834C9A" w:rsidP="00834C9A">
      <w:pPr>
        <w:pStyle w:val="afd"/>
      </w:pPr>
      <w:r w:rsidRPr="00F52766">
        <w:object w:dxaOrig="10308" w:dyaOrig="5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17.5pt" o:ole="">
            <v:imagedata r:id="rId12" o:title=""/>
          </v:shape>
          <o:OLEObject Type="Embed" ProgID="Visio.Drawing.11" ShapeID="_x0000_i1025" DrawAspect="Content" ObjectID="_1489299963" r:id="rId13"/>
        </w:object>
      </w:r>
    </w:p>
    <w:p w:rsidR="00834C9A" w:rsidRPr="00661F64" w:rsidRDefault="00834C9A" w:rsidP="00834C9A">
      <w:pPr>
        <w:pStyle w:val="a4"/>
        <w:rPr>
          <w:rFonts w:cs="Times New Roman"/>
        </w:rPr>
      </w:pPr>
      <w:r w:rsidRPr="00661F64">
        <w:rPr>
          <w:rFonts w:cs="Times New Roman"/>
        </w:rPr>
        <w:t>图</w:t>
      </w:r>
      <w:r w:rsidRPr="00661F64">
        <w:rPr>
          <w:rFonts w:cs="Times New Roman"/>
        </w:rPr>
        <w:t xml:space="preserve"> </w:t>
      </w:r>
      <w:r w:rsidR="00CC5542" w:rsidRPr="00661F64">
        <w:rPr>
          <w:rFonts w:cs="Times New Roman"/>
        </w:rPr>
        <w:fldChar w:fldCharType="begin"/>
      </w:r>
      <w:r w:rsidRPr="00661F64">
        <w:rPr>
          <w:rFonts w:cs="Times New Roman"/>
        </w:rPr>
        <w:instrText xml:space="preserve"> SEQ </w:instrText>
      </w:r>
      <w:r w:rsidRPr="00661F64">
        <w:rPr>
          <w:rFonts w:cs="Times New Roman"/>
        </w:rPr>
        <w:instrText>图</w:instrText>
      </w:r>
      <w:r w:rsidRPr="00661F64">
        <w:rPr>
          <w:rFonts w:cs="Times New Roman"/>
        </w:rPr>
        <w:instrText xml:space="preserve"> \* ARABIC </w:instrText>
      </w:r>
      <w:r w:rsidR="00CC5542" w:rsidRPr="00661F64">
        <w:rPr>
          <w:rFonts w:cs="Times New Roman"/>
        </w:rPr>
        <w:fldChar w:fldCharType="separate"/>
      </w:r>
      <w:r w:rsidR="002F4901">
        <w:rPr>
          <w:rFonts w:cs="Times New Roman"/>
          <w:noProof/>
        </w:rPr>
        <w:t>1</w:t>
      </w:r>
      <w:r w:rsidR="00CC5542" w:rsidRPr="00661F64">
        <w:rPr>
          <w:rFonts w:cs="Times New Roman"/>
        </w:rPr>
        <w:fldChar w:fldCharType="end"/>
      </w:r>
      <w:r w:rsidRPr="00661F64">
        <w:rPr>
          <w:rFonts w:cs="Times New Roman"/>
        </w:rPr>
        <w:t xml:space="preserve"> </w:t>
      </w:r>
      <w:r w:rsidRPr="00661F64">
        <w:rPr>
          <w:rFonts w:cs="Times New Roman"/>
        </w:rPr>
        <w:t>系统总体方案</w:t>
      </w:r>
    </w:p>
    <w:p w:rsidR="00834C9A" w:rsidRDefault="00834C9A" w:rsidP="00834C9A">
      <w:pPr>
        <w:pStyle w:val="aff0"/>
      </w:pPr>
      <w:r>
        <w:rPr>
          <w:rFonts w:hint="eastAsia"/>
        </w:rPr>
        <w:t>系统</w:t>
      </w:r>
      <w:r w:rsidRPr="00661F64">
        <w:t>首先通过数据爬取技术获取包括用户个人资料、用户发布的微博、用户关系等</w:t>
      </w:r>
      <w:r>
        <w:rPr>
          <w:rFonts w:hint="eastAsia"/>
        </w:rPr>
        <w:t>原始</w:t>
      </w:r>
      <w:r w:rsidRPr="00661F64">
        <w:t>信息，然后通过行业识别算法获得用户最可能所属的行业，从而得到用户行业信息，再将同一行业内用户信息整合，</w:t>
      </w:r>
      <w:r>
        <w:rPr>
          <w:rFonts w:hint="eastAsia"/>
        </w:rPr>
        <w:t>对行业网络拓扑结构以及行业用户行为特点进行分析，</w:t>
      </w:r>
      <w:r w:rsidRPr="00661F64">
        <w:t>然后进行行业话题检测，最终对行业热点话题进行用户情感分析，得到行业关于此话题的整理倾向。</w:t>
      </w:r>
    </w:p>
    <w:p w:rsidR="00834C9A" w:rsidRPr="00EE0507" w:rsidRDefault="00834C9A" w:rsidP="00834C9A">
      <w:pPr>
        <w:ind w:firstLine="482"/>
      </w:pPr>
      <w:r>
        <w:rPr>
          <w:rFonts w:hint="eastAsia"/>
        </w:rPr>
        <w:t>其中</w:t>
      </w:r>
      <w:r w:rsidRPr="00EE0507">
        <w:t>网络拓扑计算中各数据定义如下：</w:t>
      </w:r>
    </w:p>
    <w:p w:rsidR="00834C9A" w:rsidRPr="00EE0507" w:rsidRDefault="00834C9A" w:rsidP="00DB248B">
      <w:pPr>
        <w:pStyle w:val="aff0"/>
        <w:numPr>
          <w:ilvl w:val="0"/>
          <w:numId w:val="12"/>
        </w:numPr>
        <w:ind w:firstLineChars="0"/>
      </w:pPr>
      <w:r w:rsidRPr="00EE0507">
        <w:t>网络平均路径长度：网络中所有节点对之间最短路径的平均值；</w:t>
      </w:r>
    </w:p>
    <w:p w:rsidR="00834C9A" w:rsidRPr="00EE0507" w:rsidRDefault="00834C9A" w:rsidP="00DB248B">
      <w:pPr>
        <w:pStyle w:val="aff0"/>
        <w:numPr>
          <w:ilvl w:val="0"/>
          <w:numId w:val="12"/>
        </w:numPr>
        <w:ind w:firstLineChars="0"/>
      </w:pPr>
      <w:r w:rsidRPr="00EE0507">
        <w:t>网络直径：网络中任意节点对之间最短路径的最大值；</w:t>
      </w:r>
    </w:p>
    <w:p w:rsidR="00834C9A" w:rsidRPr="00EE0507" w:rsidRDefault="00834C9A" w:rsidP="00DB248B">
      <w:pPr>
        <w:pStyle w:val="aff0"/>
        <w:numPr>
          <w:ilvl w:val="0"/>
          <w:numId w:val="12"/>
        </w:numPr>
        <w:ind w:firstLineChars="0"/>
      </w:pPr>
      <w:r w:rsidRPr="00EE0507">
        <w:t>聚集系数：一个节点邻居之间的相互连接的紧密程度，即网络的集团化程度；</w:t>
      </w:r>
    </w:p>
    <w:p w:rsidR="00834C9A" w:rsidRPr="00EE0507" w:rsidRDefault="00834C9A" w:rsidP="00DB248B">
      <w:pPr>
        <w:pStyle w:val="aff0"/>
        <w:numPr>
          <w:ilvl w:val="0"/>
          <w:numId w:val="12"/>
        </w:numPr>
        <w:ind w:firstLineChars="0"/>
      </w:pPr>
      <w:r w:rsidRPr="00EE0507">
        <w:t>集中趋势（中心度）：整个网络中各个点的差异性程度；</w:t>
      </w:r>
    </w:p>
    <w:p w:rsidR="00834C9A" w:rsidRPr="00EE0507" w:rsidRDefault="00834C9A" w:rsidP="00DB248B">
      <w:pPr>
        <w:pStyle w:val="aff0"/>
        <w:numPr>
          <w:ilvl w:val="0"/>
          <w:numId w:val="12"/>
        </w:numPr>
        <w:ind w:firstLineChars="0"/>
      </w:pPr>
      <w:r w:rsidRPr="00EE0507">
        <w:t>节点度分布：在微博中，节点之间的连接关系可表示为两类：</w:t>
      </w:r>
      <w:r w:rsidRPr="00EE0507">
        <w:t>“</w:t>
      </w:r>
      <w:r w:rsidRPr="00EE0507">
        <w:t>粉丝</w:t>
      </w:r>
      <w:r w:rsidRPr="00EE0507">
        <w:t>”</w:t>
      </w:r>
      <w:r w:rsidRPr="00EE0507">
        <w:t>和</w:t>
      </w:r>
      <w:r w:rsidRPr="00EE0507">
        <w:t>“</w:t>
      </w:r>
      <w:r w:rsidRPr="00EE0507">
        <w:t>关注</w:t>
      </w:r>
      <w:r w:rsidRPr="00EE0507">
        <w:t>”</w:t>
      </w:r>
      <w:r w:rsidRPr="00EE0507">
        <w:t>，其对应的网络关系则为节点的</w:t>
      </w:r>
      <w:r w:rsidRPr="00EE0507">
        <w:t>“</w:t>
      </w:r>
      <w:r w:rsidRPr="00EE0507">
        <w:t>链入</w:t>
      </w:r>
      <w:r w:rsidRPr="00EE0507">
        <w:t>”</w:t>
      </w:r>
      <w:r w:rsidRPr="00EE0507">
        <w:t>和</w:t>
      </w:r>
      <w:r w:rsidRPr="00EE0507">
        <w:t>“</w:t>
      </w:r>
      <w:r w:rsidRPr="00EE0507">
        <w:t>链出</w:t>
      </w:r>
      <w:r w:rsidRPr="00EE0507">
        <w:t>”</w:t>
      </w:r>
      <w:r w:rsidRPr="00EE0507">
        <w:t>关系。在测量节点度分布时，我们应分别对节点的出度和入度概率分布进行计算，从而得到微博节点度分布的特性。</w:t>
      </w:r>
    </w:p>
    <w:p w:rsidR="00834C9A" w:rsidRPr="00EE0507" w:rsidRDefault="00834C9A" w:rsidP="00834C9A">
      <w:pPr>
        <w:pStyle w:val="aff0"/>
      </w:pPr>
      <w:r w:rsidRPr="00EE0507">
        <w:t>用户行为分析中各数据定义如下：</w:t>
      </w:r>
    </w:p>
    <w:p w:rsidR="00834C9A" w:rsidRPr="00EE0507" w:rsidRDefault="00834C9A" w:rsidP="00DB248B">
      <w:pPr>
        <w:pStyle w:val="aff0"/>
        <w:numPr>
          <w:ilvl w:val="0"/>
          <w:numId w:val="13"/>
        </w:numPr>
        <w:ind w:firstLineChars="0"/>
      </w:pPr>
      <w:r w:rsidRPr="00EE0507">
        <w:t>用户时间分布：微博用户时间分布是指用户发表博文数目在时间轴上的统计分布，该指标体现了大量用户节点所涌现出来的一种</w:t>
      </w:r>
      <w:r w:rsidRPr="00EE0507">
        <w:t>“</w:t>
      </w:r>
      <w:r w:rsidRPr="00EE0507">
        <w:t>在线</w:t>
      </w:r>
      <w:r w:rsidRPr="00EE0507">
        <w:t>”</w:t>
      </w:r>
      <w:r w:rsidRPr="00EE0507">
        <w:t>模式和行为特点，这对于微博用户行为的建模研究具有一定的指导意义。</w:t>
      </w:r>
    </w:p>
    <w:p w:rsidR="00834C9A" w:rsidRPr="00EE0507" w:rsidRDefault="00834C9A" w:rsidP="00DB248B">
      <w:pPr>
        <w:pStyle w:val="aff0"/>
        <w:numPr>
          <w:ilvl w:val="0"/>
          <w:numId w:val="13"/>
        </w:numPr>
        <w:ind w:firstLineChars="0"/>
        <w:rPr>
          <w:sz w:val="21"/>
        </w:rPr>
      </w:pPr>
      <w:r w:rsidRPr="00EE0507">
        <w:lastRenderedPageBreak/>
        <w:t>用户博文分布：微博用户博文分布是指用户发表、转载以及回复博文所呈现出的分布规律，该指标描述了博文信息产生、传播等行为的统计特征，用定量分析的方式描述了微博用户的基本操作行为。</w:t>
      </w:r>
    </w:p>
    <w:p w:rsidR="00834C9A" w:rsidRDefault="00834C9A" w:rsidP="00834C9A">
      <w:pPr>
        <w:pStyle w:val="2"/>
        <w:spacing w:before="163" w:after="163"/>
      </w:pPr>
      <w:bookmarkStart w:id="54" w:name="_Toc372985510"/>
      <w:bookmarkStart w:id="55" w:name="_Toc372986651"/>
      <w:r>
        <w:rPr>
          <w:rFonts w:hint="eastAsia"/>
        </w:rPr>
        <w:t>拟解决的关键问题</w:t>
      </w:r>
      <w:bookmarkEnd w:id="54"/>
      <w:bookmarkEnd w:id="55"/>
    </w:p>
    <w:p w:rsidR="00834C9A" w:rsidRDefault="00834C9A" w:rsidP="00834C9A">
      <w:pPr>
        <w:tabs>
          <w:tab w:val="left" w:pos="720"/>
        </w:tabs>
        <w:ind w:firstLineChars="200" w:firstLine="480"/>
        <w:jc w:val="left"/>
      </w:pPr>
      <w:r>
        <w:rPr>
          <w:rFonts w:hint="eastAsia"/>
        </w:rPr>
        <w:t>为了研究并实现</w:t>
      </w:r>
      <w:r w:rsidRPr="00661F64">
        <w:rPr>
          <w:color w:val="000000"/>
          <w:szCs w:val="64"/>
        </w:rPr>
        <w:t>融合行业的微博话题检测与情感分析技术</w:t>
      </w:r>
      <w:r>
        <w:rPr>
          <w:rFonts w:hint="eastAsia"/>
        </w:rPr>
        <w:t>，必须解决以下三个关键问题：</w:t>
      </w:r>
    </w:p>
    <w:p w:rsidR="00834C9A" w:rsidRDefault="00834C9A" w:rsidP="00DB248B">
      <w:pPr>
        <w:pStyle w:val="aff"/>
        <w:numPr>
          <w:ilvl w:val="0"/>
          <w:numId w:val="11"/>
        </w:numPr>
        <w:tabs>
          <w:tab w:val="left" w:pos="720"/>
        </w:tabs>
        <w:ind w:firstLineChars="0"/>
        <w:jc w:val="left"/>
      </w:pPr>
      <w:r>
        <w:rPr>
          <w:rFonts w:hint="eastAsia"/>
        </w:rPr>
        <w:t>对普通用户实现行业识别</w:t>
      </w:r>
    </w:p>
    <w:p w:rsidR="00834C9A" w:rsidRDefault="00834C9A" w:rsidP="00834C9A">
      <w:pPr>
        <w:tabs>
          <w:tab w:val="left" w:pos="720"/>
        </w:tabs>
        <w:ind w:firstLineChars="200" w:firstLine="480"/>
        <w:jc w:val="left"/>
      </w:pPr>
      <w:r>
        <w:rPr>
          <w:rFonts w:hint="eastAsia"/>
        </w:rPr>
        <w:t>现有行业分类算法仅对部分实名认证的用户进行了实验，而普通用户可能不具有这样明显的行业特征。要实现对更普遍范围内用户的行业识别，需要将海量微博数据中</w:t>
      </w:r>
      <w:r w:rsidRPr="00EE1847">
        <w:rPr>
          <w:rFonts w:hint="eastAsia"/>
        </w:rPr>
        <w:t>复杂的，难以理解的，噪</w:t>
      </w:r>
      <w:r>
        <w:rPr>
          <w:rFonts w:hint="eastAsia"/>
        </w:rPr>
        <w:t>声较大的人的特征维转换为一些可计算的值，这将是本课题需要解决的关键问题。</w:t>
      </w:r>
    </w:p>
    <w:p w:rsidR="00834C9A" w:rsidRDefault="00834C9A" w:rsidP="00DB248B">
      <w:pPr>
        <w:pStyle w:val="aff"/>
        <w:numPr>
          <w:ilvl w:val="0"/>
          <w:numId w:val="11"/>
        </w:numPr>
        <w:tabs>
          <w:tab w:val="left" w:pos="720"/>
        </w:tabs>
        <w:ind w:firstLineChars="0"/>
        <w:jc w:val="left"/>
      </w:pPr>
      <w:r>
        <w:rPr>
          <w:rFonts w:hint="eastAsia"/>
        </w:rPr>
        <w:t>微博短文本表示问题</w:t>
      </w:r>
    </w:p>
    <w:p w:rsidR="00834C9A" w:rsidRDefault="00834C9A" w:rsidP="00834C9A">
      <w:pPr>
        <w:tabs>
          <w:tab w:val="left" w:pos="720"/>
        </w:tabs>
        <w:ind w:firstLineChars="200" w:firstLine="480"/>
        <w:jc w:val="left"/>
      </w:pPr>
      <w:r>
        <w:rPr>
          <w:rFonts w:hint="eastAsia"/>
        </w:rPr>
        <w:t>微博短文本的特点主要体现在：</w:t>
      </w:r>
      <w:r w:rsidRPr="003D2CBB">
        <w:rPr>
          <w:rFonts w:hint="eastAsia"/>
        </w:rPr>
        <w:t>文本表达口语化，不规则字符、谐音词、网络用语</w:t>
      </w:r>
      <w:r>
        <w:rPr>
          <w:rFonts w:hint="eastAsia"/>
        </w:rPr>
        <w:t>多；</w:t>
      </w:r>
      <w:r w:rsidRPr="003D2CBB">
        <w:rPr>
          <w:rFonts w:hint="eastAsia"/>
        </w:rPr>
        <w:t>文本特征词少且稀疏，使得特征之间的相关性难以度量</w:t>
      </w:r>
      <w:r>
        <w:rPr>
          <w:rFonts w:hint="eastAsia"/>
        </w:rPr>
        <w:t>；</w:t>
      </w:r>
      <w:r w:rsidRPr="003D2CBB">
        <w:rPr>
          <w:rFonts w:hint="eastAsia"/>
        </w:rPr>
        <w:t>文本样本数量巨大，分布高度不平衡，少部分的短文本在整体中占有较大比重。</w:t>
      </w:r>
      <w:r>
        <w:rPr>
          <w:rFonts w:hint="eastAsia"/>
        </w:rPr>
        <w:t>如何表示短文本以及是否合理的词加权方法将对行业识别、话题检测以及情感分析这三部分工作有很大的影响，因而是本课题需要解决的关键问题。</w:t>
      </w:r>
    </w:p>
    <w:p w:rsidR="00834C9A" w:rsidRDefault="00834C9A" w:rsidP="00DB248B">
      <w:pPr>
        <w:pStyle w:val="aff"/>
        <w:numPr>
          <w:ilvl w:val="0"/>
          <w:numId w:val="11"/>
        </w:numPr>
        <w:tabs>
          <w:tab w:val="left" w:pos="720"/>
        </w:tabs>
        <w:ind w:firstLineChars="0"/>
        <w:jc w:val="left"/>
      </w:pPr>
      <w:r>
        <w:rPr>
          <w:rFonts w:hint="eastAsia"/>
        </w:rPr>
        <w:t>行业整体倾向计算问题</w:t>
      </w:r>
    </w:p>
    <w:p w:rsidR="00834C9A" w:rsidRPr="00E90955" w:rsidRDefault="00834C9A" w:rsidP="00834C9A">
      <w:pPr>
        <w:tabs>
          <w:tab w:val="left" w:pos="720"/>
        </w:tabs>
        <w:ind w:firstLineChars="200" w:firstLine="480"/>
        <w:jc w:val="left"/>
      </w:pPr>
      <w:r>
        <w:rPr>
          <w:rFonts w:hint="eastAsia"/>
        </w:rPr>
        <w:t>现有情感分析方法大多计算单个用户的情感倾向，如何在计算行业整体倾向中体现出不同用户情感所占权重的不同是需要解决的又一关键问题。</w:t>
      </w:r>
    </w:p>
    <w:p w:rsidR="00834C9A" w:rsidRDefault="00834C9A" w:rsidP="00834C9A">
      <w:pPr>
        <w:pStyle w:val="2"/>
        <w:spacing w:before="163" w:after="163"/>
      </w:pPr>
      <w:bookmarkStart w:id="56" w:name="_Toc372985511"/>
      <w:bookmarkStart w:id="57" w:name="_Toc372986652"/>
      <w:r w:rsidRPr="001740A4">
        <w:rPr>
          <w:rFonts w:hint="eastAsia"/>
        </w:rPr>
        <w:t>拟采取的技术路线</w:t>
      </w:r>
      <w:bookmarkEnd w:id="56"/>
      <w:bookmarkEnd w:id="57"/>
    </w:p>
    <w:p w:rsidR="00834C9A" w:rsidRPr="00661F64" w:rsidRDefault="00834C9A" w:rsidP="00834C9A">
      <w:pPr>
        <w:pStyle w:val="aff0"/>
        <w:rPr>
          <w:rFonts w:cs="Times New Roman"/>
        </w:rPr>
      </w:pPr>
      <w:r>
        <w:rPr>
          <w:rFonts w:cs="Times New Roman" w:hint="eastAsia"/>
        </w:rPr>
        <w:t>针对以上三个关键问题，系统拟采用</w:t>
      </w:r>
      <w:r w:rsidRPr="00661F64">
        <w:rPr>
          <w:rFonts w:cs="Times New Roman"/>
        </w:rPr>
        <w:t>技术路线如下：</w:t>
      </w:r>
    </w:p>
    <w:p w:rsidR="00834C9A" w:rsidRPr="00661F64" w:rsidRDefault="00834C9A" w:rsidP="00DB248B">
      <w:pPr>
        <w:pStyle w:val="aff0"/>
        <w:numPr>
          <w:ilvl w:val="0"/>
          <w:numId w:val="9"/>
        </w:numPr>
        <w:ind w:firstLineChars="0"/>
        <w:rPr>
          <w:rFonts w:cs="Times New Roman"/>
        </w:rPr>
      </w:pPr>
      <w:r>
        <w:rPr>
          <w:rFonts w:cs="Times New Roman" w:hint="eastAsia"/>
        </w:rPr>
        <w:t>综合</w:t>
      </w:r>
      <w:r>
        <w:rPr>
          <w:rFonts w:eastAsiaTheme="minorEastAsia" w:hint="eastAsia"/>
        </w:rPr>
        <w:t>微博消息内容和量化后的</w:t>
      </w:r>
      <w:r w:rsidRPr="00E45E83">
        <w:rPr>
          <w:rFonts w:eastAsiaTheme="minorEastAsia" w:hint="eastAsia"/>
        </w:rPr>
        <w:t>用户关系</w:t>
      </w:r>
      <w:r>
        <w:rPr>
          <w:rFonts w:eastAsiaTheme="minorEastAsia" w:hint="eastAsia"/>
        </w:rPr>
        <w:t>作为分类特征，使用支持向量机、贝叶斯等分类方法</w:t>
      </w:r>
      <w:r w:rsidRPr="00661F64">
        <w:rPr>
          <w:rFonts w:cs="Times New Roman"/>
        </w:rPr>
        <w:t>实现用户行业识别；</w:t>
      </w:r>
    </w:p>
    <w:p w:rsidR="00834C9A" w:rsidRPr="00661F64" w:rsidRDefault="00834C9A" w:rsidP="00DB248B">
      <w:pPr>
        <w:pStyle w:val="aff0"/>
        <w:numPr>
          <w:ilvl w:val="0"/>
          <w:numId w:val="9"/>
        </w:numPr>
        <w:ind w:firstLineChars="0"/>
        <w:rPr>
          <w:rFonts w:cs="Times New Roman"/>
        </w:rPr>
      </w:pPr>
      <w:r>
        <w:rPr>
          <w:rFonts w:eastAsiaTheme="minorEastAsia" w:hint="eastAsia"/>
        </w:rPr>
        <w:t>通过对比分析，发现</w:t>
      </w:r>
      <w:r w:rsidRPr="00262F0C">
        <w:rPr>
          <w:rFonts w:eastAsiaTheme="minorEastAsia" w:hint="eastAsia"/>
        </w:rPr>
        <w:t>最优的特征选择算法和紧凑的文本表示模型</w:t>
      </w:r>
      <w:r>
        <w:rPr>
          <w:rFonts w:eastAsiaTheme="minorEastAsia" w:hint="eastAsia"/>
        </w:rPr>
        <w:t>，</w:t>
      </w:r>
      <w:r w:rsidRPr="00262F0C">
        <w:rPr>
          <w:rFonts w:eastAsiaTheme="minorEastAsia" w:hint="eastAsia"/>
        </w:rPr>
        <w:t>以缓解由于</w:t>
      </w:r>
      <w:r>
        <w:rPr>
          <w:rFonts w:hint="eastAsia"/>
        </w:rPr>
        <w:t>微博文本</w:t>
      </w:r>
      <w:r w:rsidRPr="00262F0C">
        <w:rPr>
          <w:rFonts w:eastAsiaTheme="minorEastAsia" w:hint="eastAsia"/>
        </w:rPr>
        <w:t>高维性和高稀疏度而产生的影响</w:t>
      </w:r>
      <w:r w:rsidRPr="00661F64">
        <w:rPr>
          <w:rFonts w:cs="Times New Roman"/>
        </w:rPr>
        <w:t>；</w:t>
      </w:r>
    </w:p>
    <w:p w:rsidR="00834C9A" w:rsidRPr="00262F0C" w:rsidRDefault="00834C9A" w:rsidP="00DB248B">
      <w:pPr>
        <w:pStyle w:val="aff0"/>
        <w:numPr>
          <w:ilvl w:val="0"/>
          <w:numId w:val="9"/>
        </w:numPr>
        <w:ind w:firstLineChars="0"/>
        <w:rPr>
          <w:rFonts w:eastAsiaTheme="minorEastAsia"/>
        </w:rPr>
      </w:pPr>
      <w:r w:rsidRPr="00262F0C">
        <w:rPr>
          <w:rFonts w:eastAsiaTheme="minorEastAsia"/>
        </w:rPr>
        <w:lastRenderedPageBreak/>
        <w:t>结合微博的</w:t>
      </w:r>
      <w:r w:rsidRPr="00262F0C">
        <w:rPr>
          <w:rFonts w:eastAsiaTheme="minorEastAsia" w:hint="eastAsia"/>
        </w:rPr>
        <w:t>“</w:t>
      </w:r>
      <w:r w:rsidRPr="00262F0C">
        <w:rPr>
          <w:rFonts w:eastAsiaTheme="minorEastAsia"/>
        </w:rPr>
        <w:t>对话性</w:t>
      </w:r>
      <w:r w:rsidRPr="00262F0C">
        <w:rPr>
          <w:rFonts w:eastAsiaTheme="minorEastAsia" w:hint="eastAsia"/>
        </w:rPr>
        <w:t>”，通过引入与用户影响力类似的</w:t>
      </w:r>
      <w:r w:rsidRPr="00262F0C">
        <w:rPr>
          <w:rFonts w:eastAsiaTheme="minorEastAsia"/>
        </w:rPr>
        <w:t>用户行业影响力</w:t>
      </w:r>
      <w:r w:rsidRPr="00262F0C">
        <w:rPr>
          <w:rFonts w:eastAsiaTheme="minorEastAsia" w:hint="eastAsia"/>
        </w:rPr>
        <w:t>，计算得到行业整体倾向。</w:t>
      </w:r>
    </w:p>
    <w:p w:rsidR="00834C9A" w:rsidRDefault="00834C9A" w:rsidP="00834C9A">
      <w:pPr>
        <w:pStyle w:val="2"/>
        <w:spacing w:before="163" w:after="163"/>
      </w:pPr>
      <w:bookmarkStart w:id="58" w:name="_Toc367710270"/>
      <w:bookmarkStart w:id="59" w:name="_Toc372985512"/>
      <w:bookmarkStart w:id="60" w:name="_Toc372986653"/>
      <w:r w:rsidRPr="001740A4">
        <w:rPr>
          <w:rFonts w:hint="eastAsia"/>
        </w:rPr>
        <w:t>可能的创新之处</w:t>
      </w:r>
      <w:bookmarkEnd w:id="58"/>
      <w:bookmarkEnd w:id="59"/>
      <w:bookmarkEnd w:id="60"/>
    </w:p>
    <w:p w:rsidR="00834C9A" w:rsidRPr="009F6ED8" w:rsidRDefault="00834C9A" w:rsidP="00834C9A">
      <w:pPr>
        <w:pStyle w:val="aff"/>
        <w:ind w:firstLine="480"/>
      </w:pPr>
      <w:r w:rsidRPr="001740A4">
        <w:rPr>
          <w:rFonts w:hint="eastAsia"/>
        </w:rPr>
        <w:t>本课题针对</w:t>
      </w:r>
      <w:r w:rsidRPr="00661F64">
        <w:rPr>
          <w:color w:val="000000"/>
          <w:szCs w:val="64"/>
        </w:rPr>
        <w:t>融合行业的微博话题检测与情感分析技术</w:t>
      </w:r>
      <w:r w:rsidRPr="001740A4">
        <w:rPr>
          <w:rFonts w:hint="eastAsia"/>
        </w:rPr>
        <w:t>开展研究，在</w:t>
      </w:r>
      <w:r>
        <w:rPr>
          <w:rFonts w:hint="eastAsia"/>
        </w:rPr>
        <w:t>微博话题检测和情感分析方面</w:t>
      </w:r>
      <w:r w:rsidRPr="001740A4">
        <w:rPr>
          <w:rFonts w:hint="eastAsia"/>
        </w:rPr>
        <w:t>均有望取得突破，可能具有的特色与创新之处包括：</w:t>
      </w:r>
    </w:p>
    <w:p w:rsidR="00834C9A" w:rsidRDefault="00834C9A" w:rsidP="00DB248B">
      <w:pPr>
        <w:pStyle w:val="aff0"/>
        <w:numPr>
          <w:ilvl w:val="0"/>
          <w:numId w:val="6"/>
        </w:numPr>
        <w:ind w:firstLineChars="0"/>
        <w:rPr>
          <w:rFonts w:cs="Times New Roman"/>
        </w:rPr>
      </w:pPr>
      <w:r>
        <w:rPr>
          <w:rFonts w:cs="Times New Roman" w:hint="eastAsia"/>
        </w:rPr>
        <w:t>结合现有行业词库进行行业识别</w:t>
      </w:r>
    </w:p>
    <w:p w:rsidR="00834C9A" w:rsidRPr="00CA6C3C" w:rsidRDefault="00834C9A" w:rsidP="00834C9A">
      <w:pPr>
        <w:pStyle w:val="aff0"/>
        <w:ind w:firstLineChars="0"/>
        <w:rPr>
          <w:rFonts w:cs="Times New Roman"/>
        </w:rPr>
      </w:pPr>
      <w:r>
        <w:rPr>
          <w:rFonts w:cs="Times New Roman" w:hint="eastAsia"/>
        </w:rPr>
        <w:t>在分类特征集的获取上，除考虑通过选取行业领袖</w:t>
      </w:r>
      <w:r w:rsidRPr="00E45E83">
        <w:rPr>
          <w:rFonts w:eastAsiaTheme="minorEastAsia"/>
        </w:rPr>
        <w:t>所发布的信息中提取出行业特征</w:t>
      </w:r>
      <w:r>
        <w:rPr>
          <w:rFonts w:eastAsiaTheme="minorEastAsia" w:hint="eastAsia"/>
        </w:rPr>
        <w:t>外，也可以将现有的一些行业词库加入，作为补充信息。在特征值的计算和分类方法的选择上，通过对比分析，得到准确率较高的组合。</w:t>
      </w:r>
    </w:p>
    <w:p w:rsidR="00834C9A" w:rsidRPr="00661F64" w:rsidRDefault="00834C9A" w:rsidP="00DB248B">
      <w:pPr>
        <w:pStyle w:val="aff0"/>
        <w:numPr>
          <w:ilvl w:val="0"/>
          <w:numId w:val="6"/>
        </w:numPr>
        <w:ind w:firstLineChars="0"/>
        <w:rPr>
          <w:rFonts w:cs="Times New Roman"/>
        </w:rPr>
      </w:pPr>
      <w:r>
        <w:rPr>
          <w:rFonts w:cs="Times New Roman" w:hint="eastAsia"/>
        </w:rPr>
        <w:t>利用行业词特征集辅助实现</w:t>
      </w:r>
      <w:r w:rsidRPr="00661F64">
        <w:rPr>
          <w:rFonts w:cs="Times New Roman"/>
        </w:rPr>
        <w:t>话题检测</w:t>
      </w:r>
    </w:p>
    <w:p w:rsidR="00834C9A" w:rsidRPr="00661F64" w:rsidRDefault="00834C9A" w:rsidP="00834C9A">
      <w:pPr>
        <w:pStyle w:val="aff0"/>
        <w:ind w:firstLineChars="0"/>
        <w:rPr>
          <w:rFonts w:cs="Times New Roman"/>
        </w:rPr>
      </w:pPr>
      <w:r w:rsidRPr="00661F64">
        <w:rPr>
          <w:rFonts w:cs="Times New Roman"/>
        </w:rPr>
        <w:t>在进行行业识别时，需要将用户所发的微博信息和行业</w:t>
      </w:r>
      <w:r>
        <w:rPr>
          <w:rFonts w:cs="Times New Roman" w:hint="eastAsia"/>
        </w:rPr>
        <w:t>词特征集</w:t>
      </w:r>
      <w:r w:rsidRPr="00661F64">
        <w:rPr>
          <w:rFonts w:cs="Times New Roman"/>
        </w:rPr>
        <w:t>进行匹配，此处可以同步进行词频的记录，为后续话题检测的聚类分析提供一定的数据支持</w:t>
      </w:r>
      <w:r>
        <w:rPr>
          <w:rFonts w:cs="Times New Roman" w:hint="eastAsia"/>
        </w:rPr>
        <w:t>，提高话题聚类的效率与准确率。</w:t>
      </w:r>
    </w:p>
    <w:p w:rsidR="00834C9A" w:rsidRPr="00661F64" w:rsidRDefault="00834C9A" w:rsidP="00DB248B">
      <w:pPr>
        <w:pStyle w:val="aff0"/>
        <w:numPr>
          <w:ilvl w:val="0"/>
          <w:numId w:val="6"/>
        </w:numPr>
        <w:ind w:firstLineChars="0"/>
        <w:rPr>
          <w:rFonts w:cs="Times New Roman"/>
        </w:rPr>
      </w:pPr>
      <w:r>
        <w:rPr>
          <w:rFonts w:cs="Times New Roman" w:hint="eastAsia"/>
        </w:rPr>
        <w:t>通过用户行业影响力计算行业整体倾向</w:t>
      </w:r>
    </w:p>
    <w:p w:rsidR="00834C9A" w:rsidRDefault="00834C9A" w:rsidP="00834C9A">
      <w:pPr>
        <w:pStyle w:val="aff0"/>
        <w:ind w:firstLineChars="0"/>
        <w:rPr>
          <w:rFonts w:eastAsia="黑体"/>
          <w:bCs/>
          <w:kern w:val="44"/>
          <w:sz w:val="32"/>
          <w:szCs w:val="32"/>
        </w:rPr>
      </w:pPr>
      <w:r>
        <w:rPr>
          <w:rFonts w:cs="Times New Roman" w:hint="eastAsia"/>
        </w:rPr>
        <w:t>现有情感分析方法大多计算单个用户的情感倾向，在分析得到单个用户的情感后，通过引入与用户影响力类似的</w:t>
      </w:r>
      <w:r w:rsidRPr="00661F64">
        <w:rPr>
          <w:rFonts w:cs="Times New Roman"/>
        </w:rPr>
        <w:t>用户行业影响力</w:t>
      </w:r>
      <w:r>
        <w:rPr>
          <w:rFonts w:cs="Times New Roman" w:hint="eastAsia"/>
        </w:rPr>
        <w:t>，可以计算得到行业整体倾向。</w:t>
      </w:r>
      <w:r>
        <w:br w:type="page"/>
      </w:r>
    </w:p>
    <w:p w:rsidR="00AB1F34" w:rsidRDefault="00230DBB" w:rsidP="0029202C">
      <w:pPr>
        <w:pStyle w:val="1"/>
        <w:spacing w:before="163" w:after="163"/>
      </w:pPr>
      <w:bookmarkStart w:id="61" w:name="_Toc372986654"/>
      <w:r w:rsidRPr="001740A4">
        <w:rPr>
          <w:rFonts w:hint="eastAsia"/>
        </w:rPr>
        <w:lastRenderedPageBreak/>
        <w:t>预期达到的目标和研究成果</w:t>
      </w:r>
      <w:bookmarkStart w:id="62" w:name="_Toc367710272"/>
      <w:bookmarkEnd w:id="45"/>
      <w:bookmarkEnd w:id="61"/>
    </w:p>
    <w:p w:rsidR="00AB1F34" w:rsidRPr="00AB1F34" w:rsidRDefault="00AB1F34" w:rsidP="00AB1F34">
      <w:pPr>
        <w:ind w:firstLine="482"/>
        <w:rPr>
          <w:rFonts w:eastAsiaTheme="minorEastAsia"/>
        </w:rPr>
      </w:pPr>
      <w:r w:rsidRPr="00AB1F34">
        <w:rPr>
          <w:rFonts w:eastAsiaTheme="minorEastAsia"/>
        </w:rPr>
        <w:t>预期形成的最终成果为：</w:t>
      </w:r>
      <w:r w:rsidRPr="00AB1F34">
        <w:rPr>
          <w:rFonts w:eastAsiaTheme="minorEastAsia"/>
        </w:rPr>
        <w:t xml:space="preserve"> </w:t>
      </w:r>
      <w:r w:rsidRPr="00AB1F34">
        <w:rPr>
          <w:rFonts w:eastAsiaTheme="minorEastAsia"/>
        </w:rPr>
        <w:t>一个原型系统，具体指标如下：</w:t>
      </w:r>
    </w:p>
    <w:p w:rsidR="00AB1F34" w:rsidRPr="00AB1F34" w:rsidRDefault="00AB1F34" w:rsidP="00DB248B">
      <w:pPr>
        <w:pStyle w:val="aff"/>
        <w:numPr>
          <w:ilvl w:val="0"/>
          <w:numId w:val="10"/>
        </w:numPr>
        <w:tabs>
          <w:tab w:val="left" w:pos="720"/>
        </w:tabs>
        <w:ind w:firstLineChars="0"/>
      </w:pPr>
      <w:r w:rsidRPr="00AB1F34">
        <w:t>数据获取指标：每天获得用户数据</w:t>
      </w:r>
      <w:r w:rsidRPr="00AB1F34">
        <w:t>&gt;=1000</w:t>
      </w:r>
      <w:r w:rsidRPr="00AB1F34">
        <w:t>个；</w:t>
      </w:r>
    </w:p>
    <w:p w:rsidR="00AB1F34" w:rsidRPr="00AB1F34" w:rsidRDefault="00AB1F34" w:rsidP="00DB248B">
      <w:pPr>
        <w:pStyle w:val="aff"/>
        <w:numPr>
          <w:ilvl w:val="0"/>
          <w:numId w:val="10"/>
        </w:numPr>
        <w:tabs>
          <w:tab w:val="left" w:pos="720"/>
        </w:tabs>
        <w:ind w:firstLineChars="0"/>
      </w:pPr>
      <w:r w:rsidRPr="00AB1F34">
        <w:t>处理指标：每天处理用户数据</w:t>
      </w:r>
      <w:r w:rsidRPr="00AB1F34">
        <w:t>&gt;=1000</w:t>
      </w:r>
      <w:r w:rsidRPr="00AB1F34">
        <w:t>个；</w:t>
      </w:r>
    </w:p>
    <w:p w:rsidR="00AB1F34" w:rsidRPr="00AB1F34" w:rsidRDefault="00AB1F34" w:rsidP="00DB248B">
      <w:pPr>
        <w:pStyle w:val="aff"/>
        <w:numPr>
          <w:ilvl w:val="0"/>
          <w:numId w:val="10"/>
        </w:numPr>
        <w:tabs>
          <w:tab w:val="left" w:pos="720"/>
        </w:tabs>
        <w:ind w:firstLineChars="0"/>
      </w:pPr>
      <w:r w:rsidRPr="00AB1F34">
        <w:t>识别准确率指标：用户行业识别准确率</w:t>
      </w:r>
      <w:r w:rsidRPr="00AB1F34">
        <w:t>&gt;=90%</w:t>
      </w:r>
      <w:r w:rsidRPr="00AB1F34">
        <w:t>。</w:t>
      </w:r>
    </w:p>
    <w:p w:rsidR="00AB1F34" w:rsidRPr="00AB1F34" w:rsidRDefault="00AB1F34" w:rsidP="00AB1F34">
      <w:pPr>
        <w:ind w:firstLine="480"/>
        <w:rPr>
          <w:szCs w:val="20"/>
        </w:rPr>
      </w:pPr>
      <w:r w:rsidRPr="00AB1F34">
        <w:rPr>
          <w:szCs w:val="20"/>
        </w:rPr>
        <w:t>该原型系统可以将就特定话题以情绪雷达图以及时间波动图的形式展示最终的行业整体情绪，图</w:t>
      </w:r>
      <w:r w:rsidRPr="00AB1F34">
        <w:rPr>
          <w:szCs w:val="20"/>
        </w:rPr>
        <w:t>2</w:t>
      </w:r>
      <w:r w:rsidRPr="00AB1F34">
        <w:rPr>
          <w:szCs w:val="20"/>
        </w:rPr>
        <w:t>表现的是目前同一行业类对某一具体话题的不同观点和看法的分布情况，图</w:t>
      </w:r>
      <w:r w:rsidRPr="00AB1F34">
        <w:rPr>
          <w:szCs w:val="20"/>
        </w:rPr>
        <w:t>3</w:t>
      </w:r>
      <w:r w:rsidRPr="00AB1F34">
        <w:rPr>
          <w:szCs w:val="20"/>
        </w:rPr>
        <w:t>体现出行业</w:t>
      </w:r>
      <w:r w:rsidRPr="00AB1F34">
        <w:rPr>
          <w:szCs w:val="20"/>
        </w:rPr>
        <w:t>1</w:t>
      </w:r>
      <w:r w:rsidRPr="00AB1F34">
        <w:rPr>
          <w:szCs w:val="20"/>
        </w:rPr>
        <w:t>、</w:t>
      </w:r>
      <w:r w:rsidRPr="00AB1F34">
        <w:rPr>
          <w:szCs w:val="20"/>
        </w:rPr>
        <w:t>2</w:t>
      </w:r>
      <w:r w:rsidRPr="00AB1F34">
        <w:rPr>
          <w:szCs w:val="20"/>
        </w:rPr>
        <w:t>用户在</w:t>
      </w:r>
      <w:r w:rsidRPr="00AB1F34">
        <w:rPr>
          <w:szCs w:val="20"/>
        </w:rPr>
        <w:t>6</w:t>
      </w:r>
      <w:r w:rsidRPr="00AB1F34">
        <w:rPr>
          <w:szCs w:val="20"/>
        </w:rPr>
        <w:t>月</w:t>
      </w:r>
      <w:r w:rsidRPr="00AB1F34">
        <w:rPr>
          <w:szCs w:val="20"/>
        </w:rPr>
        <w:t>1</w:t>
      </w:r>
      <w:r w:rsidRPr="00AB1F34">
        <w:rPr>
          <w:szCs w:val="20"/>
        </w:rPr>
        <w:t>日到</w:t>
      </w:r>
      <w:r w:rsidRPr="00AB1F34">
        <w:rPr>
          <w:szCs w:val="20"/>
        </w:rPr>
        <w:t>6</w:t>
      </w:r>
      <w:r w:rsidRPr="00AB1F34">
        <w:rPr>
          <w:szCs w:val="20"/>
        </w:rPr>
        <w:t>月</w:t>
      </w:r>
      <w:r w:rsidRPr="00AB1F34">
        <w:rPr>
          <w:szCs w:val="20"/>
        </w:rPr>
        <w:t>21</w:t>
      </w:r>
      <w:r w:rsidRPr="00AB1F34">
        <w:rPr>
          <w:szCs w:val="20"/>
        </w:rPr>
        <w:t>日时间段内持支持观点所占比例变化情况。</w:t>
      </w:r>
    </w:p>
    <w:p w:rsidR="00AB1F34" w:rsidRPr="00AB1F34" w:rsidRDefault="00AB1F34" w:rsidP="00AB1F34">
      <w:pPr>
        <w:ind w:firstLine="480"/>
        <w:jc w:val="center"/>
        <w:rPr>
          <w:szCs w:val="20"/>
        </w:rPr>
      </w:pPr>
      <w:r w:rsidRPr="00AB1F34">
        <w:rPr>
          <w:noProof/>
          <w:szCs w:val="20"/>
        </w:rPr>
        <w:drawing>
          <wp:inline distT="0" distB="0" distL="0" distR="0">
            <wp:extent cx="4342941" cy="2572340"/>
            <wp:effectExtent l="19050" t="0" r="459" b="0"/>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grayscl/>
                    </a:blip>
                    <a:srcRect/>
                    <a:stretch>
                      <a:fillRect/>
                    </a:stretch>
                  </pic:blipFill>
                  <pic:spPr bwMode="auto">
                    <a:xfrm>
                      <a:off x="0" y="0"/>
                      <a:ext cx="4346627" cy="2574523"/>
                    </a:xfrm>
                    <a:prstGeom prst="rect">
                      <a:avLst/>
                    </a:prstGeom>
                    <a:noFill/>
                    <a:ln w="9525">
                      <a:noFill/>
                      <a:miter lim="800000"/>
                      <a:headEnd/>
                      <a:tailEnd/>
                    </a:ln>
                  </pic:spPr>
                </pic:pic>
              </a:graphicData>
            </a:graphic>
          </wp:inline>
        </w:drawing>
      </w:r>
    </w:p>
    <w:p w:rsidR="00AB1F34" w:rsidRPr="00AB1F34" w:rsidRDefault="00AB1F34" w:rsidP="00AB1F34">
      <w:pPr>
        <w:spacing w:line="240" w:lineRule="auto"/>
        <w:jc w:val="center"/>
        <w:rPr>
          <w:rFonts w:eastAsiaTheme="minorEastAsia"/>
          <w:b/>
          <w:szCs w:val="20"/>
        </w:rPr>
      </w:pPr>
      <w:r w:rsidRPr="00AB1F34">
        <w:rPr>
          <w:b/>
          <w:sz w:val="21"/>
          <w:szCs w:val="20"/>
        </w:rPr>
        <w:t>图</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图</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2</w:t>
      </w:r>
      <w:r w:rsidR="00CC5542" w:rsidRPr="00AB1F34">
        <w:rPr>
          <w:b/>
          <w:sz w:val="21"/>
          <w:szCs w:val="20"/>
        </w:rPr>
        <w:fldChar w:fldCharType="end"/>
      </w:r>
      <w:r w:rsidRPr="00AB1F34">
        <w:rPr>
          <w:b/>
          <w:sz w:val="21"/>
          <w:szCs w:val="20"/>
        </w:rPr>
        <w:t xml:space="preserve">  </w:t>
      </w:r>
      <w:r w:rsidRPr="00AB1F34">
        <w:rPr>
          <w:b/>
          <w:sz w:val="21"/>
          <w:szCs w:val="20"/>
        </w:rPr>
        <w:t>不同行业情绪雷达图</w:t>
      </w:r>
    </w:p>
    <w:p w:rsidR="00AB1F34" w:rsidRPr="00AB1F34" w:rsidRDefault="00AB1F34" w:rsidP="00AB1F34">
      <w:pPr>
        <w:keepNext/>
        <w:jc w:val="center"/>
        <w:rPr>
          <w:sz w:val="21"/>
        </w:rPr>
      </w:pPr>
      <w:r w:rsidRPr="00AB1F34">
        <w:rPr>
          <w:noProof/>
          <w:sz w:val="21"/>
        </w:rPr>
        <w:drawing>
          <wp:inline distT="0" distB="0" distL="0" distR="0">
            <wp:extent cx="4035904" cy="2395642"/>
            <wp:effectExtent l="19050" t="0" r="2696" b="0"/>
            <wp:docPr id="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grayscl/>
                    </a:blip>
                    <a:srcRect/>
                    <a:stretch>
                      <a:fillRect/>
                    </a:stretch>
                  </pic:blipFill>
                  <pic:spPr bwMode="auto">
                    <a:xfrm>
                      <a:off x="0" y="0"/>
                      <a:ext cx="4042770" cy="2399717"/>
                    </a:xfrm>
                    <a:prstGeom prst="rect">
                      <a:avLst/>
                    </a:prstGeom>
                    <a:noFill/>
                    <a:ln w="9525">
                      <a:noFill/>
                      <a:miter lim="800000"/>
                      <a:headEnd/>
                      <a:tailEnd/>
                    </a:ln>
                  </pic:spPr>
                </pic:pic>
              </a:graphicData>
            </a:graphic>
          </wp:inline>
        </w:drawing>
      </w:r>
    </w:p>
    <w:p w:rsidR="00DD395B" w:rsidRDefault="00AB1F34" w:rsidP="00A0365E">
      <w:pPr>
        <w:widowControl/>
        <w:spacing w:line="240" w:lineRule="auto"/>
        <w:jc w:val="center"/>
        <w:rPr>
          <w:b/>
          <w:sz w:val="21"/>
          <w:szCs w:val="20"/>
        </w:rPr>
      </w:pPr>
      <w:r w:rsidRPr="00AB1F34">
        <w:rPr>
          <w:b/>
          <w:sz w:val="21"/>
          <w:szCs w:val="20"/>
        </w:rPr>
        <w:t>图</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图</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3</w:t>
      </w:r>
      <w:r w:rsidR="00CC5542" w:rsidRPr="00AB1F34">
        <w:rPr>
          <w:b/>
          <w:sz w:val="21"/>
          <w:szCs w:val="20"/>
        </w:rPr>
        <w:fldChar w:fldCharType="end"/>
      </w:r>
      <w:r w:rsidRPr="00AB1F34">
        <w:rPr>
          <w:b/>
          <w:sz w:val="21"/>
          <w:szCs w:val="20"/>
        </w:rPr>
        <w:t xml:space="preserve"> </w:t>
      </w:r>
      <w:r w:rsidRPr="00AB1F34">
        <w:rPr>
          <w:b/>
          <w:sz w:val="21"/>
          <w:szCs w:val="20"/>
        </w:rPr>
        <w:t>不同行业情绪波动图</w:t>
      </w:r>
      <w:bookmarkStart w:id="63" w:name="_Toc367708947"/>
      <w:r w:rsidR="00DD395B">
        <w:rPr>
          <w:b/>
          <w:sz w:val="21"/>
          <w:szCs w:val="20"/>
        </w:rPr>
        <w:br w:type="page"/>
      </w:r>
    </w:p>
    <w:bookmarkEnd w:id="63"/>
    <w:p w:rsidR="00AB1F34" w:rsidRPr="00AB1F34" w:rsidRDefault="00AB1F34" w:rsidP="00AB1F34">
      <w:pPr>
        <w:sectPr w:rsidR="00AB1F34" w:rsidRPr="00AB1F34" w:rsidSect="00EB6A24">
          <w:headerReference w:type="default" r:id="rId16"/>
          <w:footerReference w:type="default" r:id="rId17"/>
          <w:pgSz w:w="11906" w:h="16838" w:code="9"/>
          <w:pgMar w:top="1418" w:right="1134" w:bottom="1418" w:left="1701" w:header="851" w:footer="850" w:gutter="0"/>
          <w:pgNumType w:start="1"/>
          <w:cols w:space="425"/>
          <w:docGrid w:type="lines" w:linePitch="326"/>
        </w:sectPr>
      </w:pPr>
    </w:p>
    <w:p w:rsidR="00230DBB" w:rsidRDefault="00230DBB" w:rsidP="0029202C">
      <w:pPr>
        <w:pStyle w:val="1"/>
        <w:spacing w:before="163" w:after="163"/>
      </w:pPr>
      <w:bookmarkStart w:id="64" w:name="_Toc372986655"/>
      <w:r w:rsidRPr="001740A4">
        <w:rPr>
          <w:rFonts w:hint="eastAsia"/>
        </w:rPr>
        <w:lastRenderedPageBreak/>
        <w:t>论文工作计划</w:t>
      </w:r>
      <w:bookmarkEnd w:id="62"/>
      <w:bookmarkEnd w:id="64"/>
    </w:p>
    <w:p w:rsidR="00A0365E" w:rsidRPr="00AB1F34" w:rsidRDefault="00A0365E" w:rsidP="00A0365E">
      <w:pPr>
        <w:tabs>
          <w:tab w:val="left" w:pos="720"/>
        </w:tabs>
        <w:ind w:firstLineChars="200" w:firstLine="480"/>
      </w:pPr>
      <w:bookmarkStart w:id="65" w:name="_GoBack"/>
      <w:r w:rsidRPr="00AB1F34">
        <w:t>论文的工作计划如表</w:t>
      </w:r>
      <w:r w:rsidRPr="00AB1F34">
        <w:t>1</w:t>
      </w:r>
      <w:r w:rsidRPr="00AB1F34">
        <w:t>所示。</w:t>
      </w:r>
    </w:p>
    <w:p w:rsidR="00A0365E" w:rsidRPr="00AB1F34" w:rsidRDefault="00A0365E" w:rsidP="00A0365E">
      <w:pPr>
        <w:keepNext/>
        <w:spacing w:line="240" w:lineRule="auto"/>
        <w:jc w:val="center"/>
        <w:rPr>
          <w:b/>
          <w:sz w:val="21"/>
          <w:szCs w:val="20"/>
        </w:rPr>
      </w:pPr>
      <w:r w:rsidRPr="00AB1F34">
        <w:rPr>
          <w:b/>
          <w:sz w:val="21"/>
          <w:szCs w:val="20"/>
        </w:rPr>
        <w:t>表</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表</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1</w:t>
      </w:r>
      <w:r w:rsidR="00CC5542" w:rsidRPr="00AB1F34">
        <w:rPr>
          <w:b/>
          <w:sz w:val="21"/>
          <w:szCs w:val="20"/>
        </w:rPr>
        <w:fldChar w:fldCharType="end"/>
      </w:r>
      <w:r w:rsidRPr="00AB1F34">
        <w:rPr>
          <w:b/>
          <w:sz w:val="21"/>
          <w:szCs w:val="20"/>
        </w:rPr>
        <w:t xml:space="preserve"> </w:t>
      </w:r>
      <w:r w:rsidRPr="00AB1F34">
        <w:rPr>
          <w:b/>
          <w:sz w:val="21"/>
          <w:szCs w:val="20"/>
        </w:rPr>
        <w:t>论文工作计划表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
        <w:gridCol w:w="1393"/>
        <w:gridCol w:w="1393"/>
        <w:gridCol w:w="5572"/>
      </w:tblGrid>
      <w:tr w:rsidR="00A0365E" w:rsidRPr="00AB1F34" w:rsidTr="00544420">
        <w:tc>
          <w:tcPr>
            <w:tcW w:w="500" w:type="pct"/>
            <w:shd w:val="clear" w:color="auto" w:fill="D9D9D9"/>
          </w:tcPr>
          <w:bookmarkEnd w:id="65"/>
          <w:p w:rsidR="00A0365E" w:rsidRPr="00AB1F34" w:rsidRDefault="00A0365E" w:rsidP="00544420">
            <w:pPr>
              <w:spacing w:line="240" w:lineRule="auto"/>
              <w:rPr>
                <w:b/>
                <w:sz w:val="21"/>
              </w:rPr>
            </w:pPr>
            <w:r w:rsidRPr="00AB1F34">
              <w:rPr>
                <w:b/>
                <w:sz w:val="21"/>
              </w:rPr>
              <w:t>编号</w:t>
            </w:r>
          </w:p>
        </w:tc>
        <w:tc>
          <w:tcPr>
            <w:tcW w:w="750" w:type="pct"/>
            <w:shd w:val="clear" w:color="auto" w:fill="D9D9D9"/>
          </w:tcPr>
          <w:p w:rsidR="00A0365E" w:rsidRPr="00AB1F34" w:rsidRDefault="00A0365E" w:rsidP="00544420">
            <w:pPr>
              <w:spacing w:line="240" w:lineRule="auto"/>
              <w:rPr>
                <w:b/>
                <w:sz w:val="21"/>
              </w:rPr>
            </w:pPr>
            <w:r w:rsidRPr="00AB1F34">
              <w:rPr>
                <w:b/>
                <w:sz w:val="21"/>
              </w:rPr>
              <w:t>起始日期</w:t>
            </w:r>
          </w:p>
        </w:tc>
        <w:tc>
          <w:tcPr>
            <w:tcW w:w="750" w:type="pct"/>
            <w:shd w:val="clear" w:color="auto" w:fill="D9D9D9"/>
          </w:tcPr>
          <w:p w:rsidR="00A0365E" w:rsidRPr="00AB1F34" w:rsidRDefault="00A0365E" w:rsidP="00544420">
            <w:pPr>
              <w:spacing w:line="240" w:lineRule="auto"/>
              <w:rPr>
                <w:b/>
                <w:sz w:val="21"/>
              </w:rPr>
            </w:pPr>
            <w:r w:rsidRPr="00AB1F34">
              <w:rPr>
                <w:b/>
                <w:sz w:val="21"/>
              </w:rPr>
              <w:t>结束日期</w:t>
            </w:r>
          </w:p>
        </w:tc>
        <w:tc>
          <w:tcPr>
            <w:tcW w:w="0" w:type="auto"/>
            <w:shd w:val="clear" w:color="auto" w:fill="D9D9D9"/>
          </w:tcPr>
          <w:p w:rsidR="00A0365E" w:rsidRPr="00AB1F34" w:rsidRDefault="00A0365E" w:rsidP="00544420">
            <w:pPr>
              <w:spacing w:line="240" w:lineRule="auto"/>
              <w:rPr>
                <w:b/>
                <w:sz w:val="21"/>
              </w:rPr>
            </w:pPr>
            <w:r w:rsidRPr="00AB1F34">
              <w:rPr>
                <w:b/>
                <w:sz w:val="21"/>
              </w:rPr>
              <w:t>工作内容</w:t>
            </w:r>
          </w:p>
        </w:tc>
      </w:tr>
      <w:tr w:rsidR="00653245" w:rsidRPr="00AB1F34" w:rsidTr="00544420">
        <w:tc>
          <w:tcPr>
            <w:tcW w:w="500" w:type="pct"/>
          </w:tcPr>
          <w:p w:rsidR="00653245" w:rsidRPr="00AB1F34" w:rsidRDefault="00653245" w:rsidP="00544420">
            <w:pPr>
              <w:spacing w:line="240" w:lineRule="auto"/>
              <w:rPr>
                <w:sz w:val="21"/>
              </w:rPr>
            </w:pPr>
            <w:r>
              <w:rPr>
                <w:rFonts w:hint="eastAsia"/>
                <w:sz w:val="21"/>
              </w:rPr>
              <w:t>1</w:t>
            </w:r>
          </w:p>
        </w:tc>
        <w:tc>
          <w:tcPr>
            <w:tcW w:w="750" w:type="pct"/>
          </w:tcPr>
          <w:p w:rsidR="00653245" w:rsidRPr="00AB1F34" w:rsidRDefault="00653245" w:rsidP="00A0365E">
            <w:pPr>
              <w:spacing w:line="240" w:lineRule="auto"/>
              <w:rPr>
                <w:sz w:val="21"/>
              </w:rPr>
            </w:pPr>
            <w:r>
              <w:rPr>
                <w:rFonts w:hint="eastAsia"/>
                <w:sz w:val="21"/>
              </w:rPr>
              <w:t>2013.11.01</w:t>
            </w:r>
          </w:p>
        </w:tc>
        <w:tc>
          <w:tcPr>
            <w:tcW w:w="750" w:type="pct"/>
          </w:tcPr>
          <w:p w:rsidR="00653245" w:rsidRPr="00AB1F34" w:rsidRDefault="00653245" w:rsidP="00A0365E">
            <w:pPr>
              <w:spacing w:line="240" w:lineRule="auto"/>
              <w:rPr>
                <w:sz w:val="21"/>
              </w:rPr>
            </w:pPr>
            <w:r>
              <w:rPr>
                <w:rFonts w:hint="eastAsia"/>
                <w:sz w:val="21"/>
              </w:rPr>
              <w:t>2013.11.30</w:t>
            </w:r>
          </w:p>
        </w:tc>
        <w:tc>
          <w:tcPr>
            <w:tcW w:w="0" w:type="auto"/>
          </w:tcPr>
          <w:p w:rsidR="00653245" w:rsidRPr="00AB1F34" w:rsidRDefault="00653245" w:rsidP="00544420">
            <w:pPr>
              <w:spacing w:line="240" w:lineRule="auto"/>
              <w:rPr>
                <w:sz w:val="21"/>
              </w:rPr>
            </w:pPr>
            <w:r w:rsidRPr="00AB1F34">
              <w:rPr>
                <w:sz w:val="21"/>
              </w:rPr>
              <w:t>文献整理及阅读，</w:t>
            </w:r>
            <w:r>
              <w:rPr>
                <w:rFonts w:hint="eastAsia"/>
                <w:sz w:val="21"/>
              </w:rPr>
              <w:t>撰写开题报告及文献综述</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2</w:t>
            </w:r>
          </w:p>
        </w:tc>
        <w:tc>
          <w:tcPr>
            <w:tcW w:w="750" w:type="pct"/>
          </w:tcPr>
          <w:p w:rsidR="00A0365E" w:rsidRPr="00AB1F34" w:rsidRDefault="00A0365E" w:rsidP="00A0365E">
            <w:pPr>
              <w:spacing w:line="240" w:lineRule="auto"/>
              <w:rPr>
                <w:sz w:val="21"/>
              </w:rPr>
            </w:pPr>
            <w:r w:rsidRPr="00AB1F34">
              <w:rPr>
                <w:sz w:val="21"/>
              </w:rPr>
              <w:t>2013.</w:t>
            </w:r>
            <w:r>
              <w:rPr>
                <w:rFonts w:hint="eastAsia"/>
                <w:sz w:val="21"/>
              </w:rPr>
              <w:t>12</w:t>
            </w:r>
            <w:r w:rsidRPr="00AB1F34">
              <w:rPr>
                <w:sz w:val="21"/>
              </w:rPr>
              <w:t>.01</w:t>
            </w:r>
          </w:p>
        </w:tc>
        <w:tc>
          <w:tcPr>
            <w:tcW w:w="750" w:type="pct"/>
          </w:tcPr>
          <w:p w:rsidR="00A0365E" w:rsidRPr="00AB1F34" w:rsidRDefault="00A0365E" w:rsidP="00A0365E">
            <w:pPr>
              <w:spacing w:line="240" w:lineRule="auto"/>
              <w:rPr>
                <w:sz w:val="21"/>
              </w:rPr>
            </w:pPr>
            <w:r w:rsidRPr="00AB1F34">
              <w:rPr>
                <w:sz w:val="21"/>
              </w:rPr>
              <w:t>2013.</w:t>
            </w:r>
            <w:r>
              <w:rPr>
                <w:rFonts w:hint="eastAsia"/>
                <w:sz w:val="21"/>
              </w:rPr>
              <w:t>12</w:t>
            </w:r>
            <w:r w:rsidRPr="00AB1F34">
              <w:rPr>
                <w:sz w:val="21"/>
              </w:rPr>
              <w:t>.</w:t>
            </w:r>
            <w:r>
              <w:rPr>
                <w:rFonts w:hint="eastAsia"/>
                <w:sz w:val="21"/>
              </w:rPr>
              <w:t>3</w:t>
            </w:r>
            <w:r w:rsidRPr="00AB1F34">
              <w:rPr>
                <w:sz w:val="21"/>
              </w:rPr>
              <w:t>1</w:t>
            </w:r>
          </w:p>
        </w:tc>
        <w:tc>
          <w:tcPr>
            <w:tcW w:w="0" w:type="auto"/>
          </w:tcPr>
          <w:p w:rsidR="00A0365E" w:rsidRPr="00AB1F34" w:rsidRDefault="00653245" w:rsidP="00653245">
            <w:pPr>
              <w:spacing w:line="240" w:lineRule="auto"/>
              <w:rPr>
                <w:sz w:val="21"/>
              </w:rPr>
            </w:pPr>
            <w:r w:rsidRPr="00653245">
              <w:rPr>
                <w:sz w:val="21"/>
              </w:rPr>
              <w:t>设计并实现获取大量微博数据的</w:t>
            </w:r>
            <w:r w:rsidR="00A0365E" w:rsidRPr="00AB1F34">
              <w:rPr>
                <w:sz w:val="21"/>
              </w:rPr>
              <w:t>网络爬虫</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3</w:t>
            </w:r>
          </w:p>
        </w:tc>
        <w:tc>
          <w:tcPr>
            <w:tcW w:w="750" w:type="pct"/>
          </w:tcPr>
          <w:p w:rsidR="00A0365E" w:rsidRPr="00AB1F34" w:rsidRDefault="00A0365E" w:rsidP="00544420">
            <w:pPr>
              <w:spacing w:line="240" w:lineRule="auto"/>
              <w:rPr>
                <w:sz w:val="21"/>
              </w:rPr>
            </w:pPr>
            <w:r w:rsidRPr="00AB1F34">
              <w:rPr>
                <w:sz w:val="21"/>
              </w:rPr>
              <w:t>2014.01.01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3</w:t>
            </w:r>
            <w:r w:rsidRPr="00AB1F34">
              <w:rPr>
                <w:sz w:val="21"/>
              </w:rPr>
              <w:t>.</w:t>
            </w:r>
            <w:r w:rsidR="00653245">
              <w:rPr>
                <w:rFonts w:hint="eastAsia"/>
                <w:sz w:val="21"/>
              </w:rPr>
              <w:t>31</w:t>
            </w:r>
          </w:p>
        </w:tc>
        <w:tc>
          <w:tcPr>
            <w:tcW w:w="0" w:type="auto"/>
          </w:tcPr>
          <w:p w:rsidR="00A0365E" w:rsidRPr="00AB1F34" w:rsidRDefault="00653245" w:rsidP="00653245">
            <w:pPr>
              <w:spacing w:line="240" w:lineRule="auto"/>
              <w:rPr>
                <w:sz w:val="21"/>
              </w:rPr>
            </w:pPr>
            <w:r w:rsidRPr="00653245">
              <w:rPr>
                <w:sz w:val="21"/>
              </w:rPr>
              <w:t>设计并实现</w:t>
            </w:r>
            <w:r w:rsidRPr="00653245">
              <w:rPr>
                <w:rFonts w:hint="eastAsia"/>
                <w:sz w:val="21"/>
              </w:rPr>
              <w:t>行业分类方法</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4</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4</w:t>
            </w:r>
            <w:r w:rsidRPr="00AB1F34">
              <w:rPr>
                <w:sz w:val="21"/>
              </w:rPr>
              <w:t>.</w:t>
            </w:r>
            <w:r w:rsidR="00653245">
              <w:rPr>
                <w:rFonts w:hint="eastAsia"/>
                <w:sz w:val="21"/>
              </w:rPr>
              <w:t>01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4</w:t>
            </w:r>
            <w:r w:rsidRPr="00AB1F34">
              <w:rPr>
                <w:sz w:val="21"/>
              </w:rPr>
              <w:t>.30</w:t>
            </w:r>
          </w:p>
        </w:tc>
        <w:tc>
          <w:tcPr>
            <w:tcW w:w="0" w:type="auto"/>
          </w:tcPr>
          <w:p w:rsidR="00A0365E" w:rsidRPr="00AB1F34" w:rsidRDefault="00A0365E" w:rsidP="00544420">
            <w:pPr>
              <w:spacing w:line="240" w:lineRule="auto"/>
              <w:rPr>
                <w:sz w:val="21"/>
              </w:rPr>
            </w:pPr>
            <w:r>
              <w:rPr>
                <w:rFonts w:hint="eastAsia"/>
                <w:sz w:val="21"/>
              </w:rPr>
              <w:t>实现</w:t>
            </w:r>
            <w:r w:rsidRPr="00AB1F34">
              <w:rPr>
                <w:sz w:val="21"/>
              </w:rPr>
              <w:t>话题检测方法</w:t>
            </w:r>
          </w:p>
        </w:tc>
      </w:tr>
      <w:tr w:rsidR="00A0365E" w:rsidRPr="00AB1F34" w:rsidTr="00544420">
        <w:tc>
          <w:tcPr>
            <w:tcW w:w="500" w:type="pct"/>
          </w:tcPr>
          <w:p w:rsidR="00A0365E" w:rsidRPr="00AB1F34" w:rsidRDefault="00A0365E" w:rsidP="00544420">
            <w:pPr>
              <w:spacing w:line="240" w:lineRule="auto"/>
              <w:rPr>
                <w:sz w:val="21"/>
              </w:rPr>
            </w:pPr>
            <w:r w:rsidRPr="00AB1F34">
              <w:rPr>
                <w:sz w:val="21"/>
              </w:rPr>
              <w:t>5</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5</w:t>
            </w:r>
            <w:r w:rsidRPr="00AB1F34">
              <w:rPr>
                <w:sz w:val="21"/>
              </w:rPr>
              <w:t>.</w:t>
            </w:r>
            <w:r w:rsidR="00653245">
              <w:rPr>
                <w:rFonts w:hint="eastAsia"/>
                <w:sz w:val="21"/>
              </w:rPr>
              <w:t>0</w:t>
            </w:r>
            <w:r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5</w:t>
            </w:r>
            <w:r w:rsidRPr="00AB1F34">
              <w:rPr>
                <w:sz w:val="21"/>
              </w:rPr>
              <w:t>.31</w:t>
            </w:r>
          </w:p>
        </w:tc>
        <w:tc>
          <w:tcPr>
            <w:tcW w:w="0" w:type="auto"/>
          </w:tcPr>
          <w:p w:rsidR="00A0365E" w:rsidRPr="00AB1F34" w:rsidRDefault="00A0365E" w:rsidP="00544420">
            <w:pPr>
              <w:spacing w:line="240" w:lineRule="auto"/>
              <w:rPr>
                <w:sz w:val="21"/>
              </w:rPr>
            </w:pPr>
            <w:r>
              <w:rPr>
                <w:rFonts w:hint="eastAsia"/>
                <w:sz w:val="21"/>
              </w:rPr>
              <w:t>实现</w:t>
            </w:r>
            <w:r w:rsidRPr="00AB1F34">
              <w:rPr>
                <w:sz w:val="21"/>
              </w:rPr>
              <w:t>情感分析方法</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6</w:t>
            </w:r>
          </w:p>
        </w:tc>
        <w:tc>
          <w:tcPr>
            <w:tcW w:w="750" w:type="pct"/>
          </w:tcPr>
          <w:p w:rsidR="00A0365E" w:rsidRPr="00AB1F34" w:rsidRDefault="00653245" w:rsidP="00653245">
            <w:pPr>
              <w:spacing w:line="240" w:lineRule="auto"/>
              <w:rPr>
                <w:sz w:val="21"/>
              </w:rPr>
            </w:pPr>
            <w:r>
              <w:rPr>
                <w:sz w:val="21"/>
              </w:rPr>
              <w:t>2014.0</w:t>
            </w:r>
            <w:r>
              <w:rPr>
                <w:rFonts w:hint="eastAsia"/>
                <w:sz w:val="21"/>
              </w:rPr>
              <w:t>6</w:t>
            </w:r>
            <w:r w:rsidR="00A0365E" w:rsidRPr="00AB1F34">
              <w:rPr>
                <w:sz w:val="21"/>
              </w:rPr>
              <w:t>.</w:t>
            </w:r>
            <w:r>
              <w:rPr>
                <w:rFonts w:hint="eastAsia"/>
                <w:sz w:val="21"/>
              </w:rPr>
              <w:t>0</w:t>
            </w:r>
            <w:r w:rsidR="00A0365E"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6</w:t>
            </w:r>
            <w:r w:rsidRPr="00AB1F34">
              <w:rPr>
                <w:sz w:val="21"/>
              </w:rPr>
              <w:t>.</w:t>
            </w:r>
            <w:r w:rsidR="00653245">
              <w:rPr>
                <w:rFonts w:hint="eastAsia"/>
                <w:sz w:val="21"/>
              </w:rPr>
              <w:t>30</w:t>
            </w:r>
          </w:p>
        </w:tc>
        <w:tc>
          <w:tcPr>
            <w:tcW w:w="0" w:type="auto"/>
          </w:tcPr>
          <w:p w:rsidR="00A0365E" w:rsidRPr="00AB1F34" w:rsidRDefault="00A0365E" w:rsidP="00544420">
            <w:pPr>
              <w:spacing w:line="240" w:lineRule="auto"/>
              <w:rPr>
                <w:sz w:val="21"/>
              </w:rPr>
            </w:pPr>
            <w:r w:rsidRPr="00AB1F34">
              <w:rPr>
                <w:sz w:val="21"/>
              </w:rPr>
              <w:t>整体进行系统功能及性能测试</w:t>
            </w:r>
          </w:p>
        </w:tc>
      </w:tr>
      <w:tr w:rsidR="00653245" w:rsidRPr="00AB1F34" w:rsidTr="00544420">
        <w:tc>
          <w:tcPr>
            <w:tcW w:w="500" w:type="pct"/>
          </w:tcPr>
          <w:p w:rsidR="00653245" w:rsidRPr="00AB1F34" w:rsidRDefault="00653245" w:rsidP="00544420">
            <w:pPr>
              <w:spacing w:line="240" w:lineRule="auto"/>
              <w:rPr>
                <w:sz w:val="21"/>
              </w:rPr>
            </w:pPr>
            <w:r>
              <w:rPr>
                <w:rFonts w:hint="eastAsia"/>
                <w:sz w:val="21"/>
              </w:rPr>
              <w:t>7</w:t>
            </w:r>
          </w:p>
        </w:tc>
        <w:tc>
          <w:tcPr>
            <w:tcW w:w="750" w:type="pct"/>
          </w:tcPr>
          <w:p w:rsidR="00653245" w:rsidRPr="00AB1F34" w:rsidRDefault="00653245" w:rsidP="00653245">
            <w:pPr>
              <w:spacing w:line="240" w:lineRule="auto"/>
              <w:rPr>
                <w:sz w:val="21"/>
              </w:rPr>
            </w:pPr>
            <w:r>
              <w:rPr>
                <w:rFonts w:hint="eastAsia"/>
                <w:sz w:val="21"/>
              </w:rPr>
              <w:t>2014.07.01</w:t>
            </w:r>
          </w:p>
        </w:tc>
        <w:tc>
          <w:tcPr>
            <w:tcW w:w="750" w:type="pct"/>
          </w:tcPr>
          <w:p w:rsidR="00653245" w:rsidRPr="00AB1F34" w:rsidRDefault="00653245" w:rsidP="00544420">
            <w:pPr>
              <w:spacing w:line="240" w:lineRule="auto"/>
              <w:rPr>
                <w:sz w:val="21"/>
              </w:rPr>
            </w:pPr>
            <w:r>
              <w:rPr>
                <w:rFonts w:hint="eastAsia"/>
                <w:sz w:val="21"/>
              </w:rPr>
              <w:t>2014.07.15</w:t>
            </w:r>
          </w:p>
        </w:tc>
        <w:tc>
          <w:tcPr>
            <w:tcW w:w="0" w:type="auto"/>
          </w:tcPr>
          <w:p w:rsidR="00653245" w:rsidRPr="00AB1F34" w:rsidRDefault="00653245" w:rsidP="00544420">
            <w:pPr>
              <w:spacing w:line="240" w:lineRule="auto"/>
              <w:rPr>
                <w:sz w:val="21"/>
              </w:rPr>
            </w:pPr>
            <w:r>
              <w:rPr>
                <w:rFonts w:hint="eastAsia"/>
                <w:sz w:val="21"/>
              </w:rPr>
              <w:t>整理资料，撰写中期报告</w:t>
            </w:r>
          </w:p>
        </w:tc>
      </w:tr>
      <w:tr w:rsidR="00A0365E" w:rsidRPr="00AB1F34" w:rsidTr="00544420">
        <w:tc>
          <w:tcPr>
            <w:tcW w:w="500" w:type="pct"/>
          </w:tcPr>
          <w:p w:rsidR="00A0365E" w:rsidRPr="00AB1F34" w:rsidRDefault="00A0365E" w:rsidP="00544420">
            <w:pPr>
              <w:spacing w:line="240" w:lineRule="auto"/>
              <w:rPr>
                <w:sz w:val="21"/>
              </w:rPr>
            </w:pPr>
            <w:r w:rsidRPr="00AB1F34">
              <w:rPr>
                <w:sz w:val="21"/>
              </w:rPr>
              <w:t>8</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7</w:t>
            </w:r>
            <w:r w:rsidRPr="00AB1F34">
              <w:rPr>
                <w:sz w:val="21"/>
              </w:rPr>
              <w:t>.1</w:t>
            </w:r>
            <w:r w:rsidR="00653245">
              <w:rPr>
                <w:rFonts w:hint="eastAsia"/>
                <w:sz w:val="21"/>
              </w:rPr>
              <w:t>6</w:t>
            </w:r>
          </w:p>
        </w:tc>
        <w:tc>
          <w:tcPr>
            <w:tcW w:w="750" w:type="pct"/>
          </w:tcPr>
          <w:p w:rsidR="00A0365E" w:rsidRPr="00AB1F34" w:rsidRDefault="00A0365E" w:rsidP="00653245">
            <w:pPr>
              <w:spacing w:line="240" w:lineRule="auto"/>
              <w:rPr>
                <w:sz w:val="21"/>
              </w:rPr>
            </w:pPr>
            <w:r w:rsidRPr="00AB1F34">
              <w:rPr>
                <w:sz w:val="21"/>
              </w:rPr>
              <w:t>2014.</w:t>
            </w:r>
            <w:r w:rsidR="00653245">
              <w:rPr>
                <w:rFonts w:hint="eastAsia"/>
                <w:sz w:val="21"/>
              </w:rPr>
              <w:t>09</w:t>
            </w:r>
            <w:r w:rsidRPr="00AB1F34">
              <w:rPr>
                <w:sz w:val="21"/>
              </w:rPr>
              <w:t>.20</w:t>
            </w:r>
          </w:p>
        </w:tc>
        <w:tc>
          <w:tcPr>
            <w:tcW w:w="0" w:type="auto"/>
          </w:tcPr>
          <w:p w:rsidR="00A0365E" w:rsidRPr="00AB1F34" w:rsidRDefault="00A0365E" w:rsidP="00544420">
            <w:pPr>
              <w:spacing w:line="240" w:lineRule="auto"/>
              <w:rPr>
                <w:sz w:val="21"/>
              </w:rPr>
            </w:pPr>
            <w:r w:rsidRPr="00AB1F34">
              <w:rPr>
                <w:sz w:val="21"/>
              </w:rPr>
              <w:t>资料整理和数据分析</w:t>
            </w:r>
          </w:p>
        </w:tc>
      </w:tr>
      <w:tr w:rsidR="00A0365E" w:rsidRPr="00AB1F34" w:rsidTr="00544420">
        <w:trPr>
          <w:trHeight w:val="110"/>
        </w:trPr>
        <w:tc>
          <w:tcPr>
            <w:tcW w:w="500" w:type="pct"/>
          </w:tcPr>
          <w:p w:rsidR="00A0365E" w:rsidRPr="00AB1F34" w:rsidRDefault="00A0365E" w:rsidP="00544420">
            <w:pPr>
              <w:spacing w:line="240" w:lineRule="auto"/>
              <w:rPr>
                <w:sz w:val="21"/>
              </w:rPr>
            </w:pPr>
            <w:r w:rsidRPr="00AB1F34">
              <w:rPr>
                <w:sz w:val="21"/>
              </w:rPr>
              <w:t>9</w:t>
            </w:r>
          </w:p>
        </w:tc>
        <w:tc>
          <w:tcPr>
            <w:tcW w:w="750" w:type="pct"/>
          </w:tcPr>
          <w:p w:rsidR="00A0365E" w:rsidRPr="00AB1F34" w:rsidRDefault="00A0365E" w:rsidP="00653245">
            <w:pPr>
              <w:spacing w:line="240" w:lineRule="auto"/>
              <w:rPr>
                <w:sz w:val="21"/>
              </w:rPr>
            </w:pPr>
            <w:r w:rsidRPr="00AB1F34">
              <w:rPr>
                <w:sz w:val="21"/>
              </w:rPr>
              <w:t>2014.</w:t>
            </w:r>
            <w:r w:rsidR="00653245">
              <w:rPr>
                <w:rFonts w:hint="eastAsia"/>
                <w:sz w:val="21"/>
              </w:rPr>
              <w:t>09</w:t>
            </w:r>
            <w:r w:rsidRPr="00AB1F34">
              <w:rPr>
                <w:sz w:val="21"/>
              </w:rPr>
              <w:t>.21</w:t>
            </w:r>
          </w:p>
        </w:tc>
        <w:tc>
          <w:tcPr>
            <w:tcW w:w="750" w:type="pct"/>
          </w:tcPr>
          <w:p w:rsidR="00A0365E" w:rsidRPr="00AB1F34" w:rsidRDefault="00A0365E" w:rsidP="00653245">
            <w:pPr>
              <w:spacing w:line="240" w:lineRule="auto"/>
              <w:rPr>
                <w:sz w:val="21"/>
              </w:rPr>
            </w:pPr>
            <w:r w:rsidRPr="00AB1F34">
              <w:rPr>
                <w:sz w:val="21"/>
              </w:rPr>
              <w:t>2014.12.</w:t>
            </w:r>
            <w:r w:rsidR="00653245">
              <w:rPr>
                <w:rFonts w:hint="eastAsia"/>
                <w:sz w:val="21"/>
              </w:rPr>
              <w:t>01</w:t>
            </w:r>
          </w:p>
        </w:tc>
        <w:tc>
          <w:tcPr>
            <w:tcW w:w="0" w:type="auto"/>
          </w:tcPr>
          <w:p w:rsidR="00A0365E" w:rsidRPr="00AB1F34" w:rsidRDefault="00A0365E" w:rsidP="00544420">
            <w:pPr>
              <w:spacing w:line="240" w:lineRule="auto"/>
              <w:rPr>
                <w:sz w:val="21"/>
              </w:rPr>
            </w:pPr>
            <w:r w:rsidRPr="00AB1F34">
              <w:rPr>
                <w:sz w:val="21"/>
              </w:rPr>
              <w:t>论文撰写</w:t>
            </w:r>
          </w:p>
        </w:tc>
      </w:tr>
    </w:tbl>
    <w:p w:rsidR="00A91EC4" w:rsidRDefault="00A91EC4">
      <w:pPr>
        <w:widowControl/>
        <w:spacing w:line="240" w:lineRule="auto"/>
        <w:jc w:val="left"/>
        <w:rPr>
          <w:rFonts w:eastAsia="黑体" w:cs="宋体"/>
          <w:kern w:val="44"/>
          <w:sz w:val="32"/>
          <w:szCs w:val="20"/>
        </w:rPr>
      </w:pPr>
      <w:bookmarkStart w:id="66" w:name="_Toc369387412"/>
      <w:r>
        <w:br w:type="page"/>
      </w:r>
    </w:p>
    <w:p w:rsidR="006B2168" w:rsidRDefault="006B2168" w:rsidP="00A91EC4">
      <w:pPr>
        <w:pStyle w:val="a6"/>
        <w:numPr>
          <w:ilvl w:val="0"/>
          <w:numId w:val="0"/>
        </w:numPr>
        <w:spacing w:before="163" w:after="163"/>
      </w:pPr>
      <w:bookmarkStart w:id="67" w:name="_Toc372986656"/>
      <w:r>
        <w:rPr>
          <w:rFonts w:hint="eastAsia"/>
        </w:rPr>
        <w:lastRenderedPageBreak/>
        <w:t>参考文献</w:t>
      </w:r>
      <w:bookmarkEnd w:id="66"/>
      <w:bookmarkEnd w:id="67"/>
    </w:p>
    <w:p w:rsidR="00834C9A" w:rsidRDefault="00CC5542" w:rsidP="00834C9A">
      <w:pPr>
        <w:autoSpaceDE w:val="0"/>
        <w:autoSpaceDN w:val="0"/>
        <w:adjustRightInd w:val="0"/>
        <w:spacing w:line="240" w:lineRule="auto"/>
        <w:jc w:val="left"/>
        <w:rPr>
          <w:rFonts w:ascii="宋体"/>
          <w:kern w:val="0"/>
        </w:rPr>
      </w:pPr>
      <w:r>
        <w:fldChar w:fldCharType="begin"/>
      </w:r>
      <w:r w:rsidR="00300AB5">
        <w:instrText xml:space="preserve"> ADDIN NE.Bib</w:instrText>
      </w:r>
      <w:r>
        <w:fldChar w:fldCharType="separate"/>
      </w:r>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 </w:t>
      </w:r>
      <w:bookmarkStart w:id="68" w:name="_nebEBFD6131_39B9_4309_B3EA_EA35C9229AFE"/>
      <w:r>
        <w:rPr>
          <w:rFonts w:ascii="宋体" w:cs="宋体" w:hint="eastAsia"/>
          <w:color w:val="000000"/>
          <w:kern w:val="0"/>
          <w:sz w:val="20"/>
          <w:szCs w:val="20"/>
        </w:rPr>
        <w:t>中国互联网络信息中心</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32</w:t>
      </w:r>
      <w:r>
        <w:rPr>
          <w:rFonts w:ascii="宋体" w:cs="宋体" w:hint="eastAsia"/>
          <w:color w:val="000000"/>
          <w:kern w:val="0"/>
          <w:sz w:val="20"/>
          <w:szCs w:val="20"/>
        </w:rPr>
        <w:t>次中国互联网络发展状况调查统计报告</w:t>
      </w:r>
      <w:r>
        <w:rPr>
          <w:color w:val="000000"/>
          <w:kern w:val="0"/>
          <w:sz w:val="20"/>
          <w:szCs w:val="20"/>
        </w:rPr>
        <w:t>, 2013.</w:t>
      </w:r>
      <w:bookmarkEnd w:id="6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 </w:t>
      </w:r>
      <w:bookmarkStart w:id="69" w:name="_neb9DFB1C7C_B342_45B2_A35D_EF6EDB06658A"/>
      <w:r>
        <w:rPr>
          <w:color w:val="000000"/>
          <w:kern w:val="0"/>
          <w:sz w:val="20"/>
          <w:szCs w:val="20"/>
        </w:rPr>
        <w:t>Java A, Song X, Finin T, et al. Why we twitter: understanding microblogging usage and communities[C]. San Jose, California: ACM, 2007.</w:t>
      </w:r>
      <w:bookmarkEnd w:id="6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[3] </w:t>
      </w:r>
      <w:bookmarkStart w:id="70" w:name="_nebF58CC2C1_8821_4939_A43B_367DE8FB5335"/>
      <w:r>
        <w:rPr>
          <w:color w:val="000000"/>
          <w:kern w:val="0"/>
          <w:sz w:val="20"/>
          <w:szCs w:val="20"/>
        </w:rPr>
        <w:t>Kwak H, Lee C, Park H, et al. What is Twitter, a social network or a news media?[C]. Raleigh, North Carolina, USA: ACM, 2010.</w:t>
      </w:r>
      <w:bookmarkEnd w:id="7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[4] </w:t>
      </w:r>
      <w:bookmarkStart w:id="71" w:name="_nebF04B7C2E_BC58_4766_B2EF_CBC94F998F81"/>
      <w:r>
        <w:rPr>
          <w:rFonts w:ascii="宋体" w:cs="宋体" w:hint="eastAsia"/>
          <w:color w:val="000000"/>
          <w:kern w:val="0"/>
          <w:sz w:val="20"/>
          <w:szCs w:val="20"/>
        </w:rPr>
        <w:t>樊鹏翼，王晖，姜志宏，等</w:t>
      </w:r>
      <w:r>
        <w:rPr>
          <w:color w:val="000000"/>
          <w:kern w:val="0"/>
          <w:sz w:val="20"/>
          <w:szCs w:val="20"/>
        </w:rPr>
        <w:t xml:space="preserve">. </w:t>
      </w:r>
      <w:r>
        <w:rPr>
          <w:rFonts w:ascii="宋体" w:cs="宋体" w:hint="eastAsia"/>
          <w:color w:val="000000"/>
          <w:kern w:val="0"/>
          <w:sz w:val="20"/>
          <w:szCs w:val="20"/>
        </w:rPr>
        <w:t>微博网络测量研究</w:t>
      </w:r>
      <w:r>
        <w:rPr>
          <w:color w:val="000000"/>
          <w:kern w:val="0"/>
          <w:sz w:val="20"/>
          <w:szCs w:val="20"/>
        </w:rPr>
        <w:t xml:space="preserve">[J]. </w:t>
      </w:r>
      <w:r>
        <w:rPr>
          <w:rFonts w:ascii="宋体" w:cs="宋体" w:hint="eastAsia"/>
          <w:color w:val="000000"/>
          <w:kern w:val="0"/>
          <w:sz w:val="20"/>
          <w:szCs w:val="20"/>
        </w:rPr>
        <w:t>计算机研究与发展</w:t>
      </w:r>
      <w:r>
        <w:rPr>
          <w:color w:val="000000"/>
          <w:kern w:val="0"/>
          <w:sz w:val="20"/>
          <w:szCs w:val="20"/>
        </w:rPr>
        <w:t>, 2012, v.49(04): 691-699.</w:t>
      </w:r>
      <w:bookmarkEnd w:id="7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[5] </w:t>
      </w:r>
      <w:bookmarkStart w:id="72" w:name="_neb9163EA2F_7682_40B6_A97D_A69C93DD9E4C"/>
      <w:r>
        <w:rPr>
          <w:rFonts w:ascii="宋体" w:cs="宋体" w:hint="eastAsia"/>
          <w:color w:val="000000"/>
          <w:kern w:val="0"/>
          <w:sz w:val="20"/>
          <w:szCs w:val="20"/>
        </w:rPr>
        <w:t>夏虎</w:t>
      </w:r>
      <w:r>
        <w:rPr>
          <w:color w:val="000000"/>
          <w:kern w:val="0"/>
          <w:sz w:val="20"/>
          <w:szCs w:val="20"/>
        </w:rPr>
        <w:t xml:space="preserve">. </w:t>
      </w:r>
      <w:r>
        <w:rPr>
          <w:rFonts w:ascii="宋体" w:cs="宋体" w:hint="eastAsia"/>
          <w:color w:val="000000"/>
          <w:kern w:val="0"/>
          <w:sz w:val="20"/>
          <w:szCs w:val="20"/>
        </w:rPr>
        <w:t>移动社交网络结构和行为研究及其应用</w:t>
      </w:r>
      <w:r>
        <w:rPr>
          <w:color w:val="000000"/>
          <w:kern w:val="0"/>
          <w:sz w:val="20"/>
          <w:szCs w:val="20"/>
        </w:rPr>
        <w:t xml:space="preserve">[D]. </w:t>
      </w:r>
      <w:r>
        <w:rPr>
          <w:rFonts w:ascii="宋体" w:cs="宋体" w:hint="eastAsia"/>
          <w:color w:val="000000"/>
          <w:kern w:val="0"/>
          <w:sz w:val="20"/>
          <w:szCs w:val="20"/>
        </w:rPr>
        <w:t>电子科技大学</w:t>
      </w:r>
      <w:r>
        <w:rPr>
          <w:color w:val="000000"/>
          <w:kern w:val="0"/>
          <w:sz w:val="20"/>
          <w:szCs w:val="20"/>
        </w:rPr>
        <w:t>, 2012.</w:t>
      </w:r>
      <w:bookmarkEnd w:id="7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[6] </w:t>
      </w:r>
      <w:bookmarkStart w:id="73" w:name="_nebB7C857C7_8E29_47F7_98EB_DF06AB98BD91"/>
      <w:r>
        <w:rPr>
          <w:color w:val="000000"/>
          <w:kern w:val="0"/>
          <w:sz w:val="20"/>
          <w:szCs w:val="20"/>
        </w:rPr>
        <w:t>Cha M, Haddadi H, Benevenuto F, et al. Measuring User Influence in Twitter: The Million Follower Fallacy[J]. ICWSM, 2010, 10: 10-17.</w:t>
      </w:r>
      <w:bookmarkEnd w:id="73"/>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[7] </w:t>
      </w:r>
      <w:bookmarkStart w:id="74" w:name="_neb801F6BF7_98D6_43E4_8778_D79955DE1C47"/>
      <w:r>
        <w:rPr>
          <w:color w:val="000000"/>
          <w:kern w:val="0"/>
          <w:sz w:val="20"/>
          <w:szCs w:val="20"/>
        </w:rPr>
        <w:t>Ye S, Wu S F. Measuring message propagation and social influence on Twitter. com[M]. Social informatics, Springer, 2010, 216-231.</w:t>
      </w:r>
      <w:bookmarkEnd w:id="74"/>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[8] </w:t>
      </w:r>
      <w:bookmarkStart w:id="75" w:name="_nebCF897EB5_D60E_46DE_87E6_DB189CAD042C"/>
      <w:r>
        <w:rPr>
          <w:rFonts w:ascii="宋体" w:cs="宋体" w:hint="eastAsia"/>
          <w:color w:val="000000"/>
          <w:kern w:val="0"/>
          <w:sz w:val="20"/>
          <w:szCs w:val="20"/>
        </w:rPr>
        <w:t>舒琰，向阳，张骐，等</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PageRank</w:t>
      </w:r>
      <w:r>
        <w:rPr>
          <w:rFonts w:ascii="宋体" w:cs="宋体" w:hint="eastAsia"/>
          <w:color w:val="000000"/>
          <w:kern w:val="0"/>
          <w:sz w:val="20"/>
          <w:szCs w:val="20"/>
        </w:rPr>
        <w:t>的微博排名</w:t>
      </w:r>
      <w:r>
        <w:rPr>
          <w:color w:val="000000"/>
          <w:kern w:val="0"/>
          <w:sz w:val="20"/>
          <w:szCs w:val="20"/>
        </w:rPr>
        <w:t>MapReduce</w:t>
      </w:r>
      <w:r>
        <w:rPr>
          <w:rFonts w:ascii="宋体" w:cs="宋体" w:hint="eastAsia"/>
          <w:color w:val="000000"/>
          <w:kern w:val="0"/>
          <w:sz w:val="20"/>
          <w:szCs w:val="20"/>
        </w:rPr>
        <w:t>算法研究</w:t>
      </w:r>
      <w:r>
        <w:rPr>
          <w:color w:val="000000"/>
          <w:kern w:val="0"/>
          <w:sz w:val="20"/>
          <w:szCs w:val="20"/>
        </w:rPr>
        <w:t xml:space="preserve">[J]. </w:t>
      </w:r>
      <w:r>
        <w:rPr>
          <w:rFonts w:ascii="宋体" w:cs="宋体" w:hint="eastAsia"/>
          <w:color w:val="000000"/>
          <w:kern w:val="0"/>
          <w:sz w:val="20"/>
          <w:szCs w:val="20"/>
        </w:rPr>
        <w:t>计算机技术与发展</w:t>
      </w:r>
      <w:r>
        <w:rPr>
          <w:color w:val="000000"/>
          <w:kern w:val="0"/>
          <w:sz w:val="20"/>
          <w:szCs w:val="20"/>
        </w:rPr>
        <w:t>, 2013, v.23;No.190(02): 73-76.</w:t>
      </w:r>
      <w:bookmarkEnd w:id="75"/>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[9] </w:t>
      </w:r>
      <w:bookmarkStart w:id="76" w:name="_neb81B9FEE9_E371_486A_8003_D5F039FABC13"/>
      <w:r>
        <w:rPr>
          <w:color w:val="000000"/>
          <w:kern w:val="0"/>
          <w:sz w:val="20"/>
          <w:szCs w:val="20"/>
        </w:rPr>
        <w:t>Krishnamurthy B, Gill P, Arlitt M. A few chirps about twitter[C]. New York, NY, USA: ACM, 2008.</w:t>
      </w:r>
      <w:bookmarkEnd w:id="76"/>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[10] </w:t>
      </w:r>
      <w:bookmarkStart w:id="77" w:name="_neb6EA9E44A_35FC_4074_93BE_A3EC744DF9D8"/>
      <w:r>
        <w:rPr>
          <w:color w:val="000000"/>
          <w:kern w:val="0"/>
          <w:sz w:val="20"/>
          <w:szCs w:val="20"/>
        </w:rPr>
        <w:t>Pal A, Counts S. Identifying topical authorities in microblogs[C]. 2011.</w:t>
      </w:r>
      <w:bookmarkEnd w:id="77"/>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[11] </w:t>
      </w:r>
      <w:bookmarkStart w:id="78" w:name="_neb93700379_5A05_47DB_9BA5_CD9894A274E3"/>
      <w:r>
        <w:rPr>
          <w:color w:val="000000"/>
          <w:kern w:val="0"/>
          <w:sz w:val="20"/>
          <w:szCs w:val="20"/>
        </w:rPr>
        <w:t>Welch M J, Schonfeld U, He D, et al. Topical semantics of twitter links[C]. 2011.</w:t>
      </w:r>
      <w:bookmarkEnd w:id="7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[12] </w:t>
      </w:r>
      <w:bookmarkStart w:id="79" w:name="_neb7E42A361_9493_4BE2_9A60_E9AA45BDB3BD"/>
      <w:r>
        <w:rPr>
          <w:color w:val="000000"/>
          <w:kern w:val="0"/>
          <w:sz w:val="20"/>
          <w:szCs w:val="20"/>
        </w:rPr>
        <w:t>Zhou M, Xu Y, Zhao X. Study of Feature Extract on Microblog User Occupation Classification[C]. 2012.</w:t>
      </w:r>
      <w:bookmarkEnd w:id="7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[13] </w:t>
      </w:r>
      <w:bookmarkStart w:id="80" w:name="_nebB9508C32_34AF_4544_ADCD_5EB09323D8DB"/>
      <w:r>
        <w:rPr>
          <w:color w:val="000000"/>
          <w:kern w:val="0"/>
          <w:sz w:val="20"/>
          <w:szCs w:val="20"/>
        </w:rPr>
        <w:t>Allan J, Carbonell J G, Doddington G, et al. Topic detection and tracking pilot study final report[J]. 1998.</w:t>
      </w:r>
      <w:bookmarkEnd w:id="8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[14] </w:t>
      </w:r>
      <w:bookmarkStart w:id="81" w:name="_neb5DA01E06_69A4_4BC2_B1D2_536D6ADE11AE"/>
      <w:r>
        <w:rPr>
          <w:color w:val="000000"/>
          <w:kern w:val="0"/>
          <w:sz w:val="20"/>
          <w:szCs w:val="20"/>
        </w:rPr>
        <w:t>Zhao W X, Jiang J, Weng J, et al. Comparing twitter and traditional media using topic models[M]. Advances in Information Retrieval, Springer, 2011, 338-349.</w:t>
      </w:r>
      <w:bookmarkEnd w:id="8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[15] </w:t>
      </w:r>
      <w:bookmarkStart w:id="82" w:name="_neb7962AD26_8208_46C4_8E40_756DFE84AC36"/>
      <w:r>
        <w:rPr>
          <w:color w:val="000000"/>
          <w:kern w:val="0"/>
          <w:sz w:val="20"/>
          <w:szCs w:val="20"/>
        </w:rPr>
        <w:t>Hong L, Dan O, Davison B D. Predicting popular messages in twitter[C]. 2011.</w:t>
      </w:r>
      <w:bookmarkEnd w:id="8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[16] </w:t>
      </w:r>
      <w:bookmarkStart w:id="83" w:name="_neb0E71B756_A287_49F3_A711_EBBDAFEC5AFE"/>
      <w:r>
        <w:rPr>
          <w:rFonts w:ascii="宋体" w:cs="宋体" w:hint="eastAsia"/>
          <w:color w:val="000000"/>
          <w:kern w:val="0"/>
          <w:sz w:val="20"/>
          <w:szCs w:val="20"/>
        </w:rPr>
        <w:t>赵文清，侯小可</w:t>
      </w:r>
      <w:r>
        <w:rPr>
          <w:color w:val="000000"/>
          <w:kern w:val="0"/>
          <w:sz w:val="20"/>
          <w:szCs w:val="20"/>
        </w:rPr>
        <w:t xml:space="preserve">. </w:t>
      </w:r>
      <w:r>
        <w:rPr>
          <w:rFonts w:ascii="宋体" w:cs="宋体" w:hint="eastAsia"/>
          <w:color w:val="000000"/>
          <w:kern w:val="0"/>
          <w:sz w:val="20"/>
          <w:szCs w:val="20"/>
        </w:rPr>
        <w:t>基于词共现图的中文微博新闻话题识别</w:t>
      </w:r>
      <w:r>
        <w:rPr>
          <w:color w:val="000000"/>
          <w:kern w:val="0"/>
          <w:sz w:val="20"/>
          <w:szCs w:val="20"/>
        </w:rPr>
        <w:t xml:space="preserve">[J]. </w:t>
      </w:r>
      <w:r>
        <w:rPr>
          <w:rFonts w:ascii="宋体" w:cs="宋体" w:hint="eastAsia"/>
          <w:color w:val="000000"/>
          <w:kern w:val="0"/>
          <w:sz w:val="20"/>
          <w:szCs w:val="20"/>
        </w:rPr>
        <w:t>智能系统学报</w:t>
      </w:r>
      <w:r>
        <w:rPr>
          <w:color w:val="000000"/>
          <w:kern w:val="0"/>
          <w:sz w:val="20"/>
          <w:szCs w:val="20"/>
        </w:rPr>
        <w:t>, 2012, v.7;No.37(05): 444-449.</w:t>
      </w:r>
      <w:bookmarkEnd w:id="83"/>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[17] </w:t>
      </w:r>
      <w:bookmarkStart w:id="84" w:name="_nebB4117725_C553_4EB9_965C_0A1490CD22AD"/>
      <w:r>
        <w:rPr>
          <w:rFonts w:ascii="宋体" w:cs="宋体" w:hint="eastAsia"/>
          <w:color w:val="000000"/>
          <w:kern w:val="0"/>
          <w:sz w:val="20"/>
          <w:szCs w:val="20"/>
        </w:rPr>
        <w:t>马彬，洪宇，陆剑江，等</w:t>
      </w:r>
      <w:r>
        <w:rPr>
          <w:color w:val="000000"/>
          <w:kern w:val="0"/>
          <w:sz w:val="20"/>
          <w:szCs w:val="20"/>
        </w:rPr>
        <w:t xml:space="preserve">. </w:t>
      </w:r>
      <w:r>
        <w:rPr>
          <w:rFonts w:ascii="宋体" w:cs="宋体" w:hint="eastAsia"/>
          <w:color w:val="000000"/>
          <w:kern w:val="0"/>
          <w:sz w:val="20"/>
          <w:szCs w:val="20"/>
        </w:rPr>
        <w:t>基于线索树双层聚类的微博话题检测</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v.26(06): 121-128.</w:t>
      </w:r>
      <w:bookmarkEnd w:id="84"/>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[18] </w:t>
      </w:r>
      <w:bookmarkStart w:id="85" w:name="_neb04B6B5BC_F0BD_4305_A18B_029D32F38856"/>
      <w:r>
        <w:rPr>
          <w:rFonts w:ascii="宋体" w:cs="宋体" w:hint="eastAsia"/>
          <w:color w:val="000000"/>
          <w:kern w:val="0"/>
          <w:sz w:val="20"/>
          <w:szCs w:val="20"/>
        </w:rPr>
        <w:t>郑斐然，苗夺谦，张志飞，等</w:t>
      </w:r>
      <w:r>
        <w:rPr>
          <w:color w:val="000000"/>
          <w:kern w:val="0"/>
          <w:sz w:val="20"/>
          <w:szCs w:val="20"/>
        </w:rPr>
        <w:t xml:space="preserve">. </w:t>
      </w:r>
      <w:r>
        <w:rPr>
          <w:rFonts w:ascii="宋体" w:cs="宋体" w:hint="eastAsia"/>
          <w:color w:val="000000"/>
          <w:kern w:val="0"/>
          <w:sz w:val="20"/>
          <w:szCs w:val="20"/>
        </w:rPr>
        <w:t>一种中文微博新闻话题检测的方法</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v.39(01): 138-141.</w:t>
      </w:r>
      <w:bookmarkEnd w:id="85"/>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[19] </w:t>
      </w:r>
      <w:bookmarkStart w:id="86" w:name="_neb2C467BFB_E53E_4EB6_AACB_CAFF7C21B83C"/>
      <w:r>
        <w:rPr>
          <w:rFonts w:ascii="宋体" w:cs="宋体" w:hint="eastAsia"/>
          <w:color w:val="000000"/>
          <w:kern w:val="0"/>
          <w:sz w:val="20"/>
          <w:szCs w:val="20"/>
        </w:rPr>
        <w:t>杨亮，林原，林鸿飞</w:t>
      </w:r>
      <w:r>
        <w:rPr>
          <w:color w:val="000000"/>
          <w:kern w:val="0"/>
          <w:sz w:val="20"/>
          <w:szCs w:val="20"/>
        </w:rPr>
        <w:t xml:space="preserve">. </w:t>
      </w:r>
      <w:r>
        <w:rPr>
          <w:rFonts w:ascii="宋体" w:cs="宋体" w:hint="eastAsia"/>
          <w:color w:val="000000"/>
          <w:kern w:val="0"/>
          <w:sz w:val="20"/>
          <w:szCs w:val="20"/>
        </w:rPr>
        <w:t>基于情感分布的微博热点事件发现</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84-90.</w:t>
      </w:r>
      <w:bookmarkEnd w:id="86"/>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[20] </w:t>
      </w:r>
      <w:bookmarkStart w:id="87" w:name="_neb831D299B_59CB_44B5_A8C1_518A090D0FCA"/>
      <w:r>
        <w:rPr>
          <w:rFonts w:ascii="宋体" w:cs="宋体" w:hint="eastAsia"/>
          <w:color w:val="000000"/>
          <w:kern w:val="0"/>
          <w:sz w:val="20"/>
          <w:szCs w:val="20"/>
        </w:rPr>
        <w:t>张鲁民，贾焰，周斌</w:t>
      </w:r>
      <w:r>
        <w:rPr>
          <w:color w:val="000000"/>
          <w:kern w:val="0"/>
          <w:sz w:val="20"/>
          <w:szCs w:val="20"/>
        </w:rPr>
        <w:t xml:space="preserve">. </w:t>
      </w:r>
      <w:r>
        <w:rPr>
          <w:rFonts w:ascii="宋体" w:cs="宋体" w:hint="eastAsia"/>
          <w:color w:val="000000"/>
          <w:kern w:val="0"/>
          <w:sz w:val="20"/>
          <w:szCs w:val="20"/>
        </w:rPr>
        <w:t>基于情感计算的微博突发事件检测方法研究</w:t>
      </w:r>
      <w:r>
        <w:rPr>
          <w:color w:val="000000"/>
          <w:kern w:val="0"/>
          <w:sz w:val="20"/>
          <w:szCs w:val="20"/>
        </w:rPr>
        <w:t xml:space="preserve">[J]. </w:t>
      </w:r>
      <w:r>
        <w:rPr>
          <w:rFonts w:ascii="宋体" w:cs="宋体" w:hint="eastAsia"/>
          <w:color w:val="000000"/>
          <w:kern w:val="0"/>
          <w:sz w:val="20"/>
          <w:szCs w:val="20"/>
        </w:rPr>
        <w:t>信息网络安全</w:t>
      </w:r>
      <w:r>
        <w:rPr>
          <w:color w:val="000000"/>
          <w:kern w:val="0"/>
          <w:sz w:val="20"/>
          <w:szCs w:val="20"/>
        </w:rPr>
        <w:t>, 2012, No.140(08): 143-145.</w:t>
      </w:r>
      <w:bookmarkEnd w:id="87"/>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[21] </w:t>
      </w:r>
      <w:bookmarkStart w:id="88" w:name="_nebFDEE15D0_9407_40AE_832A_A4CB8A32B853"/>
      <w:r>
        <w:rPr>
          <w:rFonts w:ascii="宋体" w:cs="宋体" w:hint="eastAsia"/>
          <w:color w:val="000000"/>
          <w:kern w:val="0"/>
          <w:sz w:val="20"/>
          <w:szCs w:val="20"/>
        </w:rPr>
        <w:t>田野</w:t>
      </w:r>
      <w:r>
        <w:rPr>
          <w:color w:val="000000"/>
          <w:kern w:val="0"/>
          <w:sz w:val="20"/>
          <w:szCs w:val="20"/>
        </w:rPr>
        <w:t xml:space="preserve">. </w:t>
      </w:r>
      <w:r>
        <w:rPr>
          <w:rFonts w:ascii="宋体" w:cs="宋体" w:hint="eastAsia"/>
          <w:color w:val="000000"/>
          <w:kern w:val="0"/>
          <w:sz w:val="20"/>
          <w:szCs w:val="20"/>
        </w:rPr>
        <w:t>基于微博平台的事件趋势分析及预测研究</w:t>
      </w:r>
      <w:r>
        <w:rPr>
          <w:color w:val="000000"/>
          <w:kern w:val="0"/>
          <w:sz w:val="20"/>
          <w:szCs w:val="20"/>
        </w:rPr>
        <w:t xml:space="preserve">[D]. </w:t>
      </w:r>
      <w:r>
        <w:rPr>
          <w:rFonts w:ascii="宋体" w:cs="宋体" w:hint="eastAsia"/>
          <w:color w:val="000000"/>
          <w:kern w:val="0"/>
          <w:sz w:val="20"/>
          <w:szCs w:val="20"/>
        </w:rPr>
        <w:t>武汉大学</w:t>
      </w:r>
      <w:r>
        <w:rPr>
          <w:color w:val="000000"/>
          <w:kern w:val="0"/>
          <w:sz w:val="20"/>
          <w:szCs w:val="20"/>
        </w:rPr>
        <w:t>, 2012.</w:t>
      </w:r>
      <w:bookmarkEnd w:id="8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[22] </w:t>
      </w:r>
      <w:bookmarkStart w:id="89" w:name="_neb7052D1F3_8F02_4AEA_A6B4_12D99345A457"/>
      <w:r>
        <w:rPr>
          <w:rFonts w:ascii="宋体" w:cs="宋体" w:hint="eastAsia"/>
          <w:color w:val="000000"/>
          <w:kern w:val="0"/>
          <w:sz w:val="20"/>
          <w:szCs w:val="20"/>
        </w:rPr>
        <w:t>周刚，邹鸿程，熊小兵，等</w:t>
      </w:r>
      <w:r>
        <w:rPr>
          <w:color w:val="000000"/>
          <w:kern w:val="0"/>
          <w:sz w:val="20"/>
          <w:szCs w:val="20"/>
        </w:rPr>
        <w:t>. MB-SinglePass:</w:t>
      </w:r>
      <w:r>
        <w:rPr>
          <w:rFonts w:ascii="宋体" w:cs="宋体" w:hint="eastAsia"/>
          <w:color w:val="000000"/>
          <w:kern w:val="0"/>
          <w:sz w:val="20"/>
          <w:szCs w:val="20"/>
        </w:rPr>
        <w:t>基于组合相似度的微博话题检测</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v.39(10): 198-202.</w:t>
      </w:r>
      <w:bookmarkEnd w:id="8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[23] </w:t>
      </w:r>
      <w:bookmarkStart w:id="90" w:name="_neb718AB375_F0E8_46CB_8811_C8DCDF24AB00"/>
      <w:r>
        <w:rPr>
          <w:color w:val="000000"/>
          <w:kern w:val="0"/>
          <w:sz w:val="20"/>
          <w:szCs w:val="20"/>
        </w:rPr>
        <w:t>Bermingham A, Smeaton A F. Classifying sentiment in microblogs: is brevity an advantage?[C]. 2010.</w:t>
      </w:r>
      <w:bookmarkEnd w:id="9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[24] </w:t>
      </w:r>
      <w:bookmarkStart w:id="91" w:name="_nebCAD5BBAA_B61E_499F_A2CF_3BE947F1C853"/>
      <w:r>
        <w:rPr>
          <w:color w:val="000000"/>
          <w:kern w:val="0"/>
          <w:sz w:val="20"/>
          <w:szCs w:val="20"/>
        </w:rPr>
        <w:t>Go A, Huang L, Bhayani R. Twitter sentiment analysis[J]. Entropy, 2009, 17.</w:t>
      </w:r>
      <w:bookmarkEnd w:id="9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[25] </w:t>
      </w:r>
      <w:bookmarkStart w:id="92" w:name="_nebA33E2130_7094_4D7D_B898_38095B1E7306"/>
      <w:r>
        <w:rPr>
          <w:rFonts w:ascii="宋体" w:cs="宋体" w:hint="eastAsia"/>
          <w:color w:val="000000"/>
          <w:kern w:val="0"/>
          <w:sz w:val="20"/>
          <w:szCs w:val="20"/>
        </w:rPr>
        <w:t>谢丽星，周明，孙茂松</w:t>
      </w:r>
      <w:r>
        <w:rPr>
          <w:color w:val="000000"/>
          <w:kern w:val="0"/>
          <w:sz w:val="20"/>
          <w:szCs w:val="20"/>
        </w:rPr>
        <w:t xml:space="preserve">. </w:t>
      </w:r>
      <w:r>
        <w:rPr>
          <w:rFonts w:ascii="宋体" w:cs="宋体" w:hint="eastAsia"/>
          <w:color w:val="000000"/>
          <w:kern w:val="0"/>
          <w:sz w:val="20"/>
          <w:szCs w:val="20"/>
        </w:rPr>
        <w:t>基于层次结构的多策略中文微博情感分析和特征抽取</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73-83.</w:t>
      </w:r>
      <w:bookmarkEnd w:id="9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[26] </w:t>
      </w:r>
      <w:bookmarkStart w:id="93" w:name="_neb140ABCD0_3674_4D87_951F_B0D12D704F9A"/>
      <w:r>
        <w:rPr>
          <w:rFonts w:ascii="宋体" w:cs="宋体" w:hint="eastAsia"/>
          <w:color w:val="000000"/>
          <w:kern w:val="0"/>
          <w:sz w:val="20"/>
          <w:szCs w:val="20"/>
        </w:rPr>
        <w:t>刘志明，刘鲁</w:t>
      </w:r>
      <w:r>
        <w:rPr>
          <w:color w:val="000000"/>
          <w:kern w:val="0"/>
          <w:sz w:val="20"/>
          <w:szCs w:val="20"/>
        </w:rPr>
        <w:t xml:space="preserve">. </w:t>
      </w:r>
      <w:r>
        <w:rPr>
          <w:rFonts w:ascii="宋体" w:cs="宋体" w:hint="eastAsia"/>
          <w:color w:val="000000"/>
          <w:kern w:val="0"/>
          <w:sz w:val="20"/>
          <w:szCs w:val="20"/>
        </w:rPr>
        <w:t>基于机器学习的中文微博情感分类实证研究</w:t>
      </w:r>
      <w:r>
        <w:rPr>
          <w:color w:val="000000"/>
          <w:kern w:val="0"/>
          <w:sz w:val="20"/>
          <w:szCs w:val="20"/>
        </w:rPr>
        <w:t xml:space="preserve">[J]. </w:t>
      </w:r>
      <w:r>
        <w:rPr>
          <w:rFonts w:ascii="宋体" w:cs="宋体" w:hint="eastAsia"/>
          <w:color w:val="000000"/>
          <w:kern w:val="0"/>
          <w:sz w:val="20"/>
          <w:szCs w:val="20"/>
        </w:rPr>
        <w:t>计算机工程与应用</w:t>
      </w:r>
      <w:r>
        <w:rPr>
          <w:color w:val="000000"/>
          <w:kern w:val="0"/>
          <w:sz w:val="20"/>
          <w:szCs w:val="20"/>
        </w:rPr>
        <w:t>, 2012, v.48;No.740(01): 1-4.</w:t>
      </w:r>
      <w:bookmarkEnd w:id="93"/>
    </w:p>
    <w:p w:rsidR="00834C9A" w:rsidRDefault="00834C9A" w:rsidP="00834C9A">
      <w:pPr>
        <w:autoSpaceDE w:val="0"/>
        <w:autoSpaceDN w:val="0"/>
        <w:adjustRightInd w:val="0"/>
        <w:spacing w:line="240" w:lineRule="auto"/>
        <w:rPr>
          <w:rFonts w:ascii="宋体"/>
          <w:kern w:val="0"/>
        </w:rPr>
      </w:pPr>
      <w:r>
        <w:rPr>
          <w:color w:val="000000"/>
          <w:kern w:val="0"/>
          <w:sz w:val="20"/>
          <w:szCs w:val="20"/>
        </w:rPr>
        <w:lastRenderedPageBreak/>
        <w:t xml:space="preserve">[27] </w:t>
      </w:r>
      <w:bookmarkStart w:id="94" w:name="_neb34886EF9_6ABB_41B1_B52E_88AF8F94E312"/>
      <w:r>
        <w:rPr>
          <w:rFonts w:ascii="宋体" w:cs="宋体" w:hint="eastAsia"/>
          <w:color w:val="000000"/>
          <w:kern w:val="0"/>
          <w:sz w:val="20"/>
          <w:szCs w:val="20"/>
        </w:rPr>
        <w:t>庞磊，李寿山，周国栋</w:t>
      </w:r>
      <w:r>
        <w:rPr>
          <w:color w:val="000000"/>
          <w:kern w:val="0"/>
          <w:sz w:val="20"/>
          <w:szCs w:val="20"/>
        </w:rPr>
        <w:t xml:space="preserve">. </w:t>
      </w:r>
      <w:r>
        <w:rPr>
          <w:rFonts w:ascii="宋体" w:cs="宋体" w:hint="eastAsia"/>
          <w:color w:val="000000"/>
          <w:kern w:val="0"/>
          <w:sz w:val="20"/>
          <w:szCs w:val="20"/>
        </w:rPr>
        <w:t>基于情绪知识的中文微博情感分类方法</w:t>
      </w:r>
      <w:r>
        <w:rPr>
          <w:color w:val="000000"/>
          <w:kern w:val="0"/>
          <w:sz w:val="20"/>
          <w:szCs w:val="20"/>
        </w:rPr>
        <w:t xml:space="preserve">[J]. </w:t>
      </w:r>
      <w:r>
        <w:rPr>
          <w:rFonts w:ascii="宋体" w:cs="宋体" w:hint="eastAsia"/>
          <w:color w:val="000000"/>
          <w:kern w:val="0"/>
          <w:sz w:val="20"/>
          <w:szCs w:val="20"/>
        </w:rPr>
        <w:t>计算机工程</w:t>
      </w:r>
      <w:r>
        <w:rPr>
          <w:color w:val="000000"/>
          <w:kern w:val="0"/>
          <w:sz w:val="20"/>
          <w:szCs w:val="20"/>
        </w:rPr>
        <w:t>, 2012, v.38;No.408(13): 156-158.</w:t>
      </w:r>
      <w:bookmarkEnd w:id="94"/>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[28] </w:t>
      </w:r>
      <w:bookmarkStart w:id="95" w:name="_neb68A06A78_780E_4CB9_A039_2BBD4ABDF7EE"/>
      <w:r>
        <w:rPr>
          <w:rFonts w:ascii="宋体" w:cs="宋体" w:hint="eastAsia"/>
          <w:color w:val="000000"/>
          <w:kern w:val="0"/>
          <w:sz w:val="20"/>
          <w:szCs w:val="20"/>
        </w:rPr>
        <w:t>王昊，杨亮，林鸿飞</w:t>
      </w:r>
      <w:r>
        <w:rPr>
          <w:color w:val="000000"/>
          <w:kern w:val="0"/>
          <w:sz w:val="20"/>
          <w:szCs w:val="20"/>
        </w:rPr>
        <w:t xml:space="preserve">. </w:t>
      </w:r>
      <w:r>
        <w:rPr>
          <w:rFonts w:ascii="宋体" w:cs="宋体" w:hint="eastAsia"/>
          <w:color w:val="000000"/>
          <w:kern w:val="0"/>
          <w:sz w:val="20"/>
          <w:szCs w:val="20"/>
        </w:rPr>
        <w:t>日本地震的微博热点事件分析</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v.26(05): 7-13.</w:t>
      </w:r>
      <w:bookmarkEnd w:id="95"/>
    </w:p>
    <w:p w:rsidR="006B2168" w:rsidRDefault="00CC5542" w:rsidP="00300AB5">
      <w:r>
        <w:fldChar w:fldCharType="end"/>
      </w:r>
    </w:p>
    <w:sectPr w:rsidR="006B2168" w:rsidSect="00BA7736">
      <w:headerReference w:type="even" r:id="rId18"/>
      <w:pgSz w:w="11906" w:h="16838" w:code="9"/>
      <w:pgMar w:top="1418" w:right="1134" w:bottom="1418" w:left="1701" w:header="851" w:footer="850"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717" w:rsidRDefault="00EA1717">
      <w:r>
        <w:separator/>
      </w:r>
    </w:p>
  </w:endnote>
  <w:endnote w:type="continuationSeparator" w:id="0">
    <w:p w:rsidR="00EA1717" w:rsidRDefault="00EA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34" w:rsidRPr="00CD11EE" w:rsidRDefault="00EA1717" w:rsidP="00CD11EE">
    <w:pPr>
      <w:pStyle w:val="a8"/>
    </w:pPr>
    <w:r>
      <w:fldChar w:fldCharType="begin"/>
    </w:r>
    <w:r>
      <w:instrText xml:space="preserve"> PAGE  \* Arabic  \* MERGEFORMAT </w:instrText>
    </w:r>
    <w:r>
      <w:fldChar w:fldCharType="separate"/>
    </w:r>
    <w:r w:rsidR="00AB1F3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703814"/>
      <w:docPartObj>
        <w:docPartGallery w:val="Page Numbers (Bottom of Page)"/>
        <w:docPartUnique/>
      </w:docPartObj>
    </w:sdtPr>
    <w:sdtEndPr/>
    <w:sdtContent>
      <w:p w:rsidR="00DD395B" w:rsidRDefault="00EA1717">
        <w:pPr>
          <w:pStyle w:val="a8"/>
        </w:pPr>
        <w:r>
          <w:fldChar w:fldCharType="begin"/>
        </w:r>
        <w:r>
          <w:instrText xml:space="preserve"> PAGE   \* MERGEFORMAT </w:instrText>
        </w:r>
        <w:r>
          <w:fldChar w:fldCharType="separate"/>
        </w:r>
        <w:r w:rsidR="00AF23A4" w:rsidRPr="00AF23A4">
          <w:rPr>
            <w:noProof/>
            <w:lang w:val="zh-CN"/>
          </w:rPr>
          <w:t>13</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717" w:rsidRDefault="00EA1717">
      <w:r>
        <w:separator/>
      </w:r>
    </w:p>
  </w:footnote>
  <w:footnote w:type="continuationSeparator" w:id="0">
    <w:p w:rsidR="00EA1717" w:rsidRDefault="00EA1717">
      <w:r>
        <w:continuationSeparator/>
      </w:r>
    </w:p>
  </w:footnote>
  <w:footnote w:id="1">
    <w:p w:rsidR="00195A86" w:rsidRDefault="00195A86" w:rsidP="00195A86">
      <w:pPr>
        <w:pStyle w:val="afb"/>
      </w:pPr>
      <w:r>
        <w:rPr>
          <w:rStyle w:val="afc"/>
        </w:rPr>
        <w:footnoteRef/>
      </w:r>
      <w:r>
        <w:rPr>
          <w:rFonts w:hint="eastAsia"/>
        </w:rPr>
        <w:t xml:space="preserve"> </w:t>
      </w:r>
      <w:r w:rsidRPr="00163938">
        <w:t>http://blogs.ischool.berkeley.edu/i290-abdt-s12/files/2012/11/Twitter-Professional-Analysis-Tool1.pdf</w:t>
      </w:r>
    </w:p>
  </w:footnote>
  <w:footnote w:id="2">
    <w:p w:rsidR="00AB1F34" w:rsidRDefault="00AB1F34" w:rsidP="00AD0F30">
      <w:pPr>
        <w:pStyle w:val="afb"/>
      </w:pPr>
      <w:r>
        <w:rPr>
          <w:rStyle w:val="afc"/>
        </w:rPr>
        <w:footnoteRef/>
      </w:r>
      <w:r>
        <w:t xml:space="preserve"> </w:t>
      </w:r>
      <w:bookmarkStart w:id="36" w:name="OLE_LINK15"/>
      <w:bookmarkStart w:id="37" w:name="OLE_LINK16"/>
      <w:r w:rsidRPr="00202B12">
        <w:t>http://www.tweetfeel.com</w:t>
      </w:r>
      <w:bookmarkEnd w:id="36"/>
      <w:bookmarkEnd w:id="3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34" w:rsidRPr="00A77886" w:rsidRDefault="00EA1717" w:rsidP="00A77886">
    <w:pPr>
      <w:pStyle w:val="a7"/>
    </w:pPr>
    <w:r>
      <w:fldChar w:fldCharType="begin"/>
    </w:r>
    <w:r>
      <w:instrText xml:space="preserve"> STYLEREF  "</w:instrText>
    </w:r>
    <w:r>
      <w:instrText>标题</w:instrText>
    </w:r>
    <w:r>
      <w:instrText xml:space="preserve"> 1,</w:instrText>
    </w:r>
    <w:r>
      <w:instrText>章标题</w:instrText>
    </w:r>
    <w:r>
      <w:instrText xml:space="preserve">" \r  \* MERGEFORMAT </w:instrText>
    </w:r>
    <w:r>
      <w:fldChar w:fldCharType="separate"/>
    </w:r>
    <w:r w:rsidR="002F4901">
      <w:rPr>
        <w:noProof/>
      </w:rPr>
      <w:t>1</w:t>
    </w:r>
    <w:r>
      <w:rPr>
        <w:noProof/>
      </w:rPr>
      <w:fldChar w:fldCharType="end"/>
    </w:r>
    <w:r>
      <w:fldChar w:fldCharType="begin"/>
    </w:r>
    <w:r>
      <w:instrText xml:space="preserve"> STYLEREF  "</w:instrText>
    </w:r>
    <w:r>
      <w:instrText>标题</w:instrText>
    </w:r>
    <w:r>
      <w:instrText xml:space="preserve"> 1,</w:instrText>
    </w:r>
    <w:r>
      <w:instrText>章标题</w:instrText>
    </w:r>
    <w:r>
      <w:instrText xml:space="preserve">"  \* MERGEFORMAT </w:instrText>
    </w:r>
    <w:r>
      <w:fldChar w:fldCharType="separate"/>
    </w:r>
    <w:r w:rsidR="002F4901">
      <w:rPr>
        <w:rFonts w:hint="eastAsia"/>
        <w:noProof/>
      </w:rPr>
      <w:t>课题来源和意义</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34" w:rsidRPr="00714C5F" w:rsidRDefault="00AB1F34">
    <w:pPr>
      <w:pStyle w:val="a7"/>
      <w:rPr>
        <w:rFonts w:ascii="华文楷体" w:eastAsia="华文楷体" w:hAnsi="华文楷体"/>
      </w:rPr>
    </w:pPr>
    <w:r w:rsidRPr="00714C5F">
      <w:rPr>
        <w:rFonts w:ascii="华文楷体" w:eastAsia="华文楷体" w:hAnsi="华文楷体" w:hint="eastAsia"/>
      </w:rPr>
      <w:t>北京航空航天大学硕士学位论文开题报告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34" w:rsidRPr="00A77886" w:rsidRDefault="00EA1717" w:rsidP="00A77886">
    <w:pPr>
      <w:pStyle w:val="a7"/>
    </w:pPr>
    <w:r>
      <w:fldChar w:fldCharType="begin"/>
    </w:r>
    <w:r>
      <w:instrText xml:space="preserve"> STYLEREF  </w:instrText>
    </w:r>
    <w:r>
      <w:instrText>无标号章标题</w:instrText>
    </w:r>
    <w:r>
      <w:instrText xml:space="preserve">  \* MERGEFORMAT </w:instrText>
    </w:r>
    <w:r>
      <w:fldChar w:fldCharType="separate"/>
    </w:r>
    <w:r w:rsidR="002F4901">
      <w:rPr>
        <w:rFonts w:hint="eastAsia"/>
        <w:noProof/>
      </w:rPr>
      <w:t>参考文献</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01E6"/>
    <w:multiLevelType w:val="hybridMultilevel"/>
    <w:tmpl w:val="15ACB412"/>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1A1D8B"/>
    <w:multiLevelType w:val="multilevel"/>
    <w:tmpl w:val="AC04BDE6"/>
    <w:lvl w:ilvl="0">
      <w:start w:val="1"/>
      <w:numFmt w:val="decimal"/>
      <w:pStyle w:val="1"/>
      <w:isLg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start w:val="1"/>
      <w:numFmt w:val="decimal"/>
      <w:pStyle w:val="2"/>
      <w:isLgl/>
      <w:lvlText w:val="%1.%2"/>
      <w:lvlJc w:val="left"/>
      <w:pPr>
        <w:ind w:left="0" w:firstLine="0"/>
      </w:pPr>
      <w:rPr>
        <w:rFonts w:ascii="Times New Roman" w:eastAsia="宋体" w:hAnsi="Times New Roman" w:cs="Arial" w:hint="default"/>
        <w:b w:val="0"/>
        <w:i w:val="0"/>
        <w:sz w:val="24"/>
      </w:rPr>
    </w:lvl>
    <w:lvl w:ilvl="2">
      <w:start w:val="1"/>
      <w:numFmt w:val="decimal"/>
      <w:pStyle w:val="3"/>
      <w:lvlText w:val="%1.%2.%3"/>
      <w:lvlJc w:val="left"/>
      <w:pPr>
        <w:ind w:left="0" w:firstLine="0"/>
      </w:pPr>
      <w:rPr>
        <w:rFonts w:ascii="Times New Roman" w:eastAsia="宋体" w:hAnsi="Times New Roman" w:cs="Arial" w:hint="default"/>
        <w:b w:val="0"/>
        <w:i w:val="0"/>
        <w:sz w:val="24"/>
      </w:rPr>
    </w:lvl>
    <w:lvl w:ilvl="3">
      <w:start w:val="1"/>
      <w:numFmt w:val="decimal"/>
      <w:pStyle w:val="4"/>
      <w:isLgl/>
      <w:suff w:val="nothing"/>
      <w:lvlText w:val="（%4）"/>
      <w:lvlJc w:val="left"/>
      <w:pPr>
        <w:ind w:left="0" w:firstLine="454"/>
      </w:pPr>
      <w:rPr>
        <w:rFonts w:ascii="Times New Roman" w:eastAsia="宋体" w:hAnsi="Times New Roman" w:cs="Arial" w:hint="default"/>
        <w:b w:val="0"/>
        <w:i w:val="0"/>
        <w:sz w:val="24"/>
      </w:rPr>
    </w:lvl>
    <w:lvl w:ilvl="4">
      <w:start w:val="1"/>
      <w:numFmt w:val="decimal"/>
      <w:pStyle w:val="5"/>
      <w:isLgl/>
      <w:suff w:val="space"/>
      <w:lvlText w:val="%5)"/>
      <w:lvlJc w:val="left"/>
      <w:pPr>
        <w:ind w:left="0" w:firstLine="454"/>
      </w:pPr>
      <w:rPr>
        <w:rFonts w:ascii="Times New Roman" w:eastAsia="宋体" w:hAnsi="Times New Roman" w:hint="default"/>
        <w:b w:val="0"/>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1A433D24"/>
    <w:multiLevelType w:val="hybridMultilevel"/>
    <w:tmpl w:val="78ACDFC2"/>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6D38B5"/>
    <w:multiLevelType w:val="hybridMultilevel"/>
    <w:tmpl w:val="6A76C610"/>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CAB15B5"/>
    <w:multiLevelType w:val="multilevel"/>
    <w:tmpl w:val="876CDF00"/>
    <w:styleLink w:val="2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ascii="Times New Roman" w:eastAsia="黑体" w:hAnsi="Times New Roman" w:hint="eastAsia"/>
        <w:sz w:val="28"/>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2001107D"/>
    <w:multiLevelType w:val="hybridMultilevel"/>
    <w:tmpl w:val="6B9CC876"/>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2ED0F20"/>
    <w:multiLevelType w:val="hybridMultilevel"/>
    <w:tmpl w:val="D8386F2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6053517"/>
    <w:multiLevelType w:val="hybridMultilevel"/>
    <w:tmpl w:val="F2DC8DF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2E76AB8"/>
    <w:multiLevelType w:val="hybridMultilevel"/>
    <w:tmpl w:val="B2DACC56"/>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4B068BE"/>
    <w:multiLevelType w:val="hybridMultilevel"/>
    <w:tmpl w:val="44B06B3C"/>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F181B51"/>
    <w:multiLevelType w:val="hybridMultilevel"/>
    <w:tmpl w:val="578E4B5C"/>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945062C"/>
    <w:multiLevelType w:val="multilevel"/>
    <w:tmpl w:val="41AE0E24"/>
    <w:styleLink w:val="10"/>
    <w:lvl w:ilvl="0">
      <w:start w:val="1"/>
      <w:numFmt w:val="chineseCountingThousand"/>
      <w:suff w:val="space"/>
      <w:lvlText w:val="第%1章"/>
      <w:lvlJc w:val="left"/>
      <w:pPr>
        <w:ind w:left="0" w:firstLine="0"/>
      </w:pPr>
      <w:rPr>
        <w:rFonts w:ascii="Times New Roman" w:eastAsia="黑体" w:hAnsi="Times New Roman" w:hint="default"/>
        <w:color w:val="auto"/>
        <w:sz w:val="32"/>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78D12B1E"/>
    <w:multiLevelType w:val="hybridMultilevel"/>
    <w:tmpl w:val="10BC566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1"/>
  </w:num>
  <w:num w:numId="3">
    <w:abstractNumId w:val="1"/>
  </w:num>
  <w:num w:numId="4">
    <w:abstractNumId w:val="8"/>
  </w:num>
  <w:num w:numId="5">
    <w:abstractNumId w:val="7"/>
  </w:num>
  <w:num w:numId="6">
    <w:abstractNumId w:val="12"/>
  </w:num>
  <w:num w:numId="7">
    <w:abstractNumId w:val="5"/>
  </w:num>
  <w:num w:numId="8">
    <w:abstractNumId w:val="3"/>
  </w:num>
  <w:num w:numId="9">
    <w:abstractNumId w:val="0"/>
  </w:num>
  <w:num w:numId="10">
    <w:abstractNumId w:val="6"/>
  </w:num>
  <w:num w:numId="11">
    <w:abstractNumId w:val="9"/>
  </w:num>
  <w:num w:numId="12">
    <w:abstractNumId w:val="10"/>
  </w:num>
  <w:num w:numId="13">
    <w:abstractNumId w:val="2"/>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4"/>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NE.Ref{0EF3BEA3-AAB5-4E90-8307-3F67E39E297E}" w:val=" ADDIN NE.Ref.{0EF3BEA3-AAB5-4E90-8307-3F67E39E297E}&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Group&gt;&lt;References&gt;&lt;Item&gt;&lt;ID&gt;803&lt;/ID&gt;&lt;UID&gt;{513EDB6B-5ED9-46C1-B635-0AE68A4FBA60}&lt;/UID&gt;&lt;Title&gt;中文观点挖掘中的主观性关系抽取&lt;/Title&gt;&lt;Template&gt;Journal Article&lt;/Template&gt;&lt;Star&gt;0&lt;/Star&gt;&lt;Tag&gt;0&lt;/Tag&gt;&lt;Author&gt;章剑锋; 张奇; 吴立德; 黄萱菁&lt;/Author&gt;&lt;Year&gt;2008&lt;/Year&gt;&lt;Details&gt;&lt;_bibtex_key&gt;章剑锋张奇-803&lt;/_bibtex_key&gt;&lt;_created&gt;59814439&lt;/_created&gt;&lt;_issue&gt;2&lt;/_issue&gt;&lt;_journal&gt;中文信息学报&lt;/_journal&gt;&lt;_modified&gt;59814439&lt;/_modified&gt;&lt;_pages&gt;55--59&lt;/_pages&gt;&lt;_url&gt;http://www.cnki.net/KCMS/download.aspx?filename=qd1KCFVNRlXSDRlQIJEOmBjSxkXM1ElMwBjTSNFUr1kR00EOwMXOEFDW4Yzd0xmWSB3d1AXUBBVRIl2Tjd0SJhEdVdXZINzYYlVR2YlQihmZ01UVnpWezgWMaFmYGN1T3FVWzwmT0E3b0oVb2g2NRdUVzdDOlxmV&amp;amp;tablename=CJFD0608&amp;amp;dflag=pdfdown 全文链接_x000d__x000a_&lt;/_url&gt;&lt;_volume&gt;22&lt;/_volume&gt;&lt;/Details&gt;&lt;Extra&gt;&lt;DBUID&gt;{F2F0BADE-0539-416F-8F99-9BE45C02286C}&lt;/DBUID&gt;&lt;/Extra&gt;&lt;/Item&gt;&lt;/References&gt;&lt;/Group&gt;&lt;Group&gt;&lt;References&gt;&lt;Item&gt;&lt;ID&gt;795&lt;/ID&gt;&lt;UID&gt;{4567DF5F-73D9-4CF9-8147-95F391784163}&lt;/UID&gt;&lt;Title&gt;TBPRS:基于信任关系的社交用户推荐系统&lt;/Title&gt;&lt;Template&gt;Conference Proceedings&lt;/Template&gt;&lt;Star&gt;1&lt;/Star&gt;&lt;Tag&gt;0&lt;/Tag&gt;&lt;Author&gt;王朝勇; 马海欣; 沙朝锋; 王晓玲&lt;/Author&gt;&lt;Year&gt;2012&lt;/Year&gt;&lt;Details&gt;&lt;_author_adr&gt;华东师范大学软件学院上海市高可信计算重点实验室;复旦大学计算机科学技术学院;&lt;/_author_adr&gt;&lt;_bibtex_key&gt;王朝勇马海欣-795&lt;/_bibtex_key&gt;&lt;_created&gt;59628150&lt;/_created&gt;&lt;_db_provider&gt;CNKI&lt;/_db_provider&gt;&lt;_keywords&gt;社交网络;用户推荐;信任度量;原型系统&lt;/_keywords&gt;&lt;_label&gt;结构特征; 用户推荐; 数据输出&lt;/_label&gt;&lt;_modified&gt;59628150&lt;/_modified&gt;&lt;_pages&gt;5&lt;/_pages&gt;&lt;_place_published&gt;中国安徽合肥&lt;/_place_published&gt;&lt;_secondary_title&gt;第29届中国数据库学术会议（NDBC2012）&lt;/_secondary_title&gt;&lt;_tertiary_title&gt;第29届中国数据库学术会议论文集（B辑）（NDBC2012）&lt;/_tertiary_title&gt;&lt;_url&gt;http://www.cnki.net/KCMS/download.aspx?filename=5F0UzgDSykDVEZ2SitWT3NGdQJkRjpFeVh1dvUXV4d0ThVnZnBlZxcHRN9kVSZWRrR2MjFnUrZnWPtWaURmdOJUc45Gc4NHNjhFUwxUOwMHRwAnVV5UQWRkVGNTO30GeKRWVpNlMDh3L4Z0LHdWNLFEeKRFZQ9SZ&amp;amp;tablename=CPFDLAST2013&amp;amp;dflag=pdfdown 全文链接_x000d__x000a_http://www.cnki.net/KCMS/download.aspx?filename=0pWO1A1QyIFbPx2QUd1RycXYRhDOzV2KNJ0YwEWcxVkSJR3R1JmaGNmWuBnWL1GUBBjWGpWdmNEUrNUaCZnc48SW0Z0bpNkczJmb4F1KZlHShh3Qz8SOvp2S1xkcs9yRvolerFXNiljV2l3dWtkdIRURqhndvpVa&amp;amp;tablename=CPFDLAST2013&amp;amp;dflag=pdfdown 全文链接_x000d__x000a_&lt;/_url&gt;&lt;/Details&gt;&lt;Extra&gt;&lt;DBUID&gt;{F2F0BADE-0539-416F-8F99-9BE45C02286C}&lt;/DBUID&gt;&lt;/Extra&gt;&lt;/Item&gt;&lt;/References&gt;&lt;/Group&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129C5325-73D3-40C8-BFD1-1543FD641375}" w:val=" ADDIN NE.Ref.{129C5325-73D3-40C8-BFD1-1543FD641375}&lt;Citation&gt;&lt;Group&gt;&lt;References&gt;&lt;Item&gt;&lt;ID&gt;753&lt;/ID&gt;&lt;UID&gt;{801F6BF7-98D6-43E4-8778-D79955DE1C47}&lt;/UID&gt;&lt;Title&gt;Measuring message propagation and social influence on Twitter. com&lt;/Title&gt;&lt;Template&gt;Book Section&lt;/Template&gt;&lt;Star&gt;0&lt;/Star&gt;&lt;Tag&gt;0&lt;/Tag&gt;&lt;Author&gt;Ye, Shaozhi; Wu, S Felix&lt;/Author&gt;&lt;Year&gt;2010&lt;/Year&gt;&lt;Details&gt;&lt;_bibtex_key&gt;YeWu-753&lt;/_bibtex_key&gt;&lt;_created&gt;59813267&lt;/_created&gt;&lt;_modified&gt;59813267&lt;/_modified&gt;&lt;_pages&gt;216--231&lt;/_pages&gt;&lt;_publisher&gt;Springer&lt;/_publisher&gt;&lt;_secondary_title&gt;Social informatics&lt;/_secondary_title&gt;&lt;/Details&gt;&lt;Extra&gt;&lt;DBUID&gt;{F2F0BADE-0539-416F-8F99-9BE45C02286C}&lt;/DBUID&gt;&lt;/Extra&gt;&lt;/Item&gt;&lt;/References&gt;&lt;/Group&gt;&lt;/Citation&gt;_x000a_"/>
    <w:docVar w:name="NE.Ref{1B1EECF8-7475-4A5B-864F-7D0DF29B5369}" w:val=" ADDIN NE.Ref.{1B1EECF8-7475-4A5B-864F-7D0DF29B5369}&lt;Citation&gt;&lt;Group&gt;&lt;References&gt;&lt;Item&gt;&lt;ID&gt;747&lt;/ID&gt;&lt;UID&gt;{9163EA2F-7682-40B6-A97D-A69C93DD9E4C}&lt;/UID&gt;&lt;Title&gt;移动社交网络结构和行为研究及其应用&lt;/Title&gt;&lt;Template&gt;Thesis&lt;/Template&gt;&lt;Star&gt;0&lt;/Star&gt;&lt;Tag&gt;0&lt;/Tag&gt;&lt;Author&gt;夏虎&lt;/Author&gt;&lt;Year&gt;2012&lt;/Year&gt;&lt;Details&gt;&lt;_bibtex_key&gt;夏虎-747&lt;/_bibtex_key&gt;&lt;_created&gt;59628150&lt;/_created&gt;&lt;_db_provider&gt;CNKI&lt;/_db_provider&gt;&lt;_keywords&gt;移动社交网络;亲属关系预测;身份识别;垃圾信息过滤&lt;/_keywords&gt;&lt;_modified&gt;59628150&lt;/_modified&gt;&lt;_publisher&gt;电子科技大学&lt;/_publisher&gt;&lt;_tertiary_author&gt;傅彦&lt;/_tertiary_author&gt;&lt;_type_work&gt;博士&lt;/_type_work&gt;&lt;_url&gt;http://www.cnki.net/KCMS/download.aspx?filename=neiRnWWN3K150M2lmNSNjT4o0biBFeCtSM3tER4IWNrJ1a0ZGV4EDWpB3NE90VhtkN6JlZYpWTTpkQ=0TTZV2UvsGe5ImSPNmUXRGUBhEa2ZmNVlDaNhjZy1GNwYkMv80ZlRVOG1WOpF3a4FzNwg3Y0AjR1R&amp;amp;dflag=nhdown&amp;amp;tablename=CDFDTEMP 全文链接_x000d__x000a_http://www.cnki.net/KCMS/download.aspx?filename=ThFaNZ0VQpnRMlzTyVmVzdjezdVQqJGUpdHT2hkMudnYU52MnR0SR1WZyd2LNJWauh1dyFlWrV3QNp2didjYxIXbZNnZZlFeONVeNRzTDp2KwUmYy9yK2BzMHVldrRGUr8yKLpEeJZlUnJVW4VGM4EEZzp1LsFTW&amp;amp;dflag=nhdown&amp;amp;tablename=CDFDLAST2013 全文链接_x000d__x000a_&lt;/_url&gt;&lt;/Details&gt;&lt;Extra&gt;&lt;DBUID&gt;{F2F0BADE-0539-416F-8F99-9BE45C02286C}&lt;/DBUID&gt;&lt;/Extra&gt;&lt;/Item&gt;&lt;/References&gt;&lt;/Group&gt;&lt;/Citation&gt;_x000a_"/>
    <w:docVar w:name="NE.Ref{1EAAE21F-5150-4777-8D7F-B92533006D7E}" w:val=" ADDIN NE.Ref.{1EAAE21F-5150-4777-8D7F-B92533006D7E}&lt;Citation&gt;&lt;Group&gt;&lt;References&gt;&lt;Item&gt;&lt;ID&gt;752&lt;/ID&gt;&lt;UID&gt;{B7C857C7-8E29-47F7-98EB-DF06AB98BD91}&lt;/UID&gt;&lt;Title&gt;Measuring User Influence in Twitter: The Million Follower Fallacy&lt;/Title&gt;&lt;Template&gt;Journal Article&lt;/Template&gt;&lt;Star&gt;0&lt;/Star&gt;&lt;Tag&gt;0&lt;/Tag&gt;&lt;Author&gt;Cha, Meeyoung; Haddadi, Hamed; Benevenuto, Fabricio; Gummadi, P Krishna&lt;/Author&gt;&lt;Year&gt;2010&lt;/Year&gt;&lt;Details&gt;&lt;_accessed&gt;59813264&lt;/_accessed&gt;&lt;_bibtex_key&gt;ChaHaddadi-752&lt;/_bibtex_key&gt;&lt;_created&gt;59813262&lt;/_created&gt;&lt;_journal&gt;ICWSM&lt;/_journal&gt;&lt;_modified&gt;59813264&lt;/_modified&gt;&lt;_pages&gt;10--17&lt;/_pages&gt;&lt;_volume&gt;10&lt;/_volume&gt;&lt;/Details&gt;&lt;Extra&gt;&lt;DBUID&gt;{F2F0BADE-0539-416F-8F99-9BE45C02286C}&lt;/DBUID&gt;&lt;/Extra&gt;&lt;/Item&gt;&lt;/References&gt;&lt;/Group&gt;&lt;/Citation&gt;_x000a_"/>
    <w:docVar w:name="NE.Ref{1F72FDCC-A74B-4C09-9DB4-76798BA537B7}" w:val=" ADDIN NE.Ref.{1F72FDCC-A74B-4C09-9DB4-76798BA537B7}&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2217323E-185B-493F-A281-7BB489E7F439}" w:val=" ADDIN NE.Ref.{2217323E-185B-493F-A281-7BB489E7F439}&lt;Citation&gt;&lt;Group&gt;&lt;References&gt;&lt;Item&gt;&lt;ID&gt;780&lt;/ID&gt;&lt;UID&gt;{B9508C32-34AF-4544-ADCD-5EB09323D8DB}&lt;/UID&gt;&lt;Title&gt;Topic detection and tracking pilot study final report&lt;/Title&gt;&lt;Template&gt;Journal Article&lt;/Template&gt;&lt;Star&gt;0&lt;/Star&gt;&lt;Tag&gt;0&lt;/Tag&gt;&lt;Author&gt;Allan, James; Carbonell, Jaime G; Doddington, George; Yamron, Jonathan; Yang, Yiming&lt;/Author&gt;&lt;Year&gt;1998&lt;/Year&gt;&lt;Details&gt;&lt;_bibtex_key&gt;AllanCarbonell-780&lt;/_bibtex_key&gt;&lt;_created&gt;59814214&lt;/_created&gt;&lt;_modified&gt;59814214&lt;/_modified&gt;&lt;/Details&gt;&lt;Extra&gt;&lt;DBUID&gt;{F2F0BADE-0539-416F-8F99-9BE45C02286C}&lt;/DBUID&gt;&lt;/Extra&gt;&lt;/Item&gt;&lt;/References&gt;&lt;/Group&gt;&lt;/Citation&gt;_x000a_"/>
    <w:docVar w:name="NE.Ref{252D0733-244E-4DE0-9629-95066E4FBCE3}" w:val=" ADDIN NE.Ref.{252D0733-244E-4DE0-9629-95066E4FBCE3}&lt;Citation&gt;&lt;Group&gt;&lt;References&gt;&lt;Item&gt;&lt;ID&gt;809&lt;/ID&gt;&lt;UID&gt;{CAD5BBAA-B61E-499F-A2CF-3BE947F1C853}&lt;/UID&gt;&lt;Title&gt;Twitter sentiment analysis&lt;/Title&gt;&lt;Template&gt;Journal Article&lt;/Template&gt;&lt;Star&gt;0&lt;/Star&gt;&lt;Tag&gt;0&lt;/Tag&gt;&lt;Author&gt;Go, Alec; Huang, Lei; Bhayani, Richa&lt;/Author&gt;&lt;Year&gt;2009&lt;/Year&gt;&lt;Details&gt;&lt;_bibtex_key&gt;GoHuang-809&lt;/_bibtex_key&gt;&lt;_created&gt;59814464&lt;/_created&gt;&lt;_journal&gt;Entropy&lt;/_journal&gt;&lt;_modified&gt;59814464&lt;/_modified&gt;&lt;_volume&gt;17&lt;/_volume&gt;&lt;/Details&gt;&lt;Extra&gt;&lt;DBUID&gt;{F2F0BADE-0539-416F-8F99-9BE45C02286C}&lt;/DBUID&gt;&lt;/Extra&gt;&lt;/Item&gt;&lt;/References&gt;&lt;/Group&gt;&lt;/Citation&gt;_x000a_"/>
    <w:docVar w:name="NE.Ref{2BD16EA9-512A-454E-A91D-585B0EDD76D3}" w:val=" ADDIN NE.Ref.{2BD16EA9-512A-454E-A91D-585B0EDD76D3}&lt;Citation&gt;&lt;Group&gt;&lt;References&gt;&lt;Item&gt;&lt;ID&gt;734&lt;/ID&gt;&lt;UID&gt;{55EFEED7-26C8-44BA-AA92-83E74D66CD11}&lt;/UID&gt;&lt;Title&gt;马克思恩格斯选集&lt;/Title&gt;&lt;Template&gt;Translated Book&lt;/Template&gt;&lt;Star&gt;1&lt;/Star&gt;&lt;Tag&gt;5&lt;/Tag&gt;&lt;Author&gt;马克思; 恩格斯; 列宁; 斯大林&lt;/Author&gt;&lt;Year&gt;1995&lt;/Year&gt;&lt;Details&gt;&lt;_accessed&gt;59679925&lt;/_accessed&gt;&lt;_bibtex_key&gt;马克思恩格斯-734&lt;/_bibtex_key&gt;&lt;_created&gt;59679925&lt;/_created&gt;&lt;_modified&gt;59679926&lt;/_modified&gt;&lt;_publisher&gt;人民出版社&lt;/_publisher&gt;&lt;_volume&gt;第2版第1卷第60页&lt;/_volume&gt;&lt;/Details&gt;&lt;Extra&gt;&lt;DBUID&gt;{F2F0BADE-0539-416F-8F99-9BE45C02286C}&lt;/DBUID&gt;&lt;/Extra&gt;&lt;/Item&gt;&lt;/References&gt;&lt;/Group&gt;&lt;/Citation&gt;_x000a_"/>
    <w:docVar w:name="NE.Ref{2DBB1D1C-EE71-45D1-A0DE-5DB47B98D5A1}" w:val=" ADDIN NE.Ref.{2DBB1D1C-EE71-45D1-A0DE-5DB47B98D5A1}&lt;Citation&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2DBCE484-3DAC-46F0-BD8C-3206466EDFFE}" w:val=" ADDIN NE.Ref.{2DBCE484-3DAC-46F0-BD8C-3206466EDFFE}&lt;Citation&gt;&lt;Group&gt;&lt;References&gt;&lt;Item&gt;&lt;ID&gt;819&lt;/ID&gt;&lt;UID&gt;{9C7574ED-F892-4CFC-97F5-45D0E82879D0}&lt;/UID&gt;&lt;Title&gt;Short text feature selection for micro-blog mining&lt;/Title&gt;&lt;Template&gt;Conference Proceedings&lt;/Template&gt;&lt;Star&gt;0&lt;/Star&gt;&lt;Tag&gt;0&lt;/Tag&gt;&lt;Author&gt;Liu, Zitao; Yu, Wenchao; Chen, Wei; Wang, Shuran; Wu, Fengyi&lt;/Author&gt;&lt;Year&gt;2010&lt;/Year&gt;&lt;Details&gt;&lt;_bibtex_key&gt;LiuYu-819&lt;/_bibtex_key&gt;&lt;_created&gt;59814899&lt;/_created&gt;&lt;_modified&gt;59814899&lt;/_modified&gt;&lt;_pages&gt;1--4&lt;/_pages&gt;&lt;_subsidiary_author&gt;IEEE&lt;/_subsidiary_author&gt;&lt;_tertiary_author&gt;Computational Intelligence and Software Engineering (CiSE), 2010 International Conference on&lt;/_tertiary_author&gt;&lt;/Details&gt;&lt;Extra&gt;&lt;DBUID&gt;{F2F0BADE-0539-416F-8F99-9BE45C02286C}&lt;/DBUID&gt;&lt;/Extra&gt;&lt;/Item&gt;&lt;/References&gt;&lt;/Group&gt;&lt;/Citation&gt;_x000a_"/>
    <w:docVar w:name="NE.Ref{3A80D02C-A6E1-412C-A986-AEBCBEA288B7}" w:val=" ADDIN NE.Ref.{3A80D02C-A6E1-412C-A986-AEBCBEA288B7}&lt;Citation&gt;&lt;Group&gt;&lt;References&gt;&lt;Item&gt;&lt;ID&gt;786&lt;/ID&gt;&lt;UID&gt;{FDEE15D0-9407-40AE-832A-A4CB8A32B853}&lt;/UID&gt;&lt;Title&gt;基于微博平台的事件趋势分析及预测研究&lt;/Title&gt;&lt;Template&gt;Thesis&lt;/Template&gt;&lt;Star&gt;1&lt;/Star&gt;&lt;Tag&gt;5&lt;/Tag&gt;&lt;Author&gt;田野&lt;/Author&gt;&lt;Year&gt;2012&lt;/Year&gt;&lt;Details&gt;&lt;_accessed&gt;59648266&lt;/_accessed&gt;&lt;_bibtex_key&gt;田野-786&lt;/_bibtex_key&gt;&lt;_created&gt;59628150&lt;/_created&gt;&lt;_db_provider&gt;CNKI&lt;/_db_provider&gt;&lt;_keywords&gt;微博平台;趋势分析;趋势预测;群体行为;社会计算&lt;/_keywords&gt;&lt;_label&gt;数据输出; 话题; 趋势; 概念定义&lt;/_label&gt;&lt;_modified&gt;59628150&lt;/_modified&gt;&lt;_publisher&gt;武汉大学&lt;/_publisher&gt;&lt;_tertiary_author&gt;何炎祥&lt;/_tertiary_author&gt;&lt;_type_work&gt;博士&lt;/_type_work&gt;&lt;_url&gt;http://www.cnki.net/KCMS/download.aspx?filename=0LGdmVyl1QmV2NCJ0QZJ0d1h1RzF1S610ayBDR1AnQlpGUqZjUQhmbFZHe4k1T39SNO1kZsNkUY9WQ=0TS5ADTJBzSQFHdmJFcEx0aXp2aDBDM2tCZ2FEaxh2T5klWBJnZtZVYxN1b40UdXdDavRje1M1aP1&amp;amp;dflag=nhdown&amp;amp;tablename=CDFDLAST2012 全文链接_x000d__x000a_http://www.cnki.net/KCMS/download.aspx?filename=zSXdmNzhHR3QDbkpHZM1UbRpUd5BXeoV3K0gUOaJ1SChkMvkVNY9iNYhlSn9SNxhkexo1YONkUKZ0S=0zZsdVWN5kQ1dnTh1US6tET5AldoFFc3NHerg1MCd1bwQ2S2VGcW90Rjl0MPNUa042U4VDWEZkVxV&amp;amp;dflag=nhdown&amp;amp;tablename=CDFDLAST2012 全文链接_x000d__x000a_&lt;/_url&gt;&lt;/Details&gt;&lt;Extra&gt;&lt;DBUID&gt;{F2F0BADE-0539-416F-8F99-9BE45C02286C}&lt;/DBUID&gt;&lt;/Extra&gt;&lt;/Item&gt;&lt;/References&gt;&lt;/Group&gt;&lt;/Citation&gt;_x000a_"/>
    <w:docVar w:name="NE.Ref{44F8243B-9E39-4628-ABF6-DB48668A2AE9}" w:val=" ADDIN NE.Ref.{44F8243B-9E39-4628-ABF6-DB48668A2AE9}&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5181C4D1-C084-4B54-804A-61B79133D612}" w:val=" ADDIN NE.Ref.{5181C4D1-C084-4B54-804A-61B79133D612}&lt;Citation&gt;&lt;Group&gt;&lt;References&gt;&lt;Item&gt;&lt;ID&gt;816&lt;/ID&gt;&lt;UID&gt;{68A06A78-780E-4CB9-A039-2BBD4ABDF7EE}&lt;/UID&gt;&lt;Title&gt;日本地震的微博热点事件分析&lt;/Title&gt;&lt;Template&gt;Journal Article&lt;/Template&gt;&lt;Star&gt;0&lt;/Star&gt;&lt;Tag&gt;0&lt;/Tag&gt;&lt;Author&gt;王昊; 杨亮; 林鸿飞&lt;/Author&gt;&lt;Year&gt;2012&lt;/Year&gt;&lt;Details&gt;&lt;_accessed&gt;59649965&lt;/_accessed&gt;&lt;_author_adr&gt;大连理工大学计算机科学与技术学院;&lt;/_author_adr&gt;&lt;_bibtex_key&gt;王昊杨亮-816&lt;/_bibtex_key&gt;&lt;_created&gt;59628150&lt;/_created&gt;&lt;_db_provider&gt;CNKI&lt;/_db_provider&gt;&lt;_isbn&gt;1003-0077&lt;/_isbn&gt;&lt;_issue&gt;05&lt;/_issue&gt;&lt;_journal&gt;中文信息学报&lt;/_journal&gt;&lt;_keywords&gt;热点事件发现;倾向性分析;基于情感先验的HITS算法;日本地震&lt;/_keywords&gt;&lt;_label&gt;情感信息; 数据采集; 数据输出; 话题&lt;/_label&gt;&lt;_modified&gt;59628150&lt;/_modified&gt;&lt;_pages&gt;7-13&lt;/_pages&gt;&lt;_url&gt;http://www.cnki.net/KCMS/download.aspx?filename=KlkQaJ1TrYVWi9kW0MVb04mMYt2Z6dUaFFWcyh2UFt0aqFVcZRUbTRVcxYjc1hnYU9kQppVdwFHTjBVaLl1a2R2Y3VkeyVkRWRmWzl0YJJzQxEHbzwmQrZ2d3NTeKp1KCtievcmY0Y1KMB1a5l1VvckYzdXUrZjb&amp;amp;tablename=CJFDLAST2013&amp;amp;dflag=pdfdown 全文链接_x000d__x000a_http://www.cnki.net/KCMS/download.aspx?filename=xoWO2QXTsVjb6Z0dWdUdHVTaJB3L5MlMWh1L1JkUI5mb5UTOyJzNGJTOrhjZIpER4c3Rj10aG1mVH90TTRVWvgXb40USppUSDBVN3FzVud1RmdzSoVnQvkTdyMFdohFV0kXTrNTWwFHSB9WUxhzTYlzYkB3VnJ2Q&amp;amp;tablename=CJFDLAST2013&amp;amp;dflag=pdfdown 全文链接_x000d__x000a_&lt;/_url&gt;&lt;_volume&gt;v.26&lt;/_volume&gt;&lt;/Details&gt;&lt;Extra&gt;&lt;DBUID&gt;{F2F0BADE-0539-416F-8F99-9BE45C02286C}&lt;/DBUID&gt;&lt;/Extra&gt;&lt;/Item&gt;&lt;/References&gt;&lt;/Group&gt;&lt;/Citation&gt;_x000a_"/>
    <w:docVar w:name="NE.Ref{5645B4B4-7415-425A-AB5E-544D10CE67C8}" w:val=" ADDIN NE.Ref.{5645B4B4-7415-425A-AB5E-544D10CE67C8}&lt;Citation&gt;&lt;Group&gt;&lt;References&gt;&lt;Item&gt;&lt;ID&gt;783&lt;/ID&gt;&lt;UID&gt;{04B6B5BC-F0BD-4305-A18B-029D32F38856}&lt;/UID&gt;&lt;Title&gt;一种中文微博新闻话题检测的方法&lt;/Title&gt;&lt;Template&gt;Journal Article&lt;/Template&gt;&lt;Star&gt;1&lt;/Star&gt;&lt;Tag&gt;0&lt;/Tag&gt;&lt;Author&gt;郑斐然; 苗夺谦; 张志飞; 高灿&lt;/Author&gt;&lt;Year&gt;2012&lt;/Year&gt;&lt;Details&gt;&lt;_author_adr&gt;同济大学计算机科学与技术系;同济大学嵌入式系统与服务计算教育部重点实验室;&lt;/_author_adr&gt;&lt;_bibtex_key&gt;郑斐然苗夺谦-783&lt;/_bibtex_key&gt;&lt;_created&gt;59628150&lt;/_created&gt;&lt;_db_provider&gt;CNKI&lt;/_db_provider&gt;&lt;_isbn&gt;1002-137X&lt;/_isbn&gt;&lt;_issue&gt;01&lt;/_issue&gt;&lt;_journal&gt;计算机科学&lt;/_journal&gt;&lt;_keywords&gt;微博;新闻;话题检测;聚类&lt;/_keywords&gt;&lt;_label&gt;数据输出; 微博相似度; 话题&lt;/_label&gt;&lt;_modified&gt;59628150&lt;/_modified&gt;&lt;_pages&gt;138-141&lt;/_pages&gt;&lt;_url&gt;http://www.cnki.net/KCMS/download.aspx?filename=KpVZYNVSK5mNm12RUxmZ1xWRwAFeQN1QthVa4dESw5mNBtEZOl1c3kXVntGNsRlNEl2c3FGRQlUdhhHUvEUNwh2LXpUQuNmNrg0aMBTanRldSxkeZRlSDNVcv8UOXFjSK9UTUl1QsRUcjdTSNBHZrIzdaNWdjZ1N&amp;amp;tablename=CJFD1112&amp;amp;dflag=pdfdown 全文链接_x000d__x000a_http://www.cnki.net/KCMS/download.aspx?filename=WRVR0ZTaGpmajhkN3dVNuJVa212KHJlbGJDOPF2LjJldNBna4wGVRp3YmRzMTJjNTNTYvIWUWRkdBRESpd2U3kEcWFTaWB3dvlEcOhlWJtCZ1ZUMJdXWww0M1k0Uy9WN2l0NuRmdiRGTHpncrtieYRFSrsmbhxWT&amp;amp;tablename=CJFD1112&amp;amp;dflag=pdfdown 全文链接_x000d__x000a_&lt;/_url&gt;&lt;_volume&gt;v.39&lt;/_volume&gt;&lt;/Details&gt;&lt;Extra&gt;&lt;DBUID&gt;{F2F0BADE-0539-416F-8F99-9BE45C02286C}&lt;/DBUID&gt;&lt;/Extra&gt;&lt;/Item&gt;&lt;/References&gt;&lt;/Group&gt;&lt;/Citation&gt;_x000a_"/>
    <w:docVar w:name="NE.Ref{5928A9DF-42D5-49D1-865E-FB36EA337D0B}" w:val=" ADDIN NE.Ref.{5928A9DF-42D5-49D1-865E-FB36EA337D0B}&lt;Citation&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595139D0-5E4D-4E30-8470-CC12037D31A2}" w:val=" ADDIN NE.Ref.{595139D0-5E4D-4E30-8470-CC12037D31A2}&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65FAF96E-B565-4791-8F59-A96B8D3AEB72}" w:val=" ADDIN NE.Ref.{65FAF96E-B565-4791-8F59-A96B8D3AEB72}&lt;Citation&gt;&lt;Group&gt;&lt;References&gt;&lt;Item&gt;&lt;ID&gt;755&lt;/ID&gt;&lt;UID&gt;{5873322B-B186-4F50-98DB-676A1838BA3F}&lt;/UID&gt;&lt;Title&gt;Everyone&amp;apos;s an influencer: quantifying influence on twitter&lt;/Title&gt;&lt;Template&gt;Conference Proceedings&lt;/Template&gt;&lt;Star&gt;0&lt;/Star&gt;&lt;Tag&gt;0&lt;/Tag&gt;&lt;Author&gt;Bakshy, Eytan; Hofman, Jake M; Mason, Winter A; Watts, Duncan J&lt;/Author&gt;&lt;Year&gt;2011&lt;/Year&gt;&lt;Details&gt;&lt;_accessed&gt;59813272&lt;/_accessed&gt;&lt;_bibtex_key&gt;BakshyHofman-755&lt;/_bibtex_key&gt;&lt;_created&gt;59813271&lt;/_created&gt;&lt;_db_updated&gt;ACM&lt;/_db_updated&gt;&lt;_doi&gt;10.1145/1935826.1935845&lt;/_doi&gt;&lt;_isbn&gt;978-1-4503-0493-1&lt;/_isbn&gt;&lt;_modified&gt;59813272&lt;/_modified&gt;&lt;_pages&gt;65-74&lt;/_pages&gt;&lt;_place_published&gt;Hong Kong, China&lt;/_place_published&gt;&lt;_publisher&gt;ACM&lt;/_publisher&gt;&lt;_secondary_title&gt;Proceedings of the fourth ACM international conference on Web search and data mining&lt;/_secondary_title&gt;&lt;_url&gt;http://dl.acm.org/citation.cfm?id=1935826.1935845&amp;amp;coll=DL&amp;amp;dl=ACM&amp;amp;CFID=363861559&amp;amp;CFTOKEN=86653482&lt;/_url&gt;&lt;/Details&gt;&lt;Extra&gt;&lt;DBUID&gt;{F2F0BADE-0539-416F-8F99-9BE45C02286C}&lt;/DBUID&gt;&lt;/Extra&gt;&lt;/Item&gt;&lt;/References&gt;&lt;/Group&gt;&lt;/Citation&gt;_x000a_"/>
    <w:docVar w:name="NE.Ref{683B57CA-25F5-4129-BFCA-D70D7403E051}" w:val=" ADDIN NE.Ref.{683B57CA-25F5-4129-BFCA-D70D7403E051}&lt;Citation&gt;&lt;Group&gt;&lt;References&gt;&lt;Item&gt;&lt;ID&gt;748&lt;/ID&gt;&lt;UID&gt;{465394CA-987F-4288-80F3-F19898C8D074}&lt;/UID&gt;&lt;Title&gt;TwitterRank: finding topic-sensitive influential twitterers&lt;/Title&gt;&lt;Template&gt;Conference Proceedings&lt;/Template&gt;&lt;Star&gt;0&lt;/Star&gt;&lt;Tag&gt;0&lt;/Tag&gt;&lt;Author&gt;Weng, Jianshu; Lim, Ee-Peng; Jiang, Jing; He, Qi&lt;/Author&gt;&lt;Year&gt;2010&lt;/Year&gt;&lt;Details&gt;&lt;_accessed&gt;59813251&lt;/_accessed&gt;&lt;_bibtex_key&gt;WengLim-748&lt;/_bibtex_key&gt;&lt;_created&gt;59813249&lt;/_created&gt;&lt;_db_updated&gt;ACM&lt;/_db_updated&gt;&lt;_doi&gt;10.1145/1718487.1718520&lt;/_doi&gt;&lt;_isbn&gt;978-1-60558-889-6&lt;/_isbn&gt;&lt;_modified&gt;59813250&lt;/_modified&gt;&lt;_pages&gt;261-270&lt;/_pages&gt;&lt;_place_published&gt;New York, New York, USA&lt;/_place_published&gt;&lt;_publisher&gt;ACM&lt;/_publisher&gt;&lt;_secondary_title&gt;Proceedings of the third ACM international conference on Web search and data mining&lt;/_secondary_title&gt;&lt;_url&gt;http://dl.acm.org/citation.cfm?id=1718487.1718520&amp;amp;coll=DL&amp;amp;dl=ACM&amp;amp;CFID=363857568&amp;amp;CFTOKEN=62151396&lt;/_url&gt;&lt;/Details&gt;&lt;Extra&gt;&lt;DBUID&gt;{F2F0BADE-0539-416F-8F99-9BE45C02286C}&lt;/DBUID&gt;&lt;/Extra&gt;&lt;/Item&gt;&lt;/References&gt;&lt;/Group&gt;&lt;/Citation&gt;_x000a_"/>
    <w:docVar w:name="NE.Ref{6D7242C6-CD4C-478C-B787-4E9B90FEA10D}" w:val=" ADDIN NE.Ref.{6D7242C6-CD4C-478C-B787-4E9B90FEA10D}&lt;Citation&gt;&lt;Group&gt;&lt;References&gt;&lt;Item&gt;&lt;ID&gt;782&lt;/ID&gt;&lt;UID&gt;{B4117725-C553-4EB9-965C-0A1490CD22AD}&lt;/UID&gt;&lt;Title&gt;基于线索树双层聚类的微博话题检测&lt;/Title&gt;&lt;Template&gt;Journal Article&lt;/Template&gt;&lt;Star&gt;1&lt;/Star&gt;&lt;Tag&gt;0&lt;/Tag&gt;&lt;Author&gt;马彬; 洪宇; 陆剑江; 姚建民; 朱巧明&lt;/Author&gt;&lt;Year&gt;2012&lt;/Year&gt;&lt;Details&gt;&lt;_author_adr&gt;苏州大学计算机科学与技术学院;&lt;/_author_adr&gt;&lt;_bibtex_key&gt;马彬洪宇-782&lt;/_bibtex_key&gt;&lt;_created&gt;59628150&lt;/_created&gt;&lt;_db_provider&gt;CNKI&lt;/_db_provider&gt;&lt;_isbn&gt;1003-0077&lt;/_isbn&gt;&lt;_issue&gt;06&lt;/_issue&gt;&lt;_journal&gt;中文信息学报&lt;/_journal&gt;&lt;_keywords&gt;微博文本;话题检测;TAT模型;线索树;LDA特征选择&lt;/_keywords&gt;&lt;_label&gt;话题; 数据输出&lt;/_label&gt;&lt;_modified&gt;59628150&lt;/_modified&gt;&lt;_pages&gt;121-128&lt;/_pages&gt;&lt;_url&gt;http://www.cnki.net/KCMS/download.aspx?filename=4ZFWnFUOwRVWjVndycmU4NVRHVkMQllerlVd2JHd5E0TPVjYsFmNPNVb2d0TvMzSml3QrkVU412YCZGayJUYsFlWwkHeNJVR1o1UjZVNwZGULRHR510THBXZrondwlHdqJ3dQxkaS5mdpNnWy4EOykGe4lVOqFXa&amp;amp;tablename=CJFDLAST2013&amp;amp;dflag=pdfdown 全文链接_x000d__x000a_http://www.cnki.net/KCMS/download.aspx?filename=VVHTrRDZxFmVQxkeDZlcX52QE5kW19CWq5mY6xkbOdDbqFGOYV0Rmt0Y2kmNhtURzUkblF1aqdlRuF1V4ADNPVjY2tiZrZETElXQtd3S4cVUpVlWHpnbXVXeNVXNxV0Sx0ES54EVTV0MYRXb0R3TxF3cKZXSJdDW&amp;amp;tablename=CJFDLAST2013&amp;amp;dflag=pdfdown 全文链接_x000d__x000a_&lt;/_url&gt;&lt;_volume&gt;v.26&lt;/_volume&gt;&lt;/Details&gt;&lt;Extra&gt;&lt;DBUID&gt;{F2F0BADE-0539-416F-8F99-9BE45C02286C}&lt;/DBUID&gt;&lt;/Extra&gt;&lt;/Item&gt;&lt;/References&gt;&lt;/Group&gt;&lt;/Citation&gt;_x000a_"/>
    <w:docVar w:name="NE.Ref{6E895119-4337-407B-A18D-63853C211BEB}" w:val=" ADDIN NE.Ref.{6E895119-4337-407B-A18D-63853C211BEB}&lt;Citation&gt;&lt;Group&gt;&lt;References&gt;&lt;Item&gt;&lt;ID&gt;777&lt;/ID&gt;&lt;UID&gt;{5DA01E06-69A4-4BC2-B1D2-536D6ADE11AE}&lt;/UID&gt;&lt;Title&gt;Comparing twitter and traditional media using topic models&lt;/Title&gt;&lt;Template&gt;Book Section&lt;/Template&gt;&lt;Star&gt;1&lt;/Star&gt;&lt;Tag&gt;0&lt;/Tag&gt;&lt;Author&gt;Zhao, Wayne Xin; Jiang, Jing; Weng, Jianshu; He, Jing; Lim, Ee-Peng; Yan, Hongfei; Li, Xiaoming&lt;/Author&gt;&lt;Year&gt;2011&lt;/Year&gt;&lt;Details&gt;&lt;_accessed&gt;59819778&lt;/_accessed&gt;&lt;_bibtex_key&gt;ZhaoJiang-777&lt;/_bibtex_key&gt;&lt;_created&gt;59814205&lt;/_created&gt;&lt;_modified&gt;59814205&lt;/_modified&gt;&lt;_pages&gt;338--349&lt;/_pages&gt;&lt;_publisher&gt;Springer&lt;/_publisher&gt;&lt;_secondary_title&gt;Advances in Information Retrieval&lt;/_secondary_title&gt;&lt;/Details&gt;&lt;Extra&gt;&lt;DBUID&gt;{F2F0BADE-0539-416F-8F99-9BE45C02286C}&lt;/DBUID&gt;&lt;/Extra&gt;&lt;/Item&gt;&lt;/References&gt;&lt;/Group&gt;&lt;/Citation&gt;_x000a_"/>
    <w:docVar w:name="NE.Ref{6F7E6C51-D6FC-4946-B83A-502E7E1EC39E}" w:val=" ADDIN NE.Ref.{6F7E6C51-D6FC-4946-B83A-502E7E1EC39E}&lt;Citation&gt;&lt;Group&gt;&lt;References&gt;&lt;Item&gt;&lt;ID&gt;862&lt;/ID&gt;&lt;UID&gt;{7E42A361-9493-4BE2-9A60-E9AA45BDB3BD}&lt;/UID&gt;&lt;Title&gt;Study of Feature Extract on Microblog User Occupation Classification&lt;/Title&gt;&lt;Template&gt;Conference Proceedings&lt;/Template&gt;&lt;Star&gt;0&lt;/Star&gt;&lt;Tag&gt;0&lt;/Tag&gt;&lt;Author&gt;Zhou, Meilin; Xu, Yan; Zhao, Xiaodan&lt;/Author&gt;&lt;Year&gt;2012&lt;/Year&gt;&lt;Details&gt;&lt;_accessed&gt;59889425&lt;/_accessed&gt;&lt;_created&gt;59889425&lt;/_created&gt;&lt;_db_updated&gt;GoogleScholar&lt;/_db_updated&gt;&lt;_modified&gt;59889425&lt;/_modified&gt;&lt;_pages&gt;20--23&lt;/_pages&gt;&lt;_subsidiary_author&gt;IEEE&lt;/_subsidiary_author&gt;&lt;_tertiary_author&gt;Information Science and Engineering (ISISE), 2012 International Symposium on&lt;/_tertiary_author&gt;&lt;/Details&gt;&lt;Extra&gt;&lt;DBUID&gt;{F2F0BADE-0539-416F-8F99-9BE45C02286C}&lt;/DBUID&gt;&lt;/Extra&gt;&lt;/Item&gt;&lt;/References&gt;&lt;/Group&gt;&lt;/Citation&gt;_x000a_"/>
    <w:docVar w:name="NE.Ref{7A5399BA-5B19-4EBC-8973-544E71BBF421}" w:val=" ADDIN NE.Ref.{7A5399BA-5B19-4EBC-8973-544E71BBF421}&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87EEC7CE-A8D5-4F6B-9179-FA7D5D27411B}" w:val=" ADDIN NE.Ref.{87EEC7CE-A8D5-4F6B-9179-FA7D5D27411B}&lt;Citation&gt;&lt;Group&gt;&lt;References&gt;&lt;Item&gt;&lt;ID&gt;794&lt;/ID&gt;&lt;UID&gt;{7052D1F3-8F02-4AEA-A6B4-12D99345A457}&lt;/UID&gt;&lt;Title&gt;MB-SinglePass:基于组合相似度的微博话题检测&lt;/Title&gt;&lt;Template&gt;Journal Article&lt;/Template&gt;&lt;Star&gt;1&lt;/Star&gt;&lt;Tag&gt;0&lt;/Tag&gt;&lt;Author&gt;周刚; 邹鸿程; 熊小兵; 黄永忠&lt;/Author&gt;&lt;Year&gt;2012&lt;/Year&gt;&lt;Details&gt;&lt;_author_adr&gt;软件开发环境国家重点实验室;信息工程大学信息工程学院;&lt;/_author_adr&gt;&lt;_bibtex_key&gt;周刚邹鸿程-794&lt;/_bibtex_key&gt;&lt;_created&gt;59628150&lt;/_created&gt;&lt;_db_provider&gt;CNKI&lt;/_db_provider&gt;&lt;_isbn&gt;1002-137X&lt;/_isbn&gt;&lt;_issue&gt;10&lt;/_issue&gt;&lt;_journal&gt;计算机科学&lt;/_journal&gt;&lt;_keywords&gt;微博;SinglePass;话题检测;文本相似度;同义词扩展&lt;/_keywords&gt;&lt;_label&gt;数据输出; 话题&lt;/_label&gt;&lt;_modified&gt;59628150&lt;/_modified&gt;&lt;_pages&gt;198-202&lt;/_pages&gt;&lt;_url&gt;http://www.cnki.net/KCMS/download.aspx?filename=XRDModFOzJlWl9WSoNHVXVmNBhGUCZ0QshjNw4GcRFFaxRlYIZ2byVFUip0ZHh3bNlVZvsGdWN2c3ZlThVkQhFFWqZHWrF3YxImYplHMtl2S1dHNFlVWNBXdC1Eb0wmYhlUaaNnb6xGSjF1VKJGT5VjWxMUbWlHb&amp;amp;tablename=CJFD1112&amp;amp;dflag=pdfdown 全文链接_x000d__x000a_http://www.cnki.net/KCMS/download.aspx?filename=SFkMXRVaplnTnZEWpNWRhJ2bj12LPREM19Sa2o1QQJXUBJFb6ZEWjZWTE9ieqlXMVZ0dHFlaVFHdJtkSRR0T6ZDc50kV1AjRmlHd5hUbSdVbMdGemBDclBTZrNkUDFWShpHd45Ee3dUTJpEWzhkbzAzU1YUUo9CM&amp;amp;tablename=CJFD1112&amp;amp;dflag=pdfdown 全文链接_x000d__x000a_&lt;/_url&gt;&lt;_volume&gt;v.39&lt;/_volume&gt;&lt;/Details&gt;&lt;Extra&gt;&lt;DBUID&gt;{F2F0BADE-0539-416F-8F99-9BE45C02286C}&lt;/DBUID&gt;&lt;/Extra&gt;&lt;/Item&gt;&lt;/References&gt;&lt;/Group&gt;&lt;/Citation&gt;_x000a_"/>
    <w:docVar w:name="NE.Ref{8985114D-6FE9-4EA5-9228-8B17F17E6851}" w:val=" ADDIN NE.Ref.{8985114D-6FE9-4EA5-9228-8B17F17E6851}&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Citation&gt;_x000a_"/>
    <w:docVar w:name="NE.Ref{8D51A241-D46F-48E7-86D4-989BB1E74837}" w:val=" ADDIN NE.Ref.{8D51A241-D46F-48E7-86D4-989BB1E74837}&lt;Citation&gt;&lt;Group&gt;&lt;References&gt;&lt;Item&gt;&lt;ID&gt;765&lt;/ID&gt;&lt;UID&gt;{2252E9BC-DECA-4ABE-9BD1-C27116B58B03}&lt;/UID&gt;&lt;Title&gt;微博类社交网络中信息传播的测量与分析&lt;/Title&gt;&lt;Template&gt;Journal Article&lt;/Template&gt;&lt;Star&gt;1&lt;/Star&gt;&lt;Tag&gt;0&lt;/Tag&gt;&lt;Author&gt;张赛; 徐恪; 李海涛&lt;/Author&gt;&lt;Year&gt;2013&lt;/Year&gt;&lt;Details&gt;&lt;_author_adr&gt;清华大学计算机科学与技术系;西蒙弗雷泽大学计算科学学院;&lt;/_author_adr&gt;&lt;_bibtex_key&gt;张赛徐恪-765&lt;/_bibtex_key&gt;&lt;_created&gt;59628150&lt;/_created&gt;&lt;_db_provider&gt;CNKI&lt;/_db_provider&gt;&lt;_isbn&gt;0253-987X&lt;/_isbn&gt;&lt;_issue&gt;02&lt;/_issue&gt;&lt;_journal&gt;西安交通大学学报&lt;/_journal&gt;&lt;_keywords&gt;在线社交网络;信息传播;微博热度;新浪微博&lt;/_keywords&gt;&lt;_label&gt;结构特征; 传播模型&lt;/_label&gt;&lt;_modified&gt;59628150&lt;/_modified&gt;&lt;_pages&gt;124-130&lt;/_pages&gt;&lt;_url&gt;http://www.cnki.net/KCMS/download.aspx?filename=olkTX5kUrsGM6xGTyxWWoZVVuRzdoB1VO1mNulWdv8SWr9yKndFMzMUZRhHd0tyVsxkRCBFVXFHRwVVWwtkSotCdBR3QDNUU1tSaylFZ3REekd1UwsmWmFUbzF0arYGUMB3NzY0bzR2apxWYLtEe4MVNwU0VClzM&amp;amp;tablename=CJFDLAST2013&amp;amp;dflag=pdfdown 全文链接_x000d__x000a_http://www.cnki.net/KCMS/download.aspx?filename=1xGS0l1MollUGJnTRRXdB9SNJFEVvlzL3YWd6RHeDxkTkFHTid1MMlXWD12TV1EeShkbnRHaSdXRDh2ZwNFWYBHeEl0V35kdpVzQrd2KjdWSz8iQ4h1Q4Y1d2lkYPZ2RyYzZ1NHc50UV08CMqJlaYl0SoJmdykFb&amp;amp;tablename=CJFDLAST2013&amp;amp;dflag=pdfdown 全文链接_x000d__x000a_&lt;/_url&gt;&lt;_volume&gt;v.47&lt;/_volume&gt;&lt;/Details&gt;&lt;Extra&gt;&lt;DBUID&gt;{F2F0BADE-0539-416F-8F99-9BE45C02286C}&lt;/DBUID&gt;&lt;/Extra&gt;&lt;/Item&gt;&lt;/References&gt;&lt;/Group&gt;&lt;/Citation&gt;_x000a_"/>
    <w:docVar w:name="NE.Ref{93F65FCB-7058-4781-AB9E-81F904E7E947}" w:val=" ADDIN NE.Ref.{93F65FCB-7058-4781-AB9E-81F904E7E947}&lt;Citation&gt;&lt;Group&gt;&lt;References&gt;&lt;Item&gt;&lt;ID&gt;781&lt;/ID&gt;&lt;UID&gt;{0E71B756-A287-49F3-A711-EBBDAFEC5AFE}&lt;/UID&gt;&lt;Title&gt;基于词共现图的中文微博新闻话题识别&lt;/Title&gt;&lt;Template&gt;Journal Article&lt;/Template&gt;&lt;Star&gt;1&lt;/Star&gt;&lt;Tag&gt;1&lt;/Tag&gt;&lt;Author&gt;赵文清; 侯小可&lt;/Author&gt;&lt;Year&gt;2012&lt;/Year&gt;&lt;Details&gt;&lt;_accessed&gt;59649939&lt;/_accessed&gt;&lt;_author_adr&gt;华北电力大学控制与计算机工程学院;&lt;/_author_adr&gt;&lt;_bibtex_key&gt;赵文清侯小可-781&lt;/_bibtex_key&gt;&lt;_created&gt;59628150&lt;/_created&gt;&lt;_db_provider&gt;CNKI&lt;/_db_provider&gt;&lt;_isbn&gt;1673-4785&lt;/_isbn&gt;&lt;_issue&gt;05&lt;/_issue&gt;&lt;_journal&gt;智能系统学报&lt;/_journal&gt;&lt;_keywords&gt;微博;新闻话题;新闻话题识别;主题词;词共现图&lt;/_keywords&gt;&lt;_label&gt;话题; 数据输出&lt;/_label&gt;&lt;_modified&gt;59628150&lt;/_modified&gt;&lt;_pages&gt;444-449&lt;/_pages&gt;&lt;_url&gt;http://www.cnki.net/KCMS/download.aspx?filename=tJlUtp1SztmdDd3R19GZrN3QZFmcx1mZGVTcGlUYV9UdQlnYOBHcCZjdN5kWm5mVyRFUrcmQIhHR0hmdPJ0cwcVSVVHWFdGRmRlYMNlS1hjYzdmM2EXZ5VDNGRzNldzN18GMlJETnNXNBJ3ZBJzR4lUaTxmZtR1V&amp;amp;tablename=CJFDLAST2013&amp;amp;dflag=pdfdown 全文链接_x000d__x000a_http://www.cnki.net/KCMS/download.aspx?filename=Lp0REhzM2lnemlWOUpHS5hVMQN0LmJXWTFkd4VmVrsUbshTUkZFO180ZSZ3K4VWMVBlNzZ2buplYxVXWFJXcvQzdZN2Sx9CSyQnZmB1dpVjb5J2ckpHTyUTN1h0Mz8GZyg2K28iW3o3QzxUY1pmRxw0bHtiMzMTd&amp;amp;tablename=CJFDLAST2013&amp;amp;dflag=pdfdown 全文链接_x000d__x000a_&lt;/_url&gt;&lt;_volume&gt;v.7;No.37&lt;/_volume&gt;&lt;/Details&gt;&lt;Extra&gt;&lt;DBUID&gt;{F2F0BADE-0539-416F-8F99-9BE45C02286C}&lt;/DBUID&gt;&lt;/Extra&gt;&lt;/Item&gt;&lt;/References&gt;&lt;/Group&gt;&lt;/Citation&gt;_x000a_"/>
    <w:docVar w:name="NE.Ref{946BD7A5-CB70-4917-BED1-FBB288C5DB48}" w:val=" ADDIN NE.Ref.{946BD7A5-CB70-4917-BED1-FBB288C5DB48}&lt;Citation&gt;&lt;Group&gt;&lt;References&gt;&lt;Item&gt;&lt;ID&gt;758&lt;/ID&gt;&lt;UID&gt;{6EA9E44A-35FC-4074-93BE-A3EC744DF9D8}&lt;/UID&gt;&lt;Title&gt;Identifying topical authorities in microblogs&lt;/Title&gt;&lt;Template&gt;Conference Proceedings&lt;/Template&gt;&lt;Star&gt;0&lt;/Star&gt;&lt;Tag&gt;0&lt;/Tag&gt;&lt;Author&gt;Pal, Aditya; Counts, Scott&lt;/Author&gt;&lt;Year&gt;2011&lt;/Year&gt;&lt;Details&gt;&lt;_bibtex_key&gt;PalCounts-758&lt;/_bibtex_key&gt;&lt;_created&gt;59813285&lt;/_created&gt;&lt;_modified&gt;59813285&lt;/_modified&gt;&lt;_pages&gt;45--54&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964F997F-449F-42FF-ABC4-28DE8B7189A9}" w:val=" ADDIN NE.Ref.{964F997F-449F-42FF-ABC4-28DE8B7189A9}&lt;Citation&gt;&lt;Group&gt;&lt;References&gt;&lt;Item&gt;&lt;ID&gt;787&lt;/ID&gt;&lt;UID&gt;{CE53AE04-279C-4396-86C0-F3A3F265EE08}&lt;/UID&gt;&lt;Title&gt;Automatic generation of personalized annotation tags for twitter users&lt;/Title&gt;&lt;Template&gt;Conference Proceedings&lt;/Template&gt;&lt;Star&gt;1&lt;/Star&gt;&lt;Tag&gt;0&lt;/Tag&gt;&lt;Author&gt;Wu, Wei; Zhang, Bin; Ostendorf, Mari&lt;/Author&gt;&lt;Year&gt;2010&lt;/Year&gt;&lt;Details&gt;&lt;_bibtex_key&gt;WuZhang-787&lt;/_bibtex_key&gt;&lt;_created&gt;59814252&lt;/_created&gt;&lt;_modified&gt;59814252&lt;/_modified&gt;&lt;_pages&gt;689--692&lt;/_pages&gt;&lt;_subsidiary_author&gt;Association for Computational Linguistics&lt;/_subsidiary_author&gt;&lt;_tertiary_author&gt;Human Language Technologies: The 2010 Annual Conference of the North American Chapter of the Association for Computational Linguistics&lt;/_tertiary_author&gt;&lt;/Details&gt;&lt;Extra&gt;&lt;DBUID&gt;{F2F0BADE-0539-416F-8F99-9BE45C02286C}&lt;/DBUID&gt;&lt;/Extra&gt;&lt;/Item&gt;&lt;/References&gt;&lt;/Group&gt;&lt;/Citation&gt;_x000a_"/>
    <w:docVar w:name="NE.Ref{98DADB05-46D1-4409-A833-290377E55BDF}" w:val=" ADDIN NE.Ref.{98DADB05-46D1-4409-A833-290377E55BDF}&lt;Citation&gt;&lt;Group&gt;&lt;References&gt;&lt;Item&gt;&lt;ID&gt;785&lt;/ID&gt;&lt;UID&gt;{831D299B-59CB-44B5-A8C1-518A090D0FCA}&lt;/UID&gt;&lt;Title&gt;基于情感计算的微博突发事件检测方法研究&lt;/Title&gt;&lt;Template&gt;Journal Article&lt;/Template&gt;&lt;Star&gt;0&lt;/Star&gt;&lt;Tag&gt;0&lt;/Tag&gt;&lt;Author&gt;张鲁民; 贾焰; 周斌&lt;/Author&gt;&lt;Year&gt;2012&lt;/Year&gt;&lt;Details&gt;&lt;_author_adr&gt;国防科学技术大学计算机学院;&lt;/_author_adr&gt;&lt;_bibtex_key&gt;张鲁民贾焰-785&lt;/_bibtex_key&gt;&lt;_created&gt;59628150&lt;/_created&gt;&lt;_db_provider&gt;CNKI&lt;/_db_provider&gt;&lt;_isbn&gt;1671-1122&lt;/_isbn&gt;&lt;_issue&gt;08&lt;/_issue&gt;&lt;_journal&gt;信息网络安全&lt;/_journal&gt;&lt;_keywords&gt;事件监测;情感计算;微博;突发&lt;/_keywords&gt;&lt;_label&gt;话题; 情感信息; 数据输出&lt;/_label&gt;&lt;_modified&gt;59628150&lt;/_modified&gt;&lt;_pages&gt;143-145&lt;/_pages&gt;&lt;_url&gt;http://www.cnki.net/KCMS/download.aspx?filename=4IFSrVFTiNWQykmNwQDMIpmMZlzQxRnNSxEa4dGSRJjb0dVZyBDRLtkTGt2dXZ1NFd2RYRXRpdVdKF2dhlnZ1kmSUNldpp1VHlTSqFXdvETNZBXWMtCcuN3SiZUNJJTVEFmN1YVZZNEWrQ0V5UlMLRXeYh3LmRnW&amp;amp;tablename=CJFD1112&amp;amp;dflag=pdfdown 全文链接_x000d__x000a_http://www.cnki.net/KCMS/download.aspx?filename=YV0Nw1mSBhncIpVTyElQwIHN4tSRmR2RrxUewYkMJNlU2ZGaNNWdIpEMR5mYRJGN6hVcMlGUqNWS1hmVxgVNsVXWl5EN1Qmc1E0R5NkVRhzYWFzaDx0azwkN4klYm1mb1Bzd3kVSUVGTuBjTPlDW1VXOjRXVq1kQ&amp;amp;tablename=CJFD1112&amp;amp;dflag=pdfdown 全文链接_x000d__x000a_&lt;/_url&gt;&lt;_volume&gt;No.140&lt;/_volume&gt;&lt;/Details&gt;&lt;Extra&gt;&lt;DBUID&gt;{F2F0BADE-0539-416F-8F99-9BE45C02286C}&lt;/DBUID&gt;&lt;/Extra&gt;&lt;/Item&gt;&lt;/References&gt;&lt;/Group&gt;&lt;/Citation&gt;_x000a_"/>
    <w:docVar w:name="NE.Ref{9D29A148-AB97-4CA7-8CC4-2F3D27771426}" w:val=" ADDIN NE.Ref.{9D29A148-AB97-4CA7-8CC4-2F3D27771426}&lt;Citation&gt;&lt;Group&gt;&lt;References&gt;&lt;Item&gt;&lt;ID&gt;808&lt;/ID&gt;&lt;UID&gt;{718AB375-F0E8-46CB-8811-C8DCDF24AB00}&lt;/UID&gt;&lt;Title&gt;Classifying sentiment in microblogs: is brevity an advantage?&lt;/Title&gt;&lt;Template&gt;Conference Proceedings&lt;/Template&gt;&lt;Star&gt;1&lt;/Star&gt;&lt;Tag&gt;0&lt;/Tag&gt;&lt;Author&gt;Bermingham, Adam; Smeaton, Alan F&lt;/Author&gt;&lt;Year&gt;2010&lt;/Year&gt;&lt;Details&gt;&lt;_bibtex_key&gt;BerminghamSmeaton-808&lt;/_bibtex_key&gt;&lt;_created&gt;59814463&lt;/_created&gt;&lt;_modified&gt;59814463&lt;/_modified&gt;&lt;_pages&gt;1833--1836&lt;/_pages&gt;&lt;_subsidiary_author&gt;ACM&lt;/_subsidiary_author&gt;&lt;_tertiary_author&gt;Proceedings of the 19th ACM international conference on Information and knowledge management&lt;/_tertiary_author&gt;&lt;/Details&gt;&lt;Extra&gt;&lt;DBUID&gt;{F2F0BADE-0539-416F-8F99-9BE45C02286C}&lt;/DBUID&gt;&lt;/Extra&gt;&lt;/Item&gt;&lt;/References&gt;&lt;/Group&gt;&lt;/Citation&gt;_x000a_"/>
    <w:docVar w:name="NE.Ref{B109A6F2-A92E-4434-B551-189180ECC0AF}" w:val=" ADDIN NE.Ref.{B109A6F2-A92E-4434-B551-189180ECC0AF}&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B2632D6C-244D-4758-9A32-B2E14DE5384C}" w:val=" ADDIN NE.Ref.{B2632D6C-244D-4758-9A32-B2E14DE5384C}&lt;Citation&gt;&lt;Group&gt;&lt;References&gt;&lt;Item&gt;&lt;ID&gt;759&lt;/ID&gt;&lt;UID&gt;{93700379-5A05-47DB-9BA5-CD9894A274E3}&lt;/UID&gt;&lt;Title&gt;Topical semantics of twitter links&lt;/Title&gt;&lt;Template&gt;Conference Proceedings&lt;/Template&gt;&lt;Star&gt;0&lt;/Star&gt;&lt;Tag&gt;0&lt;/Tag&gt;&lt;Author&gt;Welch, Michael J; Schonfeld, Uri; He, Dan; Cho, Junghoo&lt;/Author&gt;&lt;Year&gt;2011&lt;/Year&gt;&lt;Details&gt;&lt;_bibtex_key&gt;WelchSchonfeld-759&lt;/_bibtex_key&gt;&lt;_created&gt;59813286&lt;/_created&gt;&lt;_modified&gt;59813286&lt;/_modified&gt;&lt;_pages&gt;327--336&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BA413CEC-40FC-45B6-B198-F297DB0584FD}" w:val=" ADDIN NE.Ref.{BA413CEC-40FC-45B6-B198-F297DB0584FD}&lt;Citation&gt;&lt;Group&gt;&lt;References&gt;&lt;Item&gt;&lt;ID&gt;746&lt;/ID&gt;&lt;UID&gt;{F33DAEA2-049A-4FC7-838C-3B12B5C7C28B}&lt;/UID&gt;&lt;Title&gt;微博及中文微博信息处理研究综述&lt;/Title&gt;&lt;Template&gt;Journal Article&lt;/Template&gt;&lt;Star&gt;1&lt;/Star&gt;&lt;Tag&gt;5&lt;/Tag&gt;&lt;Author&gt;文坤梅; 徐帅; 李瑞轩; 辜希武; 李玉华&lt;/Author&gt;&lt;Year&gt;2012&lt;/Year&gt;&lt;Details&gt;&lt;_author_adr&gt;华中科技大学计算机科学与技术学院;&lt;/_author_adr&gt;&lt;_bibtex_key&gt;文坤梅徐帅-746&lt;/_bibtex_key&gt;&lt;_created&gt;59628150&lt;/_created&gt;&lt;_db_provider&gt;CNKI&lt;/_db_provider&gt;&lt;_isbn&gt;1003-0077&lt;/_isbn&gt;&lt;_issue&gt;06&lt;/_issue&gt;&lt;_journal&gt;中文信息学报&lt;/_journal&gt;&lt;_keywords&gt;Twitter;中文微博;信息处理&lt;/_keywords&gt;&lt;_label&gt;综述文献&lt;/_label&gt;&lt;_modified&gt;59628150&lt;/_modified&gt;&lt;_pages&gt;27-37&lt;/_pages&gt;&lt;_url&gt;http://www.cnki.net/KCMS/download.aspx?filename=T5WOyEnYFFTRxo2K6FXTWhWbwonNPV1RFRGU3AXNVFjczUFN3dTNN90SGtidxUzZTJ1d30EdJNVQNFVROVXcGVnV1UXU6F1S5IESBdVTT5kcIxEbFFVWyFla0olbDdVcBNmNzxWSVJFTxc3RF1GT4NXSkBVTupkZ&amp;amp;tablename=CJFDLAST2013&amp;amp;dflag=pdfdown 全文链接_x000d__x000a_http://www.cnki.net/KCMS/download.aspx?filename=DR2LhhUQl90Yxk3akt0bv1GMrdXR3pFTulTOOdzK51EVhlFa4g1VaNHSCxmT5gTcTZ0NhhUdlJFdiBVQllURIx0VndFM0MDO3MmeIpGTsNlcndmUv10YnBjN1JneUhWMKpkTahXbywUVJ5kQ6dWZztmR5Umc5g3T&amp;amp;tablename=CJFDLAST2013&amp;amp;dflag=pdfdown 全文链接_x000d__x000a_&lt;/_url&gt;&lt;_volume&gt;v.26&lt;/_volume&gt;&lt;/Details&gt;&lt;Extra&gt;&lt;DBUID&gt;{F2F0BADE-0539-416F-8F99-9BE45C02286C}&lt;/DBUID&gt;&lt;/Extra&gt;&lt;/Item&gt;&lt;/References&gt;&lt;/Group&gt;&lt;/Citation&gt;_x000a_"/>
    <w:docVar w:name="NE.Ref{C508414B-F293-425B-B053-389D27B3A742}" w:val=" ADDIN NE.Ref.{C508414B-F293-425B-B053-389D27B3A742}&lt;Citation&gt;&lt;Group&gt;&lt;References&gt;&lt;Item&gt;&lt;ID&gt;784&lt;/ID&gt;&lt;UID&gt;{2C467BFB-E53E-4EB6-AACB-CAFF7C21B83C}&lt;/UID&gt;&lt;Title&gt;基于情感分布的微博热点事件发现&lt;/Title&gt;&lt;Template&gt;Journal Article&lt;/Template&gt;&lt;Star&gt;1&lt;/Star&gt;&lt;Tag&gt;2&lt;/Tag&gt;&lt;Author&gt;杨亮; 林原; 林鸿飞&lt;/Author&gt;&lt;Year&gt;2012&lt;/Year&gt;&lt;Details&gt;&lt;_author_adr&gt;大连理工大学计算机科学与技术学院;&lt;/_author_adr&gt;&lt;_bibtex_key&gt;杨亮林原-784&lt;/_bibtex_key&gt;&lt;_created&gt;59628150&lt;/_created&gt;&lt;_db_provider&gt;CNKI&lt;/_db_provider&gt;&lt;_isbn&gt;1003-0077&lt;/_isbn&gt;&lt;_issue&gt;01&lt;/_issue&gt;&lt;_journal&gt;中文信息学报&lt;/_journal&gt;&lt;_keywords&gt;微博;热点事件;情感分布语言模型&lt;/_keywords&gt;&lt;_label&gt;情感信息; 数据输出; 话题&lt;/_label&gt;&lt;_modified&gt;59628150&lt;/_modified&gt;&lt;_pages&gt;84-90+109&lt;/_pages&gt;&lt;_url&gt;http://www.cnki.net/KCMS/download.aspx?filename=X10V2EjNYpHdXxkanZlQZpXWoBFZYFlZXhUdlVXT2BHd6hUarIDN1EnbRtEZ4BFckxUMtZWQuZ1QDJna4RTTw9GWWRVcTBzd4ITSWpEamRjbLVUayd1dmBFdZ9ybzRlSsNXNm9CbWNmVIRXQyFnZTZ0VnhWSmV3L&amp;amp;tablename=CJFD1112&amp;amp;dflag=pdfdown 全文链接_x000d__x000a_http://www.cnki.net/KCMS/download.aspx?filename=oBTU1VlV1FFbidWSadVSJJkcKN1aJRUR5kTVIZlQhJFewpHcTZHdihDdDRFNvNUbroVZXdFZrNXWV9GbM9Ea1RHZQ5UYDF3b6VlVppWc4F1LJVGUy02SvlXUTpWb5F2KYRTOttkQrs0Z6FkYnZ2dHpUSsVkbNZkc&amp;amp;tablename=CJFD1112&amp;amp;dflag=pdfdown 全文链接_x000d__x000a_http://www.cnki.net/KCMS/download.aspx?filename=kZDZItEcNx0NzkUSlhEODBzN3BzLV5EZpRGUNFTSX9EN3VUbOdWculUUkVnZyc1KZNGVvQESqF1RV1mQwBVcyAXaW5kM2ZkW0IUdGFTO1UzMxV3VUtUaYF1LkpWSQZWbNN2UzBnWu10Uk12T1JGUktmexUTUa90R&amp;amp;tablename=CJFD1112&amp;amp;dflag=pdfdown 全文链接_x000d__x000a_&lt;/_url&gt;&lt;_volume&gt;v.26&lt;/_volume&gt;&lt;/Details&gt;&lt;Extra&gt;&lt;DBUID&gt;{F2F0BADE-0539-416F-8F99-9BE45C02286C}&lt;/DBUID&gt;&lt;/Extra&gt;&lt;/Item&gt;&lt;/References&gt;&lt;/Group&gt;&lt;/Citation&gt;_x000a_"/>
    <w:docVar w:name="NE.Ref{C65A3538-CF77-4C55-B0C3-AFF25FFE81E9}" w:val=" ADDIN NE.Ref.{C65A3538-CF77-4C55-B0C3-AFF25FFE81E9}&lt;Citation&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Citation&gt;_x000a_"/>
    <w:docVar w:name="NE.Ref{D47AAB3B-B336-405B-AD50-9135B4433DA7}" w:val=" ADDIN NE.Ref.{D47AAB3B-B336-405B-AD50-9135B4433DA7}&lt;Citation&gt;&lt;Group&gt;&lt;References&gt;&lt;Item&gt;&lt;ID&gt;766&lt;/ID&gt;&lt;UID&gt;{CF897EB5-D60E-46DE-87E6-DB189CAD042C}&lt;/UID&gt;&lt;Title&gt;基于PageRank的微博排名MapReduce算法研究&lt;/Title&gt;&lt;Template&gt;Journal Article&lt;/Template&gt;&lt;Star&gt;1&lt;/Star&gt;&lt;Tag&gt;0&lt;/Tag&gt;&lt;Author&gt;舒琰; 向阳; 张骐; 张熊熊; 张君瑛&lt;/Author&gt;&lt;Year&gt;2013&lt;/Year&gt;&lt;Details&gt;&lt;_author_adr&gt;同济大学电子与信息工程学院;神华和利时信息技术有限公司;上海证券交易所;上海市陈家镇建设发展有限公司;&lt;/_author_adr&gt;&lt;_bibtex_key&gt;舒琰向阳-766&lt;/_bibtex_key&gt;&lt;_created&gt;59628150&lt;/_created&gt;&lt;_db_provider&gt;CNKI&lt;/_db_provider&gt;&lt;_isbn&gt;1005-3751&lt;/_isbn&gt;&lt;_issue&gt;02&lt;/_issue&gt;&lt;_journal&gt;计算机技术与发展&lt;/_journal&gt;&lt;_keywords&gt;微博;PageRank;MapReduce&lt;/_keywords&gt;&lt;_label&gt;数据输出; 微博影响力&lt;/_label&gt;&lt;_modified&gt;59628150&lt;/_modified&gt;&lt;_pages&gt;73-76+81&lt;/_pages&gt;&lt;_url&gt;http://www.cnki.net/KCMS/download.aspx?filename=EU5tiWTl0QyF1SxEFaXB3TvNWePR1Zyc2V0lEcsNDaPZHN4p0SvZENwp0VlpETX9EWJNmS4R3cSVET=0TSDVDTrEXZFd3TCdUN6dEW0hnNu9iRtdzVGFDOVF3NTJHO5EkMylHd2pUW5Z0Q5Jna2gWZydDNNR&amp;amp;tablename=CJFDTEMP&amp;amp;dflag=pdfdown 全文链接_x000d__x000a_http://www.cnki.net/KCMS/download.aspx?filename=6VkZslzQk9SR0ImTZhDRjp3Li9iZW9Ca1ITMCRWcYVWSXVzKr0GWPB1YyAjbodVRRB3SXNkZGFVRw5WWjBzY0NEeMl2dVVHMJxGdrU1NTRkbXBlNT52b5cWa3g1czU2UapncyZ2M3dzLm5UWGtEaBVEejxWa0E2c&amp;amp;tablename=CJFDLAST2013&amp;amp;dflag=pdfdown 全文链接_x000d__x000a_&lt;/_url&gt;&lt;_volume&gt;v.23;No.190&lt;/_volume&gt;&lt;/Details&gt;&lt;Extra&gt;&lt;DBUID&gt;{F2F0BADE-0539-416F-8F99-9BE45C02286C}&lt;/DBUID&gt;&lt;/Extra&gt;&lt;/Item&gt;&lt;/References&gt;&lt;/Group&gt;&lt;/Citation&gt;_x000a_"/>
    <w:docVar w:name="NE.Ref{D5B1607C-84F2-4FF6-8877-4309553C3520}" w:val=" ADDIN NE.Ref.{D5B1607C-84F2-4FF6-8877-4309553C3520}&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D66AE58C-BE5B-4B16-A228-0A6F66B2CA78}" w:val=" ADDIN NE.Ref.{D66AE58C-BE5B-4B16-A228-0A6F66B2CA78}&lt;Citation&gt;&lt;Group&gt;&lt;References&gt;&lt;Item&gt;&lt;ID&gt;739&lt;/ID&gt;&lt;UID&gt;{EBFD6131-39B9-4309-B3EA-EA35C9229AFE}&lt;/UID&gt;&lt;Title&gt;第32次中国互联网络发展状况调查统计报告&lt;/Title&gt;&lt;Template&gt;Report&lt;/Template&gt;&lt;Star&gt;0&lt;/Star&gt;&lt;Tag&gt;0&lt;/Tag&gt;&lt;Author&gt;中国互联网络信息中心&lt;/Author&gt;&lt;Year&gt;2013&lt;/Year&gt;&lt;Details&gt;&lt;_accessed&gt;59812945&lt;/_accessed&gt;&lt;_bibtex_key&gt;中国互联网络信息中心-739&lt;/_bibtex_key&gt;&lt;_created&gt;59812945&lt;/_created&gt;&lt;_modified&gt;59812946&lt;/_modified&gt;&lt;/Details&gt;&lt;Extra&gt;&lt;DBUID&gt;{F2F0BADE-0539-416F-8F99-9BE45C02286C}&lt;/DBUID&gt;&lt;/Extra&gt;&lt;/Item&gt;&lt;/References&gt;&lt;/Group&gt;&lt;/Citation&gt;_x000a_"/>
    <w:docVar w:name="NE.Ref{D9C3E282-2D23-4B68-9541-4F92B8E8324A}" w:val=" ADDIN NE.Ref.{D9C3E282-2D23-4B68-9541-4F92B8E8324A}&lt;Citation&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Citation&gt;_x000a_"/>
    <w:docVar w:name="NE.Ref{DAA8B3AB-FA57-4D11-86D8-56FDB7331355}" w:val=" ADDIN NE.Ref.{DAA8B3AB-FA57-4D11-86D8-56FDB7331355}&lt;Citation&gt;&lt;Group&gt;&lt;References&gt;&lt;Item&gt;&lt;ID&gt;789&lt;/ID&gt;&lt;UID&gt;{0D2B58A6-B24B-433D-A878-2BE49B439FA4}&lt;/UID&gt;&lt;Title&gt;基于特征分析的微博用户兴趣发现算法&lt;/Title&gt;&lt;Template&gt;Journal Article&lt;/Template&gt;&lt;Star&gt;1&lt;/Star&gt;&lt;Tag&gt;0&lt;/Tag&gt;&lt;Author&gt;赵岩露; 王晶; 沈奇威&lt;/Author&gt;&lt;Year&gt;2012&lt;/Year&gt;&lt;Details&gt;&lt;_author_adr&gt;北京邮电大学网络与交换技术国家重点实验室;东信北邮信息技术有限公司;&lt;/_author_adr&gt;&lt;_bibtex_key&gt;赵岩露王晶-789&lt;/_bibtex_key&gt;&lt;_created&gt;59628150&lt;/_created&gt;&lt;_db_provider&gt;CNKI&lt;/_db_provider&gt;&lt;_isbn&gt;1008-5599&lt;/_isbn&gt;&lt;_issue&gt;11&lt;/_issue&gt;&lt;_journal&gt;电信工程技术与标准化&lt;/_journal&gt;&lt;_keywords&gt;微博;兴趣模型;特征分析;推荐系统;协同过滤&lt;/_keywords&gt;&lt;_label&gt;数据输出; 用户兴趣&lt;/_label&gt;&lt;_modified&gt;59628150&lt;/_modified&gt;&lt;_pages&gt;79-83&lt;/_pages&gt;&lt;_url&gt;http://www.cnki.net/KCMS/download.aspx?filename=nMvYUVxYVYwUUd1hUQsFHMxJnYk5WTmBHNplTYvcFOiBTdoBTa5RERK9WZhVmWLJzYX1UWldUZrJER=0zbBpGUS92a0FkSvEnctB1KIJWUF9WMTJ0KBRVbzR0Z5QkWK50SG9GNy5EcqBzawxkRyVnN0U2TOV&amp;amp;tablename=CJFDLAST2013&amp;amp;dflag=pdfdown 全文链接_x000d__x000a_http://www.cnki.net/KCMS/download.aspx?filename=jU6xEd6VmSx9SUKN3RsREelhjevJjQlRncLVUNQtWZsVUe5pXTJNjTXhTMRJVbYZXOFNXcL5WTRNWR=0DMVdzZitmdstmaShUUxpEcthVUGt0d5plMCdGdr9GNOtmaYpVN1ljZ20kY2NHczkmRvEjU310dGF&amp;amp;tablename=CJFDLAST2013&amp;amp;dflag=pdfdown 全文链接_x000d__x000a_http://www.cnki.net/KCMS/download.aspx?filename=1RqNVMytmTvxWWWNWZKp3aRN1bQd3UJNVWRtCWGRnczVFcoZUWzgWdL9CM4h0MDZ1MvkXZ3FnWzB3Q=0TWy9mayZjeuRnQ2MVQRRFb2EGNG9yaQl0TRtCbENXYONlUNdHNZN2Nrh3SWlEW2V0LxcHWOx0c3J&amp;amp;tablename=CJFDLAST2013&amp;amp;dflag=pdfdown 全文链接_x000d__x000a_&lt;/_url&gt;&lt;_volume&gt;v.25;No.182&lt;/_volume&gt;&lt;/Details&gt;&lt;Extra&gt;&lt;DBUID&gt;{F2F0BADE-0539-416F-8F99-9BE45C02286C}&lt;/DBUID&gt;&lt;/Extra&gt;&lt;/Item&gt;&lt;/References&gt;&lt;/Group&gt;&lt;/Citation&gt;_x000a_"/>
    <w:docVar w:name="NE.Ref{EDCDB504-0922-4248-A896-F8518F4EDCB4}" w:val=" ADDIN NE.Ref.{EDCDB504-0922-4248-A896-F8518F4EDCB4}&lt;Citation&gt;&lt;Group&gt;&lt;References&gt;&lt;Item&gt;&lt;ID&gt;818&lt;/ID&gt;&lt;UID&gt;{B4B401FE-28CC-40D7-B2A3-402E107F7335}&lt;/UID&gt;&lt;Title&gt;Characterizing Microblogs with Topic Models.&lt;/Title&gt;&lt;Template&gt;Conference Proceedings&lt;/Template&gt;&lt;Star&gt;0&lt;/Star&gt;&lt;Tag&gt;0&lt;/Tag&gt;&lt;Author&gt;Ramage, Daniel; Dumais, Susan T; Liebling, Daniel J&lt;/Author&gt;&lt;Year&gt;2010&lt;/Year&gt;&lt;Details&gt;&lt;_bibtex_key&gt;RamageDumais-818&lt;/_bibtex_key&gt;&lt;_created&gt;59814896&lt;/_created&gt;&lt;_modified&gt;59814896&lt;/_modified&gt;&lt;_tertiary_author&gt;ICWSM&lt;/_tertiary_author&gt;&lt;/Details&gt;&lt;Extra&gt;&lt;DBUID&gt;{F2F0BADE-0539-416F-8F99-9BE45C02286C}&lt;/DBUID&gt;&lt;/Extra&gt;&lt;/Item&gt;&lt;/References&gt;&lt;/Group&gt;&lt;/Citation&gt;_x000a_"/>
    <w:docVar w:name="NE.Ref{EE1FC216-40FA-4DEE-8F5C-B08163BF0B83}" w:val=" ADDIN NE.Ref.{EE1FC216-40FA-4DEE-8F5C-B08163BF0B83}&lt;Citation&gt;&lt;Group&gt;&lt;References&gt;&lt;Item&gt;&lt;ID&gt;793&lt;/ID&gt;&lt;UID&gt;{A68B5216-2E85-4AD1-8C1B-AC0C2FC310B0}&lt;/UID&gt;&lt;Title&gt;Twitter 中近似重复消息的判定方法研究&lt;/Title&gt;&lt;Template&gt;Journal Article&lt;/Template&gt;&lt;Star&gt;0&lt;/Star&gt;&lt;Tag&gt;5&lt;/Tag&gt;&lt;Author&gt;曹鹏; 李静远; 满彤; 刘悦; 程学旗&lt;/Author&gt;&lt;Year&gt;2011&lt;/Year&gt;&lt;Details&gt;&lt;_bibtex_key&gt;曹鹏李静远-793&lt;/_bibtex_key&gt;&lt;_created&gt;59814310&lt;/_created&gt;&lt;_issue&gt;1&lt;/_issue&gt;&lt;_journal&gt;中文信息学报&lt;/_journal&gt;&lt;_modified&gt;59814310&lt;/_modified&gt;&lt;_pages&gt;20--27&lt;/_pages&gt;&lt;_url&gt;http://www.cnki.net/KCMS/download.aspx?filename=ZlXN11EdiF0RwRUdFtyVyllZrA1bUZ1diNXRSlWVrEWa010MWJjZLxmdu9UcuJzb5B3VzoWdvJ1QtF1SatGe1Y0QiJzL592b2V2T5lmZhR0bMplcoF0UzQDZ0kFZx4WV0V1Lv0WbhV0U3QnSxQ3dKpFVDRGerxWb&amp;amp;tablename=CJFD1112&amp;amp;dflag=pdfdown 全文链接_x000d__x000a_&lt;/_url&gt;&lt;_volume&gt;25&lt;/_volume&gt;&lt;/Details&gt;&lt;Extra&gt;&lt;DBUID&gt;{F2F0BADE-0539-416F-8F99-9BE45C02286C}&lt;/DBUID&gt;&lt;/Extra&gt;&lt;/Item&gt;&lt;/References&gt;&lt;/Group&gt;&lt;/Citation&gt;_x000a_"/>
    <w:docVar w:name="NE.Ref{EF3231AE-5495-446D-8DFB-C909C3614FAC}" w:val=" ADDIN NE.Ref.{EF3231AE-5495-446D-8DFB-C909C3614FA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329C728-862E-4FCD-9591-6DB307E761FE}" w:val=" ADDIN NE.Ref.{F329C728-862E-4FCD-9591-6DB307E761FE}&lt;Citation&gt;&lt;Group&gt;&lt;References&gt;&lt;Item&gt;&lt;ID&gt;797&lt;/ID&gt;&lt;UID&gt;{193B9920-3720-4DF0-B3F7-146FE4EDEE3B}&lt;/UID&gt;&lt;Title&gt;基于链接预测的关系推荐系统研究&lt;/Title&gt;&lt;Template&gt;Thesis&lt;/Template&gt;&lt;Star&gt;1&lt;/Star&gt;&lt;Tag&gt;0&lt;/Tag&gt;&lt;Author&gt;吴铭&lt;/Author&gt;&lt;Year&gt;2012&lt;/Year&gt;&lt;Details&gt;&lt;_bibtex_key&gt;吴铭-797&lt;/_bibtex_key&gt;&lt;_created&gt;59628150&lt;/_created&gt;&lt;_db_provider&gt;CNKI&lt;/_db_provider&gt;&lt;_keywords&gt;链接预测;关系推荐;ERGM;转移概率;社会网络;微博网络&lt;/_keywords&gt;&lt;_label&gt;数据输出; 用户推荐&lt;/_label&gt;&lt;_modified&gt;59628150&lt;/_modified&gt;&lt;_publisher&gt;北京邮电大学&lt;/_publisher&gt;&lt;_tertiary_author&gt;郭军&lt;/_tertiary_author&gt;&lt;_type_work&gt;博士&lt;/_type_work&gt;&lt;_url&gt;http://www.cnki.net/KCMS/download.aspx?filename=2djZUWyc2bI12NthHNpZjarFEdqlHRIlGcrMESY1WSThHNH1kcXFjN6Z0TMpUYNdTS1hXQuR0cOpFe=0zYYNEOCJWOTtmUJNGbr52UPdmNzBTd5BXZqNGS6FzQWpXQvUWavQUWiRXcpplVld0YtlDWxR3cr4&amp;amp;dflag=nhdown&amp;amp;tablename=CDFDLAST2013 全文链接_x000d__x000a_http://www.cnki.net/KCMS/download.aspx?filename=keTxUWHRjRaJmdWpUWyMmZzlWUDdkSVtmNWtWYmxWVptEUORkV3NWNG10UwdmSrEjWYB3QqxkdQJnb=0TTUhUV0tEUXtSaDV3KFhmSQFWUuB1YiJlcTV3Uwp2QY9kQ1UHMXRkaxEmVrdUVSVzdNR1MalXY0d&amp;amp;dflag=nhdown&amp;amp;tablename=CDFDLAST2013 全文链接_x000d__x000a_&lt;/_url&gt;&lt;/Details&gt;&lt;Extra&gt;&lt;DBUID&gt;{F2F0BADE-0539-416F-8F99-9BE45C02286C}&lt;/DBUID&gt;&lt;/Extra&gt;&lt;/Item&gt;&lt;/References&gt;&lt;/Group&gt;&lt;/Citation&gt;_x000a_"/>
    <w:docVar w:name="NE.Ref{F89A2326-C6FB-49A4-AE20-62C5C7188A84}" w:val=" ADDIN NE.Ref.{F89A2326-C6FB-49A4-AE20-62C5C7188A84}&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F9663D0F-F60B-4CF9-92B3-4D7290D53E2C}" w:val=" ADDIN NE.Ref.{F9663D0F-F60B-4CF9-92B3-4D7290D53E2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A70793F-B7AF-4A5E-AED0-B1CE756FA54A}" w:val=" ADDIN NE.Ref.{FA70793F-B7AF-4A5E-AED0-B1CE756FA54A}&lt;Citation&gt;&lt;Group&gt;&lt;References&gt;&lt;Item&gt;&lt;ID&gt;778&lt;/ID&gt;&lt;UID&gt;{7962AD26-8208-46C4-8E40-756DFE84AC36}&lt;/UID&gt;&lt;Title&gt;Predicting popular messages in twitter&lt;/Title&gt;&lt;Template&gt;Conference Proceedings&lt;/Template&gt;&lt;Star&gt;0&lt;/Star&gt;&lt;Tag&gt;0&lt;/Tag&gt;&lt;Author&gt;Hong, Liangjie; Dan, Ovidiu; Davison, Brian D&lt;/Author&gt;&lt;Year&gt;2011&lt;/Year&gt;&lt;Details&gt;&lt;_bibtex_key&gt;HongDan-778&lt;/_bibtex_key&gt;&lt;_created&gt;59814205&lt;/_created&gt;&lt;_modified&gt;59814205&lt;/_modified&gt;&lt;_pages&gt;57--58&lt;/_pages&gt;&lt;_subsidiary_author&gt;ACM&lt;/_subsidiary_author&gt;&lt;_tertiary_author&gt;Proceedings of the 20th international conference companion on World wide web&lt;/_tertiary_author&gt;&lt;/Details&gt;&lt;Extra&gt;&lt;DBUID&gt;{F2F0BADE-0539-416F-8F99-9BE45C02286C}&lt;/DBUID&gt;&lt;/Extra&gt;&lt;/Item&gt;&lt;/References&gt;&lt;/Group&gt;&lt;/Citation&gt;_x000a_"/>
    <w:docVar w:name="NE.Ref{FDF59123-127E-4A04-8717-4141701A8BBE}" w:val=" ADDIN NE.Ref.{FDF59123-127E-4A04-8717-4141701A8BBE}&lt;Citation&gt;&lt;Group&gt;&lt;References&gt;&lt;Item&gt;&lt;ID&gt;796&lt;/ID&gt;&lt;UID&gt;{10B193D1-2BAA-4853-B1F2-98B76AAC5CBF}&lt;/UID&gt;&lt;Title&gt;基于复合分类模型的社交网络恶意用户识别方法&lt;/Title&gt;&lt;Template&gt;Journal Article&lt;/Template&gt;&lt;Star&gt;0&lt;/Star&gt;&lt;Tag&gt;0&lt;/Tag&gt;&lt;Author&gt;谈磊; 连一峰; 陈恺&lt;/Author&gt;&lt;Year&gt;2012&lt;/Year&gt;&lt;Details&gt;&lt;_author_adr&gt;中国科学院软件研究所信息安全国家重点实验室;中国科学院研究生院信息安全国家重点实验室;信息安全共性技术国家工程研究中心;信息网络安全公安部重点实验室(公安部第三研究所);&lt;/_author_adr&gt;&lt;_bibtex_key&gt;谈磊连一峰-796&lt;/_bibtex_key&gt;&lt;_created&gt;59628150&lt;/_created&gt;&lt;_db_provider&gt;CNKI&lt;/_db_provider&gt;&lt;_isbn&gt;1000-386X&lt;/_isbn&gt;&lt;_issue&gt;12&lt;/_issue&gt;&lt;_journal&gt;计算机应用与软件&lt;/_journal&gt;&lt;_keywords&gt;新浪微博;社交网络;自动分类;特征选择;恶意用户&lt;/_keywords&gt;&lt;_label&gt;数据输出; 用户分类; 恶意用户&lt;/_label&gt;&lt;_modified&gt;59628150&lt;/_modified&gt;&lt;_pages&gt;1-5+17&lt;/_pages&gt;&lt;_url&gt;http://www.cnki.net/KCMS/download.aspx?filename=mNmVNJmWiFUV0QTVjFTSzsGZSNkQZhjRwgkezUTSxw2ZydGRuJ3VBBVUVVFdQljM4RTSYRnTJ9kTEV1V1cXW2RTRmJjMMlmQDxWTKR2VhdjZlBVNZtkb0R2bxdHW442NwBTRSt0aNRDTJZHZxNUd3YWcSdDVUd1T&amp;amp;tablename=CJFDLAST2013&amp;amp;dflag=pdfdown 全文链接_x000d__x000a_http://www.cnki.net/KCMS/download.aspx?filename=HtST1dmRsVUNHNHOClldYd1MLhXOallVkd2N2IEV3YWeuFVWuJFNtVES21UciRjeu9kNLhUcQpETkxEU0p1YKN2KIp0KYNHa4EUbl5meGFGMGF0L6N2N0E0K5ATRONVNxRFMq1USqxmQ0NzTrQlYV9mZ5IzTD9Sb&amp;amp;tablename=CJFDLAST2013&amp;amp;dflag=pdfdown 全文链接_x000d__x000a_&lt;/_url&gt;&lt;_volume&gt;v.29&lt;/_volume&gt;&lt;/Details&gt;&lt;Extra&gt;&lt;DBUID&gt;{F2F0BADE-0539-416F-8F99-9BE45C02286C}&lt;/DBUID&gt;&lt;/Extra&gt;&lt;/Item&gt;&lt;/References&gt;&lt;/Group&gt;&lt;/Citation&gt;_x000a_"/>
    <w:docVar w:name="NE.Ref{FE36842C-9D28-4ED9-BFD5-92E01966A80D}" w:val=" ADDIN NE.Ref.{FE36842C-9D28-4ED9-BFD5-92E01966A80D}&lt;Citation&gt;&lt;Group&gt;&lt;References&gt;&lt;Item&gt;&lt;ID&gt;814&lt;/ID&gt;&lt;UID&gt;{140ABCD0-3674-4D87-951F-B0D12D704F9A}&lt;/UID&gt;&lt;Title&gt;基于机器学习的中文微博情感分类实证研究&lt;/Title&gt;&lt;Template&gt;Journal Article&lt;/Template&gt;&lt;Star&gt;1&lt;/Star&gt;&lt;Tag&gt;0&lt;/Tag&gt;&lt;Author&gt;刘志明; 刘鲁&lt;/Author&gt;&lt;Year&gt;2012&lt;/Year&gt;&lt;Details&gt;&lt;_author_adr&gt;北京航空航天大学经济管理学院;&lt;/_author_adr&gt;&lt;_bibtex_key&gt;刘志明刘鲁-814&lt;/_bibtex_key&gt;&lt;_created&gt;59628150&lt;/_created&gt;&lt;_db_provider&gt;CNKI&lt;/_db_provider&gt;&lt;_isbn&gt;1002-8331&lt;/_isbn&gt;&lt;_issue&gt;01&lt;/_issue&gt;&lt;_journal&gt;计算机工程与应用&lt;/_journal&gt;&lt;_keywords&gt;微博;情感分类;机器学习;特征选取;特征项权重&lt;/_keywords&gt;&lt;_label&gt;数据输出; 情感信息&lt;/_label&gt;&lt;_modified&gt;59628150&lt;/_modified&gt;&lt;_pages&gt;1-4&lt;/_pages&gt;&lt;_url&gt;http://www.cnki.net/KCMS/download.aspx?filename=WlHU5EXQU9SbmRTSwAHVtJWTDRXSIl1Qy8CWppFdsVEWzN3NQhTMvdGe3dGdktmT0dmVsp1aXhkYiZWVG9SYOhTR1s0TndHOMpGM6VzRrd2YBRXSyInWil2SVNzYUVlVmREUHtycxoEdCtENX9GeKFTYxo0cQVlb&amp;amp;tablename=CJFD1112&amp;amp;dflag=pdfdown 全文链接_x000d__x000a_http://www.cnki.net/KCMS/download.aspx?filename=4k0auRWN3ZkWrlWeUV0YPZnemJEWyRnRmp0dRtkS5cWd3NXZop1dC9Ua3Q0RFN1QBlkUStETMlVTmBla3VFaMpUOvZTNPxkYNhjR6RXV1NmMLJ2Nz9WePRkakJTRZlWRW50b58ia5EGd3NVcpZjSq9USJhmexo3T&amp;amp;tablename=CJFD1112&amp;amp;dflag=pdfdown 全文链接_x000d__x000a_&lt;/_url&gt;&lt;_volume&gt;v.48;No.740&lt;/_volume&gt;&lt;/Details&gt;&lt;Extra&gt;&lt;DBUID&gt;{F2F0BADE-0539-416F-8F99-9BE45C02286C}&lt;/DBUID&gt;&lt;/Extra&gt;&lt;/Item&gt;&lt;/References&gt;&lt;/Group&gt;&lt;/Citation&gt;_x000a_"/>
    <w:docVar w:name="NE.Ref{FF77FFCA-FD10-4124-BBF2-1881C37DC9FF}" w:val=" ADDIN NE.Ref.{FF77FFCA-FD10-4124-BBF2-1881C37DC9FF}&lt;Citation&gt;&lt;Group&gt;&lt;References&gt;&lt;Item&gt;&lt;ID&gt;813&lt;/ID&gt;&lt;UID&gt;{A33E2130-7094-4D7D-B898-38095B1E7306}&lt;/UID&gt;&lt;Title&gt;基于层次结构的多策略中文微博情感分析和特征抽取&lt;/Title&gt;&lt;Template&gt;Journal Article&lt;/Template&gt;&lt;Star&gt;1&lt;/Star&gt;&lt;Tag&gt;0&lt;/Tag&gt;&lt;Author&gt;谢丽星; 周明; 孙茂松&lt;/Author&gt;&lt;Year&gt;2012&lt;/Year&gt;&lt;Details&gt;&lt;_author_adr&gt;智能技术与系统国家重点实验室清华信息科学与技术国家实验室(筹)清华大学计算机系;微软亚洲研究院;&lt;/_author_adr&gt;&lt;_bibtex_key&gt;谢丽星周明-813&lt;/_bibtex_key&gt;&lt;_created&gt;59628150&lt;/_created&gt;&lt;_db_provider&gt;CNKI&lt;/_db_provider&gt;&lt;_isbn&gt;1003-0077&lt;/_isbn&gt;&lt;_issue&gt;01&lt;/_issue&gt;&lt;_journal&gt;中文信息学报&lt;/_journal&gt;&lt;_keywords&gt;新浪微博;情感分析;SVM&lt;/_keywords&gt;&lt;_label&gt;情感信息; 数据输出&lt;/_label&gt;&lt;_modified&gt;59628150&lt;/_modified&gt;&lt;_pages&gt;73-83&lt;/_pages&gt;&lt;_url&gt;http://www.cnki.net/KCMS/download.aspx?filename=yIVTpVWW5cHNN9yZTt0c0VkUUtyYwEnSmJHWkpmcRVDeN50TzIGZx1UQM9SQ1d1LsZTTYdUarpWYLVnY3tUYkFmeGVmVIpEbtdWUHhkSpd2TLB3NDVVdwFmQw8ibxdWOpVWQ5RkezFTVO90bYpnWGN3bUlDU2V1V&amp;amp;tablename=CJFD1112&amp;amp;dflag=pdfdown 全文链接_x000d__x000a_http://www.cnki.net/KCMS/download.aspx?filename=yMkckVkSFJkRupHcUFTbONHRSV3Z540TqdnexQVRUpFVvgXQxgWQoh1UzB1QOhXSGZzZwc3ZuZmcB1kWlVFSrdFWVZ2ZTR0TYJ0Vy5kUCJ2Q3IjVOpmWpZXRUF3LxkkQndkZ15EUTFzSDhTVqpVePJ1MrAjTFBTU&amp;amp;tablename=CJFD1112&amp;amp;dflag=pdfdown 全文链接_x000d__x000a_&lt;/_url&gt;&lt;_volume&gt;v.26&lt;/_volume&gt;&lt;/Details&gt;&lt;Extra&gt;&lt;DBUID&gt;{F2F0BADE-0539-416F-8F99-9BE45C02286C}&lt;/DBUID&gt;&lt;/Extra&gt;&lt;/Item&gt;&lt;/References&gt;&lt;/Group&gt;&lt;/Citation&gt;_x000a_"/>
    <w:docVar w:name="ne_stylename" w:val="清华大学学报自然科学"/>
  </w:docVars>
  <w:rsids>
    <w:rsidRoot w:val="00A00A8E"/>
    <w:rsid w:val="00000510"/>
    <w:rsid w:val="00001483"/>
    <w:rsid w:val="00001619"/>
    <w:rsid w:val="000119CD"/>
    <w:rsid w:val="00012804"/>
    <w:rsid w:val="0001523E"/>
    <w:rsid w:val="00017132"/>
    <w:rsid w:val="000276C9"/>
    <w:rsid w:val="00032862"/>
    <w:rsid w:val="00032F5A"/>
    <w:rsid w:val="000418B0"/>
    <w:rsid w:val="000455D0"/>
    <w:rsid w:val="00047875"/>
    <w:rsid w:val="0005034C"/>
    <w:rsid w:val="000574BD"/>
    <w:rsid w:val="000619FA"/>
    <w:rsid w:val="000721B5"/>
    <w:rsid w:val="00083D2D"/>
    <w:rsid w:val="000860A9"/>
    <w:rsid w:val="000A731C"/>
    <w:rsid w:val="000B3459"/>
    <w:rsid w:val="000B7035"/>
    <w:rsid w:val="000B7C23"/>
    <w:rsid w:val="000C5081"/>
    <w:rsid w:val="000C6E7B"/>
    <w:rsid w:val="000D3597"/>
    <w:rsid w:val="000D3EA2"/>
    <w:rsid w:val="000D7F2B"/>
    <w:rsid w:val="000E0E6D"/>
    <w:rsid w:val="000E25AA"/>
    <w:rsid w:val="000E69EC"/>
    <w:rsid w:val="000F6545"/>
    <w:rsid w:val="000F6B80"/>
    <w:rsid w:val="00105E2A"/>
    <w:rsid w:val="00111C34"/>
    <w:rsid w:val="001126DF"/>
    <w:rsid w:val="00117D75"/>
    <w:rsid w:val="00122793"/>
    <w:rsid w:val="00122CD5"/>
    <w:rsid w:val="00142D0A"/>
    <w:rsid w:val="00143E54"/>
    <w:rsid w:val="00146F68"/>
    <w:rsid w:val="00147CCC"/>
    <w:rsid w:val="00155D22"/>
    <w:rsid w:val="00157365"/>
    <w:rsid w:val="00160539"/>
    <w:rsid w:val="00163825"/>
    <w:rsid w:val="001650DD"/>
    <w:rsid w:val="001663F6"/>
    <w:rsid w:val="001700F2"/>
    <w:rsid w:val="00173B4C"/>
    <w:rsid w:val="00176E88"/>
    <w:rsid w:val="0018120B"/>
    <w:rsid w:val="00186959"/>
    <w:rsid w:val="001930DB"/>
    <w:rsid w:val="001934F6"/>
    <w:rsid w:val="00194E93"/>
    <w:rsid w:val="00195A86"/>
    <w:rsid w:val="001A0B5A"/>
    <w:rsid w:val="001A5A78"/>
    <w:rsid w:val="001A60D4"/>
    <w:rsid w:val="001A7EFA"/>
    <w:rsid w:val="001B7286"/>
    <w:rsid w:val="001B7C64"/>
    <w:rsid w:val="001C1D1A"/>
    <w:rsid w:val="001C5307"/>
    <w:rsid w:val="001C5DDA"/>
    <w:rsid w:val="001C64AC"/>
    <w:rsid w:val="001D007E"/>
    <w:rsid w:val="001D28BC"/>
    <w:rsid w:val="001D2DF4"/>
    <w:rsid w:val="001D77BC"/>
    <w:rsid w:val="001E3FFA"/>
    <w:rsid w:val="00201AB6"/>
    <w:rsid w:val="0020227E"/>
    <w:rsid w:val="00230DBB"/>
    <w:rsid w:val="00232D62"/>
    <w:rsid w:val="00237195"/>
    <w:rsid w:val="00250827"/>
    <w:rsid w:val="00262E76"/>
    <w:rsid w:val="00272E86"/>
    <w:rsid w:val="002842F7"/>
    <w:rsid w:val="002857F4"/>
    <w:rsid w:val="00286670"/>
    <w:rsid w:val="0029202C"/>
    <w:rsid w:val="00295C54"/>
    <w:rsid w:val="00297D0D"/>
    <w:rsid w:val="002A5871"/>
    <w:rsid w:val="002B3435"/>
    <w:rsid w:val="002B6349"/>
    <w:rsid w:val="002B7686"/>
    <w:rsid w:val="002C736A"/>
    <w:rsid w:val="002D3BB3"/>
    <w:rsid w:val="002D3FCE"/>
    <w:rsid w:val="002D75CC"/>
    <w:rsid w:val="002E04FC"/>
    <w:rsid w:val="002E4697"/>
    <w:rsid w:val="002F28E4"/>
    <w:rsid w:val="002F4901"/>
    <w:rsid w:val="003003F9"/>
    <w:rsid w:val="00300AB5"/>
    <w:rsid w:val="003174E1"/>
    <w:rsid w:val="00330199"/>
    <w:rsid w:val="0033553F"/>
    <w:rsid w:val="003512AD"/>
    <w:rsid w:val="00367C0A"/>
    <w:rsid w:val="00380D55"/>
    <w:rsid w:val="0038733B"/>
    <w:rsid w:val="003912B5"/>
    <w:rsid w:val="003A1660"/>
    <w:rsid w:val="003A2850"/>
    <w:rsid w:val="003A2EE9"/>
    <w:rsid w:val="003A5C1F"/>
    <w:rsid w:val="003A6126"/>
    <w:rsid w:val="003B39E6"/>
    <w:rsid w:val="003B4015"/>
    <w:rsid w:val="003B4036"/>
    <w:rsid w:val="003B5158"/>
    <w:rsid w:val="003B55D0"/>
    <w:rsid w:val="003B7645"/>
    <w:rsid w:val="003C0B91"/>
    <w:rsid w:val="003D1DFC"/>
    <w:rsid w:val="003D62F1"/>
    <w:rsid w:val="003D701B"/>
    <w:rsid w:val="003E11EE"/>
    <w:rsid w:val="003E525A"/>
    <w:rsid w:val="003E7CA4"/>
    <w:rsid w:val="003F15E5"/>
    <w:rsid w:val="003F585E"/>
    <w:rsid w:val="003F6997"/>
    <w:rsid w:val="00401965"/>
    <w:rsid w:val="00405990"/>
    <w:rsid w:val="00410332"/>
    <w:rsid w:val="00413C6D"/>
    <w:rsid w:val="00431984"/>
    <w:rsid w:val="00434478"/>
    <w:rsid w:val="00443688"/>
    <w:rsid w:val="0044399B"/>
    <w:rsid w:val="00452227"/>
    <w:rsid w:val="00452B6F"/>
    <w:rsid w:val="00455547"/>
    <w:rsid w:val="00462945"/>
    <w:rsid w:val="004650DE"/>
    <w:rsid w:val="00465361"/>
    <w:rsid w:val="00465DCC"/>
    <w:rsid w:val="0046706D"/>
    <w:rsid w:val="00467488"/>
    <w:rsid w:val="00467F71"/>
    <w:rsid w:val="00486BEA"/>
    <w:rsid w:val="004923CD"/>
    <w:rsid w:val="004935EF"/>
    <w:rsid w:val="004A2E75"/>
    <w:rsid w:val="004A304D"/>
    <w:rsid w:val="004B310A"/>
    <w:rsid w:val="004C566B"/>
    <w:rsid w:val="004F05F1"/>
    <w:rsid w:val="004F2C84"/>
    <w:rsid w:val="005027EF"/>
    <w:rsid w:val="0050388D"/>
    <w:rsid w:val="00511CF2"/>
    <w:rsid w:val="00511F17"/>
    <w:rsid w:val="005151A9"/>
    <w:rsid w:val="00517C07"/>
    <w:rsid w:val="00520F70"/>
    <w:rsid w:val="00521C6B"/>
    <w:rsid w:val="0052417A"/>
    <w:rsid w:val="00531C80"/>
    <w:rsid w:val="005338C0"/>
    <w:rsid w:val="00536E1D"/>
    <w:rsid w:val="0054016D"/>
    <w:rsid w:val="0054593D"/>
    <w:rsid w:val="005526A0"/>
    <w:rsid w:val="00561B0C"/>
    <w:rsid w:val="0056427E"/>
    <w:rsid w:val="00564E09"/>
    <w:rsid w:val="00574F85"/>
    <w:rsid w:val="00577EF8"/>
    <w:rsid w:val="00587529"/>
    <w:rsid w:val="005A0808"/>
    <w:rsid w:val="005B024B"/>
    <w:rsid w:val="005D2793"/>
    <w:rsid w:val="005E46C4"/>
    <w:rsid w:val="0063009D"/>
    <w:rsid w:val="00633568"/>
    <w:rsid w:val="006409E8"/>
    <w:rsid w:val="00642C6D"/>
    <w:rsid w:val="00647856"/>
    <w:rsid w:val="00650FA1"/>
    <w:rsid w:val="00653245"/>
    <w:rsid w:val="00654D4F"/>
    <w:rsid w:val="0067207F"/>
    <w:rsid w:val="006871AC"/>
    <w:rsid w:val="006974FF"/>
    <w:rsid w:val="006A5EE7"/>
    <w:rsid w:val="006B2168"/>
    <w:rsid w:val="006B7BEF"/>
    <w:rsid w:val="006C21DA"/>
    <w:rsid w:val="006D1837"/>
    <w:rsid w:val="006D2FDB"/>
    <w:rsid w:val="006D6C04"/>
    <w:rsid w:val="006F01BF"/>
    <w:rsid w:val="006F1F45"/>
    <w:rsid w:val="006F78FC"/>
    <w:rsid w:val="00702935"/>
    <w:rsid w:val="00702D4D"/>
    <w:rsid w:val="0070755B"/>
    <w:rsid w:val="00714C5F"/>
    <w:rsid w:val="00726315"/>
    <w:rsid w:val="00736AD3"/>
    <w:rsid w:val="00743175"/>
    <w:rsid w:val="00743524"/>
    <w:rsid w:val="00744853"/>
    <w:rsid w:val="007469CB"/>
    <w:rsid w:val="00747032"/>
    <w:rsid w:val="0075736C"/>
    <w:rsid w:val="00757AA2"/>
    <w:rsid w:val="00763D5E"/>
    <w:rsid w:val="00767B3D"/>
    <w:rsid w:val="00767EA6"/>
    <w:rsid w:val="007855AB"/>
    <w:rsid w:val="00787B5B"/>
    <w:rsid w:val="00787D88"/>
    <w:rsid w:val="007910DC"/>
    <w:rsid w:val="0079218B"/>
    <w:rsid w:val="0079644D"/>
    <w:rsid w:val="007A4498"/>
    <w:rsid w:val="007B78F9"/>
    <w:rsid w:val="007C3A70"/>
    <w:rsid w:val="007C43B0"/>
    <w:rsid w:val="007E23F1"/>
    <w:rsid w:val="007F1DFD"/>
    <w:rsid w:val="007F4B6E"/>
    <w:rsid w:val="007F4D16"/>
    <w:rsid w:val="008007A1"/>
    <w:rsid w:val="0081131A"/>
    <w:rsid w:val="00816C29"/>
    <w:rsid w:val="00825ABA"/>
    <w:rsid w:val="00831F46"/>
    <w:rsid w:val="00834C9A"/>
    <w:rsid w:val="008423CC"/>
    <w:rsid w:val="008457E0"/>
    <w:rsid w:val="008501D1"/>
    <w:rsid w:val="008501FB"/>
    <w:rsid w:val="00851EFA"/>
    <w:rsid w:val="00862DE2"/>
    <w:rsid w:val="0086540F"/>
    <w:rsid w:val="00866F26"/>
    <w:rsid w:val="00867F6D"/>
    <w:rsid w:val="00872019"/>
    <w:rsid w:val="008739DC"/>
    <w:rsid w:val="008807A2"/>
    <w:rsid w:val="00883DBF"/>
    <w:rsid w:val="0089166A"/>
    <w:rsid w:val="00897A2A"/>
    <w:rsid w:val="008B2420"/>
    <w:rsid w:val="008B7A26"/>
    <w:rsid w:val="008C1936"/>
    <w:rsid w:val="008D13AA"/>
    <w:rsid w:val="008D3A6B"/>
    <w:rsid w:val="0090553D"/>
    <w:rsid w:val="00905BCE"/>
    <w:rsid w:val="00910321"/>
    <w:rsid w:val="009126F5"/>
    <w:rsid w:val="00914E1A"/>
    <w:rsid w:val="00914E3F"/>
    <w:rsid w:val="00916478"/>
    <w:rsid w:val="009207B1"/>
    <w:rsid w:val="00922E61"/>
    <w:rsid w:val="00924B6B"/>
    <w:rsid w:val="009260F3"/>
    <w:rsid w:val="0092624F"/>
    <w:rsid w:val="00941402"/>
    <w:rsid w:val="009453F8"/>
    <w:rsid w:val="0096054A"/>
    <w:rsid w:val="00963228"/>
    <w:rsid w:val="0096406B"/>
    <w:rsid w:val="009658FB"/>
    <w:rsid w:val="00965F18"/>
    <w:rsid w:val="009710D3"/>
    <w:rsid w:val="00985841"/>
    <w:rsid w:val="0099024C"/>
    <w:rsid w:val="00990952"/>
    <w:rsid w:val="009A3433"/>
    <w:rsid w:val="009A7573"/>
    <w:rsid w:val="009B3D5A"/>
    <w:rsid w:val="009C2EAF"/>
    <w:rsid w:val="009C648B"/>
    <w:rsid w:val="009C68D6"/>
    <w:rsid w:val="009C6AE4"/>
    <w:rsid w:val="009D0B8C"/>
    <w:rsid w:val="009D705D"/>
    <w:rsid w:val="009E3AC5"/>
    <w:rsid w:val="009F0742"/>
    <w:rsid w:val="009F5D2A"/>
    <w:rsid w:val="009F7612"/>
    <w:rsid w:val="00A00A8E"/>
    <w:rsid w:val="00A0365E"/>
    <w:rsid w:val="00A070BE"/>
    <w:rsid w:val="00A20109"/>
    <w:rsid w:val="00A20342"/>
    <w:rsid w:val="00A20374"/>
    <w:rsid w:val="00A267CB"/>
    <w:rsid w:val="00A27D7D"/>
    <w:rsid w:val="00A507FD"/>
    <w:rsid w:val="00A53F10"/>
    <w:rsid w:val="00A63AA8"/>
    <w:rsid w:val="00A77886"/>
    <w:rsid w:val="00A77941"/>
    <w:rsid w:val="00A77B80"/>
    <w:rsid w:val="00A802EA"/>
    <w:rsid w:val="00A845C4"/>
    <w:rsid w:val="00A91EC4"/>
    <w:rsid w:val="00A9318E"/>
    <w:rsid w:val="00A96A91"/>
    <w:rsid w:val="00AA1E37"/>
    <w:rsid w:val="00AA41A6"/>
    <w:rsid w:val="00AB1F34"/>
    <w:rsid w:val="00AC7486"/>
    <w:rsid w:val="00AD0F30"/>
    <w:rsid w:val="00AD602B"/>
    <w:rsid w:val="00AD7F9C"/>
    <w:rsid w:val="00AE1127"/>
    <w:rsid w:val="00AE1B66"/>
    <w:rsid w:val="00AE34C8"/>
    <w:rsid w:val="00AE7364"/>
    <w:rsid w:val="00AE7B02"/>
    <w:rsid w:val="00AF23A4"/>
    <w:rsid w:val="00B108D5"/>
    <w:rsid w:val="00B10B69"/>
    <w:rsid w:val="00B14DD7"/>
    <w:rsid w:val="00B179DA"/>
    <w:rsid w:val="00B26302"/>
    <w:rsid w:val="00B26D83"/>
    <w:rsid w:val="00B376B9"/>
    <w:rsid w:val="00B41C8C"/>
    <w:rsid w:val="00B42288"/>
    <w:rsid w:val="00B4668C"/>
    <w:rsid w:val="00B5374D"/>
    <w:rsid w:val="00B64F94"/>
    <w:rsid w:val="00B65A54"/>
    <w:rsid w:val="00B701D0"/>
    <w:rsid w:val="00B703C7"/>
    <w:rsid w:val="00B70733"/>
    <w:rsid w:val="00B97C2D"/>
    <w:rsid w:val="00BA513E"/>
    <w:rsid w:val="00BA7736"/>
    <w:rsid w:val="00BB0C4E"/>
    <w:rsid w:val="00BB2FF0"/>
    <w:rsid w:val="00BC2380"/>
    <w:rsid w:val="00BC32CD"/>
    <w:rsid w:val="00BC3A13"/>
    <w:rsid w:val="00BD00AA"/>
    <w:rsid w:val="00BD0CB9"/>
    <w:rsid w:val="00BD16CE"/>
    <w:rsid w:val="00BE1363"/>
    <w:rsid w:val="00BE19AC"/>
    <w:rsid w:val="00BE4A02"/>
    <w:rsid w:val="00BF4CDD"/>
    <w:rsid w:val="00BF74F1"/>
    <w:rsid w:val="00C12EC3"/>
    <w:rsid w:val="00C13C6E"/>
    <w:rsid w:val="00C159A0"/>
    <w:rsid w:val="00C16E1E"/>
    <w:rsid w:val="00C17C11"/>
    <w:rsid w:val="00C23BC5"/>
    <w:rsid w:val="00C2581E"/>
    <w:rsid w:val="00C26704"/>
    <w:rsid w:val="00C36F1B"/>
    <w:rsid w:val="00C45CB7"/>
    <w:rsid w:val="00C558F1"/>
    <w:rsid w:val="00C726C4"/>
    <w:rsid w:val="00C755D5"/>
    <w:rsid w:val="00C81A99"/>
    <w:rsid w:val="00C8230E"/>
    <w:rsid w:val="00C97394"/>
    <w:rsid w:val="00CA2200"/>
    <w:rsid w:val="00CA6C3C"/>
    <w:rsid w:val="00CA7CDB"/>
    <w:rsid w:val="00CB54B1"/>
    <w:rsid w:val="00CC5542"/>
    <w:rsid w:val="00CD11EE"/>
    <w:rsid w:val="00CD3152"/>
    <w:rsid w:val="00CD3DCF"/>
    <w:rsid w:val="00CD5D9D"/>
    <w:rsid w:val="00CF277F"/>
    <w:rsid w:val="00CF2B40"/>
    <w:rsid w:val="00D0744A"/>
    <w:rsid w:val="00D104DB"/>
    <w:rsid w:val="00D11CF3"/>
    <w:rsid w:val="00D179DA"/>
    <w:rsid w:val="00D20597"/>
    <w:rsid w:val="00D2157D"/>
    <w:rsid w:val="00D25C4B"/>
    <w:rsid w:val="00D26715"/>
    <w:rsid w:val="00D4259D"/>
    <w:rsid w:val="00D455BF"/>
    <w:rsid w:val="00D45E92"/>
    <w:rsid w:val="00D51560"/>
    <w:rsid w:val="00D51576"/>
    <w:rsid w:val="00D6238E"/>
    <w:rsid w:val="00D6502B"/>
    <w:rsid w:val="00D652FB"/>
    <w:rsid w:val="00D75826"/>
    <w:rsid w:val="00D82923"/>
    <w:rsid w:val="00D903DB"/>
    <w:rsid w:val="00D92C54"/>
    <w:rsid w:val="00D94880"/>
    <w:rsid w:val="00D95076"/>
    <w:rsid w:val="00DA0D58"/>
    <w:rsid w:val="00DA0F06"/>
    <w:rsid w:val="00DA164A"/>
    <w:rsid w:val="00DB248B"/>
    <w:rsid w:val="00DB3B46"/>
    <w:rsid w:val="00DB647D"/>
    <w:rsid w:val="00DC28D0"/>
    <w:rsid w:val="00DC318D"/>
    <w:rsid w:val="00DC4173"/>
    <w:rsid w:val="00DD395B"/>
    <w:rsid w:val="00DD57B8"/>
    <w:rsid w:val="00DE2556"/>
    <w:rsid w:val="00DE7BC9"/>
    <w:rsid w:val="00DF0619"/>
    <w:rsid w:val="00DF5B62"/>
    <w:rsid w:val="00E05290"/>
    <w:rsid w:val="00E06E7D"/>
    <w:rsid w:val="00E07B2A"/>
    <w:rsid w:val="00E1707F"/>
    <w:rsid w:val="00E21C8C"/>
    <w:rsid w:val="00E33D90"/>
    <w:rsid w:val="00E45E83"/>
    <w:rsid w:val="00E51C48"/>
    <w:rsid w:val="00E524D9"/>
    <w:rsid w:val="00E6083F"/>
    <w:rsid w:val="00E66979"/>
    <w:rsid w:val="00E73699"/>
    <w:rsid w:val="00E75C73"/>
    <w:rsid w:val="00E92DA4"/>
    <w:rsid w:val="00E92FA2"/>
    <w:rsid w:val="00E947D5"/>
    <w:rsid w:val="00E95591"/>
    <w:rsid w:val="00EA1717"/>
    <w:rsid w:val="00EA4136"/>
    <w:rsid w:val="00EA665B"/>
    <w:rsid w:val="00EB31C7"/>
    <w:rsid w:val="00EB3524"/>
    <w:rsid w:val="00EB6A24"/>
    <w:rsid w:val="00EC12B2"/>
    <w:rsid w:val="00ED20CD"/>
    <w:rsid w:val="00EE4E9C"/>
    <w:rsid w:val="00EF4447"/>
    <w:rsid w:val="00F05C9B"/>
    <w:rsid w:val="00F15046"/>
    <w:rsid w:val="00F32695"/>
    <w:rsid w:val="00F32C40"/>
    <w:rsid w:val="00F41919"/>
    <w:rsid w:val="00F4316D"/>
    <w:rsid w:val="00F50D54"/>
    <w:rsid w:val="00F5264A"/>
    <w:rsid w:val="00F5477A"/>
    <w:rsid w:val="00F5787C"/>
    <w:rsid w:val="00F70D46"/>
    <w:rsid w:val="00F723F3"/>
    <w:rsid w:val="00F730CD"/>
    <w:rsid w:val="00F74167"/>
    <w:rsid w:val="00F83245"/>
    <w:rsid w:val="00F86694"/>
    <w:rsid w:val="00F86F73"/>
    <w:rsid w:val="00F9413A"/>
    <w:rsid w:val="00F96E67"/>
    <w:rsid w:val="00F97236"/>
    <w:rsid w:val="00FA1E25"/>
    <w:rsid w:val="00FA1EDC"/>
    <w:rsid w:val="00FA379C"/>
    <w:rsid w:val="00FB3A1E"/>
    <w:rsid w:val="00FC1E37"/>
    <w:rsid w:val="00FD7A97"/>
    <w:rsid w:val="00FF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C8C"/>
    <w:pPr>
      <w:widowControl w:val="0"/>
      <w:spacing w:line="360" w:lineRule="auto"/>
      <w:jc w:val="both"/>
    </w:pPr>
    <w:rPr>
      <w:kern w:val="2"/>
      <w:sz w:val="24"/>
      <w:szCs w:val="24"/>
    </w:rPr>
  </w:style>
  <w:style w:type="paragraph" w:styleId="1">
    <w:name w:val="heading 1"/>
    <w:aliases w:val="章标题"/>
    <w:basedOn w:val="a"/>
    <w:next w:val="a"/>
    <w:link w:val="1Char"/>
    <w:qFormat/>
    <w:rsid w:val="00300AB5"/>
    <w:pPr>
      <w:keepNext/>
      <w:keepLines/>
      <w:numPr>
        <w:numId w:val="3"/>
      </w:numPr>
      <w:spacing w:beforeLines="50" w:afterLines="50" w:line="240" w:lineRule="auto"/>
      <w:jc w:val="center"/>
      <w:outlineLvl w:val="0"/>
    </w:pPr>
    <w:rPr>
      <w:rFonts w:eastAsia="黑体"/>
      <w:bCs/>
      <w:kern w:val="44"/>
      <w:sz w:val="32"/>
      <w:szCs w:val="32"/>
    </w:rPr>
  </w:style>
  <w:style w:type="paragraph" w:styleId="2">
    <w:name w:val="heading 2"/>
    <w:aliases w:val="节标题"/>
    <w:basedOn w:val="a"/>
    <w:next w:val="a"/>
    <w:link w:val="2Char"/>
    <w:qFormat/>
    <w:rsid w:val="00564E09"/>
    <w:pPr>
      <w:keepNext/>
      <w:keepLines/>
      <w:numPr>
        <w:ilvl w:val="1"/>
        <w:numId w:val="3"/>
      </w:numPr>
      <w:spacing w:beforeLines="50" w:afterLines="50" w:line="240" w:lineRule="auto"/>
      <w:outlineLvl w:val="1"/>
    </w:pPr>
    <w:rPr>
      <w:rFonts w:eastAsia="黑体"/>
      <w:sz w:val="28"/>
      <w:szCs w:val="32"/>
    </w:rPr>
  </w:style>
  <w:style w:type="paragraph" w:styleId="3">
    <w:name w:val="heading 3"/>
    <w:aliases w:val="条标题"/>
    <w:basedOn w:val="a"/>
    <w:next w:val="a"/>
    <w:link w:val="3Char"/>
    <w:qFormat/>
    <w:rsid w:val="00B14DD7"/>
    <w:pPr>
      <w:keepNext/>
      <w:keepLines/>
      <w:numPr>
        <w:ilvl w:val="2"/>
        <w:numId w:val="3"/>
      </w:numPr>
      <w:spacing w:beforeLines="50" w:afterLines="50" w:line="240" w:lineRule="auto"/>
      <w:outlineLvl w:val="2"/>
    </w:pPr>
    <w:rPr>
      <w:rFonts w:ascii="黑体" w:eastAsia="黑体"/>
      <w:bCs/>
      <w:szCs w:val="32"/>
    </w:rPr>
  </w:style>
  <w:style w:type="paragraph" w:styleId="4">
    <w:name w:val="heading 4"/>
    <w:aliases w:val="款标题"/>
    <w:basedOn w:val="a"/>
    <w:next w:val="a"/>
    <w:link w:val="4Char"/>
    <w:qFormat/>
    <w:rsid w:val="00F86694"/>
    <w:pPr>
      <w:keepNext/>
      <w:keepLines/>
      <w:numPr>
        <w:ilvl w:val="3"/>
        <w:numId w:val="3"/>
      </w:numPr>
      <w:outlineLvl w:val="3"/>
    </w:pPr>
    <w:rPr>
      <w:rFonts w:cstheme="majorBidi"/>
      <w:bCs/>
      <w:szCs w:val="28"/>
    </w:rPr>
  </w:style>
  <w:style w:type="paragraph" w:styleId="5">
    <w:name w:val="heading 5"/>
    <w:aliases w:val="项标题"/>
    <w:basedOn w:val="a"/>
    <w:next w:val="a"/>
    <w:link w:val="5Char"/>
    <w:qFormat/>
    <w:rsid w:val="00B14DD7"/>
    <w:pPr>
      <w:keepNext/>
      <w:keepLines/>
      <w:numPr>
        <w:ilvl w:val="4"/>
        <w:numId w:val="3"/>
      </w:numPr>
      <w:outlineLvl w:val="4"/>
    </w:pPr>
    <w:rPr>
      <w:rFonts w:ascii="黑体" w:eastAsia="黑体"/>
      <w:bCs/>
      <w:szCs w:val="28"/>
    </w:rPr>
  </w:style>
  <w:style w:type="paragraph" w:styleId="6">
    <w:name w:val="heading 6"/>
    <w:basedOn w:val="a"/>
    <w:next w:val="a"/>
    <w:link w:val="6Char"/>
    <w:semiHidden/>
    <w:unhideWhenUsed/>
    <w:qFormat/>
    <w:rsid w:val="00650FA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650FA1"/>
    <w:pPr>
      <w:keepNext/>
      <w:keepLines/>
      <w:spacing w:before="240" w:after="64" w:line="320" w:lineRule="auto"/>
      <w:outlineLvl w:val="6"/>
    </w:pPr>
    <w:rPr>
      <w:b/>
      <w:bCs/>
    </w:rPr>
  </w:style>
  <w:style w:type="paragraph" w:styleId="8">
    <w:name w:val="heading 8"/>
    <w:basedOn w:val="a"/>
    <w:next w:val="a"/>
    <w:link w:val="8Char"/>
    <w:semiHidden/>
    <w:unhideWhenUsed/>
    <w:qFormat/>
    <w:rsid w:val="00650FA1"/>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650FA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EE4E9C"/>
    <w:rPr>
      <w:vanish/>
      <w:color w:val="FF0000"/>
    </w:rPr>
  </w:style>
  <w:style w:type="paragraph" w:customStyle="1" w:styleId="MTDisplayEquation">
    <w:name w:val="MTDisplayEquation"/>
    <w:basedOn w:val="a"/>
    <w:next w:val="a"/>
    <w:link w:val="MTDisplayEquationChar"/>
    <w:rsid w:val="00EE4E9C"/>
    <w:pPr>
      <w:tabs>
        <w:tab w:val="center" w:pos="4540"/>
        <w:tab w:val="right" w:pos="9080"/>
      </w:tabs>
      <w:ind w:firstLineChars="200" w:firstLine="480"/>
    </w:pPr>
  </w:style>
  <w:style w:type="table" w:styleId="a3">
    <w:name w:val="Table Grid"/>
    <w:basedOn w:val="a1"/>
    <w:rsid w:val="00391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aliases w:val=" Char"/>
    <w:basedOn w:val="a"/>
    <w:next w:val="a"/>
    <w:link w:val="Char"/>
    <w:unhideWhenUsed/>
    <w:qFormat/>
    <w:rsid w:val="00405990"/>
    <w:pPr>
      <w:jc w:val="center"/>
    </w:pPr>
    <w:rPr>
      <w:rFonts w:cstheme="majorBidi"/>
      <w:b/>
      <w:sz w:val="21"/>
      <w:szCs w:val="20"/>
    </w:rPr>
  </w:style>
  <w:style w:type="character" w:customStyle="1" w:styleId="1Char">
    <w:name w:val="标题 1 Char"/>
    <w:aliases w:val="章标题 Char"/>
    <w:basedOn w:val="a0"/>
    <w:link w:val="1"/>
    <w:rsid w:val="00300AB5"/>
    <w:rPr>
      <w:rFonts w:eastAsia="黑体"/>
      <w:bCs/>
      <w:kern w:val="44"/>
      <w:sz w:val="32"/>
      <w:szCs w:val="32"/>
    </w:rPr>
  </w:style>
  <w:style w:type="character" w:customStyle="1" w:styleId="2Char">
    <w:name w:val="标题 2 Char"/>
    <w:aliases w:val="节标题 Char"/>
    <w:basedOn w:val="a0"/>
    <w:link w:val="2"/>
    <w:rsid w:val="00564E09"/>
    <w:rPr>
      <w:rFonts w:eastAsia="黑体"/>
      <w:kern w:val="2"/>
      <w:sz w:val="28"/>
      <w:szCs w:val="32"/>
    </w:rPr>
  </w:style>
  <w:style w:type="character" w:customStyle="1" w:styleId="3Char">
    <w:name w:val="标题 3 Char"/>
    <w:aliases w:val="条标题 Char"/>
    <w:basedOn w:val="a0"/>
    <w:link w:val="3"/>
    <w:rsid w:val="00B14DD7"/>
    <w:rPr>
      <w:rFonts w:ascii="黑体" w:eastAsia="黑体"/>
      <w:bCs/>
      <w:kern w:val="2"/>
      <w:sz w:val="24"/>
      <w:szCs w:val="32"/>
    </w:rPr>
  </w:style>
  <w:style w:type="character" w:customStyle="1" w:styleId="4Char">
    <w:name w:val="标题 4 Char"/>
    <w:aliases w:val="款标题 Char"/>
    <w:basedOn w:val="a0"/>
    <w:link w:val="4"/>
    <w:rsid w:val="00F86694"/>
    <w:rPr>
      <w:rFonts w:cstheme="majorBidi"/>
      <w:bCs/>
      <w:kern w:val="2"/>
      <w:sz w:val="24"/>
      <w:szCs w:val="28"/>
    </w:rPr>
  </w:style>
  <w:style w:type="character" w:customStyle="1" w:styleId="5Char">
    <w:name w:val="标题 5 Char"/>
    <w:aliases w:val="项标题 Char"/>
    <w:basedOn w:val="a0"/>
    <w:link w:val="5"/>
    <w:rsid w:val="00B14DD7"/>
    <w:rPr>
      <w:rFonts w:ascii="黑体" w:eastAsia="黑体"/>
      <w:bCs/>
      <w:kern w:val="2"/>
      <w:sz w:val="24"/>
      <w:szCs w:val="28"/>
    </w:rPr>
  </w:style>
  <w:style w:type="character" w:customStyle="1" w:styleId="6Char">
    <w:name w:val="标题 6 Char"/>
    <w:basedOn w:val="a0"/>
    <w:link w:val="6"/>
    <w:semiHidden/>
    <w:rsid w:val="00650FA1"/>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650FA1"/>
    <w:rPr>
      <w:b/>
      <w:bCs/>
      <w:kern w:val="2"/>
      <w:sz w:val="24"/>
      <w:szCs w:val="24"/>
    </w:rPr>
  </w:style>
  <w:style w:type="character" w:customStyle="1" w:styleId="8Char">
    <w:name w:val="标题 8 Char"/>
    <w:basedOn w:val="a0"/>
    <w:link w:val="8"/>
    <w:semiHidden/>
    <w:rsid w:val="00650FA1"/>
    <w:rPr>
      <w:rFonts w:asciiTheme="majorHAnsi" w:eastAsiaTheme="majorEastAsia" w:hAnsiTheme="majorHAnsi" w:cstheme="majorBidi"/>
      <w:kern w:val="2"/>
      <w:sz w:val="24"/>
      <w:szCs w:val="24"/>
    </w:rPr>
  </w:style>
  <w:style w:type="character" w:customStyle="1" w:styleId="9Char">
    <w:name w:val="标题 9 Char"/>
    <w:basedOn w:val="a0"/>
    <w:link w:val="9"/>
    <w:semiHidden/>
    <w:rsid w:val="00650FA1"/>
    <w:rPr>
      <w:rFonts w:asciiTheme="majorHAnsi" w:eastAsiaTheme="majorEastAsia" w:hAnsiTheme="majorHAnsi" w:cstheme="majorBidi"/>
      <w:kern w:val="2"/>
      <w:sz w:val="21"/>
      <w:szCs w:val="21"/>
    </w:rPr>
  </w:style>
  <w:style w:type="numbering" w:customStyle="1" w:styleId="10">
    <w:name w:val="样式1"/>
    <w:uiPriority w:val="99"/>
    <w:rsid w:val="000D7F2B"/>
    <w:pPr>
      <w:numPr>
        <w:numId w:val="2"/>
      </w:numPr>
    </w:pPr>
  </w:style>
  <w:style w:type="numbering" w:customStyle="1" w:styleId="20">
    <w:name w:val="样式2"/>
    <w:uiPriority w:val="99"/>
    <w:rsid w:val="000D7F2B"/>
    <w:pPr>
      <w:numPr>
        <w:numId w:val="1"/>
      </w:numPr>
    </w:pPr>
  </w:style>
  <w:style w:type="character" w:customStyle="1" w:styleId="MTDisplayEquationChar">
    <w:name w:val="MTDisplayEquation Char"/>
    <w:basedOn w:val="a0"/>
    <w:link w:val="MTDisplayEquation"/>
    <w:rsid w:val="00EE4E9C"/>
    <w:rPr>
      <w:kern w:val="2"/>
      <w:sz w:val="24"/>
      <w:szCs w:val="24"/>
    </w:rPr>
  </w:style>
  <w:style w:type="paragraph" w:styleId="a5">
    <w:name w:val="Balloon Text"/>
    <w:basedOn w:val="a"/>
    <w:link w:val="Char0"/>
    <w:rsid w:val="00EE4E9C"/>
    <w:pPr>
      <w:spacing w:line="240" w:lineRule="auto"/>
    </w:pPr>
    <w:rPr>
      <w:sz w:val="18"/>
      <w:szCs w:val="18"/>
    </w:rPr>
  </w:style>
  <w:style w:type="character" w:customStyle="1" w:styleId="Char0">
    <w:name w:val="批注框文本 Char"/>
    <w:basedOn w:val="a0"/>
    <w:link w:val="a5"/>
    <w:rsid w:val="00EE4E9C"/>
    <w:rPr>
      <w:kern w:val="2"/>
      <w:sz w:val="18"/>
      <w:szCs w:val="18"/>
    </w:rPr>
  </w:style>
  <w:style w:type="table" w:styleId="11">
    <w:name w:val="Table Classic 1"/>
    <w:basedOn w:val="a1"/>
    <w:rsid w:val="0018120B"/>
    <w:pPr>
      <w:widowControl w:val="0"/>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6">
    <w:name w:val="无标号章标题"/>
    <w:basedOn w:val="1"/>
    <w:rsid w:val="003E525A"/>
    <w:pPr>
      <w:spacing w:before="156" w:after="156"/>
    </w:pPr>
    <w:rPr>
      <w:rFonts w:cs="宋体"/>
      <w:bCs w:val="0"/>
      <w:szCs w:val="20"/>
    </w:rPr>
  </w:style>
  <w:style w:type="paragraph" w:styleId="a7">
    <w:name w:val="header"/>
    <w:basedOn w:val="a"/>
    <w:link w:val="Char1"/>
    <w:rsid w:val="00AE7B0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rsid w:val="00AE7B02"/>
    <w:rPr>
      <w:kern w:val="2"/>
      <w:sz w:val="18"/>
      <w:szCs w:val="18"/>
    </w:rPr>
  </w:style>
  <w:style w:type="paragraph" w:styleId="a8">
    <w:name w:val="footer"/>
    <w:basedOn w:val="a"/>
    <w:link w:val="Char2"/>
    <w:uiPriority w:val="99"/>
    <w:rsid w:val="00201AB6"/>
    <w:pPr>
      <w:tabs>
        <w:tab w:val="center" w:pos="4153"/>
        <w:tab w:val="right" w:pos="8306"/>
      </w:tabs>
      <w:snapToGrid w:val="0"/>
      <w:spacing w:line="240" w:lineRule="auto"/>
      <w:jc w:val="center"/>
    </w:pPr>
    <w:rPr>
      <w:sz w:val="18"/>
      <w:szCs w:val="18"/>
    </w:rPr>
  </w:style>
  <w:style w:type="character" w:customStyle="1" w:styleId="Char2">
    <w:name w:val="页脚 Char"/>
    <w:basedOn w:val="a0"/>
    <w:link w:val="a8"/>
    <w:uiPriority w:val="99"/>
    <w:rsid w:val="00201AB6"/>
    <w:rPr>
      <w:kern w:val="2"/>
      <w:sz w:val="18"/>
      <w:szCs w:val="18"/>
    </w:rPr>
  </w:style>
  <w:style w:type="paragraph" w:styleId="21">
    <w:name w:val="toc 2"/>
    <w:basedOn w:val="a"/>
    <w:next w:val="a"/>
    <w:autoRedefine/>
    <w:uiPriority w:val="39"/>
    <w:qFormat/>
    <w:rsid w:val="00574F85"/>
    <w:pPr>
      <w:ind w:leftChars="200" w:left="200"/>
    </w:pPr>
  </w:style>
  <w:style w:type="paragraph" w:styleId="12">
    <w:name w:val="toc 1"/>
    <w:aliases w:val="目录 章节"/>
    <w:basedOn w:val="a"/>
    <w:next w:val="a"/>
    <w:autoRedefine/>
    <w:uiPriority w:val="39"/>
    <w:qFormat/>
    <w:rsid w:val="00574F85"/>
    <w:rPr>
      <w:rFonts w:eastAsia="黑体"/>
    </w:rPr>
  </w:style>
  <w:style w:type="paragraph" w:styleId="30">
    <w:name w:val="toc 3"/>
    <w:basedOn w:val="a"/>
    <w:next w:val="a"/>
    <w:autoRedefine/>
    <w:uiPriority w:val="39"/>
    <w:qFormat/>
    <w:rsid w:val="000D3597"/>
    <w:pPr>
      <w:spacing w:line="300" w:lineRule="auto"/>
      <w:ind w:leftChars="400" w:left="400"/>
    </w:pPr>
  </w:style>
  <w:style w:type="paragraph" w:customStyle="1" w:styleId="a9">
    <w:name w:val="目录"/>
    <w:basedOn w:val="a"/>
    <w:next w:val="a"/>
    <w:rsid w:val="00AE7B02"/>
    <w:pPr>
      <w:jc w:val="center"/>
    </w:pPr>
    <w:rPr>
      <w:rFonts w:ascii="黑体" w:eastAsia="黑体" w:hAnsi="黑体" w:cs="宋体"/>
      <w:b/>
      <w:bCs/>
      <w:sz w:val="36"/>
      <w:szCs w:val="20"/>
    </w:rPr>
  </w:style>
  <w:style w:type="character" w:styleId="aa">
    <w:name w:val="Hyperlink"/>
    <w:basedOn w:val="a0"/>
    <w:uiPriority w:val="99"/>
    <w:unhideWhenUsed/>
    <w:rsid w:val="00AE7B02"/>
    <w:rPr>
      <w:color w:val="0000FF" w:themeColor="hyperlink"/>
      <w:u w:val="single"/>
    </w:rPr>
  </w:style>
  <w:style w:type="paragraph" w:styleId="TOC">
    <w:name w:val="TOC Heading"/>
    <w:basedOn w:val="1"/>
    <w:next w:val="a"/>
    <w:uiPriority w:val="39"/>
    <w:semiHidden/>
    <w:unhideWhenUsed/>
    <w:qFormat/>
    <w:rsid w:val="00851EFA"/>
    <w:pPr>
      <w:widowControl/>
      <w:numPr>
        <w:numId w:val="0"/>
      </w:numPr>
      <w:spacing w:beforeLines="0" w:afterLines="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ab">
    <w:name w:val="table of figures"/>
    <w:basedOn w:val="a"/>
    <w:next w:val="a"/>
    <w:uiPriority w:val="99"/>
    <w:rsid w:val="00F15046"/>
  </w:style>
  <w:style w:type="paragraph" w:customStyle="1" w:styleId="ac">
    <w:name w:val="封面 分类号"/>
    <w:basedOn w:val="a"/>
    <w:rsid w:val="00A507FD"/>
    <w:pPr>
      <w:spacing w:before="50" w:after="50"/>
    </w:pPr>
    <w:rPr>
      <w:rFonts w:eastAsia="黑体" w:cs="宋体"/>
      <w:b/>
      <w:bCs/>
      <w:szCs w:val="20"/>
    </w:rPr>
  </w:style>
  <w:style w:type="paragraph" w:styleId="ad">
    <w:name w:val="Body Text Indent"/>
    <w:basedOn w:val="a"/>
    <w:link w:val="Char3"/>
    <w:rsid w:val="00C16E1E"/>
    <w:pPr>
      <w:ind w:firstLineChars="200" w:firstLine="200"/>
    </w:pPr>
    <w:rPr>
      <w:szCs w:val="20"/>
    </w:rPr>
  </w:style>
  <w:style w:type="character" w:customStyle="1" w:styleId="Char3">
    <w:name w:val="正文文本缩进 Char"/>
    <w:basedOn w:val="a0"/>
    <w:link w:val="ad"/>
    <w:rsid w:val="00C16E1E"/>
    <w:rPr>
      <w:kern w:val="2"/>
      <w:sz w:val="24"/>
    </w:rPr>
  </w:style>
  <w:style w:type="paragraph" w:customStyle="1" w:styleId="ae">
    <w:name w:val="封面 学位论文"/>
    <w:basedOn w:val="a"/>
    <w:rsid w:val="00A507FD"/>
    <w:pPr>
      <w:spacing w:before="50" w:after="50"/>
      <w:jc w:val="center"/>
    </w:pPr>
    <w:rPr>
      <w:rFonts w:eastAsia="华文行楷" w:cs="宋体"/>
      <w:sz w:val="84"/>
      <w:szCs w:val="20"/>
    </w:rPr>
  </w:style>
  <w:style w:type="paragraph" w:customStyle="1" w:styleId="af">
    <w:name w:val="封面 标题"/>
    <w:basedOn w:val="a"/>
    <w:rsid w:val="00A507FD"/>
    <w:pPr>
      <w:spacing w:before="50" w:after="50"/>
      <w:jc w:val="center"/>
    </w:pPr>
    <w:rPr>
      <w:rFonts w:cs="宋体"/>
      <w:b/>
      <w:bCs/>
      <w:sz w:val="64"/>
      <w:szCs w:val="20"/>
    </w:rPr>
  </w:style>
  <w:style w:type="paragraph" w:customStyle="1" w:styleId="af0">
    <w:name w:val="封面 作者"/>
    <w:basedOn w:val="a"/>
    <w:rsid w:val="003D62F1"/>
    <w:pPr>
      <w:ind w:leftChars="800" w:left="800"/>
    </w:pPr>
    <w:rPr>
      <w:rFonts w:eastAsia="黑体" w:cs="宋体"/>
      <w:spacing w:val="40"/>
      <w:sz w:val="28"/>
      <w:szCs w:val="20"/>
    </w:rPr>
  </w:style>
  <w:style w:type="paragraph" w:customStyle="1" w:styleId="af1">
    <w:name w:val="封面 英文标题"/>
    <w:basedOn w:val="a"/>
    <w:rsid w:val="00A507FD"/>
    <w:pPr>
      <w:spacing w:line="240" w:lineRule="auto"/>
      <w:jc w:val="center"/>
    </w:pPr>
    <w:rPr>
      <w:rFonts w:cs="宋体"/>
      <w:b/>
      <w:bCs/>
      <w:sz w:val="36"/>
      <w:szCs w:val="20"/>
    </w:rPr>
  </w:style>
  <w:style w:type="paragraph" w:customStyle="1" w:styleId="af2">
    <w:name w:val="封面 英文学位"/>
    <w:basedOn w:val="a"/>
    <w:rsid w:val="00A507FD"/>
    <w:pPr>
      <w:spacing w:line="240" w:lineRule="auto"/>
      <w:jc w:val="center"/>
    </w:pPr>
    <w:rPr>
      <w:rFonts w:cs="宋体"/>
      <w:sz w:val="28"/>
      <w:szCs w:val="20"/>
    </w:rPr>
  </w:style>
  <w:style w:type="paragraph" w:customStyle="1" w:styleId="af3">
    <w:name w:val="封面 英文作者"/>
    <w:basedOn w:val="a"/>
    <w:rsid w:val="00A507FD"/>
    <w:pPr>
      <w:spacing w:line="240" w:lineRule="auto"/>
      <w:ind w:leftChars="800" w:left="1920" w:firstLine="601"/>
    </w:pPr>
    <w:rPr>
      <w:rFonts w:cs="宋体"/>
      <w:b/>
      <w:bCs/>
      <w:sz w:val="30"/>
      <w:szCs w:val="20"/>
    </w:rPr>
  </w:style>
  <w:style w:type="paragraph" w:customStyle="1" w:styleId="af4">
    <w:name w:val="封面 英文系名"/>
    <w:basedOn w:val="a"/>
    <w:next w:val="a"/>
    <w:rsid w:val="00A507FD"/>
    <w:pPr>
      <w:spacing w:line="240" w:lineRule="auto"/>
      <w:jc w:val="center"/>
    </w:pPr>
    <w:rPr>
      <w:rFonts w:cs="宋体"/>
      <w:sz w:val="30"/>
      <w:szCs w:val="20"/>
    </w:rPr>
  </w:style>
  <w:style w:type="paragraph" w:customStyle="1" w:styleId="af5">
    <w:name w:val="扉页 标题"/>
    <w:basedOn w:val="a"/>
    <w:rsid w:val="00C755D5"/>
    <w:pPr>
      <w:spacing w:before="50" w:after="50"/>
      <w:jc w:val="center"/>
    </w:pPr>
    <w:rPr>
      <w:rFonts w:ascii="黑体" w:eastAsia="黑体" w:cs="宋体"/>
      <w:sz w:val="48"/>
      <w:szCs w:val="20"/>
    </w:rPr>
  </w:style>
  <w:style w:type="paragraph" w:customStyle="1" w:styleId="af6">
    <w:name w:val="扉页 学位论文"/>
    <w:basedOn w:val="a"/>
    <w:rsid w:val="00C755D5"/>
    <w:pPr>
      <w:jc w:val="center"/>
    </w:pPr>
    <w:rPr>
      <w:rFonts w:ascii="黑体" w:eastAsia="黑体" w:hAnsi="黑体" w:cs="宋体"/>
      <w:sz w:val="36"/>
      <w:szCs w:val="20"/>
    </w:rPr>
  </w:style>
  <w:style w:type="paragraph" w:customStyle="1" w:styleId="af7">
    <w:name w:val="扉页 作者"/>
    <w:basedOn w:val="a"/>
    <w:rsid w:val="00C755D5"/>
    <w:pPr>
      <w:spacing w:line="480" w:lineRule="auto"/>
    </w:pPr>
    <w:rPr>
      <w:rFonts w:cs="宋体"/>
      <w:szCs w:val="20"/>
    </w:rPr>
  </w:style>
  <w:style w:type="paragraph" w:customStyle="1" w:styleId="af8">
    <w:name w:val="声明 标题"/>
    <w:basedOn w:val="a"/>
    <w:next w:val="a"/>
    <w:rsid w:val="00C755D5"/>
    <w:pPr>
      <w:jc w:val="center"/>
    </w:pPr>
    <w:rPr>
      <w:rFonts w:eastAsia="黑体" w:cs="宋体"/>
      <w:sz w:val="32"/>
      <w:szCs w:val="20"/>
    </w:rPr>
  </w:style>
  <w:style w:type="paragraph" w:customStyle="1" w:styleId="af9">
    <w:name w:val="摘要"/>
    <w:basedOn w:val="a"/>
    <w:next w:val="a"/>
    <w:rsid w:val="00F41919"/>
    <w:pPr>
      <w:jc w:val="center"/>
    </w:pPr>
    <w:rPr>
      <w:rFonts w:eastAsia="黑体" w:cs="宋体"/>
      <w:b/>
      <w:bCs/>
      <w:sz w:val="32"/>
      <w:szCs w:val="20"/>
    </w:rPr>
  </w:style>
  <w:style w:type="paragraph" w:customStyle="1" w:styleId="Char4">
    <w:name w:val="Char"/>
    <w:basedOn w:val="a"/>
    <w:rsid w:val="00DD57B8"/>
    <w:pPr>
      <w:widowControl/>
      <w:spacing w:after="160" w:line="240" w:lineRule="exact"/>
      <w:jc w:val="left"/>
    </w:pPr>
    <w:rPr>
      <w:rFonts w:ascii="Arial" w:eastAsia="Times New Roman" w:hAnsi="Arial" w:cs="Verdana"/>
      <w:b/>
      <w:kern w:val="0"/>
      <w:lang w:eastAsia="en-US"/>
    </w:rPr>
  </w:style>
  <w:style w:type="character" w:styleId="afa">
    <w:name w:val="Placeholder Text"/>
    <w:basedOn w:val="a0"/>
    <w:uiPriority w:val="99"/>
    <w:semiHidden/>
    <w:rsid w:val="00DD57B8"/>
    <w:rPr>
      <w:color w:val="808080"/>
    </w:rPr>
  </w:style>
  <w:style w:type="paragraph" w:customStyle="1" w:styleId="105">
    <w:name w:val="样式 目录 1目录 章节 + 段前: 0.5 行"/>
    <w:basedOn w:val="12"/>
    <w:rsid w:val="000D3597"/>
    <w:rPr>
      <w:rFonts w:cs="宋体"/>
      <w:szCs w:val="20"/>
    </w:rPr>
  </w:style>
  <w:style w:type="paragraph" w:customStyle="1" w:styleId="1051">
    <w:name w:val="样式 目录 1目录 章节 + 段前: 0.5 行1"/>
    <w:basedOn w:val="12"/>
    <w:rsid w:val="00574F85"/>
    <w:rPr>
      <w:rFonts w:cs="宋体"/>
      <w:szCs w:val="20"/>
    </w:rPr>
  </w:style>
  <w:style w:type="paragraph" w:styleId="afb">
    <w:name w:val="footnote text"/>
    <w:basedOn w:val="a"/>
    <w:link w:val="Char5"/>
    <w:rsid w:val="0086540F"/>
    <w:pPr>
      <w:snapToGrid w:val="0"/>
      <w:jc w:val="left"/>
    </w:pPr>
    <w:rPr>
      <w:sz w:val="18"/>
      <w:szCs w:val="18"/>
    </w:rPr>
  </w:style>
  <w:style w:type="character" w:customStyle="1" w:styleId="Char5">
    <w:name w:val="脚注文本 Char"/>
    <w:basedOn w:val="a0"/>
    <w:link w:val="afb"/>
    <w:rsid w:val="0086540F"/>
    <w:rPr>
      <w:kern w:val="2"/>
      <w:sz w:val="18"/>
      <w:szCs w:val="18"/>
    </w:rPr>
  </w:style>
  <w:style w:type="character" w:styleId="afc">
    <w:name w:val="footnote reference"/>
    <w:basedOn w:val="a0"/>
    <w:rsid w:val="0086540F"/>
    <w:rPr>
      <w:vertAlign w:val="superscript"/>
    </w:rPr>
  </w:style>
  <w:style w:type="paragraph" w:customStyle="1" w:styleId="afd">
    <w:name w:val="毕业论文正文格式"/>
    <w:basedOn w:val="a"/>
    <w:link w:val="Char6"/>
    <w:qFormat/>
    <w:rsid w:val="00300AB5"/>
    <w:pPr>
      <w:tabs>
        <w:tab w:val="left" w:pos="720"/>
      </w:tabs>
      <w:ind w:firstLineChars="200" w:firstLine="480"/>
    </w:pPr>
  </w:style>
  <w:style w:type="character" w:customStyle="1" w:styleId="Char6">
    <w:name w:val="毕业论文正文格式 Char"/>
    <w:basedOn w:val="a0"/>
    <w:link w:val="afd"/>
    <w:rsid w:val="00300AB5"/>
    <w:rPr>
      <w:kern w:val="2"/>
      <w:sz w:val="24"/>
      <w:szCs w:val="24"/>
    </w:rPr>
  </w:style>
  <w:style w:type="paragraph" w:styleId="afe">
    <w:name w:val="Document Map"/>
    <w:basedOn w:val="a"/>
    <w:link w:val="Char7"/>
    <w:rsid w:val="00300AB5"/>
    <w:rPr>
      <w:rFonts w:ascii="宋体"/>
      <w:sz w:val="18"/>
      <w:szCs w:val="18"/>
    </w:rPr>
  </w:style>
  <w:style w:type="character" w:customStyle="1" w:styleId="Char7">
    <w:name w:val="文档结构图 Char"/>
    <w:basedOn w:val="a0"/>
    <w:link w:val="afe"/>
    <w:rsid w:val="00300AB5"/>
    <w:rPr>
      <w:rFonts w:ascii="宋体"/>
      <w:kern w:val="2"/>
      <w:sz w:val="18"/>
      <w:szCs w:val="18"/>
    </w:rPr>
  </w:style>
  <w:style w:type="paragraph" w:styleId="aff">
    <w:name w:val="List Paragraph"/>
    <w:basedOn w:val="a"/>
    <w:uiPriority w:val="34"/>
    <w:rsid w:val="00B14DD7"/>
    <w:pPr>
      <w:ind w:firstLineChars="200" w:firstLine="420"/>
    </w:pPr>
  </w:style>
  <w:style w:type="character" w:customStyle="1" w:styleId="Char">
    <w:name w:val="题注 Char"/>
    <w:aliases w:val=" Char Char"/>
    <w:link w:val="a4"/>
    <w:rsid w:val="00AB1F34"/>
    <w:rPr>
      <w:rFonts w:cstheme="majorBidi"/>
      <w:b/>
      <w:kern w:val="2"/>
      <w:sz w:val="21"/>
    </w:rPr>
  </w:style>
  <w:style w:type="paragraph" w:customStyle="1" w:styleId="aff0">
    <w:name w:val="论文正文呀"/>
    <w:basedOn w:val="a"/>
    <w:qFormat/>
    <w:rsid w:val="00EB31C7"/>
    <w:pPr>
      <w:ind w:firstLineChars="200" w:firstLine="480"/>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7%BB%84%E7%BB%8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60data\&#37325;&#35201;&#25968;&#25454;\&#26700;&#38754;\NRDC1202-TPL0-&#21271;&#33322;&#30805;&#22763;&#23398;&#20301;&#35770;&#25991;&#24320;&#39064;&#25253;&#21578;&#27169;&#26495;-20131013-1-z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4310D-96EB-4ED3-BB5E-3CC737CE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NRDC1202-TPL0-北航硕士学位论文开题报告模板-20131013-1-zt.dotx</Template>
  <TotalTime>0</TotalTime>
  <Pages>1</Pages>
  <Words>7048</Words>
  <Characters>9445</Characters>
  <Application>Microsoft Office Word</Application>
  <DocSecurity>0</DocSecurity>
  <Lines>337</Lines>
  <Paragraphs>284</Paragraphs>
  <ScaleCrop>false</ScaleCrop>
  <Manager/>
  <Company/>
  <LinksUpToDate>false</LinksUpToDate>
  <CharactersWithSpaces>16209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北航硕士学位论文开题报告模板</dc:title>
  <dc:subject>开题报告模板</dc:subject>
  <dc:creator/>
  <cp:keywords>开题报告 模板</cp:keywords>
  <dc:description>NE.Bib</dc:description>
  <cp:lastModifiedBy/>
  <cp:revision>1</cp:revision>
  <dcterms:created xsi:type="dcterms:W3CDTF">2013-11-23T08:14:00Z</dcterms:created>
  <dcterms:modified xsi:type="dcterms:W3CDTF">2015-03-31T01:39:00Z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